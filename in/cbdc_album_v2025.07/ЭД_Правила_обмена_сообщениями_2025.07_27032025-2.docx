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53DB" w:rsidRDefault="00DC53DB" w:rsidP="00DC53DB">
      <w:pPr>
        <w:keepNext/>
        <w:keepLines/>
        <w:suppressAutoHyphens/>
        <w:spacing w:line="300" w:lineRule="atLeast"/>
        <w:jc w:val="center"/>
        <w:rPr>
          <w:b/>
          <w:bCs/>
          <w:caps/>
          <w:sz w:val="32"/>
          <w:szCs w:val="32"/>
          <w:lang w:val="ru-RU"/>
        </w:rPr>
      </w:pPr>
      <w:r>
        <w:rPr>
          <w:b/>
          <w:bCs/>
          <w:caps/>
          <w:sz w:val="32"/>
          <w:szCs w:val="32"/>
          <w:lang w:val="ru-RU"/>
        </w:rPr>
        <w:t>Центральный банк Российской Федерации</w:t>
      </w:r>
    </w:p>
    <w:p w:rsidR="00DC53DB" w:rsidRDefault="00DC53DB" w:rsidP="00DC53DB">
      <w:pPr>
        <w:keepNext/>
        <w:keepLines/>
        <w:tabs>
          <w:tab w:val="left" w:pos="0"/>
        </w:tabs>
        <w:suppressAutoHyphens/>
        <w:spacing w:line="300" w:lineRule="atLeast"/>
        <w:jc w:val="center"/>
        <w:rPr>
          <w:b/>
          <w:bCs/>
          <w:caps/>
          <w:sz w:val="32"/>
          <w:szCs w:val="32"/>
          <w:lang w:val="ru-RU"/>
        </w:rPr>
      </w:pPr>
      <w:r>
        <w:rPr>
          <w:b/>
          <w:bCs/>
          <w:caps/>
          <w:sz w:val="32"/>
          <w:szCs w:val="32"/>
          <w:lang w:val="ru-RU"/>
        </w:rPr>
        <w:t>(Банк России)</w:t>
      </w:r>
    </w:p>
    <w:p w:rsidR="00DC53DB" w:rsidRDefault="00DC53DB" w:rsidP="00DC53DB">
      <w:pPr>
        <w:keepNext/>
        <w:keepLines/>
        <w:jc w:val="center"/>
        <w:rPr>
          <w:b/>
          <w:lang w:val="ru-RU"/>
        </w:rPr>
      </w:pPr>
    </w:p>
    <w:p w:rsidR="00DC53DB" w:rsidRDefault="00DC53DB" w:rsidP="00DC53DB">
      <w:pPr>
        <w:keepNext/>
        <w:keepLines/>
        <w:jc w:val="center"/>
        <w:rPr>
          <w:b/>
          <w:lang w:val="ru-RU"/>
        </w:rPr>
      </w:pPr>
    </w:p>
    <w:p w:rsidR="00DC53DB" w:rsidRDefault="00DC53DB" w:rsidP="00DC53DB">
      <w:pPr>
        <w:keepNext/>
        <w:keepLines/>
        <w:jc w:val="center"/>
        <w:rPr>
          <w:b/>
          <w:lang w:val="ru-RU"/>
        </w:rPr>
      </w:pPr>
    </w:p>
    <w:p w:rsidR="00DC53DB" w:rsidRDefault="00DC53DB" w:rsidP="00DC53DB">
      <w:pPr>
        <w:keepNext/>
        <w:keepLines/>
        <w:jc w:val="center"/>
        <w:rPr>
          <w:b/>
          <w:lang w:val="ru-RU"/>
        </w:rPr>
      </w:pPr>
    </w:p>
    <w:p w:rsidR="00DC53DB" w:rsidRDefault="00DC53DB" w:rsidP="00DC53DB">
      <w:pPr>
        <w:keepNext/>
        <w:keepLines/>
        <w:jc w:val="center"/>
        <w:rPr>
          <w:b/>
          <w:lang w:val="ru-RU"/>
        </w:rPr>
      </w:pPr>
    </w:p>
    <w:p w:rsidR="00DC53DB" w:rsidRDefault="00DC53DB" w:rsidP="00DC53DB">
      <w:pPr>
        <w:keepNext/>
        <w:keepLines/>
        <w:jc w:val="center"/>
        <w:rPr>
          <w:b/>
          <w:lang w:val="ru-RU"/>
        </w:rPr>
      </w:pPr>
    </w:p>
    <w:p w:rsidR="00DC53DB" w:rsidRDefault="00DC53DB" w:rsidP="00DC53DB">
      <w:pPr>
        <w:keepNext/>
        <w:keepLines/>
        <w:jc w:val="center"/>
        <w:rPr>
          <w:b/>
          <w:lang w:val="ru-RU"/>
        </w:rPr>
      </w:pPr>
    </w:p>
    <w:p w:rsidR="00DC53DB" w:rsidRPr="001F6C7D" w:rsidRDefault="00DC53DB" w:rsidP="00DC53DB">
      <w:pPr>
        <w:pStyle w:val="afff8"/>
        <w:spacing w:line="240" w:lineRule="auto"/>
        <w:rPr>
          <w:rFonts w:ascii="Times New Roman" w:hAnsi="Times New Roman" w:cs="Times New Roman"/>
          <w:sz w:val="32"/>
          <w:szCs w:val="32"/>
          <w:lang w:val="ru-RU"/>
        </w:rPr>
      </w:pPr>
      <w:r w:rsidRPr="001F6C7D">
        <w:rPr>
          <w:rFonts w:ascii="Times New Roman" w:hAnsi="Times New Roman" w:cs="Times New Roman"/>
          <w:sz w:val="32"/>
          <w:szCs w:val="32"/>
          <w:lang w:val="ru-RU"/>
        </w:rPr>
        <w:t xml:space="preserve">Альбом электронных сообщений, ИСПОЛЬЗУЕМЫХ для ВЗАИМОДЕЙСТВИЯ </w:t>
      </w:r>
      <w:r>
        <w:rPr>
          <w:rFonts w:ascii="Times New Roman" w:hAnsi="Times New Roman" w:cs="Times New Roman"/>
          <w:sz w:val="32"/>
          <w:szCs w:val="32"/>
          <w:lang w:val="ru-RU"/>
        </w:rPr>
        <w:t>СУБЪЕКТОВ</w:t>
      </w:r>
      <w:r w:rsidRPr="001F6C7D">
        <w:rPr>
          <w:rFonts w:ascii="Times New Roman" w:hAnsi="Times New Roman" w:cs="Times New Roman"/>
          <w:sz w:val="32"/>
          <w:szCs w:val="32"/>
          <w:lang w:val="ru-RU"/>
        </w:rPr>
        <w:t xml:space="preserve"> платформы ЦИФРОВОГО РУБЛЯ</w:t>
      </w:r>
    </w:p>
    <w:p w:rsidR="00DC53DB" w:rsidRPr="008230BE" w:rsidRDefault="00DC53DB" w:rsidP="00DC53DB">
      <w:pPr>
        <w:keepLines/>
        <w:jc w:val="center"/>
        <w:rPr>
          <w:b/>
          <w:lang w:val="ru-RU"/>
        </w:rPr>
      </w:pPr>
    </w:p>
    <w:p w:rsidR="00DC53DB" w:rsidRPr="008230BE" w:rsidRDefault="00DC53DB" w:rsidP="00DC53DB">
      <w:pPr>
        <w:keepLines/>
        <w:jc w:val="center"/>
        <w:rPr>
          <w:b/>
          <w:lang w:val="ru-RU"/>
        </w:rPr>
      </w:pPr>
    </w:p>
    <w:p w:rsidR="00DC53DB" w:rsidRPr="008230BE" w:rsidRDefault="00DC53DB" w:rsidP="00DC53DB">
      <w:pPr>
        <w:keepLines/>
        <w:jc w:val="center"/>
        <w:rPr>
          <w:b/>
          <w:lang w:val="ru-RU"/>
        </w:rPr>
      </w:pPr>
    </w:p>
    <w:p w:rsidR="00DC53DB" w:rsidRPr="001F531D" w:rsidRDefault="00DC53DB" w:rsidP="00DC53DB">
      <w:pPr>
        <w:keepLines/>
        <w:jc w:val="center"/>
        <w:rPr>
          <w:b/>
          <w:sz w:val="32"/>
          <w:szCs w:val="32"/>
          <w:lang w:val="ru-RU"/>
        </w:rPr>
      </w:pPr>
      <w:r>
        <w:rPr>
          <w:b/>
          <w:sz w:val="32"/>
          <w:szCs w:val="32"/>
          <w:lang w:val="ru-RU"/>
        </w:rPr>
        <w:t>ПРАВИЛА</w:t>
      </w:r>
      <w:r w:rsidRPr="001F531D">
        <w:rPr>
          <w:b/>
          <w:sz w:val="32"/>
          <w:szCs w:val="32"/>
          <w:lang w:val="ru-RU"/>
        </w:rPr>
        <w:t xml:space="preserve"> </w:t>
      </w:r>
      <w:r>
        <w:rPr>
          <w:b/>
          <w:sz w:val="32"/>
          <w:szCs w:val="32"/>
          <w:lang w:val="ru-RU"/>
        </w:rPr>
        <w:t>ОБМЕНА</w:t>
      </w:r>
      <w:r w:rsidRPr="001F531D">
        <w:rPr>
          <w:b/>
          <w:sz w:val="32"/>
          <w:szCs w:val="32"/>
          <w:lang w:val="ru-RU"/>
        </w:rPr>
        <w:t xml:space="preserve"> </w:t>
      </w:r>
      <w:r>
        <w:rPr>
          <w:b/>
          <w:sz w:val="32"/>
          <w:szCs w:val="32"/>
          <w:lang w:val="ru-RU"/>
        </w:rPr>
        <w:t>СООБЩЕНИЯМИ</w:t>
      </w:r>
    </w:p>
    <w:p w:rsidR="00DC53DB" w:rsidRPr="001F531D" w:rsidRDefault="00DC53DB" w:rsidP="00DC53DB">
      <w:pPr>
        <w:keepLines/>
        <w:jc w:val="center"/>
        <w:rPr>
          <w:b/>
          <w:sz w:val="32"/>
          <w:szCs w:val="32"/>
          <w:lang w:val="ru-RU"/>
        </w:rPr>
      </w:pPr>
    </w:p>
    <w:p w:rsidR="00DC53DB" w:rsidRPr="001F531D" w:rsidRDefault="00DC53DB" w:rsidP="00DC53DB">
      <w:pPr>
        <w:keepLines/>
        <w:jc w:val="center"/>
        <w:rPr>
          <w:sz w:val="28"/>
          <w:szCs w:val="28"/>
          <w:lang w:val="ru-RU"/>
        </w:rPr>
      </w:pPr>
    </w:p>
    <w:p w:rsidR="00DC53DB" w:rsidRPr="008609A8" w:rsidRDefault="00DC53DB" w:rsidP="00DC53DB">
      <w:pPr>
        <w:keepLines/>
        <w:jc w:val="center"/>
        <w:rPr>
          <w:b/>
          <w:sz w:val="32"/>
          <w:szCs w:val="32"/>
        </w:rPr>
      </w:pPr>
      <w:r>
        <w:rPr>
          <w:b/>
          <w:sz w:val="28"/>
          <w:szCs w:val="28"/>
          <w:lang w:val="ru-RU"/>
        </w:rPr>
        <w:t>2025.0</w:t>
      </w:r>
      <w:r>
        <w:rPr>
          <w:b/>
          <w:sz w:val="28"/>
          <w:szCs w:val="28"/>
        </w:rPr>
        <w:t>7</w:t>
      </w:r>
    </w:p>
    <w:p w:rsidR="00DC53DB" w:rsidRPr="001F531D" w:rsidRDefault="00DC53DB" w:rsidP="00DC53DB">
      <w:pPr>
        <w:pStyle w:val="Default"/>
        <w:jc w:val="center"/>
        <w:rPr>
          <w:lang w:val="ru-RU"/>
        </w:rPr>
      </w:pPr>
    </w:p>
    <w:p w:rsidR="00DC53DB" w:rsidRPr="001F531D" w:rsidRDefault="00DC53DB" w:rsidP="00DC53DB">
      <w:pPr>
        <w:pStyle w:val="Default"/>
        <w:jc w:val="center"/>
        <w:rPr>
          <w:lang w:val="ru-RU"/>
        </w:rPr>
      </w:pPr>
    </w:p>
    <w:p w:rsidR="00DC53DB" w:rsidRPr="001F531D" w:rsidRDefault="00DC53DB" w:rsidP="00DC53DB">
      <w:pPr>
        <w:pStyle w:val="Default"/>
        <w:jc w:val="center"/>
        <w:rPr>
          <w:lang w:val="ru-RU"/>
        </w:rPr>
      </w:pPr>
    </w:p>
    <w:p w:rsidR="00DC53DB" w:rsidRPr="001F531D" w:rsidRDefault="00DC53DB" w:rsidP="00DC53DB">
      <w:pPr>
        <w:pStyle w:val="Default"/>
        <w:jc w:val="center"/>
        <w:rPr>
          <w:lang w:val="ru-RU"/>
        </w:rPr>
      </w:pPr>
    </w:p>
    <w:p w:rsidR="00DC53DB" w:rsidRPr="001F531D" w:rsidRDefault="00DC53DB" w:rsidP="00DC53DB">
      <w:pPr>
        <w:pStyle w:val="Default"/>
        <w:jc w:val="center"/>
        <w:rPr>
          <w:lang w:val="ru-RU"/>
        </w:rPr>
      </w:pPr>
    </w:p>
    <w:p w:rsidR="00DC53DB" w:rsidRPr="001F531D" w:rsidRDefault="00DC53DB" w:rsidP="00DC53DB">
      <w:pPr>
        <w:pStyle w:val="Default"/>
        <w:jc w:val="center"/>
        <w:rPr>
          <w:lang w:val="ru-RU"/>
        </w:rPr>
      </w:pPr>
    </w:p>
    <w:p w:rsidR="00DC53DB" w:rsidRPr="001F531D" w:rsidRDefault="00DC53DB" w:rsidP="00DC53DB">
      <w:pPr>
        <w:pStyle w:val="Default"/>
        <w:jc w:val="center"/>
        <w:rPr>
          <w:lang w:val="ru-RU"/>
        </w:rPr>
      </w:pPr>
    </w:p>
    <w:p w:rsidR="00DC53DB" w:rsidRPr="001F531D" w:rsidRDefault="00DC53DB" w:rsidP="00DC53DB">
      <w:pPr>
        <w:pStyle w:val="Default"/>
        <w:jc w:val="center"/>
        <w:rPr>
          <w:lang w:val="ru-RU"/>
        </w:rPr>
      </w:pPr>
    </w:p>
    <w:p w:rsidR="00DC53DB" w:rsidRPr="001F531D" w:rsidRDefault="00DC53DB" w:rsidP="00DC53DB">
      <w:pPr>
        <w:pStyle w:val="Default"/>
        <w:jc w:val="center"/>
        <w:rPr>
          <w:lang w:val="ru-RU"/>
        </w:rPr>
      </w:pPr>
    </w:p>
    <w:p w:rsidR="00DC53DB" w:rsidRPr="001F531D" w:rsidRDefault="00DC53DB" w:rsidP="00DC53DB">
      <w:pPr>
        <w:pStyle w:val="Default"/>
        <w:jc w:val="center"/>
        <w:rPr>
          <w:lang w:val="ru-RU"/>
        </w:rPr>
      </w:pPr>
    </w:p>
    <w:p w:rsidR="00DC53DB" w:rsidRPr="001F531D" w:rsidRDefault="00DC53DB" w:rsidP="00DC53DB">
      <w:pPr>
        <w:pStyle w:val="Default"/>
        <w:jc w:val="center"/>
        <w:rPr>
          <w:lang w:val="ru-RU"/>
        </w:rPr>
      </w:pPr>
    </w:p>
    <w:p w:rsidR="00DC53DB" w:rsidRPr="001F531D" w:rsidRDefault="00DC53DB" w:rsidP="00DC53DB">
      <w:pPr>
        <w:pStyle w:val="Default"/>
        <w:jc w:val="center"/>
        <w:rPr>
          <w:lang w:val="ru-RU"/>
        </w:rPr>
      </w:pPr>
    </w:p>
    <w:p w:rsidR="00DC53DB" w:rsidRPr="001F531D" w:rsidRDefault="00DC53DB" w:rsidP="00DC53DB">
      <w:pPr>
        <w:pStyle w:val="Default"/>
        <w:jc w:val="center"/>
        <w:rPr>
          <w:lang w:val="ru-RU"/>
        </w:rPr>
      </w:pPr>
    </w:p>
    <w:p w:rsidR="00DC53DB" w:rsidRPr="001F531D" w:rsidRDefault="00DC53DB" w:rsidP="00DC53DB">
      <w:pPr>
        <w:pStyle w:val="Default"/>
        <w:jc w:val="center"/>
        <w:rPr>
          <w:lang w:val="ru-RU"/>
        </w:rPr>
      </w:pPr>
    </w:p>
    <w:p w:rsidR="00DC53DB" w:rsidRPr="001F531D" w:rsidRDefault="00DC53DB" w:rsidP="00DC53DB">
      <w:pPr>
        <w:pStyle w:val="Default"/>
        <w:jc w:val="center"/>
        <w:rPr>
          <w:lang w:val="ru-RU"/>
        </w:rPr>
      </w:pPr>
    </w:p>
    <w:p w:rsidR="00DC53DB" w:rsidRPr="001F531D" w:rsidRDefault="00DC53DB" w:rsidP="00DC53DB">
      <w:pPr>
        <w:pStyle w:val="Default"/>
        <w:jc w:val="center"/>
        <w:rPr>
          <w:lang w:val="ru-RU"/>
        </w:rPr>
      </w:pPr>
    </w:p>
    <w:p w:rsidR="00DC53DB" w:rsidRPr="001F531D" w:rsidRDefault="00DC53DB" w:rsidP="00DC53DB">
      <w:pPr>
        <w:pStyle w:val="Default"/>
        <w:jc w:val="center"/>
        <w:rPr>
          <w:lang w:val="ru-RU"/>
        </w:rPr>
      </w:pPr>
    </w:p>
    <w:p w:rsidR="00DC53DB" w:rsidRPr="001F531D" w:rsidRDefault="00DC53DB" w:rsidP="00DC53DB">
      <w:pPr>
        <w:pStyle w:val="Default"/>
        <w:jc w:val="center"/>
        <w:rPr>
          <w:lang w:val="ru-RU"/>
        </w:rPr>
      </w:pPr>
    </w:p>
    <w:p w:rsidR="00DC53DB" w:rsidRPr="001F531D" w:rsidRDefault="00DC53DB" w:rsidP="00DC53DB">
      <w:pPr>
        <w:pStyle w:val="Default"/>
        <w:jc w:val="center"/>
        <w:rPr>
          <w:lang w:val="ru-RU"/>
        </w:rPr>
      </w:pPr>
    </w:p>
    <w:p w:rsidR="00DC53DB" w:rsidRPr="001F531D" w:rsidRDefault="00DC53DB" w:rsidP="00DC53DB">
      <w:pPr>
        <w:rPr>
          <w:lang w:val="ru-RU"/>
        </w:rPr>
      </w:pPr>
    </w:p>
    <w:p w:rsidR="00DC53DB" w:rsidRPr="001F531D" w:rsidRDefault="00DC53DB" w:rsidP="00DC53DB">
      <w:pPr>
        <w:rPr>
          <w:lang w:val="ru-RU"/>
        </w:rPr>
      </w:pPr>
    </w:p>
    <w:p w:rsidR="00DC53DB" w:rsidRDefault="00DC53DB" w:rsidP="00DC53DB">
      <w:pPr>
        <w:jc w:val="center"/>
        <w:rPr>
          <w:sz w:val="28"/>
          <w:szCs w:val="28"/>
          <w:lang w:val="ru-RU"/>
        </w:rPr>
      </w:pPr>
      <w:r>
        <w:rPr>
          <w:sz w:val="28"/>
          <w:szCs w:val="28"/>
          <w:lang w:val="ru-RU"/>
        </w:rPr>
        <w:t>Москва</w:t>
      </w:r>
    </w:p>
    <w:p w:rsidR="008C244E" w:rsidRDefault="00DC53DB" w:rsidP="00DC53DB">
      <w:pPr>
        <w:jc w:val="center"/>
        <w:rPr>
          <w:lang w:val="ru-RU"/>
        </w:rPr>
      </w:pPr>
      <w:r>
        <w:rPr>
          <w:sz w:val="28"/>
          <w:szCs w:val="28"/>
          <w:lang w:val="ru-RU"/>
        </w:rPr>
        <w:t>202</w:t>
      </w:r>
      <w:r>
        <w:rPr>
          <w:sz w:val="28"/>
          <w:szCs w:val="28"/>
        </w:rPr>
        <w:t>5</w:t>
      </w:r>
      <w:r w:rsidR="00281BB1">
        <w:rPr>
          <w:lang w:val="ru-RU"/>
        </w:rPr>
        <w:br w:type="page"/>
      </w:r>
    </w:p>
    <w:p w:rsidR="008C244E" w:rsidRDefault="00281BB1">
      <w:pPr>
        <w:pStyle w:val="afff5"/>
        <w:jc w:val="center"/>
        <w:rPr>
          <w:sz w:val="28"/>
          <w:szCs w:val="28"/>
          <w:lang w:val="ru-RU"/>
        </w:rPr>
      </w:pPr>
      <w:r>
        <w:rPr>
          <w:sz w:val="28"/>
          <w:szCs w:val="28"/>
          <w:lang w:val="ru-RU"/>
        </w:rPr>
        <w:lastRenderedPageBreak/>
        <w:t>Содержание</w:t>
      </w:r>
    </w:p>
    <w:p w:rsidR="00A6744E" w:rsidRDefault="00281BB1">
      <w:pPr>
        <w:pStyle w:val="14"/>
        <w:tabs>
          <w:tab w:val="left" w:pos="400"/>
          <w:tab w:val="right" w:pos="9394"/>
        </w:tabs>
        <w:rPr>
          <w:rFonts w:asciiTheme="minorHAnsi" w:eastAsiaTheme="minorEastAsia" w:hAnsiTheme="minorHAnsi" w:cstheme="minorBidi"/>
          <w:b w:val="0"/>
          <w:bCs w:val="0"/>
          <w:iCs w:val="0"/>
          <w:noProof/>
          <w:sz w:val="22"/>
          <w:szCs w:val="22"/>
          <w:lang w:val="ru-RU" w:eastAsia="ru-RU"/>
        </w:rPr>
      </w:pPr>
      <w:r>
        <w:fldChar w:fldCharType="begin"/>
      </w:r>
      <w:r>
        <w:instrText>TOC \o "1-3" \h \z \u</w:instrText>
      </w:r>
      <w:r>
        <w:fldChar w:fldCharType="separate"/>
      </w:r>
      <w:hyperlink w:anchor="_Toc192512262" w:history="1">
        <w:r w:rsidR="00A6744E" w:rsidRPr="00913BEB">
          <w:rPr>
            <w:rStyle w:val="aff7"/>
            <w:noProof/>
          </w:rPr>
          <w:t>1</w:t>
        </w:r>
        <w:r w:rsidR="00A6744E">
          <w:rPr>
            <w:rFonts w:asciiTheme="minorHAnsi" w:eastAsiaTheme="minorEastAsia" w:hAnsiTheme="minorHAnsi" w:cstheme="minorBidi"/>
            <w:b w:val="0"/>
            <w:bCs w:val="0"/>
            <w:iCs w:val="0"/>
            <w:noProof/>
            <w:sz w:val="22"/>
            <w:szCs w:val="22"/>
            <w:lang w:val="ru-RU" w:eastAsia="ru-RU"/>
          </w:rPr>
          <w:tab/>
        </w:r>
        <w:r w:rsidR="00A6744E" w:rsidRPr="00913BEB">
          <w:rPr>
            <w:rStyle w:val="aff7"/>
            <w:noProof/>
          </w:rPr>
          <w:t>Сведения о документе</w:t>
        </w:r>
        <w:r w:rsidR="00A6744E">
          <w:rPr>
            <w:noProof/>
            <w:webHidden/>
          </w:rPr>
          <w:tab/>
        </w:r>
        <w:r w:rsidR="00A6744E">
          <w:rPr>
            <w:noProof/>
            <w:webHidden/>
          </w:rPr>
          <w:fldChar w:fldCharType="begin"/>
        </w:r>
        <w:r w:rsidR="00A6744E">
          <w:rPr>
            <w:noProof/>
            <w:webHidden/>
          </w:rPr>
          <w:instrText xml:space="preserve"> PAGEREF _Toc192512262 \h </w:instrText>
        </w:r>
        <w:r w:rsidR="00A6744E">
          <w:rPr>
            <w:noProof/>
            <w:webHidden/>
          </w:rPr>
        </w:r>
        <w:r w:rsidR="00A6744E">
          <w:rPr>
            <w:noProof/>
            <w:webHidden/>
          </w:rPr>
          <w:fldChar w:fldCharType="separate"/>
        </w:r>
        <w:r w:rsidR="00A6744E">
          <w:rPr>
            <w:noProof/>
            <w:webHidden/>
          </w:rPr>
          <w:t>8</w:t>
        </w:r>
        <w:r w:rsidR="00A6744E">
          <w:rPr>
            <w:noProof/>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263" w:history="1">
        <w:r w:rsidR="00A6744E" w:rsidRPr="00913BEB">
          <w:rPr>
            <w:rStyle w:val="aff7"/>
          </w:rPr>
          <w:t>1.1</w:t>
        </w:r>
        <w:r w:rsidR="00A6744E">
          <w:rPr>
            <w:rFonts w:asciiTheme="minorHAnsi" w:eastAsiaTheme="minorEastAsia" w:hAnsiTheme="minorHAnsi" w:cstheme="minorBidi"/>
            <w:b w:val="0"/>
            <w:bCs w:val="0"/>
            <w:sz w:val="22"/>
            <w:lang w:val="ru-RU" w:eastAsia="ru-RU"/>
          </w:rPr>
          <w:tab/>
        </w:r>
        <w:r w:rsidR="00A6744E" w:rsidRPr="00913BEB">
          <w:rPr>
            <w:rStyle w:val="aff7"/>
          </w:rPr>
          <w:t>Термины и сокращения</w:t>
        </w:r>
        <w:r w:rsidR="00A6744E">
          <w:rPr>
            <w:webHidden/>
          </w:rPr>
          <w:tab/>
        </w:r>
        <w:r w:rsidR="00A6744E">
          <w:rPr>
            <w:webHidden/>
          </w:rPr>
          <w:fldChar w:fldCharType="begin"/>
        </w:r>
        <w:r w:rsidR="00A6744E">
          <w:rPr>
            <w:webHidden/>
          </w:rPr>
          <w:instrText xml:space="preserve"> PAGEREF _Toc192512263 \h </w:instrText>
        </w:r>
        <w:r w:rsidR="00A6744E">
          <w:rPr>
            <w:webHidden/>
          </w:rPr>
        </w:r>
        <w:r w:rsidR="00A6744E">
          <w:rPr>
            <w:webHidden/>
          </w:rPr>
          <w:fldChar w:fldCharType="separate"/>
        </w:r>
        <w:r w:rsidR="00A6744E">
          <w:rPr>
            <w:webHidden/>
          </w:rPr>
          <w:t>8</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264" w:history="1">
        <w:r w:rsidR="00A6744E" w:rsidRPr="00913BEB">
          <w:rPr>
            <w:rStyle w:val="aff7"/>
            <w:lang w:val="ru-RU"/>
          </w:rPr>
          <w:t>1.2</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Область применения Правил обмена сообщениями</w:t>
        </w:r>
        <w:r w:rsidR="00A6744E">
          <w:rPr>
            <w:webHidden/>
          </w:rPr>
          <w:tab/>
        </w:r>
        <w:r w:rsidR="00A6744E">
          <w:rPr>
            <w:webHidden/>
          </w:rPr>
          <w:fldChar w:fldCharType="begin"/>
        </w:r>
        <w:r w:rsidR="00A6744E">
          <w:rPr>
            <w:webHidden/>
          </w:rPr>
          <w:instrText xml:space="preserve"> PAGEREF _Toc192512264 \h </w:instrText>
        </w:r>
        <w:r w:rsidR="00A6744E">
          <w:rPr>
            <w:webHidden/>
          </w:rPr>
        </w:r>
        <w:r w:rsidR="00A6744E">
          <w:rPr>
            <w:webHidden/>
          </w:rPr>
          <w:fldChar w:fldCharType="separate"/>
        </w:r>
        <w:r w:rsidR="00A6744E">
          <w:rPr>
            <w:webHidden/>
          </w:rPr>
          <w:t>8</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265" w:history="1">
        <w:r w:rsidR="00A6744E" w:rsidRPr="00913BEB">
          <w:rPr>
            <w:rStyle w:val="aff7"/>
            <w:lang w:val="ru-RU"/>
          </w:rPr>
          <w:t>1.3</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Правила версионирования и перехода на следующую версию Альбома</w:t>
        </w:r>
        <w:r w:rsidR="00A6744E">
          <w:rPr>
            <w:webHidden/>
          </w:rPr>
          <w:tab/>
        </w:r>
        <w:r w:rsidR="00A6744E">
          <w:rPr>
            <w:webHidden/>
          </w:rPr>
          <w:fldChar w:fldCharType="begin"/>
        </w:r>
        <w:r w:rsidR="00A6744E">
          <w:rPr>
            <w:webHidden/>
          </w:rPr>
          <w:instrText xml:space="preserve"> PAGEREF _Toc192512265 \h </w:instrText>
        </w:r>
        <w:r w:rsidR="00A6744E">
          <w:rPr>
            <w:webHidden/>
          </w:rPr>
        </w:r>
        <w:r w:rsidR="00A6744E">
          <w:rPr>
            <w:webHidden/>
          </w:rPr>
          <w:fldChar w:fldCharType="separate"/>
        </w:r>
        <w:r w:rsidR="00A6744E">
          <w:rPr>
            <w:webHidden/>
          </w:rPr>
          <w:t>8</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266" w:history="1">
        <w:r w:rsidR="00A6744E" w:rsidRPr="00913BEB">
          <w:rPr>
            <w:rStyle w:val="aff7"/>
            <w:lang w:val="ru-RU"/>
          </w:rPr>
          <w:t>1.3.1</w:t>
        </w:r>
        <w:r w:rsidR="00A6744E">
          <w:rPr>
            <w:rFonts w:asciiTheme="minorHAnsi" w:eastAsiaTheme="minorEastAsia" w:hAnsiTheme="minorHAnsi" w:cstheme="minorBidi"/>
            <w:sz w:val="22"/>
            <w:szCs w:val="22"/>
            <w:lang w:val="ru-RU" w:eastAsia="ru-RU"/>
          </w:rPr>
          <w:tab/>
        </w:r>
        <w:r w:rsidR="00A6744E" w:rsidRPr="00913BEB">
          <w:rPr>
            <w:rStyle w:val="aff7"/>
            <w:lang w:val="ru-RU"/>
          </w:rPr>
          <w:t>Общие правила присвоения версии сообщениям Альбома (применимо для релиза 2025.07)</w:t>
        </w:r>
        <w:r w:rsidR="00A6744E">
          <w:rPr>
            <w:webHidden/>
          </w:rPr>
          <w:tab/>
        </w:r>
        <w:r w:rsidR="00A6744E">
          <w:rPr>
            <w:webHidden/>
          </w:rPr>
          <w:fldChar w:fldCharType="begin"/>
        </w:r>
        <w:r w:rsidR="00A6744E">
          <w:rPr>
            <w:webHidden/>
          </w:rPr>
          <w:instrText xml:space="preserve"> PAGEREF _Toc192512266 \h </w:instrText>
        </w:r>
        <w:r w:rsidR="00A6744E">
          <w:rPr>
            <w:webHidden/>
          </w:rPr>
        </w:r>
        <w:r w:rsidR="00A6744E">
          <w:rPr>
            <w:webHidden/>
          </w:rPr>
          <w:fldChar w:fldCharType="separate"/>
        </w:r>
        <w:r w:rsidR="00A6744E">
          <w:rPr>
            <w:webHidden/>
          </w:rPr>
          <w:t>8</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267" w:history="1">
        <w:r w:rsidR="00A6744E" w:rsidRPr="00913BEB">
          <w:rPr>
            <w:rStyle w:val="aff7"/>
            <w:lang w:val="ru-RU"/>
          </w:rPr>
          <w:t>1.3.2</w:t>
        </w:r>
        <w:r w:rsidR="00A6744E">
          <w:rPr>
            <w:rFonts w:asciiTheme="minorHAnsi" w:eastAsiaTheme="minorEastAsia" w:hAnsiTheme="minorHAnsi" w:cstheme="minorBidi"/>
            <w:sz w:val="22"/>
            <w:szCs w:val="22"/>
            <w:lang w:val="ru-RU" w:eastAsia="ru-RU"/>
          </w:rPr>
          <w:tab/>
        </w:r>
        <w:r w:rsidR="00A6744E" w:rsidRPr="00913BEB">
          <w:rPr>
            <w:rStyle w:val="aff7"/>
            <w:lang w:val="ru-RU"/>
          </w:rPr>
          <w:t>Особенности версионирования сообщений об ошибках</w:t>
        </w:r>
        <w:r w:rsidR="00A6744E">
          <w:rPr>
            <w:webHidden/>
          </w:rPr>
          <w:tab/>
        </w:r>
        <w:r w:rsidR="00A6744E">
          <w:rPr>
            <w:webHidden/>
          </w:rPr>
          <w:fldChar w:fldCharType="begin"/>
        </w:r>
        <w:r w:rsidR="00A6744E">
          <w:rPr>
            <w:webHidden/>
          </w:rPr>
          <w:instrText xml:space="preserve"> PAGEREF _Toc192512267 \h </w:instrText>
        </w:r>
        <w:r w:rsidR="00A6744E">
          <w:rPr>
            <w:webHidden/>
          </w:rPr>
        </w:r>
        <w:r w:rsidR="00A6744E">
          <w:rPr>
            <w:webHidden/>
          </w:rPr>
          <w:fldChar w:fldCharType="separate"/>
        </w:r>
        <w:r w:rsidR="00A6744E">
          <w:rPr>
            <w:webHidden/>
          </w:rPr>
          <w:t>9</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268" w:history="1">
        <w:r w:rsidR="00A6744E" w:rsidRPr="00913BEB">
          <w:rPr>
            <w:rStyle w:val="aff7"/>
            <w:lang w:val="ru-RU"/>
          </w:rPr>
          <w:t>1.3.3</w:t>
        </w:r>
        <w:r w:rsidR="00A6744E">
          <w:rPr>
            <w:rFonts w:asciiTheme="minorHAnsi" w:eastAsiaTheme="minorEastAsia" w:hAnsiTheme="minorHAnsi" w:cstheme="minorBidi"/>
            <w:sz w:val="22"/>
            <w:szCs w:val="22"/>
            <w:lang w:val="ru-RU" w:eastAsia="ru-RU"/>
          </w:rPr>
          <w:tab/>
        </w:r>
        <w:r w:rsidR="00A6744E" w:rsidRPr="00913BEB">
          <w:rPr>
            <w:rStyle w:val="aff7"/>
            <w:lang w:val="ru-RU"/>
          </w:rPr>
          <w:t>Правила перехода на версию Альбома 2025.07</w:t>
        </w:r>
        <w:r w:rsidR="00A6744E">
          <w:rPr>
            <w:webHidden/>
          </w:rPr>
          <w:tab/>
        </w:r>
        <w:r w:rsidR="00A6744E">
          <w:rPr>
            <w:webHidden/>
          </w:rPr>
          <w:fldChar w:fldCharType="begin"/>
        </w:r>
        <w:r w:rsidR="00A6744E">
          <w:rPr>
            <w:webHidden/>
          </w:rPr>
          <w:instrText xml:space="preserve"> PAGEREF _Toc192512268 \h </w:instrText>
        </w:r>
        <w:r w:rsidR="00A6744E">
          <w:rPr>
            <w:webHidden/>
          </w:rPr>
        </w:r>
        <w:r w:rsidR="00A6744E">
          <w:rPr>
            <w:webHidden/>
          </w:rPr>
          <w:fldChar w:fldCharType="separate"/>
        </w:r>
        <w:r w:rsidR="00A6744E">
          <w:rPr>
            <w:webHidden/>
          </w:rPr>
          <w:t>9</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269" w:history="1">
        <w:r w:rsidR="00A6744E" w:rsidRPr="00913BEB">
          <w:rPr>
            <w:rStyle w:val="aff7"/>
            <w:lang w:val="ru-RU"/>
          </w:rPr>
          <w:t>1.3.4</w:t>
        </w:r>
        <w:r w:rsidR="00A6744E">
          <w:rPr>
            <w:rFonts w:asciiTheme="minorHAnsi" w:eastAsiaTheme="minorEastAsia" w:hAnsiTheme="minorHAnsi" w:cstheme="minorBidi"/>
            <w:sz w:val="22"/>
            <w:szCs w:val="22"/>
            <w:lang w:val="ru-RU" w:eastAsia="ru-RU"/>
          </w:rPr>
          <w:tab/>
        </w:r>
        <w:r w:rsidR="00A6744E" w:rsidRPr="00913BEB">
          <w:rPr>
            <w:rStyle w:val="aff7"/>
            <w:lang w:val="ru-RU"/>
          </w:rPr>
          <w:t>Версии ЭС, используемые в Альбоме 2025.07</w:t>
        </w:r>
        <w:r w:rsidR="00A6744E">
          <w:rPr>
            <w:webHidden/>
          </w:rPr>
          <w:tab/>
        </w:r>
        <w:r w:rsidR="00A6744E">
          <w:rPr>
            <w:webHidden/>
          </w:rPr>
          <w:fldChar w:fldCharType="begin"/>
        </w:r>
        <w:r w:rsidR="00A6744E">
          <w:rPr>
            <w:webHidden/>
          </w:rPr>
          <w:instrText xml:space="preserve"> PAGEREF _Toc192512269 \h </w:instrText>
        </w:r>
        <w:r w:rsidR="00A6744E">
          <w:rPr>
            <w:webHidden/>
          </w:rPr>
        </w:r>
        <w:r w:rsidR="00A6744E">
          <w:rPr>
            <w:webHidden/>
          </w:rPr>
          <w:fldChar w:fldCharType="separate"/>
        </w:r>
        <w:r w:rsidR="00A6744E">
          <w:rPr>
            <w:webHidden/>
          </w:rPr>
          <w:t>9</w:t>
        </w:r>
        <w:r w:rsidR="00A6744E">
          <w:rPr>
            <w:webHidden/>
          </w:rPr>
          <w:fldChar w:fldCharType="end"/>
        </w:r>
      </w:hyperlink>
    </w:p>
    <w:p w:rsidR="00A6744E" w:rsidRDefault="001B2073">
      <w:pPr>
        <w:pStyle w:val="14"/>
        <w:tabs>
          <w:tab w:val="left" w:pos="400"/>
          <w:tab w:val="right" w:pos="9394"/>
        </w:tabs>
        <w:rPr>
          <w:rFonts w:asciiTheme="minorHAnsi" w:eastAsiaTheme="minorEastAsia" w:hAnsiTheme="minorHAnsi" w:cstheme="minorBidi"/>
          <w:b w:val="0"/>
          <w:bCs w:val="0"/>
          <w:iCs w:val="0"/>
          <w:noProof/>
          <w:sz w:val="22"/>
          <w:szCs w:val="22"/>
          <w:lang w:val="ru-RU" w:eastAsia="ru-RU"/>
        </w:rPr>
      </w:pPr>
      <w:hyperlink w:anchor="_Toc192512270" w:history="1">
        <w:r w:rsidR="00A6744E" w:rsidRPr="00913BEB">
          <w:rPr>
            <w:rStyle w:val="aff7"/>
            <w:noProof/>
            <w:lang w:val="ru-RU"/>
          </w:rPr>
          <w:t>2</w:t>
        </w:r>
        <w:r w:rsidR="00A6744E">
          <w:rPr>
            <w:rFonts w:asciiTheme="minorHAnsi" w:eastAsiaTheme="minorEastAsia" w:hAnsiTheme="minorHAnsi" w:cstheme="minorBidi"/>
            <w:b w:val="0"/>
            <w:bCs w:val="0"/>
            <w:iCs w:val="0"/>
            <w:noProof/>
            <w:sz w:val="22"/>
            <w:szCs w:val="22"/>
            <w:lang w:val="ru-RU" w:eastAsia="ru-RU"/>
          </w:rPr>
          <w:tab/>
        </w:r>
        <w:r w:rsidR="00A6744E" w:rsidRPr="00913BEB">
          <w:rPr>
            <w:rStyle w:val="aff7"/>
            <w:noProof/>
            <w:lang w:val="ru-RU"/>
          </w:rPr>
          <w:t>Участие в обмене ЭС</w:t>
        </w:r>
        <w:r w:rsidR="00A6744E">
          <w:rPr>
            <w:noProof/>
            <w:webHidden/>
          </w:rPr>
          <w:tab/>
        </w:r>
        <w:r w:rsidR="00A6744E">
          <w:rPr>
            <w:noProof/>
            <w:webHidden/>
          </w:rPr>
          <w:fldChar w:fldCharType="begin"/>
        </w:r>
        <w:r w:rsidR="00A6744E">
          <w:rPr>
            <w:noProof/>
            <w:webHidden/>
          </w:rPr>
          <w:instrText xml:space="preserve"> PAGEREF _Toc192512270 \h </w:instrText>
        </w:r>
        <w:r w:rsidR="00A6744E">
          <w:rPr>
            <w:noProof/>
            <w:webHidden/>
          </w:rPr>
        </w:r>
        <w:r w:rsidR="00A6744E">
          <w:rPr>
            <w:noProof/>
            <w:webHidden/>
          </w:rPr>
          <w:fldChar w:fldCharType="separate"/>
        </w:r>
        <w:r w:rsidR="00A6744E">
          <w:rPr>
            <w:noProof/>
            <w:webHidden/>
          </w:rPr>
          <w:t>14</w:t>
        </w:r>
        <w:r w:rsidR="00A6744E">
          <w:rPr>
            <w:noProof/>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271" w:history="1">
        <w:r w:rsidR="00A6744E" w:rsidRPr="00913BEB">
          <w:rPr>
            <w:rStyle w:val="aff7"/>
            <w:lang w:val="ru-RU"/>
          </w:rPr>
          <w:t>2.1</w:t>
        </w:r>
        <w:r w:rsidR="00A6744E">
          <w:rPr>
            <w:rFonts w:asciiTheme="minorHAnsi" w:eastAsiaTheme="minorEastAsia" w:hAnsiTheme="minorHAnsi" w:cstheme="minorBidi"/>
            <w:b w:val="0"/>
            <w:bCs w:val="0"/>
            <w:sz w:val="22"/>
            <w:lang w:val="ru-RU" w:eastAsia="ru-RU"/>
          </w:rPr>
          <w:tab/>
        </w:r>
        <w:r w:rsidR="00A6744E" w:rsidRPr="00913BEB">
          <w:rPr>
            <w:rStyle w:val="aff7"/>
            <w:lang w:val="ru-RU"/>
          </w:rPr>
          <w:t>Типы и роли субъектов ПлЦР</w:t>
        </w:r>
        <w:r w:rsidR="00A6744E">
          <w:rPr>
            <w:webHidden/>
          </w:rPr>
          <w:tab/>
        </w:r>
        <w:r w:rsidR="00A6744E">
          <w:rPr>
            <w:webHidden/>
          </w:rPr>
          <w:fldChar w:fldCharType="begin"/>
        </w:r>
        <w:r w:rsidR="00A6744E">
          <w:rPr>
            <w:webHidden/>
          </w:rPr>
          <w:instrText xml:space="preserve"> PAGEREF _Toc192512271 \h </w:instrText>
        </w:r>
        <w:r w:rsidR="00A6744E">
          <w:rPr>
            <w:webHidden/>
          </w:rPr>
        </w:r>
        <w:r w:rsidR="00A6744E">
          <w:rPr>
            <w:webHidden/>
          </w:rPr>
          <w:fldChar w:fldCharType="separate"/>
        </w:r>
        <w:r w:rsidR="00A6744E">
          <w:rPr>
            <w:webHidden/>
          </w:rPr>
          <w:t>14</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272" w:history="1">
        <w:r w:rsidR="00A6744E" w:rsidRPr="00913BEB">
          <w:rPr>
            <w:rStyle w:val="aff7"/>
            <w:lang w:val="ru-RU"/>
          </w:rPr>
          <w:t>2.2</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Взаимодействие ПлЦР и ее субъектов</w:t>
        </w:r>
        <w:r w:rsidR="00A6744E">
          <w:rPr>
            <w:webHidden/>
          </w:rPr>
          <w:tab/>
        </w:r>
        <w:r w:rsidR="00A6744E">
          <w:rPr>
            <w:webHidden/>
          </w:rPr>
          <w:fldChar w:fldCharType="begin"/>
        </w:r>
        <w:r w:rsidR="00A6744E">
          <w:rPr>
            <w:webHidden/>
          </w:rPr>
          <w:instrText xml:space="preserve"> PAGEREF _Toc192512272 \h </w:instrText>
        </w:r>
        <w:r w:rsidR="00A6744E">
          <w:rPr>
            <w:webHidden/>
          </w:rPr>
        </w:r>
        <w:r w:rsidR="00A6744E">
          <w:rPr>
            <w:webHidden/>
          </w:rPr>
          <w:fldChar w:fldCharType="separate"/>
        </w:r>
        <w:r w:rsidR="00A6744E">
          <w:rPr>
            <w:webHidden/>
          </w:rPr>
          <w:t>15</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273" w:history="1">
        <w:r w:rsidR="00A6744E" w:rsidRPr="00913BEB">
          <w:rPr>
            <w:rStyle w:val="aff7"/>
            <w:lang w:val="ru-RU"/>
          </w:rPr>
          <w:t>2.3</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О</w:t>
        </w:r>
        <w:r w:rsidR="00A6744E" w:rsidRPr="00913BEB">
          <w:rPr>
            <w:rStyle w:val="aff7"/>
          </w:rPr>
          <w:t>рганизаци</w:t>
        </w:r>
        <w:r w:rsidR="00A6744E" w:rsidRPr="00913BEB">
          <w:rPr>
            <w:rStyle w:val="aff7"/>
            <w:lang w:val="ru-RU"/>
          </w:rPr>
          <w:t>я</w:t>
        </w:r>
        <w:r w:rsidR="00A6744E" w:rsidRPr="00913BEB">
          <w:rPr>
            <w:rStyle w:val="aff7"/>
          </w:rPr>
          <w:t xml:space="preserve"> криптографической защиты информации</w:t>
        </w:r>
        <w:r w:rsidR="00A6744E">
          <w:rPr>
            <w:webHidden/>
          </w:rPr>
          <w:tab/>
        </w:r>
        <w:r w:rsidR="00A6744E">
          <w:rPr>
            <w:webHidden/>
          </w:rPr>
          <w:fldChar w:fldCharType="begin"/>
        </w:r>
        <w:r w:rsidR="00A6744E">
          <w:rPr>
            <w:webHidden/>
          </w:rPr>
          <w:instrText xml:space="preserve"> PAGEREF _Toc192512273 \h </w:instrText>
        </w:r>
        <w:r w:rsidR="00A6744E">
          <w:rPr>
            <w:webHidden/>
          </w:rPr>
        </w:r>
        <w:r w:rsidR="00A6744E">
          <w:rPr>
            <w:webHidden/>
          </w:rPr>
          <w:fldChar w:fldCharType="separate"/>
        </w:r>
        <w:r w:rsidR="00A6744E">
          <w:rPr>
            <w:webHidden/>
          </w:rPr>
          <w:t>15</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274" w:history="1">
        <w:r w:rsidR="00A6744E" w:rsidRPr="00913BEB">
          <w:rPr>
            <w:rStyle w:val="aff7"/>
            <w:lang w:val="ru-RU"/>
          </w:rPr>
          <w:t>2.4</w:t>
        </w:r>
        <w:r w:rsidR="00A6744E">
          <w:rPr>
            <w:rFonts w:asciiTheme="minorHAnsi" w:eastAsiaTheme="minorEastAsia" w:hAnsiTheme="minorHAnsi" w:cstheme="minorBidi"/>
            <w:b w:val="0"/>
            <w:bCs w:val="0"/>
            <w:sz w:val="22"/>
            <w:lang w:val="ru-RU" w:eastAsia="ru-RU"/>
          </w:rPr>
          <w:tab/>
        </w:r>
        <w:r w:rsidR="00A6744E" w:rsidRPr="00913BEB">
          <w:rPr>
            <w:rStyle w:val="aff7"/>
            <w:lang w:val="ru-RU"/>
          </w:rPr>
          <w:t>Сбор и хранение информации о системном окружении</w:t>
        </w:r>
        <w:r w:rsidR="00A6744E">
          <w:rPr>
            <w:webHidden/>
          </w:rPr>
          <w:tab/>
        </w:r>
        <w:r w:rsidR="00A6744E">
          <w:rPr>
            <w:webHidden/>
          </w:rPr>
          <w:fldChar w:fldCharType="begin"/>
        </w:r>
        <w:r w:rsidR="00A6744E">
          <w:rPr>
            <w:webHidden/>
          </w:rPr>
          <w:instrText xml:space="preserve"> PAGEREF _Toc192512274 \h </w:instrText>
        </w:r>
        <w:r w:rsidR="00A6744E">
          <w:rPr>
            <w:webHidden/>
          </w:rPr>
        </w:r>
        <w:r w:rsidR="00A6744E">
          <w:rPr>
            <w:webHidden/>
          </w:rPr>
          <w:fldChar w:fldCharType="separate"/>
        </w:r>
        <w:r w:rsidR="00A6744E">
          <w:rPr>
            <w:webHidden/>
          </w:rPr>
          <w:t>16</w:t>
        </w:r>
        <w:r w:rsidR="00A6744E">
          <w:rPr>
            <w:webHidden/>
          </w:rPr>
          <w:fldChar w:fldCharType="end"/>
        </w:r>
      </w:hyperlink>
    </w:p>
    <w:p w:rsidR="00A6744E" w:rsidRDefault="001B2073">
      <w:pPr>
        <w:pStyle w:val="14"/>
        <w:tabs>
          <w:tab w:val="left" w:pos="400"/>
          <w:tab w:val="right" w:pos="9394"/>
        </w:tabs>
        <w:rPr>
          <w:rFonts w:asciiTheme="minorHAnsi" w:eastAsiaTheme="minorEastAsia" w:hAnsiTheme="minorHAnsi" w:cstheme="minorBidi"/>
          <w:b w:val="0"/>
          <w:bCs w:val="0"/>
          <w:iCs w:val="0"/>
          <w:noProof/>
          <w:sz w:val="22"/>
          <w:szCs w:val="22"/>
          <w:lang w:val="ru-RU" w:eastAsia="ru-RU"/>
        </w:rPr>
      </w:pPr>
      <w:hyperlink w:anchor="_Toc192512275" w:history="1">
        <w:r w:rsidR="00A6744E" w:rsidRPr="00913BEB">
          <w:rPr>
            <w:rStyle w:val="aff7"/>
            <w:noProof/>
            <w:lang w:val="ru-RU"/>
          </w:rPr>
          <w:t>3</w:t>
        </w:r>
        <w:r w:rsidR="00A6744E">
          <w:rPr>
            <w:rFonts w:asciiTheme="minorHAnsi" w:eastAsiaTheme="minorEastAsia" w:hAnsiTheme="minorHAnsi" w:cstheme="minorBidi"/>
            <w:b w:val="0"/>
            <w:bCs w:val="0"/>
            <w:iCs w:val="0"/>
            <w:noProof/>
            <w:sz w:val="22"/>
            <w:szCs w:val="22"/>
            <w:lang w:val="ru-RU" w:eastAsia="ru-RU"/>
          </w:rPr>
          <w:tab/>
        </w:r>
        <w:r w:rsidR="00A6744E" w:rsidRPr="00913BEB">
          <w:rPr>
            <w:rStyle w:val="aff7"/>
            <w:noProof/>
            <w:lang w:val="ru-RU"/>
          </w:rPr>
          <w:t>Управление СЦР Субъектов ПлЦР</w:t>
        </w:r>
        <w:r w:rsidR="00A6744E">
          <w:rPr>
            <w:noProof/>
            <w:webHidden/>
          </w:rPr>
          <w:tab/>
        </w:r>
        <w:r w:rsidR="00A6744E">
          <w:rPr>
            <w:noProof/>
            <w:webHidden/>
          </w:rPr>
          <w:fldChar w:fldCharType="begin"/>
        </w:r>
        <w:r w:rsidR="00A6744E">
          <w:rPr>
            <w:noProof/>
            <w:webHidden/>
          </w:rPr>
          <w:instrText xml:space="preserve"> PAGEREF _Toc192512275 \h </w:instrText>
        </w:r>
        <w:r w:rsidR="00A6744E">
          <w:rPr>
            <w:noProof/>
            <w:webHidden/>
          </w:rPr>
        </w:r>
        <w:r w:rsidR="00A6744E">
          <w:rPr>
            <w:noProof/>
            <w:webHidden/>
          </w:rPr>
          <w:fldChar w:fldCharType="separate"/>
        </w:r>
        <w:r w:rsidR="00A6744E">
          <w:rPr>
            <w:noProof/>
            <w:webHidden/>
          </w:rPr>
          <w:t>17</w:t>
        </w:r>
        <w:r w:rsidR="00A6744E">
          <w:rPr>
            <w:noProof/>
            <w:webHidden/>
          </w:rPr>
          <w:fldChar w:fldCharType="end"/>
        </w:r>
      </w:hyperlink>
    </w:p>
    <w:p w:rsidR="00A6744E" w:rsidRDefault="001B2073">
      <w:pPr>
        <w:pStyle w:val="14"/>
        <w:tabs>
          <w:tab w:val="left" w:pos="400"/>
          <w:tab w:val="right" w:pos="9394"/>
        </w:tabs>
        <w:rPr>
          <w:rFonts w:asciiTheme="minorHAnsi" w:eastAsiaTheme="minorEastAsia" w:hAnsiTheme="minorHAnsi" w:cstheme="minorBidi"/>
          <w:b w:val="0"/>
          <w:bCs w:val="0"/>
          <w:iCs w:val="0"/>
          <w:noProof/>
          <w:sz w:val="22"/>
          <w:szCs w:val="22"/>
          <w:lang w:val="ru-RU" w:eastAsia="ru-RU"/>
        </w:rPr>
      </w:pPr>
      <w:hyperlink w:anchor="_Toc192512276" w:history="1">
        <w:r w:rsidR="00A6744E" w:rsidRPr="00913BEB">
          <w:rPr>
            <w:rStyle w:val="aff7"/>
            <w:noProof/>
            <w:lang w:val="ru-RU"/>
          </w:rPr>
          <w:t>4</w:t>
        </w:r>
        <w:r w:rsidR="00A6744E">
          <w:rPr>
            <w:rFonts w:asciiTheme="minorHAnsi" w:eastAsiaTheme="minorEastAsia" w:hAnsiTheme="minorHAnsi" w:cstheme="minorBidi"/>
            <w:b w:val="0"/>
            <w:bCs w:val="0"/>
            <w:iCs w:val="0"/>
            <w:noProof/>
            <w:sz w:val="22"/>
            <w:szCs w:val="22"/>
            <w:lang w:val="ru-RU" w:eastAsia="ru-RU"/>
          </w:rPr>
          <w:tab/>
        </w:r>
        <w:r w:rsidR="00A6744E" w:rsidRPr="00913BEB">
          <w:rPr>
            <w:rStyle w:val="aff7"/>
            <w:noProof/>
            <w:lang w:val="ru-RU"/>
          </w:rPr>
          <w:t>Порядок обмена ЭС в Системе Цифрового рубля</w:t>
        </w:r>
        <w:r w:rsidR="00A6744E">
          <w:rPr>
            <w:noProof/>
            <w:webHidden/>
          </w:rPr>
          <w:tab/>
        </w:r>
        <w:r w:rsidR="00A6744E">
          <w:rPr>
            <w:noProof/>
            <w:webHidden/>
          </w:rPr>
          <w:fldChar w:fldCharType="begin"/>
        </w:r>
        <w:r w:rsidR="00A6744E">
          <w:rPr>
            <w:noProof/>
            <w:webHidden/>
          </w:rPr>
          <w:instrText xml:space="preserve"> PAGEREF _Toc192512276 \h </w:instrText>
        </w:r>
        <w:r w:rsidR="00A6744E">
          <w:rPr>
            <w:noProof/>
            <w:webHidden/>
          </w:rPr>
        </w:r>
        <w:r w:rsidR="00A6744E">
          <w:rPr>
            <w:noProof/>
            <w:webHidden/>
          </w:rPr>
          <w:fldChar w:fldCharType="separate"/>
        </w:r>
        <w:r w:rsidR="00A6744E">
          <w:rPr>
            <w:noProof/>
            <w:webHidden/>
          </w:rPr>
          <w:t>18</w:t>
        </w:r>
        <w:r w:rsidR="00A6744E">
          <w:rPr>
            <w:noProof/>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277" w:history="1">
        <w:r w:rsidR="00A6744E" w:rsidRPr="00913BEB">
          <w:rPr>
            <w:rStyle w:val="aff7"/>
            <w:lang w:val="ru-RU"/>
          </w:rPr>
          <w:t>4.1</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Общие пояснения к схемам, описывающим обмен ЭС</w:t>
        </w:r>
        <w:r w:rsidR="00A6744E">
          <w:rPr>
            <w:webHidden/>
          </w:rPr>
          <w:tab/>
        </w:r>
        <w:r w:rsidR="00A6744E">
          <w:rPr>
            <w:webHidden/>
          </w:rPr>
          <w:fldChar w:fldCharType="begin"/>
        </w:r>
        <w:r w:rsidR="00A6744E">
          <w:rPr>
            <w:webHidden/>
          </w:rPr>
          <w:instrText xml:space="preserve"> PAGEREF _Toc192512277 \h </w:instrText>
        </w:r>
        <w:r w:rsidR="00A6744E">
          <w:rPr>
            <w:webHidden/>
          </w:rPr>
        </w:r>
        <w:r w:rsidR="00A6744E">
          <w:rPr>
            <w:webHidden/>
          </w:rPr>
          <w:fldChar w:fldCharType="separate"/>
        </w:r>
        <w:r w:rsidR="00A6744E">
          <w:rPr>
            <w:webHidden/>
          </w:rPr>
          <w:t>18</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278" w:history="1">
        <w:r w:rsidR="00A6744E" w:rsidRPr="00913BEB">
          <w:rPr>
            <w:rStyle w:val="aff7"/>
            <w:lang w:val="ru-RU"/>
          </w:rPr>
          <w:t>4.2</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Входной контроль</w:t>
        </w:r>
        <w:r w:rsidR="00A6744E">
          <w:rPr>
            <w:webHidden/>
          </w:rPr>
          <w:tab/>
        </w:r>
        <w:r w:rsidR="00A6744E">
          <w:rPr>
            <w:webHidden/>
          </w:rPr>
          <w:fldChar w:fldCharType="begin"/>
        </w:r>
        <w:r w:rsidR="00A6744E">
          <w:rPr>
            <w:webHidden/>
          </w:rPr>
          <w:instrText xml:space="preserve"> PAGEREF _Toc192512278 \h </w:instrText>
        </w:r>
        <w:r w:rsidR="00A6744E">
          <w:rPr>
            <w:webHidden/>
          </w:rPr>
        </w:r>
        <w:r w:rsidR="00A6744E">
          <w:rPr>
            <w:webHidden/>
          </w:rPr>
          <w:fldChar w:fldCharType="separate"/>
        </w:r>
        <w:r w:rsidR="00A6744E">
          <w:rPr>
            <w:webHidden/>
          </w:rPr>
          <w:t>20</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279" w:history="1">
        <w:r w:rsidR="00A6744E" w:rsidRPr="00913BEB">
          <w:rPr>
            <w:rStyle w:val="aff7"/>
          </w:rPr>
          <w:t>4.2.1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_Toc192512279 \h </w:instrText>
        </w:r>
        <w:r w:rsidR="00A6744E">
          <w:rPr>
            <w:webHidden/>
          </w:rPr>
        </w:r>
        <w:r w:rsidR="00A6744E">
          <w:rPr>
            <w:webHidden/>
          </w:rPr>
          <w:fldChar w:fldCharType="separate"/>
        </w:r>
        <w:r w:rsidR="00A6744E">
          <w:rPr>
            <w:webHidden/>
          </w:rPr>
          <w:t>20</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280" w:history="1">
        <w:r w:rsidR="00A6744E" w:rsidRPr="00913BEB">
          <w:rPr>
            <w:rStyle w:val="aff7"/>
          </w:rPr>
          <w:t>4.2.2</w:t>
        </w:r>
        <w:r w:rsidR="00A6744E">
          <w:rPr>
            <w:rFonts w:asciiTheme="minorHAnsi" w:eastAsiaTheme="minorEastAsia" w:hAnsiTheme="minorHAnsi" w:cstheme="minorBidi"/>
            <w:sz w:val="22"/>
            <w:szCs w:val="22"/>
            <w:lang w:val="ru-RU" w:eastAsia="ru-RU"/>
          </w:rPr>
          <w:tab/>
        </w:r>
        <w:r w:rsidR="00A6744E" w:rsidRPr="00913BEB">
          <w:rPr>
            <w:rStyle w:val="aff7"/>
          </w:rPr>
          <w:t>Обмен через ФП с ПлЦР</w:t>
        </w:r>
        <w:r w:rsidR="00A6744E">
          <w:rPr>
            <w:webHidden/>
          </w:rPr>
          <w:tab/>
        </w:r>
        <w:r w:rsidR="00A6744E">
          <w:rPr>
            <w:webHidden/>
          </w:rPr>
          <w:fldChar w:fldCharType="begin"/>
        </w:r>
        <w:r w:rsidR="00A6744E">
          <w:rPr>
            <w:webHidden/>
          </w:rPr>
          <w:instrText xml:space="preserve"> PAGEREF _Toc192512280 \h </w:instrText>
        </w:r>
        <w:r w:rsidR="00A6744E">
          <w:rPr>
            <w:webHidden/>
          </w:rPr>
        </w:r>
        <w:r w:rsidR="00A6744E">
          <w:rPr>
            <w:webHidden/>
          </w:rPr>
          <w:fldChar w:fldCharType="separate"/>
        </w:r>
        <w:r w:rsidR="00A6744E">
          <w:rPr>
            <w:webHidden/>
          </w:rPr>
          <w:t>20</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281" w:history="1">
        <w:r w:rsidR="00A6744E" w:rsidRPr="00913BEB">
          <w:rPr>
            <w:rStyle w:val="aff7"/>
            <w:lang w:val="ru-RU"/>
          </w:rPr>
          <w:t>4.2.3</w:t>
        </w:r>
        <w:r w:rsidR="00A6744E">
          <w:rPr>
            <w:rFonts w:asciiTheme="minorHAnsi" w:eastAsiaTheme="minorEastAsia" w:hAnsiTheme="minorHAnsi" w:cstheme="minorBidi"/>
            <w:sz w:val="22"/>
            <w:szCs w:val="22"/>
            <w:lang w:val="ru-RU" w:eastAsia="ru-RU"/>
          </w:rPr>
          <w:tab/>
        </w:r>
        <w:r w:rsidR="00A6744E" w:rsidRPr="00913BEB">
          <w:rPr>
            <w:rStyle w:val="aff7"/>
            <w:lang w:val="ru-RU"/>
          </w:rPr>
          <w:t>Обмен между ФП и ПлЦР</w:t>
        </w:r>
        <w:r w:rsidR="00A6744E">
          <w:rPr>
            <w:webHidden/>
          </w:rPr>
          <w:tab/>
        </w:r>
        <w:r w:rsidR="00A6744E">
          <w:rPr>
            <w:webHidden/>
          </w:rPr>
          <w:fldChar w:fldCharType="begin"/>
        </w:r>
        <w:r w:rsidR="00A6744E">
          <w:rPr>
            <w:webHidden/>
          </w:rPr>
          <w:instrText xml:space="preserve"> PAGEREF _Toc192512281 \h </w:instrText>
        </w:r>
        <w:r w:rsidR="00A6744E">
          <w:rPr>
            <w:webHidden/>
          </w:rPr>
        </w:r>
        <w:r w:rsidR="00A6744E">
          <w:rPr>
            <w:webHidden/>
          </w:rPr>
          <w:fldChar w:fldCharType="separate"/>
        </w:r>
        <w:r w:rsidR="00A6744E">
          <w:rPr>
            <w:webHidden/>
          </w:rPr>
          <w:t>21</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282" w:history="1">
        <w:r w:rsidR="00A6744E" w:rsidRPr="00913BEB">
          <w:rPr>
            <w:rStyle w:val="aff7"/>
            <w:lang w:val="ru-RU"/>
          </w:rPr>
          <w:t>4.3</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Проверка правильности работы транспорта, средств защиты и подлинности</w:t>
        </w:r>
        <w:r w:rsidR="00A6744E">
          <w:rPr>
            <w:webHidden/>
          </w:rPr>
          <w:tab/>
        </w:r>
        <w:r w:rsidR="00A6744E">
          <w:rPr>
            <w:webHidden/>
          </w:rPr>
          <w:fldChar w:fldCharType="begin"/>
        </w:r>
        <w:r w:rsidR="00A6744E">
          <w:rPr>
            <w:webHidden/>
          </w:rPr>
          <w:instrText xml:space="preserve"> PAGEREF _Toc192512282 \h </w:instrText>
        </w:r>
        <w:r w:rsidR="00A6744E">
          <w:rPr>
            <w:webHidden/>
          </w:rPr>
        </w:r>
        <w:r w:rsidR="00A6744E">
          <w:rPr>
            <w:webHidden/>
          </w:rPr>
          <w:fldChar w:fldCharType="separate"/>
        </w:r>
        <w:r w:rsidR="00A6744E">
          <w:rPr>
            <w:webHidden/>
          </w:rPr>
          <w:t>22</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283" w:history="1">
        <w:r w:rsidR="00A6744E" w:rsidRPr="00913BEB">
          <w:rPr>
            <w:rStyle w:val="aff7"/>
          </w:rPr>
          <w:t>4.3.1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_Toc192512283 \h </w:instrText>
        </w:r>
        <w:r w:rsidR="00A6744E">
          <w:rPr>
            <w:webHidden/>
          </w:rPr>
        </w:r>
        <w:r w:rsidR="00A6744E">
          <w:rPr>
            <w:webHidden/>
          </w:rPr>
          <w:fldChar w:fldCharType="separate"/>
        </w:r>
        <w:r w:rsidR="00A6744E">
          <w:rPr>
            <w:webHidden/>
          </w:rPr>
          <w:t>22</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284" w:history="1">
        <w:r w:rsidR="00A6744E" w:rsidRPr="00913BEB">
          <w:rPr>
            <w:rStyle w:val="aff7"/>
          </w:rPr>
          <w:t>4.3.2</w:t>
        </w:r>
        <w:r w:rsidR="00A6744E">
          <w:rPr>
            <w:rFonts w:asciiTheme="minorHAnsi" w:eastAsiaTheme="minorEastAsia" w:hAnsiTheme="minorHAnsi" w:cstheme="minorBidi"/>
            <w:sz w:val="22"/>
            <w:szCs w:val="22"/>
            <w:lang w:val="ru-RU" w:eastAsia="ru-RU"/>
          </w:rPr>
          <w:tab/>
        </w:r>
        <w:r w:rsidR="00A6744E" w:rsidRPr="00913BEB">
          <w:rPr>
            <w:rStyle w:val="aff7"/>
          </w:rPr>
          <w:t>Обмен Участника с ПлЦР</w:t>
        </w:r>
        <w:r w:rsidR="00A6744E">
          <w:rPr>
            <w:webHidden/>
          </w:rPr>
          <w:tab/>
        </w:r>
        <w:r w:rsidR="00A6744E">
          <w:rPr>
            <w:webHidden/>
          </w:rPr>
          <w:fldChar w:fldCharType="begin"/>
        </w:r>
        <w:r w:rsidR="00A6744E">
          <w:rPr>
            <w:webHidden/>
          </w:rPr>
          <w:instrText xml:space="preserve"> PAGEREF _Toc192512284 \h </w:instrText>
        </w:r>
        <w:r w:rsidR="00A6744E">
          <w:rPr>
            <w:webHidden/>
          </w:rPr>
        </w:r>
        <w:r w:rsidR="00A6744E">
          <w:rPr>
            <w:webHidden/>
          </w:rPr>
          <w:fldChar w:fldCharType="separate"/>
        </w:r>
        <w:r w:rsidR="00A6744E">
          <w:rPr>
            <w:webHidden/>
          </w:rPr>
          <w:t>23</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285" w:history="1">
        <w:r w:rsidR="00A6744E" w:rsidRPr="00913BEB">
          <w:rPr>
            <w:rStyle w:val="aff7"/>
          </w:rPr>
          <w:t>4.4</w:t>
        </w:r>
        <w:r w:rsidR="00A6744E">
          <w:rPr>
            <w:rFonts w:asciiTheme="minorHAnsi" w:eastAsiaTheme="minorEastAsia" w:hAnsiTheme="minorHAnsi" w:cstheme="minorBidi"/>
            <w:b w:val="0"/>
            <w:bCs w:val="0"/>
            <w:sz w:val="22"/>
            <w:lang w:val="ru-RU" w:eastAsia="ru-RU"/>
          </w:rPr>
          <w:tab/>
        </w:r>
        <w:r w:rsidR="00A6744E" w:rsidRPr="00913BEB">
          <w:rPr>
            <w:rStyle w:val="aff7"/>
          </w:rPr>
          <w:t>Пополнение СЦР Участника ПлЦР</w:t>
        </w:r>
        <w:r w:rsidR="00A6744E">
          <w:rPr>
            <w:webHidden/>
          </w:rPr>
          <w:tab/>
        </w:r>
        <w:r w:rsidR="00A6744E">
          <w:rPr>
            <w:webHidden/>
          </w:rPr>
          <w:fldChar w:fldCharType="begin"/>
        </w:r>
        <w:r w:rsidR="00A6744E">
          <w:rPr>
            <w:webHidden/>
          </w:rPr>
          <w:instrText xml:space="preserve"> PAGEREF _Toc192512285 \h </w:instrText>
        </w:r>
        <w:r w:rsidR="00A6744E">
          <w:rPr>
            <w:webHidden/>
          </w:rPr>
        </w:r>
        <w:r w:rsidR="00A6744E">
          <w:rPr>
            <w:webHidden/>
          </w:rPr>
          <w:fldChar w:fldCharType="separate"/>
        </w:r>
        <w:r w:rsidR="00A6744E">
          <w:rPr>
            <w:webHidden/>
          </w:rPr>
          <w:t>24</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286" w:history="1">
        <w:r w:rsidR="00A6744E" w:rsidRPr="00913BEB">
          <w:rPr>
            <w:rStyle w:val="aff7"/>
          </w:rPr>
          <w:t>4.4.1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_Toc192512286 \h </w:instrText>
        </w:r>
        <w:r w:rsidR="00A6744E">
          <w:rPr>
            <w:webHidden/>
          </w:rPr>
        </w:r>
        <w:r w:rsidR="00A6744E">
          <w:rPr>
            <w:webHidden/>
          </w:rPr>
          <w:fldChar w:fldCharType="separate"/>
        </w:r>
        <w:r w:rsidR="00A6744E">
          <w:rPr>
            <w:webHidden/>
          </w:rPr>
          <w:t>24</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287" w:history="1">
        <w:r w:rsidR="00A6744E" w:rsidRPr="00913BEB">
          <w:rPr>
            <w:rStyle w:val="aff7"/>
          </w:rPr>
          <w:t>4.4.2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_Toc192512287 \h </w:instrText>
        </w:r>
        <w:r w:rsidR="00A6744E">
          <w:rPr>
            <w:webHidden/>
          </w:rPr>
        </w:r>
        <w:r w:rsidR="00A6744E">
          <w:rPr>
            <w:webHidden/>
          </w:rPr>
          <w:fldChar w:fldCharType="separate"/>
        </w:r>
        <w:r w:rsidR="00A6744E">
          <w:rPr>
            <w:webHidden/>
          </w:rPr>
          <w:t>24</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288" w:history="1">
        <w:r w:rsidR="00A6744E" w:rsidRPr="00913BEB">
          <w:rPr>
            <w:rStyle w:val="aff7"/>
          </w:rPr>
          <w:t>4.4.3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1</w:t>
        </w:r>
        <w:r w:rsidR="00A6744E">
          <w:rPr>
            <w:webHidden/>
          </w:rPr>
          <w:tab/>
        </w:r>
        <w:r w:rsidR="00A6744E">
          <w:rPr>
            <w:webHidden/>
          </w:rPr>
          <w:fldChar w:fldCharType="begin"/>
        </w:r>
        <w:r w:rsidR="00A6744E">
          <w:rPr>
            <w:webHidden/>
          </w:rPr>
          <w:instrText xml:space="preserve"> PAGEREF _Toc192512288 \h </w:instrText>
        </w:r>
        <w:r w:rsidR="00A6744E">
          <w:rPr>
            <w:webHidden/>
          </w:rPr>
        </w:r>
        <w:r w:rsidR="00A6744E">
          <w:rPr>
            <w:webHidden/>
          </w:rPr>
          <w:fldChar w:fldCharType="separate"/>
        </w:r>
        <w:r w:rsidR="00A6744E">
          <w:rPr>
            <w:webHidden/>
          </w:rPr>
          <w:t>26</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289" w:history="1">
        <w:r w:rsidR="00A6744E" w:rsidRPr="00913BEB">
          <w:rPr>
            <w:rStyle w:val="aff7"/>
            <w:lang w:val="ru-RU"/>
          </w:rPr>
          <w:t>4.5</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Вывод средств с СЦР Участника ПлЦР</w:t>
        </w:r>
        <w:r w:rsidR="00A6744E">
          <w:rPr>
            <w:webHidden/>
          </w:rPr>
          <w:tab/>
        </w:r>
        <w:r w:rsidR="00A6744E">
          <w:rPr>
            <w:webHidden/>
          </w:rPr>
          <w:fldChar w:fldCharType="begin"/>
        </w:r>
        <w:r w:rsidR="00A6744E">
          <w:rPr>
            <w:webHidden/>
          </w:rPr>
          <w:instrText xml:space="preserve"> PAGEREF _Toc192512289 \h </w:instrText>
        </w:r>
        <w:r w:rsidR="00A6744E">
          <w:rPr>
            <w:webHidden/>
          </w:rPr>
        </w:r>
        <w:r w:rsidR="00A6744E">
          <w:rPr>
            <w:webHidden/>
          </w:rPr>
          <w:fldChar w:fldCharType="separate"/>
        </w:r>
        <w:r w:rsidR="00A6744E">
          <w:rPr>
            <w:webHidden/>
          </w:rPr>
          <w:t>27</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290" w:history="1">
        <w:r w:rsidR="00A6744E" w:rsidRPr="00913BEB">
          <w:rPr>
            <w:rStyle w:val="aff7"/>
          </w:rPr>
          <w:t>4.5.1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_Toc192512290 \h </w:instrText>
        </w:r>
        <w:r w:rsidR="00A6744E">
          <w:rPr>
            <w:webHidden/>
          </w:rPr>
        </w:r>
        <w:r w:rsidR="00A6744E">
          <w:rPr>
            <w:webHidden/>
          </w:rPr>
          <w:fldChar w:fldCharType="separate"/>
        </w:r>
        <w:r w:rsidR="00A6744E">
          <w:rPr>
            <w:webHidden/>
          </w:rPr>
          <w:t>27</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291" w:history="1">
        <w:r w:rsidR="00A6744E" w:rsidRPr="00913BEB">
          <w:rPr>
            <w:rStyle w:val="aff7"/>
          </w:rPr>
          <w:t>4.5.2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_Toc192512291 \h </w:instrText>
        </w:r>
        <w:r w:rsidR="00A6744E">
          <w:rPr>
            <w:webHidden/>
          </w:rPr>
        </w:r>
        <w:r w:rsidR="00A6744E">
          <w:rPr>
            <w:webHidden/>
          </w:rPr>
          <w:fldChar w:fldCharType="separate"/>
        </w:r>
        <w:r w:rsidR="00A6744E">
          <w:rPr>
            <w:webHidden/>
          </w:rPr>
          <w:t>27</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292" w:history="1">
        <w:r w:rsidR="00A6744E" w:rsidRPr="00913BEB">
          <w:rPr>
            <w:rStyle w:val="aff7"/>
          </w:rPr>
          <w:t>4.5.3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1</w:t>
        </w:r>
        <w:r w:rsidR="00A6744E">
          <w:rPr>
            <w:webHidden/>
          </w:rPr>
          <w:tab/>
        </w:r>
        <w:r w:rsidR="00A6744E">
          <w:rPr>
            <w:webHidden/>
          </w:rPr>
          <w:fldChar w:fldCharType="begin"/>
        </w:r>
        <w:r w:rsidR="00A6744E">
          <w:rPr>
            <w:webHidden/>
          </w:rPr>
          <w:instrText xml:space="preserve"> PAGEREF _Toc192512292 \h </w:instrText>
        </w:r>
        <w:r w:rsidR="00A6744E">
          <w:rPr>
            <w:webHidden/>
          </w:rPr>
        </w:r>
        <w:r w:rsidR="00A6744E">
          <w:rPr>
            <w:webHidden/>
          </w:rPr>
          <w:fldChar w:fldCharType="separate"/>
        </w:r>
        <w:r w:rsidR="00A6744E">
          <w:rPr>
            <w:webHidden/>
          </w:rPr>
          <w:t>29</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293" w:history="1">
        <w:r w:rsidR="00A6744E" w:rsidRPr="00913BEB">
          <w:rPr>
            <w:rStyle w:val="aff7"/>
          </w:rPr>
          <w:t>4.5.4</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2</w:t>
        </w:r>
        <w:r w:rsidR="00A6744E">
          <w:rPr>
            <w:webHidden/>
          </w:rPr>
          <w:tab/>
        </w:r>
        <w:r w:rsidR="00A6744E">
          <w:rPr>
            <w:webHidden/>
          </w:rPr>
          <w:fldChar w:fldCharType="begin"/>
        </w:r>
        <w:r w:rsidR="00A6744E">
          <w:rPr>
            <w:webHidden/>
          </w:rPr>
          <w:instrText xml:space="preserve"> PAGEREF _Toc192512293 \h </w:instrText>
        </w:r>
        <w:r w:rsidR="00A6744E">
          <w:rPr>
            <w:webHidden/>
          </w:rPr>
        </w:r>
        <w:r w:rsidR="00A6744E">
          <w:rPr>
            <w:webHidden/>
          </w:rPr>
          <w:fldChar w:fldCharType="separate"/>
        </w:r>
        <w:r w:rsidR="00A6744E">
          <w:rPr>
            <w:webHidden/>
          </w:rPr>
          <w:t>30</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294" w:history="1">
        <w:r w:rsidR="00A6744E" w:rsidRPr="00913BEB">
          <w:rPr>
            <w:rStyle w:val="aff7"/>
          </w:rPr>
          <w:t>4.6</w:t>
        </w:r>
        <w:r w:rsidR="00A6744E">
          <w:rPr>
            <w:rFonts w:asciiTheme="minorHAnsi" w:eastAsiaTheme="minorEastAsia" w:hAnsiTheme="minorHAnsi" w:cstheme="minorBidi"/>
            <w:b w:val="0"/>
            <w:bCs w:val="0"/>
            <w:sz w:val="22"/>
            <w:lang w:val="ru-RU" w:eastAsia="ru-RU"/>
          </w:rPr>
          <w:tab/>
        </w:r>
        <w:r w:rsidR="00A6744E" w:rsidRPr="00913BEB">
          <w:rPr>
            <w:rStyle w:val="aff7"/>
          </w:rPr>
          <w:t>Пополнение СЦР Клиента-ЮЛ</w:t>
        </w:r>
        <w:r w:rsidR="00A6744E">
          <w:rPr>
            <w:webHidden/>
          </w:rPr>
          <w:tab/>
        </w:r>
        <w:r w:rsidR="00A6744E">
          <w:rPr>
            <w:webHidden/>
          </w:rPr>
          <w:fldChar w:fldCharType="begin"/>
        </w:r>
        <w:r w:rsidR="00A6744E">
          <w:rPr>
            <w:webHidden/>
          </w:rPr>
          <w:instrText xml:space="preserve"> PAGEREF _Toc192512294 \h </w:instrText>
        </w:r>
        <w:r w:rsidR="00A6744E">
          <w:rPr>
            <w:webHidden/>
          </w:rPr>
        </w:r>
        <w:r w:rsidR="00A6744E">
          <w:rPr>
            <w:webHidden/>
          </w:rPr>
          <w:fldChar w:fldCharType="separate"/>
        </w:r>
        <w:r w:rsidR="00A6744E">
          <w:rPr>
            <w:webHidden/>
          </w:rPr>
          <w:t>31</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295" w:history="1">
        <w:r w:rsidR="00A6744E" w:rsidRPr="00913BEB">
          <w:rPr>
            <w:rStyle w:val="aff7"/>
          </w:rPr>
          <w:t>4.6.1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_Toc192512295 \h </w:instrText>
        </w:r>
        <w:r w:rsidR="00A6744E">
          <w:rPr>
            <w:webHidden/>
          </w:rPr>
        </w:r>
        <w:r w:rsidR="00A6744E">
          <w:rPr>
            <w:webHidden/>
          </w:rPr>
          <w:fldChar w:fldCharType="separate"/>
        </w:r>
        <w:r w:rsidR="00A6744E">
          <w:rPr>
            <w:webHidden/>
          </w:rPr>
          <w:t>31</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296" w:history="1">
        <w:r w:rsidR="00A6744E" w:rsidRPr="00913BEB">
          <w:rPr>
            <w:rStyle w:val="aff7"/>
          </w:rPr>
          <w:t>4.6.2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_Toc192512296 \h </w:instrText>
        </w:r>
        <w:r w:rsidR="00A6744E">
          <w:rPr>
            <w:webHidden/>
          </w:rPr>
        </w:r>
        <w:r w:rsidR="00A6744E">
          <w:rPr>
            <w:webHidden/>
          </w:rPr>
          <w:fldChar w:fldCharType="separate"/>
        </w:r>
        <w:r w:rsidR="00A6744E">
          <w:rPr>
            <w:webHidden/>
          </w:rPr>
          <w:t>32</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297" w:history="1">
        <w:r w:rsidR="00A6744E" w:rsidRPr="00913BEB">
          <w:rPr>
            <w:rStyle w:val="aff7"/>
          </w:rPr>
          <w:t>4.6.3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1</w:t>
        </w:r>
        <w:r w:rsidR="00A6744E">
          <w:rPr>
            <w:webHidden/>
          </w:rPr>
          <w:tab/>
        </w:r>
        <w:r w:rsidR="00A6744E">
          <w:rPr>
            <w:webHidden/>
          </w:rPr>
          <w:fldChar w:fldCharType="begin"/>
        </w:r>
        <w:r w:rsidR="00A6744E">
          <w:rPr>
            <w:webHidden/>
          </w:rPr>
          <w:instrText xml:space="preserve"> PAGEREF _Toc192512297 \h </w:instrText>
        </w:r>
        <w:r w:rsidR="00A6744E">
          <w:rPr>
            <w:webHidden/>
          </w:rPr>
        </w:r>
        <w:r w:rsidR="00A6744E">
          <w:rPr>
            <w:webHidden/>
          </w:rPr>
          <w:fldChar w:fldCharType="separate"/>
        </w:r>
        <w:r w:rsidR="00A6744E">
          <w:rPr>
            <w:webHidden/>
          </w:rPr>
          <w:t>35</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298" w:history="1">
        <w:r w:rsidR="00A6744E" w:rsidRPr="00913BEB">
          <w:rPr>
            <w:rStyle w:val="aff7"/>
            <w:lang w:val="ru-RU"/>
          </w:rPr>
          <w:t>4.7</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Вывод средств с СЦР Клиента-ЮЛ</w:t>
        </w:r>
        <w:r w:rsidR="00A6744E">
          <w:rPr>
            <w:webHidden/>
          </w:rPr>
          <w:tab/>
        </w:r>
        <w:r w:rsidR="00A6744E">
          <w:rPr>
            <w:webHidden/>
          </w:rPr>
          <w:fldChar w:fldCharType="begin"/>
        </w:r>
        <w:r w:rsidR="00A6744E">
          <w:rPr>
            <w:webHidden/>
          </w:rPr>
          <w:instrText xml:space="preserve"> PAGEREF _Toc192512298 \h </w:instrText>
        </w:r>
        <w:r w:rsidR="00A6744E">
          <w:rPr>
            <w:webHidden/>
          </w:rPr>
        </w:r>
        <w:r w:rsidR="00A6744E">
          <w:rPr>
            <w:webHidden/>
          </w:rPr>
          <w:fldChar w:fldCharType="separate"/>
        </w:r>
        <w:r w:rsidR="00A6744E">
          <w:rPr>
            <w:webHidden/>
          </w:rPr>
          <w:t>36</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299" w:history="1">
        <w:r w:rsidR="00A6744E" w:rsidRPr="00913BEB">
          <w:rPr>
            <w:rStyle w:val="aff7"/>
          </w:rPr>
          <w:t>4.7.1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_Toc192512299 \h </w:instrText>
        </w:r>
        <w:r w:rsidR="00A6744E">
          <w:rPr>
            <w:webHidden/>
          </w:rPr>
        </w:r>
        <w:r w:rsidR="00A6744E">
          <w:rPr>
            <w:webHidden/>
          </w:rPr>
          <w:fldChar w:fldCharType="separate"/>
        </w:r>
        <w:r w:rsidR="00A6744E">
          <w:rPr>
            <w:webHidden/>
          </w:rPr>
          <w:t>36</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00" w:history="1">
        <w:r w:rsidR="00A6744E" w:rsidRPr="00913BEB">
          <w:rPr>
            <w:rStyle w:val="aff7"/>
          </w:rPr>
          <w:t>4.7.2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_Toc192512300 \h </w:instrText>
        </w:r>
        <w:r w:rsidR="00A6744E">
          <w:rPr>
            <w:webHidden/>
          </w:rPr>
        </w:r>
        <w:r w:rsidR="00A6744E">
          <w:rPr>
            <w:webHidden/>
          </w:rPr>
          <w:fldChar w:fldCharType="separate"/>
        </w:r>
        <w:r w:rsidR="00A6744E">
          <w:rPr>
            <w:webHidden/>
          </w:rPr>
          <w:t>37</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01" w:history="1">
        <w:r w:rsidR="00A6744E" w:rsidRPr="00913BEB">
          <w:rPr>
            <w:rStyle w:val="aff7"/>
          </w:rPr>
          <w:t>4.7.3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1</w:t>
        </w:r>
        <w:r w:rsidR="00A6744E">
          <w:rPr>
            <w:webHidden/>
          </w:rPr>
          <w:tab/>
        </w:r>
        <w:r w:rsidR="00A6744E">
          <w:rPr>
            <w:webHidden/>
          </w:rPr>
          <w:fldChar w:fldCharType="begin"/>
        </w:r>
        <w:r w:rsidR="00A6744E">
          <w:rPr>
            <w:webHidden/>
          </w:rPr>
          <w:instrText xml:space="preserve"> PAGEREF _Toc192512301 \h </w:instrText>
        </w:r>
        <w:r w:rsidR="00A6744E">
          <w:rPr>
            <w:webHidden/>
          </w:rPr>
        </w:r>
        <w:r w:rsidR="00A6744E">
          <w:rPr>
            <w:webHidden/>
          </w:rPr>
          <w:fldChar w:fldCharType="separate"/>
        </w:r>
        <w:r w:rsidR="00A6744E">
          <w:rPr>
            <w:webHidden/>
          </w:rPr>
          <w:t>40</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02" w:history="1">
        <w:r w:rsidR="00A6744E" w:rsidRPr="00913BEB">
          <w:rPr>
            <w:rStyle w:val="aff7"/>
          </w:rPr>
          <w:t>4.7.4</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2</w:t>
        </w:r>
        <w:r w:rsidR="00A6744E">
          <w:rPr>
            <w:webHidden/>
          </w:rPr>
          <w:tab/>
        </w:r>
        <w:r w:rsidR="00A6744E">
          <w:rPr>
            <w:webHidden/>
          </w:rPr>
          <w:fldChar w:fldCharType="begin"/>
        </w:r>
        <w:r w:rsidR="00A6744E">
          <w:rPr>
            <w:webHidden/>
          </w:rPr>
          <w:instrText xml:space="preserve"> PAGEREF _Toc192512302 \h </w:instrText>
        </w:r>
        <w:r w:rsidR="00A6744E">
          <w:rPr>
            <w:webHidden/>
          </w:rPr>
        </w:r>
        <w:r w:rsidR="00A6744E">
          <w:rPr>
            <w:webHidden/>
          </w:rPr>
          <w:fldChar w:fldCharType="separate"/>
        </w:r>
        <w:r w:rsidR="00A6744E">
          <w:rPr>
            <w:webHidden/>
          </w:rPr>
          <w:t>41</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303" w:history="1">
        <w:r w:rsidR="00A6744E" w:rsidRPr="00913BEB">
          <w:rPr>
            <w:rStyle w:val="aff7"/>
          </w:rPr>
          <w:t>4.8</w:t>
        </w:r>
        <w:r w:rsidR="00A6744E">
          <w:rPr>
            <w:rFonts w:asciiTheme="minorHAnsi" w:eastAsiaTheme="minorEastAsia" w:hAnsiTheme="minorHAnsi" w:cstheme="minorBidi"/>
            <w:b w:val="0"/>
            <w:bCs w:val="0"/>
            <w:sz w:val="22"/>
            <w:lang w:val="ru-RU" w:eastAsia="ru-RU"/>
          </w:rPr>
          <w:tab/>
        </w:r>
        <w:r w:rsidR="00A6744E" w:rsidRPr="00913BEB">
          <w:rPr>
            <w:rStyle w:val="aff7"/>
          </w:rPr>
          <w:t>Пополнение СЦР Клиента-ФЛ</w:t>
        </w:r>
        <w:r w:rsidR="00A6744E">
          <w:rPr>
            <w:webHidden/>
          </w:rPr>
          <w:tab/>
        </w:r>
        <w:r w:rsidR="00A6744E">
          <w:rPr>
            <w:webHidden/>
          </w:rPr>
          <w:fldChar w:fldCharType="begin"/>
        </w:r>
        <w:r w:rsidR="00A6744E">
          <w:rPr>
            <w:webHidden/>
          </w:rPr>
          <w:instrText xml:space="preserve"> PAGEREF _Toc192512303 \h </w:instrText>
        </w:r>
        <w:r w:rsidR="00A6744E">
          <w:rPr>
            <w:webHidden/>
          </w:rPr>
        </w:r>
        <w:r w:rsidR="00A6744E">
          <w:rPr>
            <w:webHidden/>
          </w:rPr>
          <w:fldChar w:fldCharType="separate"/>
        </w:r>
        <w:r w:rsidR="00A6744E">
          <w:rPr>
            <w:webHidden/>
          </w:rPr>
          <w:t>42</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04" w:history="1">
        <w:r w:rsidR="00A6744E" w:rsidRPr="00913BEB">
          <w:rPr>
            <w:rStyle w:val="aff7"/>
          </w:rPr>
          <w:t>4.8.1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_Toc192512304 \h </w:instrText>
        </w:r>
        <w:r w:rsidR="00A6744E">
          <w:rPr>
            <w:webHidden/>
          </w:rPr>
        </w:r>
        <w:r w:rsidR="00A6744E">
          <w:rPr>
            <w:webHidden/>
          </w:rPr>
          <w:fldChar w:fldCharType="separate"/>
        </w:r>
        <w:r w:rsidR="00A6744E">
          <w:rPr>
            <w:webHidden/>
          </w:rPr>
          <w:t>42</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05" w:history="1">
        <w:r w:rsidR="00A6744E" w:rsidRPr="00913BEB">
          <w:rPr>
            <w:rStyle w:val="aff7"/>
          </w:rPr>
          <w:t>4.8.2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_Toc192512305 \h </w:instrText>
        </w:r>
        <w:r w:rsidR="00A6744E">
          <w:rPr>
            <w:webHidden/>
          </w:rPr>
        </w:r>
        <w:r w:rsidR="00A6744E">
          <w:rPr>
            <w:webHidden/>
          </w:rPr>
          <w:fldChar w:fldCharType="separate"/>
        </w:r>
        <w:r w:rsidR="00A6744E">
          <w:rPr>
            <w:webHidden/>
          </w:rPr>
          <w:t>43</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06" w:history="1">
        <w:r w:rsidR="00A6744E" w:rsidRPr="00913BEB">
          <w:rPr>
            <w:rStyle w:val="aff7"/>
          </w:rPr>
          <w:t>4.8.3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1</w:t>
        </w:r>
        <w:r w:rsidR="00A6744E">
          <w:rPr>
            <w:webHidden/>
          </w:rPr>
          <w:tab/>
        </w:r>
        <w:r w:rsidR="00A6744E">
          <w:rPr>
            <w:webHidden/>
          </w:rPr>
          <w:fldChar w:fldCharType="begin"/>
        </w:r>
        <w:r w:rsidR="00A6744E">
          <w:rPr>
            <w:webHidden/>
          </w:rPr>
          <w:instrText xml:space="preserve"> PAGEREF _Toc192512306 \h </w:instrText>
        </w:r>
        <w:r w:rsidR="00A6744E">
          <w:rPr>
            <w:webHidden/>
          </w:rPr>
        </w:r>
        <w:r w:rsidR="00A6744E">
          <w:rPr>
            <w:webHidden/>
          </w:rPr>
          <w:fldChar w:fldCharType="separate"/>
        </w:r>
        <w:r w:rsidR="00A6744E">
          <w:rPr>
            <w:webHidden/>
          </w:rPr>
          <w:t>46</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307" w:history="1">
        <w:r w:rsidR="00A6744E" w:rsidRPr="00913BEB">
          <w:rPr>
            <w:rStyle w:val="aff7"/>
            <w:lang w:val="ru-RU"/>
          </w:rPr>
          <w:t>4.9</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Вывод средств с СЦР Клиента-ФЛ</w:t>
        </w:r>
        <w:r w:rsidR="00A6744E">
          <w:rPr>
            <w:webHidden/>
          </w:rPr>
          <w:tab/>
        </w:r>
        <w:r w:rsidR="00A6744E">
          <w:rPr>
            <w:webHidden/>
          </w:rPr>
          <w:fldChar w:fldCharType="begin"/>
        </w:r>
        <w:r w:rsidR="00A6744E">
          <w:rPr>
            <w:webHidden/>
          </w:rPr>
          <w:instrText xml:space="preserve"> PAGEREF _Toc192512307 \h </w:instrText>
        </w:r>
        <w:r w:rsidR="00A6744E">
          <w:rPr>
            <w:webHidden/>
          </w:rPr>
        </w:r>
        <w:r w:rsidR="00A6744E">
          <w:rPr>
            <w:webHidden/>
          </w:rPr>
          <w:fldChar w:fldCharType="separate"/>
        </w:r>
        <w:r w:rsidR="00A6744E">
          <w:rPr>
            <w:webHidden/>
          </w:rPr>
          <w:t>47</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08" w:history="1">
        <w:r w:rsidR="00A6744E" w:rsidRPr="00913BEB">
          <w:rPr>
            <w:rStyle w:val="aff7"/>
          </w:rPr>
          <w:t>4.9.1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_Toc192512308 \h </w:instrText>
        </w:r>
        <w:r w:rsidR="00A6744E">
          <w:rPr>
            <w:webHidden/>
          </w:rPr>
        </w:r>
        <w:r w:rsidR="00A6744E">
          <w:rPr>
            <w:webHidden/>
          </w:rPr>
          <w:fldChar w:fldCharType="separate"/>
        </w:r>
        <w:r w:rsidR="00A6744E">
          <w:rPr>
            <w:webHidden/>
          </w:rPr>
          <w:t>47</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09" w:history="1">
        <w:r w:rsidR="00A6744E" w:rsidRPr="00913BEB">
          <w:rPr>
            <w:rStyle w:val="aff7"/>
          </w:rPr>
          <w:t>4.9.2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_Toc192512309 \h </w:instrText>
        </w:r>
        <w:r w:rsidR="00A6744E">
          <w:rPr>
            <w:webHidden/>
          </w:rPr>
        </w:r>
        <w:r w:rsidR="00A6744E">
          <w:rPr>
            <w:webHidden/>
          </w:rPr>
          <w:fldChar w:fldCharType="separate"/>
        </w:r>
        <w:r w:rsidR="00A6744E">
          <w:rPr>
            <w:webHidden/>
          </w:rPr>
          <w:t>48</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10" w:history="1">
        <w:r w:rsidR="00A6744E" w:rsidRPr="00913BEB">
          <w:rPr>
            <w:rStyle w:val="aff7"/>
          </w:rPr>
          <w:t>4.9.3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1</w:t>
        </w:r>
        <w:r w:rsidR="00A6744E">
          <w:rPr>
            <w:webHidden/>
          </w:rPr>
          <w:tab/>
        </w:r>
        <w:r w:rsidR="00A6744E">
          <w:rPr>
            <w:webHidden/>
          </w:rPr>
          <w:fldChar w:fldCharType="begin"/>
        </w:r>
        <w:r w:rsidR="00A6744E">
          <w:rPr>
            <w:webHidden/>
          </w:rPr>
          <w:instrText xml:space="preserve"> PAGEREF _Toc192512310 \h </w:instrText>
        </w:r>
        <w:r w:rsidR="00A6744E">
          <w:rPr>
            <w:webHidden/>
          </w:rPr>
        </w:r>
        <w:r w:rsidR="00A6744E">
          <w:rPr>
            <w:webHidden/>
          </w:rPr>
          <w:fldChar w:fldCharType="separate"/>
        </w:r>
        <w:r w:rsidR="00A6744E">
          <w:rPr>
            <w:webHidden/>
          </w:rPr>
          <w:t>51</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11" w:history="1">
        <w:r w:rsidR="00A6744E" w:rsidRPr="00913BEB">
          <w:rPr>
            <w:rStyle w:val="aff7"/>
          </w:rPr>
          <w:t>4.9.4</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2</w:t>
        </w:r>
        <w:r w:rsidR="00A6744E">
          <w:rPr>
            <w:webHidden/>
          </w:rPr>
          <w:tab/>
        </w:r>
        <w:r w:rsidR="00A6744E">
          <w:rPr>
            <w:webHidden/>
          </w:rPr>
          <w:fldChar w:fldCharType="begin"/>
        </w:r>
        <w:r w:rsidR="00A6744E">
          <w:rPr>
            <w:webHidden/>
          </w:rPr>
          <w:instrText xml:space="preserve"> PAGEREF _Toc192512311 \h </w:instrText>
        </w:r>
        <w:r w:rsidR="00A6744E">
          <w:rPr>
            <w:webHidden/>
          </w:rPr>
        </w:r>
        <w:r w:rsidR="00A6744E">
          <w:rPr>
            <w:webHidden/>
          </w:rPr>
          <w:fldChar w:fldCharType="separate"/>
        </w:r>
        <w:r w:rsidR="00A6744E">
          <w:rPr>
            <w:webHidden/>
          </w:rPr>
          <w:t>52</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312" w:history="1">
        <w:r w:rsidR="00A6744E" w:rsidRPr="00913BEB">
          <w:rPr>
            <w:rStyle w:val="aff7"/>
            <w:lang w:val="ru-RU"/>
          </w:rPr>
          <w:t>4.10</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Изменение Клиентом-ЮЛ статуса своего СЦР</w:t>
        </w:r>
        <w:r w:rsidR="00A6744E">
          <w:rPr>
            <w:webHidden/>
          </w:rPr>
          <w:tab/>
        </w:r>
        <w:r w:rsidR="00A6744E">
          <w:rPr>
            <w:webHidden/>
          </w:rPr>
          <w:fldChar w:fldCharType="begin"/>
        </w:r>
        <w:r w:rsidR="00A6744E">
          <w:rPr>
            <w:webHidden/>
          </w:rPr>
          <w:instrText xml:space="preserve"> PAGEREF _Toc192512312 \h </w:instrText>
        </w:r>
        <w:r w:rsidR="00A6744E">
          <w:rPr>
            <w:webHidden/>
          </w:rPr>
        </w:r>
        <w:r w:rsidR="00A6744E">
          <w:rPr>
            <w:webHidden/>
          </w:rPr>
          <w:fldChar w:fldCharType="separate"/>
        </w:r>
        <w:r w:rsidR="00A6744E">
          <w:rPr>
            <w:webHidden/>
          </w:rPr>
          <w:t>53</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13" w:history="1">
        <w:r w:rsidR="00A6744E" w:rsidRPr="00913BEB">
          <w:rPr>
            <w:rStyle w:val="aff7"/>
          </w:rPr>
          <w:t>4.10.1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_Toc192512313 \h </w:instrText>
        </w:r>
        <w:r w:rsidR="00A6744E">
          <w:rPr>
            <w:webHidden/>
          </w:rPr>
        </w:r>
        <w:r w:rsidR="00A6744E">
          <w:rPr>
            <w:webHidden/>
          </w:rPr>
          <w:fldChar w:fldCharType="separate"/>
        </w:r>
        <w:r w:rsidR="00A6744E">
          <w:rPr>
            <w:webHidden/>
          </w:rPr>
          <w:t>53</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14" w:history="1">
        <w:r w:rsidR="00A6744E" w:rsidRPr="00913BEB">
          <w:rPr>
            <w:rStyle w:val="aff7"/>
          </w:rPr>
          <w:t>4.10.2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_Toc192512314 \h </w:instrText>
        </w:r>
        <w:r w:rsidR="00A6744E">
          <w:rPr>
            <w:webHidden/>
          </w:rPr>
        </w:r>
        <w:r w:rsidR="00A6744E">
          <w:rPr>
            <w:webHidden/>
          </w:rPr>
          <w:fldChar w:fldCharType="separate"/>
        </w:r>
        <w:r w:rsidR="00A6744E">
          <w:rPr>
            <w:webHidden/>
          </w:rPr>
          <w:t>54</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15" w:history="1">
        <w:r w:rsidR="00A6744E" w:rsidRPr="00913BEB">
          <w:rPr>
            <w:rStyle w:val="aff7"/>
          </w:rPr>
          <w:t>4.10.3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1</w:t>
        </w:r>
        <w:r w:rsidR="00A6744E">
          <w:rPr>
            <w:webHidden/>
          </w:rPr>
          <w:tab/>
        </w:r>
        <w:r w:rsidR="00A6744E">
          <w:rPr>
            <w:webHidden/>
          </w:rPr>
          <w:fldChar w:fldCharType="begin"/>
        </w:r>
        <w:r w:rsidR="00A6744E">
          <w:rPr>
            <w:webHidden/>
          </w:rPr>
          <w:instrText xml:space="preserve"> PAGEREF _Toc192512315 \h </w:instrText>
        </w:r>
        <w:r w:rsidR="00A6744E">
          <w:rPr>
            <w:webHidden/>
          </w:rPr>
        </w:r>
        <w:r w:rsidR="00A6744E">
          <w:rPr>
            <w:webHidden/>
          </w:rPr>
          <w:fldChar w:fldCharType="separate"/>
        </w:r>
        <w:r w:rsidR="00A6744E">
          <w:rPr>
            <w:webHidden/>
          </w:rPr>
          <w:t>57</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16" w:history="1">
        <w:r w:rsidR="00A6744E" w:rsidRPr="00913BEB">
          <w:rPr>
            <w:rStyle w:val="aff7"/>
          </w:rPr>
          <w:t>4.10.4</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2</w:t>
        </w:r>
        <w:r w:rsidR="00A6744E">
          <w:rPr>
            <w:webHidden/>
          </w:rPr>
          <w:tab/>
        </w:r>
        <w:r w:rsidR="00A6744E">
          <w:rPr>
            <w:webHidden/>
          </w:rPr>
          <w:fldChar w:fldCharType="begin"/>
        </w:r>
        <w:r w:rsidR="00A6744E">
          <w:rPr>
            <w:webHidden/>
          </w:rPr>
          <w:instrText xml:space="preserve"> PAGEREF _Toc192512316 \h </w:instrText>
        </w:r>
        <w:r w:rsidR="00A6744E">
          <w:rPr>
            <w:webHidden/>
          </w:rPr>
        </w:r>
        <w:r w:rsidR="00A6744E">
          <w:rPr>
            <w:webHidden/>
          </w:rPr>
          <w:fldChar w:fldCharType="separate"/>
        </w:r>
        <w:r w:rsidR="00A6744E">
          <w:rPr>
            <w:webHidden/>
          </w:rPr>
          <w:t>58</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317" w:history="1">
        <w:r w:rsidR="00A6744E" w:rsidRPr="00913BEB">
          <w:rPr>
            <w:rStyle w:val="aff7"/>
            <w:lang w:val="ru-RU"/>
          </w:rPr>
          <w:t>4.11</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Изменение Клиентом-ФЛ статуса своего СЦР</w:t>
        </w:r>
        <w:r w:rsidR="00A6744E">
          <w:rPr>
            <w:webHidden/>
          </w:rPr>
          <w:tab/>
        </w:r>
        <w:r w:rsidR="00A6744E">
          <w:rPr>
            <w:webHidden/>
          </w:rPr>
          <w:fldChar w:fldCharType="begin"/>
        </w:r>
        <w:r w:rsidR="00A6744E">
          <w:rPr>
            <w:webHidden/>
          </w:rPr>
          <w:instrText xml:space="preserve"> PAGEREF _Toc192512317 \h </w:instrText>
        </w:r>
        <w:r w:rsidR="00A6744E">
          <w:rPr>
            <w:webHidden/>
          </w:rPr>
        </w:r>
        <w:r w:rsidR="00A6744E">
          <w:rPr>
            <w:webHidden/>
          </w:rPr>
          <w:fldChar w:fldCharType="separate"/>
        </w:r>
        <w:r w:rsidR="00A6744E">
          <w:rPr>
            <w:webHidden/>
          </w:rPr>
          <w:t>59</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18" w:history="1">
        <w:r w:rsidR="00A6744E" w:rsidRPr="00913BEB">
          <w:rPr>
            <w:rStyle w:val="aff7"/>
          </w:rPr>
          <w:t>4.11.1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_Toc192512318 \h </w:instrText>
        </w:r>
        <w:r w:rsidR="00A6744E">
          <w:rPr>
            <w:webHidden/>
          </w:rPr>
        </w:r>
        <w:r w:rsidR="00A6744E">
          <w:rPr>
            <w:webHidden/>
          </w:rPr>
          <w:fldChar w:fldCharType="separate"/>
        </w:r>
        <w:r w:rsidR="00A6744E">
          <w:rPr>
            <w:webHidden/>
          </w:rPr>
          <w:t>59</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19" w:history="1">
        <w:r w:rsidR="00A6744E" w:rsidRPr="00913BEB">
          <w:rPr>
            <w:rStyle w:val="aff7"/>
          </w:rPr>
          <w:t>4.11.2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_Toc192512319 \h </w:instrText>
        </w:r>
        <w:r w:rsidR="00A6744E">
          <w:rPr>
            <w:webHidden/>
          </w:rPr>
        </w:r>
        <w:r w:rsidR="00A6744E">
          <w:rPr>
            <w:webHidden/>
          </w:rPr>
          <w:fldChar w:fldCharType="separate"/>
        </w:r>
        <w:r w:rsidR="00A6744E">
          <w:rPr>
            <w:webHidden/>
          </w:rPr>
          <w:t>60</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20" w:history="1">
        <w:r w:rsidR="00A6744E" w:rsidRPr="00913BEB">
          <w:rPr>
            <w:rStyle w:val="aff7"/>
          </w:rPr>
          <w:t>4.11.3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1</w:t>
        </w:r>
        <w:r w:rsidR="00A6744E">
          <w:rPr>
            <w:webHidden/>
          </w:rPr>
          <w:tab/>
        </w:r>
        <w:r w:rsidR="00A6744E">
          <w:rPr>
            <w:webHidden/>
          </w:rPr>
          <w:fldChar w:fldCharType="begin"/>
        </w:r>
        <w:r w:rsidR="00A6744E">
          <w:rPr>
            <w:webHidden/>
          </w:rPr>
          <w:instrText xml:space="preserve"> PAGEREF _Toc192512320 \h </w:instrText>
        </w:r>
        <w:r w:rsidR="00A6744E">
          <w:rPr>
            <w:webHidden/>
          </w:rPr>
        </w:r>
        <w:r w:rsidR="00A6744E">
          <w:rPr>
            <w:webHidden/>
          </w:rPr>
          <w:fldChar w:fldCharType="separate"/>
        </w:r>
        <w:r w:rsidR="00A6744E">
          <w:rPr>
            <w:webHidden/>
          </w:rPr>
          <w:t>63</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21" w:history="1">
        <w:r w:rsidR="00A6744E" w:rsidRPr="00913BEB">
          <w:rPr>
            <w:rStyle w:val="aff7"/>
          </w:rPr>
          <w:t>4.11.4</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2</w:t>
        </w:r>
        <w:r w:rsidR="00A6744E">
          <w:rPr>
            <w:webHidden/>
          </w:rPr>
          <w:tab/>
        </w:r>
        <w:r w:rsidR="00A6744E">
          <w:rPr>
            <w:webHidden/>
          </w:rPr>
          <w:fldChar w:fldCharType="begin"/>
        </w:r>
        <w:r w:rsidR="00A6744E">
          <w:rPr>
            <w:webHidden/>
          </w:rPr>
          <w:instrText xml:space="preserve"> PAGEREF _Toc192512321 \h </w:instrText>
        </w:r>
        <w:r w:rsidR="00A6744E">
          <w:rPr>
            <w:webHidden/>
          </w:rPr>
        </w:r>
        <w:r w:rsidR="00A6744E">
          <w:rPr>
            <w:webHidden/>
          </w:rPr>
          <w:fldChar w:fldCharType="separate"/>
        </w:r>
        <w:r w:rsidR="00A6744E">
          <w:rPr>
            <w:webHidden/>
          </w:rPr>
          <w:t>64</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322" w:history="1">
        <w:r w:rsidR="00A6744E" w:rsidRPr="00913BEB">
          <w:rPr>
            <w:rStyle w:val="aff7"/>
            <w:lang w:val="ru-RU"/>
          </w:rPr>
          <w:t>4.12</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Изменение Оператором статуса СЦР ФП</w:t>
        </w:r>
        <w:r w:rsidR="00A6744E">
          <w:rPr>
            <w:webHidden/>
          </w:rPr>
          <w:tab/>
        </w:r>
        <w:r w:rsidR="00A6744E">
          <w:rPr>
            <w:webHidden/>
          </w:rPr>
          <w:fldChar w:fldCharType="begin"/>
        </w:r>
        <w:r w:rsidR="00A6744E">
          <w:rPr>
            <w:webHidden/>
          </w:rPr>
          <w:instrText xml:space="preserve"> PAGEREF _Toc192512322 \h </w:instrText>
        </w:r>
        <w:r w:rsidR="00A6744E">
          <w:rPr>
            <w:webHidden/>
          </w:rPr>
        </w:r>
        <w:r w:rsidR="00A6744E">
          <w:rPr>
            <w:webHidden/>
          </w:rPr>
          <w:fldChar w:fldCharType="separate"/>
        </w:r>
        <w:r w:rsidR="00A6744E">
          <w:rPr>
            <w:webHidden/>
          </w:rPr>
          <w:t>65</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23" w:history="1">
        <w:r w:rsidR="00A6744E" w:rsidRPr="00913BEB">
          <w:rPr>
            <w:rStyle w:val="aff7"/>
          </w:rPr>
          <w:t>4.12.1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_Toc192512323 \h </w:instrText>
        </w:r>
        <w:r w:rsidR="00A6744E">
          <w:rPr>
            <w:webHidden/>
          </w:rPr>
        </w:r>
        <w:r w:rsidR="00A6744E">
          <w:rPr>
            <w:webHidden/>
          </w:rPr>
          <w:fldChar w:fldCharType="separate"/>
        </w:r>
        <w:r w:rsidR="00A6744E">
          <w:rPr>
            <w:webHidden/>
          </w:rPr>
          <w:t>65</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24" w:history="1">
        <w:r w:rsidR="00A6744E" w:rsidRPr="00913BEB">
          <w:rPr>
            <w:rStyle w:val="aff7"/>
          </w:rPr>
          <w:t>4.12.2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_Toc192512324 \h </w:instrText>
        </w:r>
        <w:r w:rsidR="00A6744E">
          <w:rPr>
            <w:webHidden/>
          </w:rPr>
        </w:r>
        <w:r w:rsidR="00A6744E">
          <w:rPr>
            <w:webHidden/>
          </w:rPr>
          <w:fldChar w:fldCharType="separate"/>
        </w:r>
        <w:r w:rsidR="00A6744E">
          <w:rPr>
            <w:webHidden/>
          </w:rPr>
          <w:t>66</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325" w:history="1">
        <w:r w:rsidR="00A6744E" w:rsidRPr="00913BEB">
          <w:rPr>
            <w:rStyle w:val="aff7"/>
            <w:lang w:val="ru-RU"/>
          </w:rPr>
          <w:t>4.13</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Изменение Оператором статуса  СЦР  ФП и отмена самоисполняемых сделок на основании установления ограничения в ПС БР</w:t>
        </w:r>
        <w:r w:rsidR="00A6744E">
          <w:rPr>
            <w:webHidden/>
          </w:rPr>
          <w:tab/>
        </w:r>
        <w:r w:rsidR="00A6744E">
          <w:rPr>
            <w:webHidden/>
          </w:rPr>
          <w:fldChar w:fldCharType="begin"/>
        </w:r>
        <w:r w:rsidR="00A6744E">
          <w:rPr>
            <w:webHidden/>
          </w:rPr>
          <w:instrText xml:space="preserve"> PAGEREF _Toc192512325 \h </w:instrText>
        </w:r>
        <w:r w:rsidR="00A6744E">
          <w:rPr>
            <w:webHidden/>
          </w:rPr>
        </w:r>
        <w:r w:rsidR="00A6744E">
          <w:rPr>
            <w:webHidden/>
          </w:rPr>
          <w:fldChar w:fldCharType="separate"/>
        </w:r>
        <w:r w:rsidR="00A6744E">
          <w:rPr>
            <w:webHidden/>
          </w:rPr>
          <w:t>67</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26" w:history="1">
        <w:r w:rsidR="00A6744E" w:rsidRPr="00913BEB">
          <w:rPr>
            <w:rStyle w:val="aff7"/>
          </w:rPr>
          <w:t>4.13.1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_Toc192512326 \h </w:instrText>
        </w:r>
        <w:r w:rsidR="00A6744E">
          <w:rPr>
            <w:webHidden/>
          </w:rPr>
        </w:r>
        <w:r w:rsidR="00A6744E">
          <w:rPr>
            <w:webHidden/>
          </w:rPr>
          <w:fldChar w:fldCharType="separate"/>
        </w:r>
        <w:r w:rsidR="00A6744E">
          <w:rPr>
            <w:webHidden/>
          </w:rPr>
          <w:t>67</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27" w:history="1">
        <w:r w:rsidR="00A6744E" w:rsidRPr="00913BEB">
          <w:rPr>
            <w:rStyle w:val="aff7"/>
          </w:rPr>
          <w:t>4.13.2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_Toc192512327 \h </w:instrText>
        </w:r>
        <w:r w:rsidR="00A6744E">
          <w:rPr>
            <w:webHidden/>
          </w:rPr>
        </w:r>
        <w:r w:rsidR="00A6744E">
          <w:rPr>
            <w:webHidden/>
          </w:rPr>
          <w:fldChar w:fldCharType="separate"/>
        </w:r>
        <w:r w:rsidR="00A6744E">
          <w:rPr>
            <w:webHidden/>
          </w:rPr>
          <w:t>67</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328" w:history="1">
        <w:r w:rsidR="00A6744E" w:rsidRPr="00913BEB">
          <w:rPr>
            <w:rStyle w:val="aff7"/>
            <w:lang w:val="ru-RU"/>
          </w:rPr>
          <w:t>4.14</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Изменение ФП статуса СЦР Клиента-ФЛ или Клиента-ЮЛ</w:t>
        </w:r>
        <w:r w:rsidR="00A6744E">
          <w:rPr>
            <w:webHidden/>
          </w:rPr>
          <w:tab/>
        </w:r>
        <w:r w:rsidR="00A6744E">
          <w:rPr>
            <w:webHidden/>
          </w:rPr>
          <w:fldChar w:fldCharType="begin"/>
        </w:r>
        <w:r w:rsidR="00A6744E">
          <w:rPr>
            <w:webHidden/>
          </w:rPr>
          <w:instrText xml:space="preserve"> PAGEREF _Toc192512328 \h </w:instrText>
        </w:r>
        <w:r w:rsidR="00A6744E">
          <w:rPr>
            <w:webHidden/>
          </w:rPr>
        </w:r>
        <w:r w:rsidR="00A6744E">
          <w:rPr>
            <w:webHidden/>
          </w:rPr>
          <w:fldChar w:fldCharType="separate"/>
        </w:r>
        <w:r w:rsidR="00A6744E">
          <w:rPr>
            <w:webHidden/>
          </w:rPr>
          <w:t>69</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29" w:history="1">
        <w:r w:rsidR="00A6744E" w:rsidRPr="00913BEB">
          <w:rPr>
            <w:rStyle w:val="aff7"/>
          </w:rPr>
          <w:t>4.14.1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_Toc192512329 \h </w:instrText>
        </w:r>
        <w:r w:rsidR="00A6744E">
          <w:rPr>
            <w:webHidden/>
          </w:rPr>
        </w:r>
        <w:r w:rsidR="00A6744E">
          <w:rPr>
            <w:webHidden/>
          </w:rPr>
          <w:fldChar w:fldCharType="separate"/>
        </w:r>
        <w:r w:rsidR="00A6744E">
          <w:rPr>
            <w:webHidden/>
          </w:rPr>
          <w:t>69</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30" w:history="1">
        <w:r w:rsidR="00A6744E" w:rsidRPr="00913BEB">
          <w:rPr>
            <w:rStyle w:val="aff7"/>
          </w:rPr>
          <w:t>4.14.2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_Toc192512330 \h </w:instrText>
        </w:r>
        <w:r w:rsidR="00A6744E">
          <w:rPr>
            <w:webHidden/>
          </w:rPr>
        </w:r>
        <w:r w:rsidR="00A6744E">
          <w:rPr>
            <w:webHidden/>
          </w:rPr>
          <w:fldChar w:fldCharType="separate"/>
        </w:r>
        <w:r w:rsidR="00A6744E">
          <w:rPr>
            <w:webHidden/>
          </w:rPr>
          <w:t>69</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31" w:history="1">
        <w:r w:rsidR="00A6744E" w:rsidRPr="00913BEB">
          <w:rPr>
            <w:rStyle w:val="aff7"/>
          </w:rPr>
          <w:t>4.14.3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1</w:t>
        </w:r>
        <w:r w:rsidR="00A6744E">
          <w:rPr>
            <w:webHidden/>
          </w:rPr>
          <w:tab/>
        </w:r>
        <w:r w:rsidR="00A6744E">
          <w:rPr>
            <w:webHidden/>
          </w:rPr>
          <w:fldChar w:fldCharType="begin"/>
        </w:r>
        <w:r w:rsidR="00A6744E">
          <w:rPr>
            <w:webHidden/>
          </w:rPr>
          <w:instrText xml:space="preserve"> PAGEREF _Toc192512331 \h </w:instrText>
        </w:r>
        <w:r w:rsidR="00A6744E">
          <w:rPr>
            <w:webHidden/>
          </w:rPr>
        </w:r>
        <w:r w:rsidR="00A6744E">
          <w:rPr>
            <w:webHidden/>
          </w:rPr>
          <w:fldChar w:fldCharType="separate"/>
        </w:r>
        <w:r w:rsidR="00A6744E">
          <w:rPr>
            <w:webHidden/>
          </w:rPr>
          <w:t>72</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32" w:history="1">
        <w:r w:rsidR="00A6744E" w:rsidRPr="00913BEB">
          <w:rPr>
            <w:rStyle w:val="aff7"/>
          </w:rPr>
          <w:t>4.14.4</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2</w:t>
        </w:r>
        <w:r w:rsidR="00A6744E">
          <w:rPr>
            <w:webHidden/>
          </w:rPr>
          <w:tab/>
        </w:r>
        <w:r w:rsidR="00A6744E">
          <w:rPr>
            <w:webHidden/>
          </w:rPr>
          <w:fldChar w:fldCharType="begin"/>
        </w:r>
        <w:r w:rsidR="00A6744E">
          <w:rPr>
            <w:webHidden/>
          </w:rPr>
          <w:instrText xml:space="preserve"> PAGEREF _Toc192512332 \h </w:instrText>
        </w:r>
        <w:r w:rsidR="00A6744E">
          <w:rPr>
            <w:webHidden/>
          </w:rPr>
        </w:r>
        <w:r w:rsidR="00A6744E">
          <w:rPr>
            <w:webHidden/>
          </w:rPr>
          <w:fldChar w:fldCharType="separate"/>
        </w:r>
        <w:r w:rsidR="00A6744E">
          <w:rPr>
            <w:webHidden/>
          </w:rPr>
          <w:t>73</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333" w:history="1">
        <w:r w:rsidR="00A6744E" w:rsidRPr="00913BEB">
          <w:rPr>
            <w:rStyle w:val="aff7"/>
            <w:lang w:val="ru-RU"/>
          </w:rPr>
          <w:t>4.15</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Изменение ФП статуса своего СЦР</w:t>
        </w:r>
        <w:r w:rsidR="00A6744E">
          <w:rPr>
            <w:webHidden/>
          </w:rPr>
          <w:tab/>
        </w:r>
        <w:r w:rsidR="00A6744E">
          <w:rPr>
            <w:webHidden/>
          </w:rPr>
          <w:fldChar w:fldCharType="begin"/>
        </w:r>
        <w:r w:rsidR="00A6744E">
          <w:rPr>
            <w:webHidden/>
          </w:rPr>
          <w:instrText xml:space="preserve"> PAGEREF _Toc192512333 \h </w:instrText>
        </w:r>
        <w:r w:rsidR="00A6744E">
          <w:rPr>
            <w:webHidden/>
          </w:rPr>
        </w:r>
        <w:r w:rsidR="00A6744E">
          <w:rPr>
            <w:webHidden/>
          </w:rPr>
          <w:fldChar w:fldCharType="separate"/>
        </w:r>
        <w:r w:rsidR="00A6744E">
          <w:rPr>
            <w:webHidden/>
          </w:rPr>
          <w:t>74</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34" w:history="1">
        <w:r w:rsidR="00A6744E" w:rsidRPr="00913BEB">
          <w:rPr>
            <w:rStyle w:val="aff7"/>
          </w:rPr>
          <w:t>4.15.1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_Toc192512334 \h </w:instrText>
        </w:r>
        <w:r w:rsidR="00A6744E">
          <w:rPr>
            <w:webHidden/>
          </w:rPr>
        </w:r>
        <w:r w:rsidR="00A6744E">
          <w:rPr>
            <w:webHidden/>
          </w:rPr>
          <w:fldChar w:fldCharType="separate"/>
        </w:r>
        <w:r w:rsidR="00A6744E">
          <w:rPr>
            <w:webHidden/>
          </w:rPr>
          <w:t>74</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35" w:history="1">
        <w:r w:rsidR="00A6744E" w:rsidRPr="00913BEB">
          <w:rPr>
            <w:rStyle w:val="aff7"/>
          </w:rPr>
          <w:t>4.15.2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_Toc192512335 \h </w:instrText>
        </w:r>
        <w:r w:rsidR="00A6744E">
          <w:rPr>
            <w:webHidden/>
          </w:rPr>
        </w:r>
        <w:r w:rsidR="00A6744E">
          <w:rPr>
            <w:webHidden/>
          </w:rPr>
          <w:fldChar w:fldCharType="separate"/>
        </w:r>
        <w:r w:rsidR="00A6744E">
          <w:rPr>
            <w:webHidden/>
          </w:rPr>
          <w:t>75</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36" w:history="1">
        <w:r w:rsidR="00A6744E" w:rsidRPr="00913BEB">
          <w:rPr>
            <w:rStyle w:val="aff7"/>
          </w:rPr>
          <w:t>4.15.3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1</w:t>
        </w:r>
        <w:r w:rsidR="00A6744E">
          <w:rPr>
            <w:webHidden/>
          </w:rPr>
          <w:tab/>
        </w:r>
        <w:r w:rsidR="00A6744E">
          <w:rPr>
            <w:webHidden/>
          </w:rPr>
          <w:fldChar w:fldCharType="begin"/>
        </w:r>
        <w:r w:rsidR="00A6744E">
          <w:rPr>
            <w:webHidden/>
          </w:rPr>
          <w:instrText xml:space="preserve"> PAGEREF _Toc192512336 \h </w:instrText>
        </w:r>
        <w:r w:rsidR="00A6744E">
          <w:rPr>
            <w:webHidden/>
          </w:rPr>
        </w:r>
        <w:r w:rsidR="00A6744E">
          <w:rPr>
            <w:webHidden/>
          </w:rPr>
          <w:fldChar w:fldCharType="separate"/>
        </w:r>
        <w:r w:rsidR="00A6744E">
          <w:rPr>
            <w:webHidden/>
          </w:rPr>
          <w:t>77</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37" w:history="1">
        <w:r w:rsidR="00A6744E" w:rsidRPr="00913BEB">
          <w:rPr>
            <w:rStyle w:val="aff7"/>
          </w:rPr>
          <w:t>4.15.4</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2</w:t>
        </w:r>
        <w:r w:rsidR="00A6744E">
          <w:rPr>
            <w:webHidden/>
          </w:rPr>
          <w:tab/>
        </w:r>
        <w:r w:rsidR="00A6744E">
          <w:rPr>
            <w:webHidden/>
          </w:rPr>
          <w:fldChar w:fldCharType="begin"/>
        </w:r>
        <w:r w:rsidR="00A6744E">
          <w:rPr>
            <w:webHidden/>
          </w:rPr>
          <w:instrText xml:space="preserve"> PAGEREF _Toc192512337 \h </w:instrText>
        </w:r>
        <w:r w:rsidR="00A6744E">
          <w:rPr>
            <w:webHidden/>
          </w:rPr>
        </w:r>
        <w:r w:rsidR="00A6744E">
          <w:rPr>
            <w:webHidden/>
          </w:rPr>
          <w:fldChar w:fldCharType="separate"/>
        </w:r>
        <w:r w:rsidR="00A6744E">
          <w:rPr>
            <w:webHidden/>
          </w:rPr>
          <w:t>78</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338" w:history="1">
        <w:r w:rsidR="00A6744E" w:rsidRPr="00913BEB">
          <w:rPr>
            <w:rStyle w:val="aff7"/>
            <w:lang w:val="ru-RU"/>
          </w:rPr>
          <w:t>4.16</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Изменение Оператором статуса СЦР Клиента-ФЛ или Клиента-ЮЛ</w:t>
        </w:r>
        <w:r w:rsidR="00A6744E">
          <w:rPr>
            <w:webHidden/>
          </w:rPr>
          <w:tab/>
        </w:r>
        <w:r w:rsidR="00A6744E">
          <w:rPr>
            <w:webHidden/>
          </w:rPr>
          <w:fldChar w:fldCharType="begin"/>
        </w:r>
        <w:r w:rsidR="00A6744E">
          <w:rPr>
            <w:webHidden/>
          </w:rPr>
          <w:instrText xml:space="preserve"> PAGEREF _Toc192512338 \h </w:instrText>
        </w:r>
        <w:r w:rsidR="00A6744E">
          <w:rPr>
            <w:webHidden/>
          </w:rPr>
        </w:r>
        <w:r w:rsidR="00A6744E">
          <w:rPr>
            <w:webHidden/>
          </w:rPr>
          <w:fldChar w:fldCharType="separate"/>
        </w:r>
        <w:r w:rsidR="00A6744E">
          <w:rPr>
            <w:webHidden/>
          </w:rPr>
          <w:t>79</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39" w:history="1">
        <w:r w:rsidR="00A6744E" w:rsidRPr="00913BEB">
          <w:rPr>
            <w:rStyle w:val="aff7"/>
          </w:rPr>
          <w:t>4.16.1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_Toc192512339 \h </w:instrText>
        </w:r>
        <w:r w:rsidR="00A6744E">
          <w:rPr>
            <w:webHidden/>
          </w:rPr>
        </w:r>
        <w:r w:rsidR="00A6744E">
          <w:rPr>
            <w:webHidden/>
          </w:rPr>
          <w:fldChar w:fldCharType="separate"/>
        </w:r>
        <w:r w:rsidR="00A6744E">
          <w:rPr>
            <w:webHidden/>
          </w:rPr>
          <w:t>79</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40" w:history="1">
        <w:r w:rsidR="00A6744E" w:rsidRPr="00913BEB">
          <w:rPr>
            <w:rStyle w:val="aff7"/>
          </w:rPr>
          <w:t>4.16.2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_Toc192512340 \h </w:instrText>
        </w:r>
        <w:r w:rsidR="00A6744E">
          <w:rPr>
            <w:webHidden/>
          </w:rPr>
        </w:r>
        <w:r w:rsidR="00A6744E">
          <w:rPr>
            <w:webHidden/>
          </w:rPr>
          <w:fldChar w:fldCharType="separate"/>
        </w:r>
        <w:r w:rsidR="00A6744E">
          <w:rPr>
            <w:webHidden/>
          </w:rPr>
          <w:t>79</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341" w:history="1">
        <w:r w:rsidR="00A6744E" w:rsidRPr="00913BEB">
          <w:rPr>
            <w:rStyle w:val="aff7"/>
            <w:lang w:val="ru-RU"/>
          </w:rPr>
          <w:t>4.17</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Запрос баланса/истории операций СЦР Клиента-ФЛ</w:t>
        </w:r>
        <w:r w:rsidR="00A6744E">
          <w:rPr>
            <w:webHidden/>
          </w:rPr>
          <w:tab/>
        </w:r>
        <w:r w:rsidR="00A6744E">
          <w:rPr>
            <w:webHidden/>
          </w:rPr>
          <w:fldChar w:fldCharType="begin"/>
        </w:r>
        <w:r w:rsidR="00A6744E">
          <w:rPr>
            <w:webHidden/>
          </w:rPr>
          <w:instrText xml:space="preserve"> PAGEREF _Toc192512341 \h </w:instrText>
        </w:r>
        <w:r w:rsidR="00A6744E">
          <w:rPr>
            <w:webHidden/>
          </w:rPr>
        </w:r>
        <w:r w:rsidR="00A6744E">
          <w:rPr>
            <w:webHidden/>
          </w:rPr>
          <w:fldChar w:fldCharType="separate"/>
        </w:r>
        <w:r w:rsidR="00A6744E">
          <w:rPr>
            <w:webHidden/>
          </w:rPr>
          <w:t>80</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42" w:history="1">
        <w:r w:rsidR="00A6744E" w:rsidRPr="00913BEB">
          <w:rPr>
            <w:rStyle w:val="aff7"/>
          </w:rPr>
          <w:t>4.17.1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_Toc192512342 \h </w:instrText>
        </w:r>
        <w:r w:rsidR="00A6744E">
          <w:rPr>
            <w:webHidden/>
          </w:rPr>
        </w:r>
        <w:r w:rsidR="00A6744E">
          <w:rPr>
            <w:webHidden/>
          </w:rPr>
          <w:fldChar w:fldCharType="separate"/>
        </w:r>
        <w:r w:rsidR="00A6744E">
          <w:rPr>
            <w:webHidden/>
          </w:rPr>
          <w:t>80</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43" w:history="1">
        <w:r w:rsidR="00A6744E" w:rsidRPr="00913BEB">
          <w:rPr>
            <w:rStyle w:val="aff7"/>
          </w:rPr>
          <w:t>4.17.2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_Toc192512343 \h </w:instrText>
        </w:r>
        <w:r w:rsidR="00A6744E">
          <w:rPr>
            <w:webHidden/>
          </w:rPr>
        </w:r>
        <w:r w:rsidR="00A6744E">
          <w:rPr>
            <w:webHidden/>
          </w:rPr>
          <w:fldChar w:fldCharType="separate"/>
        </w:r>
        <w:r w:rsidR="00A6744E">
          <w:rPr>
            <w:webHidden/>
          </w:rPr>
          <w:t>80</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44" w:history="1">
        <w:r w:rsidR="00A6744E" w:rsidRPr="00913BEB">
          <w:rPr>
            <w:rStyle w:val="aff7"/>
          </w:rPr>
          <w:t>4.17.3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w:t>
        </w:r>
        <w:r w:rsidR="00A6744E">
          <w:rPr>
            <w:webHidden/>
          </w:rPr>
          <w:tab/>
        </w:r>
        <w:r w:rsidR="00A6744E">
          <w:rPr>
            <w:webHidden/>
          </w:rPr>
          <w:fldChar w:fldCharType="begin"/>
        </w:r>
        <w:r w:rsidR="00A6744E">
          <w:rPr>
            <w:webHidden/>
          </w:rPr>
          <w:instrText xml:space="preserve"> PAGEREF _Toc192512344 \h </w:instrText>
        </w:r>
        <w:r w:rsidR="00A6744E">
          <w:rPr>
            <w:webHidden/>
          </w:rPr>
        </w:r>
        <w:r w:rsidR="00A6744E">
          <w:rPr>
            <w:webHidden/>
          </w:rPr>
          <w:fldChar w:fldCharType="separate"/>
        </w:r>
        <w:r w:rsidR="00A6744E">
          <w:rPr>
            <w:webHidden/>
          </w:rPr>
          <w:t>82</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345" w:history="1">
        <w:r w:rsidR="00A6744E" w:rsidRPr="00913BEB">
          <w:rPr>
            <w:rStyle w:val="aff7"/>
            <w:lang w:val="ru-RU"/>
          </w:rPr>
          <w:t>4.18</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Запрос баланса/истории операций СЦР Клиента-ЮЛ</w:t>
        </w:r>
        <w:r w:rsidR="00A6744E">
          <w:rPr>
            <w:webHidden/>
          </w:rPr>
          <w:tab/>
        </w:r>
        <w:r w:rsidR="00A6744E">
          <w:rPr>
            <w:webHidden/>
          </w:rPr>
          <w:fldChar w:fldCharType="begin"/>
        </w:r>
        <w:r w:rsidR="00A6744E">
          <w:rPr>
            <w:webHidden/>
          </w:rPr>
          <w:instrText xml:space="preserve"> PAGEREF _Toc192512345 \h </w:instrText>
        </w:r>
        <w:r w:rsidR="00A6744E">
          <w:rPr>
            <w:webHidden/>
          </w:rPr>
        </w:r>
        <w:r w:rsidR="00A6744E">
          <w:rPr>
            <w:webHidden/>
          </w:rPr>
          <w:fldChar w:fldCharType="separate"/>
        </w:r>
        <w:r w:rsidR="00A6744E">
          <w:rPr>
            <w:webHidden/>
          </w:rPr>
          <w:t>83</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46" w:history="1">
        <w:r w:rsidR="00A6744E" w:rsidRPr="00913BEB">
          <w:rPr>
            <w:rStyle w:val="aff7"/>
          </w:rPr>
          <w:t>4.18.1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_Toc192512346 \h </w:instrText>
        </w:r>
        <w:r w:rsidR="00A6744E">
          <w:rPr>
            <w:webHidden/>
          </w:rPr>
        </w:r>
        <w:r w:rsidR="00A6744E">
          <w:rPr>
            <w:webHidden/>
          </w:rPr>
          <w:fldChar w:fldCharType="separate"/>
        </w:r>
        <w:r w:rsidR="00A6744E">
          <w:rPr>
            <w:webHidden/>
          </w:rPr>
          <w:t>83</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47" w:history="1">
        <w:r w:rsidR="00A6744E" w:rsidRPr="00913BEB">
          <w:rPr>
            <w:rStyle w:val="aff7"/>
          </w:rPr>
          <w:t>4.18.2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_Toc192512347 \h </w:instrText>
        </w:r>
        <w:r w:rsidR="00A6744E">
          <w:rPr>
            <w:webHidden/>
          </w:rPr>
        </w:r>
        <w:r w:rsidR="00A6744E">
          <w:rPr>
            <w:webHidden/>
          </w:rPr>
          <w:fldChar w:fldCharType="separate"/>
        </w:r>
        <w:r w:rsidR="00A6744E">
          <w:rPr>
            <w:webHidden/>
          </w:rPr>
          <w:t>83</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48" w:history="1">
        <w:r w:rsidR="00A6744E" w:rsidRPr="00913BEB">
          <w:rPr>
            <w:rStyle w:val="aff7"/>
          </w:rPr>
          <w:t>4.18.3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w:t>
        </w:r>
        <w:r w:rsidR="00A6744E">
          <w:rPr>
            <w:webHidden/>
          </w:rPr>
          <w:tab/>
        </w:r>
        <w:r w:rsidR="00A6744E">
          <w:rPr>
            <w:webHidden/>
          </w:rPr>
          <w:fldChar w:fldCharType="begin"/>
        </w:r>
        <w:r w:rsidR="00A6744E">
          <w:rPr>
            <w:webHidden/>
          </w:rPr>
          <w:instrText xml:space="preserve"> PAGEREF _Toc192512348 \h </w:instrText>
        </w:r>
        <w:r w:rsidR="00A6744E">
          <w:rPr>
            <w:webHidden/>
          </w:rPr>
        </w:r>
        <w:r w:rsidR="00A6744E">
          <w:rPr>
            <w:webHidden/>
          </w:rPr>
          <w:fldChar w:fldCharType="separate"/>
        </w:r>
        <w:r w:rsidR="00A6744E">
          <w:rPr>
            <w:webHidden/>
          </w:rPr>
          <w:t>85</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349" w:history="1">
        <w:r w:rsidR="00A6744E" w:rsidRPr="00913BEB">
          <w:rPr>
            <w:rStyle w:val="aff7"/>
            <w:lang w:val="ru-RU"/>
          </w:rPr>
          <w:t>4.19</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Запрос баланса/истории операций СЦР ФП</w:t>
        </w:r>
        <w:r w:rsidR="00A6744E">
          <w:rPr>
            <w:webHidden/>
          </w:rPr>
          <w:tab/>
        </w:r>
        <w:r w:rsidR="00A6744E">
          <w:rPr>
            <w:webHidden/>
          </w:rPr>
          <w:fldChar w:fldCharType="begin"/>
        </w:r>
        <w:r w:rsidR="00A6744E">
          <w:rPr>
            <w:webHidden/>
          </w:rPr>
          <w:instrText xml:space="preserve"> PAGEREF _Toc192512349 \h </w:instrText>
        </w:r>
        <w:r w:rsidR="00A6744E">
          <w:rPr>
            <w:webHidden/>
          </w:rPr>
        </w:r>
        <w:r w:rsidR="00A6744E">
          <w:rPr>
            <w:webHidden/>
          </w:rPr>
          <w:fldChar w:fldCharType="separate"/>
        </w:r>
        <w:r w:rsidR="00A6744E">
          <w:rPr>
            <w:webHidden/>
          </w:rPr>
          <w:t>86</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50" w:history="1">
        <w:r w:rsidR="00A6744E" w:rsidRPr="00913BEB">
          <w:rPr>
            <w:rStyle w:val="aff7"/>
          </w:rPr>
          <w:t>4.19.1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_Toc192512350 \h </w:instrText>
        </w:r>
        <w:r w:rsidR="00A6744E">
          <w:rPr>
            <w:webHidden/>
          </w:rPr>
        </w:r>
        <w:r w:rsidR="00A6744E">
          <w:rPr>
            <w:webHidden/>
          </w:rPr>
          <w:fldChar w:fldCharType="separate"/>
        </w:r>
        <w:r w:rsidR="00A6744E">
          <w:rPr>
            <w:webHidden/>
          </w:rPr>
          <w:t>86</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51" w:history="1">
        <w:r w:rsidR="00A6744E" w:rsidRPr="00913BEB">
          <w:rPr>
            <w:rStyle w:val="aff7"/>
          </w:rPr>
          <w:t>4.19.2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_Toc192512351 \h </w:instrText>
        </w:r>
        <w:r w:rsidR="00A6744E">
          <w:rPr>
            <w:webHidden/>
          </w:rPr>
        </w:r>
        <w:r w:rsidR="00A6744E">
          <w:rPr>
            <w:webHidden/>
          </w:rPr>
          <w:fldChar w:fldCharType="separate"/>
        </w:r>
        <w:r w:rsidR="00A6744E">
          <w:rPr>
            <w:webHidden/>
          </w:rPr>
          <w:t>86</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52" w:history="1">
        <w:r w:rsidR="00A6744E" w:rsidRPr="00913BEB">
          <w:rPr>
            <w:rStyle w:val="aff7"/>
          </w:rPr>
          <w:t>4.19.3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w:t>
        </w:r>
        <w:r w:rsidR="00A6744E">
          <w:rPr>
            <w:webHidden/>
          </w:rPr>
          <w:tab/>
        </w:r>
        <w:r w:rsidR="00A6744E">
          <w:rPr>
            <w:webHidden/>
          </w:rPr>
          <w:fldChar w:fldCharType="begin"/>
        </w:r>
        <w:r w:rsidR="00A6744E">
          <w:rPr>
            <w:webHidden/>
          </w:rPr>
          <w:instrText xml:space="preserve"> PAGEREF _Toc192512352 \h </w:instrText>
        </w:r>
        <w:r w:rsidR="00A6744E">
          <w:rPr>
            <w:webHidden/>
          </w:rPr>
        </w:r>
        <w:r w:rsidR="00A6744E">
          <w:rPr>
            <w:webHidden/>
          </w:rPr>
          <w:fldChar w:fldCharType="separate"/>
        </w:r>
        <w:r w:rsidR="00A6744E">
          <w:rPr>
            <w:webHidden/>
          </w:rPr>
          <w:t>87</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353" w:history="1">
        <w:r w:rsidR="00A6744E" w:rsidRPr="00913BEB">
          <w:rPr>
            <w:rStyle w:val="aff7"/>
          </w:rPr>
          <w:t>4.20</w:t>
        </w:r>
        <w:r w:rsidR="00A6744E">
          <w:rPr>
            <w:rFonts w:asciiTheme="minorHAnsi" w:eastAsiaTheme="minorEastAsia" w:hAnsiTheme="minorHAnsi" w:cstheme="minorBidi"/>
            <w:b w:val="0"/>
            <w:bCs w:val="0"/>
            <w:sz w:val="22"/>
            <w:lang w:val="ru-RU" w:eastAsia="ru-RU"/>
          </w:rPr>
          <w:tab/>
        </w:r>
        <w:r w:rsidR="00A6744E" w:rsidRPr="00913BEB">
          <w:rPr>
            <w:rStyle w:val="aff7"/>
          </w:rPr>
          <w:t>Перевод C2C</w:t>
        </w:r>
        <w:r w:rsidR="00A6744E">
          <w:rPr>
            <w:webHidden/>
          </w:rPr>
          <w:tab/>
        </w:r>
        <w:r w:rsidR="00A6744E">
          <w:rPr>
            <w:webHidden/>
          </w:rPr>
          <w:fldChar w:fldCharType="begin"/>
        </w:r>
        <w:r w:rsidR="00A6744E">
          <w:rPr>
            <w:webHidden/>
          </w:rPr>
          <w:instrText xml:space="preserve"> PAGEREF _Toc192512353 \h </w:instrText>
        </w:r>
        <w:r w:rsidR="00A6744E">
          <w:rPr>
            <w:webHidden/>
          </w:rPr>
        </w:r>
        <w:r w:rsidR="00A6744E">
          <w:rPr>
            <w:webHidden/>
          </w:rPr>
          <w:fldChar w:fldCharType="separate"/>
        </w:r>
        <w:r w:rsidR="00A6744E">
          <w:rPr>
            <w:webHidden/>
          </w:rPr>
          <w:t>88</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54" w:history="1">
        <w:r w:rsidR="00A6744E" w:rsidRPr="00913BEB">
          <w:rPr>
            <w:rStyle w:val="aff7"/>
          </w:rPr>
          <w:t>4.20.1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_Toc192512354 \h </w:instrText>
        </w:r>
        <w:r w:rsidR="00A6744E">
          <w:rPr>
            <w:webHidden/>
          </w:rPr>
        </w:r>
        <w:r w:rsidR="00A6744E">
          <w:rPr>
            <w:webHidden/>
          </w:rPr>
          <w:fldChar w:fldCharType="separate"/>
        </w:r>
        <w:r w:rsidR="00A6744E">
          <w:rPr>
            <w:webHidden/>
          </w:rPr>
          <w:t>88</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55" w:history="1">
        <w:r w:rsidR="00A6744E" w:rsidRPr="00913BEB">
          <w:rPr>
            <w:rStyle w:val="aff7"/>
          </w:rPr>
          <w:t>4.20.2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_Toc192512355 \h </w:instrText>
        </w:r>
        <w:r w:rsidR="00A6744E">
          <w:rPr>
            <w:webHidden/>
          </w:rPr>
        </w:r>
        <w:r w:rsidR="00A6744E">
          <w:rPr>
            <w:webHidden/>
          </w:rPr>
          <w:fldChar w:fldCharType="separate"/>
        </w:r>
        <w:r w:rsidR="00A6744E">
          <w:rPr>
            <w:webHidden/>
          </w:rPr>
          <w:t>88</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56" w:history="1">
        <w:r w:rsidR="00A6744E" w:rsidRPr="00913BEB">
          <w:rPr>
            <w:rStyle w:val="aff7"/>
          </w:rPr>
          <w:t>4.20.3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1</w:t>
        </w:r>
        <w:r w:rsidR="00A6744E">
          <w:rPr>
            <w:webHidden/>
          </w:rPr>
          <w:tab/>
        </w:r>
        <w:r w:rsidR="00A6744E">
          <w:rPr>
            <w:webHidden/>
          </w:rPr>
          <w:fldChar w:fldCharType="begin"/>
        </w:r>
        <w:r w:rsidR="00A6744E">
          <w:rPr>
            <w:webHidden/>
          </w:rPr>
          <w:instrText xml:space="preserve"> PAGEREF _Toc192512356 \h </w:instrText>
        </w:r>
        <w:r w:rsidR="00A6744E">
          <w:rPr>
            <w:webHidden/>
          </w:rPr>
        </w:r>
        <w:r w:rsidR="00A6744E">
          <w:rPr>
            <w:webHidden/>
          </w:rPr>
          <w:fldChar w:fldCharType="separate"/>
        </w:r>
        <w:r w:rsidR="00A6744E">
          <w:rPr>
            <w:webHidden/>
          </w:rPr>
          <w:t>92</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57" w:history="1">
        <w:r w:rsidR="00A6744E" w:rsidRPr="00913BEB">
          <w:rPr>
            <w:rStyle w:val="aff7"/>
          </w:rPr>
          <w:t>4.20.4</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2</w:t>
        </w:r>
        <w:r w:rsidR="00A6744E">
          <w:rPr>
            <w:webHidden/>
          </w:rPr>
          <w:tab/>
        </w:r>
        <w:r w:rsidR="00A6744E">
          <w:rPr>
            <w:webHidden/>
          </w:rPr>
          <w:fldChar w:fldCharType="begin"/>
        </w:r>
        <w:r w:rsidR="00A6744E">
          <w:rPr>
            <w:webHidden/>
          </w:rPr>
          <w:instrText xml:space="preserve"> PAGEREF _Toc192512357 \h </w:instrText>
        </w:r>
        <w:r w:rsidR="00A6744E">
          <w:rPr>
            <w:webHidden/>
          </w:rPr>
        </w:r>
        <w:r w:rsidR="00A6744E">
          <w:rPr>
            <w:webHidden/>
          </w:rPr>
          <w:fldChar w:fldCharType="separate"/>
        </w:r>
        <w:r w:rsidR="00A6744E">
          <w:rPr>
            <w:webHidden/>
          </w:rPr>
          <w:t>94</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58" w:history="1">
        <w:r w:rsidR="00A6744E" w:rsidRPr="00913BEB">
          <w:rPr>
            <w:rStyle w:val="aff7"/>
          </w:rPr>
          <w:t>4.20.5</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3</w:t>
        </w:r>
        <w:r w:rsidR="00A6744E">
          <w:rPr>
            <w:webHidden/>
          </w:rPr>
          <w:tab/>
        </w:r>
        <w:r w:rsidR="00A6744E">
          <w:rPr>
            <w:webHidden/>
          </w:rPr>
          <w:fldChar w:fldCharType="begin"/>
        </w:r>
        <w:r w:rsidR="00A6744E">
          <w:rPr>
            <w:webHidden/>
          </w:rPr>
          <w:instrText xml:space="preserve"> PAGEREF _Toc192512358 \h </w:instrText>
        </w:r>
        <w:r w:rsidR="00A6744E">
          <w:rPr>
            <w:webHidden/>
          </w:rPr>
        </w:r>
        <w:r w:rsidR="00A6744E">
          <w:rPr>
            <w:webHidden/>
          </w:rPr>
          <w:fldChar w:fldCharType="separate"/>
        </w:r>
        <w:r w:rsidR="00A6744E">
          <w:rPr>
            <w:webHidden/>
          </w:rPr>
          <w:t>97</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359" w:history="1">
        <w:r w:rsidR="00A6744E" w:rsidRPr="00913BEB">
          <w:rPr>
            <w:rStyle w:val="aff7"/>
          </w:rPr>
          <w:t>4.21</w:t>
        </w:r>
        <w:r w:rsidR="00A6744E">
          <w:rPr>
            <w:rFonts w:asciiTheme="minorHAnsi" w:eastAsiaTheme="minorEastAsia" w:hAnsiTheme="minorHAnsi" w:cstheme="minorBidi"/>
            <w:b w:val="0"/>
            <w:bCs w:val="0"/>
            <w:sz w:val="22"/>
            <w:lang w:val="ru-RU" w:eastAsia="ru-RU"/>
          </w:rPr>
          <w:tab/>
        </w:r>
        <w:r w:rsidR="00A6744E" w:rsidRPr="00913BEB">
          <w:rPr>
            <w:rStyle w:val="aff7"/>
          </w:rPr>
          <w:t>Перевод C2B</w:t>
        </w:r>
        <w:r w:rsidR="00A6744E">
          <w:rPr>
            <w:webHidden/>
          </w:rPr>
          <w:tab/>
        </w:r>
        <w:r w:rsidR="00A6744E">
          <w:rPr>
            <w:webHidden/>
          </w:rPr>
          <w:fldChar w:fldCharType="begin"/>
        </w:r>
        <w:r w:rsidR="00A6744E">
          <w:rPr>
            <w:webHidden/>
          </w:rPr>
          <w:instrText xml:space="preserve"> PAGEREF _Toc192512359 \h </w:instrText>
        </w:r>
        <w:r w:rsidR="00A6744E">
          <w:rPr>
            <w:webHidden/>
          </w:rPr>
        </w:r>
        <w:r w:rsidR="00A6744E">
          <w:rPr>
            <w:webHidden/>
          </w:rPr>
          <w:fldChar w:fldCharType="separate"/>
        </w:r>
        <w:r w:rsidR="00A6744E">
          <w:rPr>
            <w:webHidden/>
          </w:rPr>
          <w:t>99</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60" w:history="1">
        <w:r w:rsidR="00A6744E" w:rsidRPr="00913BEB">
          <w:rPr>
            <w:rStyle w:val="aff7"/>
          </w:rPr>
          <w:t>4.21.1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_Toc192512360 \h </w:instrText>
        </w:r>
        <w:r w:rsidR="00A6744E">
          <w:rPr>
            <w:webHidden/>
          </w:rPr>
        </w:r>
        <w:r w:rsidR="00A6744E">
          <w:rPr>
            <w:webHidden/>
          </w:rPr>
          <w:fldChar w:fldCharType="separate"/>
        </w:r>
        <w:r w:rsidR="00A6744E">
          <w:rPr>
            <w:webHidden/>
          </w:rPr>
          <w:t>99</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61" w:history="1">
        <w:r w:rsidR="00A6744E" w:rsidRPr="00913BEB">
          <w:rPr>
            <w:rStyle w:val="aff7"/>
          </w:rPr>
          <w:t>4.21.2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_Toc192512361 \h </w:instrText>
        </w:r>
        <w:r w:rsidR="00A6744E">
          <w:rPr>
            <w:webHidden/>
          </w:rPr>
        </w:r>
        <w:r w:rsidR="00A6744E">
          <w:rPr>
            <w:webHidden/>
          </w:rPr>
          <w:fldChar w:fldCharType="separate"/>
        </w:r>
        <w:r w:rsidR="00A6744E">
          <w:rPr>
            <w:webHidden/>
          </w:rPr>
          <w:t>99</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62" w:history="1">
        <w:r w:rsidR="00A6744E" w:rsidRPr="00913BEB">
          <w:rPr>
            <w:rStyle w:val="aff7"/>
          </w:rPr>
          <w:t>4.21.3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1</w:t>
        </w:r>
        <w:r w:rsidR="00A6744E">
          <w:rPr>
            <w:webHidden/>
          </w:rPr>
          <w:tab/>
        </w:r>
        <w:r w:rsidR="00A6744E">
          <w:rPr>
            <w:webHidden/>
          </w:rPr>
          <w:fldChar w:fldCharType="begin"/>
        </w:r>
        <w:r w:rsidR="00A6744E">
          <w:rPr>
            <w:webHidden/>
          </w:rPr>
          <w:instrText xml:space="preserve"> PAGEREF _Toc192512362 \h </w:instrText>
        </w:r>
        <w:r w:rsidR="00A6744E">
          <w:rPr>
            <w:webHidden/>
          </w:rPr>
        </w:r>
        <w:r w:rsidR="00A6744E">
          <w:rPr>
            <w:webHidden/>
          </w:rPr>
          <w:fldChar w:fldCharType="separate"/>
        </w:r>
        <w:r w:rsidR="00A6744E">
          <w:rPr>
            <w:webHidden/>
          </w:rPr>
          <w:t>104</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63" w:history="1">
        <w:r w:rsidR="00A6744E" w:rsidRPr="00913BEB">
          <w:rPr>
            <w:rStyle w:val="aff7"/>
          </w:rPr>
          <w:t>4.21.4</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2</w:t>
        </w:r>
        <w:r w:rsidR="00A6744E">
          <w:rPr>
            <w:webHidden/>
          </w:rPr>
          <w:tab/>
        </w:r>
        <w:r w:rsidR="00A6744E">
          <w:rPr>
            <w:webHidden/>
          </w:rPr>
          <w:fldChar w:fldCharType="begin"/>
        </w:r>
        <w:r w:rsidR="00A6744E">
          <w:rPr>
            <w:webHidden/>
          </w:rPr>
          <w:instrText xml:space="preserve"> PAGEREF _Toc192512363 \h </w:instrText>
        </w:r>
        <w:r w:rsidR="00A6744E">
          <w:rPr>
            <w:webHidden/>
          </w:rPr>
        </w:r>
        <w:r w:rsidR="00A6744E">
          <w:rPr>
            <w:webHidden/>
          </w:rPr>
          <w:fldChar w:fldCharType="separate"/>
        </w:r>
        <w:r w:rsidR="00A6744E">
          <w:rPr>
            <w:webHidden/>
          </w:rPr>
          <w:t>106</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64" w:history="1">
        <w:r w:rsidR="00A6744E" w:rsidRPr="00913BEB">
          <w:rPr>
            <w:rStyle w:val="aff7"/>
          </w:rPr>
          <w:t>4.21.5</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3</w:t>
        </w:r>
        <w:r w:rsidR="00A6744E">
          <w:rPr>
            <w:webHidden/>
          </w:rPr>
          <w:tab/>
        </w:r>
        <w:r w:rsidR="00A6744E">
          <w:rPr>
            <w:webHidden/>
          </w:rPr>
          <w:fldChar w:fldCharType="begin"/>
        </w:r>
        <w:r w:rsidR="00A6744E">
          <w:rPr>
            <w:webHidden/>
          </w:rPr>
          <w:instrText xml:space="preserve"> PAGEREF _Toc192512364 \h </w:instrText>
        </w:r>
        <w:r w:rsidR="00A6744E">
          <w:rPr>
            <w:webHidden/>
          </w:rPr>
        </w:r>
        <w:r w:rsidR="00A6744E">
          <w:rPr>
            <w:webHidden/>
          </w:rPr>
          <w:fldChar w:fldCharType="separate"/>
        </w:r>
        <w:r w:rsidR="00A6744E">
          <w:rPr>
            <w:webHidden/>
          </w:rPr>
          <w:t>108</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65" w:history="1">
        <w:r w:rsidR="00A6744E" w:rsidRPr="00913BEB">
          <w:rPr>
            <w:rStyle w:val="aff7"/>
          </w:rPr>
          <w:t>4.21.6</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4</w:t>
        </w:r>
        <w:r w:rsidR="00A6744E">
          <w:rPr>
            <w:webHidden/>
          </w:rPr>
          <w:tab/>
        </w:r>
        <w:r w:rsidR="00A6744E">
          <w:rPr>
            <w:webHidden/>
          </w:rPr>
          <w:fldChar w:fldCharType="begin"/>
        </w:r>
        <w:r w:rsidR="00A6744E">
          <w:rPr>
            <w:webHidden/>
          </w:rPr>
          <w:instrText xml:space="preserve"> PAGEREF _Toc192512365 \h </w:instrText>
        </w:r>
        <w:r w:rsidR="00A6744E">
          <w:rPr>
            <w:webHidden/>
          </w:rPr>
        </w:r>
        <w:r w:rsidR="00A6744E">
          <w:rPr>
            <w:webHidden/>
          </w:rPr>
          <w:fldChar w:fldCharType="separate"/>
        </w:r>
        <w:r w:rsidR="00A6744E">
          <w:rPr>
            <w:webHidden/>
          </w:rPr>
          <w:t>111</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366" w:history="1">
        <w:r w:rsidR="00A6744E" w:rsidRPr="00913BEB">
          <w:rPr>
            <w:rStyle w:val="aff7"/>
          </w:rPr>
          <w:t>4.22</w:t>
        </w:r>
        <w:r w:rsidR="00A6744E">
          <w:rPr>
            <w:rFonts w:asciiTheme="minorHAnsi" w:eastAsiaTheme="minorEastAsia" w:hAnsiTheme="minorHAnsi" w:cstheme="minorBidi"/>
            <w:b w:val="0"/>
            <w:bCs w:val="0"/>
            <w:sz w:val="22"/>
            <w:lang w:val="ru-RU" w:eastAsia="ru-RU"/>
          </w:rPr>
          <w:tab/>
        </w:r>
        <w:r w:rsidR="00A6744E" w:rsidRPr="00913BEB">
          <w:rPr>
            <w:rStyle w:val="aff7"/>
          </w:rPr>
          <w:t>Возврат средств B2C</w:t>
        </w:r>
        <w:r w:rsidR="00A6744E">
          <w:rPr>
            <w:webHidden/>
          </w:rPr>
          <w:tab/>
        </w:r>
        <w:r w:rsidR="00A6744E">
          <w:rPr>
            <w:webHidden/>
          </w:rPr>
          <w:fldChar w:fldCharType="begin"/>
        </w:r>
        <w:r w:rsidR="00A6744E">
          <w:rPr>
            <w:webHidden/>
          </w:rPr>
          <w:instrText xml:space="preserve"> PAGEREF _Toc192512366 \h </w:instrText>
        </w:r>
        <w:r w:rsidR="00A6744E">
          <w:rPr>
            <w:webHidden/>
          </w:rPr>
        </w:r>
        <w:r w:rsidR="00A6744E">
          <w:rPr>
            <w:webHidden/>
          </w:rPr>
          <w:fldChar w:fldCharType="separate"/>
        </w:r>
        <w:r w:rsidR="00A6744E">
          <w:rPr>
            <w:webHidden/>
          </w:rPr>
          <w:t>113</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67" w:history="1">
        <w:r w:rsidR="00A6744E" w:rsidRPr="00913BEB">
          <w:rPr>
            <w:rStyle w:val="aff7"/>
          </w:rPr>
          <w:t>4.22.1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_Toc192512367 \h </w:instrText>
        </w:r>
        <w:r w:rsidR="00A6744E">
          <w:rPr>
            <w:webHidden/>
          </w:rPr>
        </w:r>
        <w:r w:rsidR="00A6744E">
          <w:rPr>
            <w:webHidden/>
          </w:rPr>
          <w:fldChar w:fldCharType="separate"/>
        </w:r>
        <w:r w:rsidR="00A6744E">
          <w:rPr>
            <w:webHidden/>
          </w:rPr>
          <w:t>113</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68" w:history="1">
        <w:r w:rsidR="00A6744E" w:rsidRPr="00913BEB">
          <w:rPr>
            <w:rStyle w:val="aff7"/>
          </w:rPr>
          <w:t>4.22.2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_Toc192512368 \h </w:instrText>
        </w:r>
        <w:r w:rsidR="00A6744E">
          <w:rPr>
            <w:webHidden/>
          </w:rPr>
        </w:r>
        <w:r w:rsidR="00A6744E">
          <w:rPr>
            <w:webHidden/>
          </w:rPr>
          <w:fldChar w:fldCharType="separate"/>
        </w:r>
        <w:r w:rsidR="00A6744E">
          <w:rPr>
            <w:webHidden/>
          </w:rPr>
          <w:t>113</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69" w:history="1">
        <w:r w:rsidR="00A6744E" w:rsidRPr="00913BEB">
          <w:rPr>
            <w:rStyle w:val="aff7"/>
          </w:rPr>
          <w:t>4.22.3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1</w:t>
        </w:r>
        <w:r w:rsidR="00A6744E">
          <w:rPr>
            <w:webHidden/>
          </w:rPr>
          <w:tab/>
        </w:r>
        <w:r w:rsidR="00A6744E">
          <w:rPr>
            <w:webHidden/>
          </w:rPr>
          <w:fldChar w:fldCharType="begin"/>
        </w:r>
        <w:r w:rsidR="00A6744E">
          <w:rPr>
            <w:webHidden/>
          </w:rPr>
          <w:instrText xml:space="preserve"> PAGEREF _Toc192512369 \h </w:instrText>
        </w:r>
        <w:r w:rsidR="00A6744E">
          <w:rPr>
            <w:webHidden/>
          </w:rPr>
        </w:r>
        <w:r w:rsidR="00A6744E">
          <w:rPr>
            <w:webHidden/>
          </w:rPr>
          <w:fldChar w:fldCharType="separate"/>
        </w:r>
        <w:r w:rsidR="00A6744E">
          <w:rPr>
            <w:webHidden/>
          </w:rPr>
          <w:t>118</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70" w:history="1">
        <w:r w:rsidR="00A6744E" w:rsidRPr="00913BEB">
          <w:rPr>
            <w:rStyle w:val="aff7"/>
          </w:rPr>
          <w:t>4.22.4</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2</w:t>
        </w:r>
        <w:r w:rsidR="00A6744E">
          <w:rPr>
            <w:webHidden/>
          </w:rPr>
          <w:tab/>
        </w:r>
        <w:r w:rsidR="00A6744E">
          <w:rPr>
            <w:webHidden/>
          </w:rPr>
          <w:fldChar w:fldCharType="begin"/>
        </w:r>
        <w:r w:rsidR="00A6744E">
          <w:rPr>
            <w:webHidden/>
          </w:rPr>
          <w:instrText xml:space="preserve"> PAGEREF _Toc192512370 \h </w:instrText>
        </w:r>
        <w:r w:rsidR="00A6744E">
          <w:rPr>
            <w:webHidden/>
          </w:rPr>
        </w:r>
        <w:r w:rsidR="00A6744E">
          <w:rPr>
            <w:webHidden/>
          </w:rPr>
          <w:fldChar w:fldCharType="separate"/>
        </w:r>
        <w:r w:rsidR="00A6744E">
          <w:rPr>
            <w:webHidden/>
          </w:rPr>
          <w:t>120</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371" w:history="1">
        <w:r w:rsidR="00A6744E" w:rsidRPr="00913BEB">
          <w:rPr>
            <w:rStyle w:val="aff7"/>
            <w:lang w:val="ru-RU"/>
          </w:rPr>
          <w:t>4.23</w:t>
        </w:r>
        <w:r w:rsidR="00A6744E">
          <w:rPr>
            <w:rFonts w:asciiTheme="minorHAnsi" w:eastAsiaTheme="minorEastAsia" w:hAnsiTheme="minorHAnsi" w:cstheme="minorBidi"/>
            <w:b w:val="0"/>
            <w:bCs w:val="0"/>
            <w:sz w:val="22"/>
            <w:lang w:val="ru-RU" w:eastAsia="ru-RU"/>
          </w:rPr>
          <w:tab/>
        </w:r>
        <w:r w:rsidR="00A6744E" w:rsidRPr="00913BEB">
          <w:rPr>
            <w:rStyle w:val="aff7"/>
            <w:lang w:val="ru-RU"/>
          </w:rPr>
          <w:t xml:space="preserve">Перевод </w:t>
        </w:r>
        <w:r w:rsidR="00A6744E" w:rsidRPr="00913BEB">
          <w:rPr>
            <w:rStyle w:val="aff7"/>
          </w:rPr>
          <w:t>B</w:t>
        </w:r>
        <w:r w:rsidR="00A6744E" w:rsidRPr="00913BEB">
          <w:rPr>
            <w:rStyle w:val="aff7"/>
            <w:lang w:val="ru-RU"/>
          </w:rPr>
          <w:t>2</w:t>
        </w:r>
        <w:r w:rsidR="00A6744E" w:rsidRPr="00913BEB">
          <w:rPr>
            <w:rStyle w:val="aff7"/>
          </w:rPr>
          <w:t>B</w:t>
        </w:r>
        <w:r w:rsidR="00A6744E" w:rsidRPr="00913BEB">
          <w:rPr>
            <w:rStyle w:val="aff7"/>
            <w:lang w:val="ru-RU"/>
          </w:rPr>
          <w:t xml:space="preserve"> по реквизитам получателя</w:t>
        </w:r>
        <w:r w:rsidR="00A6744E">
          <w:rPr>
            <w:webHidden/>
          </w:rPr>
          <w:tab/>
        </w:r>
        <w:r w:rsidR="00A6744E">
          <w:rPr>
            <w:webHidden/>
          </w:rPr>
          <w:fldChar w:fldCharType="begin"/>
        </w:r>
        <w:r w:rsidR="00A6744E">
          <w:rPr>
            <w:webHidden/>
          </w:rPr>
          <w:instrText xml:space="preserve"> PAGEREF _Toc192512371 \h </w:instrText>
        </w:r>
        <w:r w:rsidR="00A6744E">
          <w:rPr>
            <w:webHidden/>
          </w:rPr>
        </w:r>
        <w:r w:rsidR="00A6744E">
          <w:rPr>
            <w:webHidden/>
          </w:rPr>
          <w:fldChar w:fldCharType="separate"/>
        </w:r>
        <w:r w:rsidR="00A6744E">
          <w:rPr>
            <w:webHidden/>
          </w:rPr>
          <w:t>122</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72" w:history="1">
        <w:r w:rsidR="00A6744E" w:rsidRPr="00913BEB">
          <w:rPr>
            <w:rStyle w:val="aff7"/>
          </w:rPr>
          <w:t>4.23.1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_Toc192512372 \h </w:instrText>
        </w:r>
        <w:r w:rsidR="00A6744E">
          <w:rPr>
            <w:webHidden/>
          </w:rPr>
        </w:r>
        <w:r w:rsidR="00A6744E">
          <w:rPr>
            <w:webHidden/>
          </w:rPr>
          <w:fldChar w:fldCharType="separate"/>
        </w:r>
        <w:r w:rsidR="00A6744E">
          <w:rPr>
            <w:webHidden/>
          </w:rPr>
          <w:t>122</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73" w:history="1">
        <w:r w:rsidR="00A6744E" w:rsidRPr="00913BEB">
          <w:rPr>
            <w:rStyle w:val="aff7"/>
          </w:rPr>
          <w:t>4.23.2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_Toc192512373 \h </w:instrText>
        </w:r>
        <w:r w:rsidR="00A6744E">
          <w:rPr>
            <w:webHidden/>
          </w:rPr>
        </w:r>
        <w:r w:rsidR="00A6744E">
          <w:rPr>
            <w:webHidden/>
          </w:rPr>
          <w:fldChar w:fldCharType="separate"/>
        </w:r>
        <w:r w:rsidR="00A6744E">
          <w:rPr>
            <w:webHidden/>
          </w:rPr>
          <w:t>122</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74" w:history="1">
        <w:r w:rsidR="00A6744E" w:rsidRPr="00913BEB">
          <w:rPr>
            <w:rStyle w:val="aff7"/>
          </w:rPr>
          <w:t>4.23.3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1</w:t>
        </w:r>
        <w:r w:rsidR="00A6744E">
          <w:rPr>
            <w:webHidden/>
          </w:rPr>
          <w:tab/>
        </w:r>
        <w:r w:rsidR="00A6744E">
          <w:rPr>
            <w:webHidden/>
          </w:rPr>
          <w:fldChar w:fldCharType="begin"/>
        </w:r>
        <w:r w:rsidR="00A6744E">
          <w:rPr>
            <w:webHidden/>
          </w:rPr>
          <w:instrText xml:space="preserve"> PAGEREF _Toc192512374 \h </w:instrText>
        </w:r>
        <w:r w:rsidR="00A6744E">
          <w:rPr>
            <w:webHidden/>
          </w:rPr>
        </w:r>
        <w:r w:rsidR="00A6744E">
          <w:rPr>
            <w:webHidden/>
          </w:rPr>
          <w:fldChar w:fldCharType="separate"/>
        </w:r>
        <w:r w:rsidR="00A6744E">
          <w:rPr>
            <w:webHidden/>
          </w:rPr>
          <w:t>126</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75" w:history="1">
        <w:r w:rsidR="00A6744E" w:rsidRPr="00913BEB">
          <w:rPr>
            <w:rStyle w:val="aff7"/>
          </w:rPr>
          <w:t>4.23.4</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2</w:t>
        </w:r>
        <w:r w:rsidR="00A6744E">
          <w:rPr>
            <w:webHidden/>
          </w:rPr>
          <w:tab/>
        </w:r>
        <w:r w:rsidR="00A6744E">
          <w:rPr>
            <w:webHidden/>
          </w:rPr>
          <w:fldChar w:fldCharType="begin"/>
        </w:r>
        <w:r w:rsidR="00A6744E">
          <w:rPr>
            <w:webHidden/>
          </w:rPr>
          <w:instrText xml:space="preserve"> PAGEREF _Toc192512375 \h </w:instrText>
        </w:r>
        <w:r w:rsidR="00A6744E">
          <w:rPr>
            <w:webHidden/>
          </w:rPr>
        </w:r>
        <w:r w:rsidR="00A6744E">
          <w:rPr>
            <w:webHidden/>
          </w:rPr>
          <w:fldChar w:fldCharType="separate"/>
        </w:r>
        <w:r w:rsidR="00A6744E">
          <w:rPr>
            <w:webHidden/>
          </w:rPr>
          <w:t>128</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76" w:history="1">
        <w:r w:rsidR="00A6744E" w:rsidRPr="00913BEB">
          <w:rPr>
            <w:rStyle w:val="aff7"/>
          </w:rPr>
          <w:t>4.23.5</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3</w:t>
        </w:r>
        <w:r w:rsidR="00A6744E">
          <w:rPr>
            <w:webHidden/>
          </w:rPr>
          <w:tab/>
        </w:r>
        <w:r w:rsidR="00A6744E">
          <w:rPr>
            <w:webHidden/>
          </w:rPr>
          <w:fldChar w:fldCharType="begin"/>
        </w:r>
        <w:r w:rsidR="00A6744E">
          <w:rPr>
            <w:webHidden/>
          </w:rPr>
          <w:instrText xml:space="preserve"> PAGEREF _Toc192512376 \h </w:instrText>
        </w:r>
        <w:r w:rsidR="00A6744E">
          <w:rPr>
            <w:webHidden/>
          </w:rPr>
        </w:r>
        <w:r w:rsidR="00A6744E">
          <w:rPr>
            <w:webHidden/>
          </w:rPr>
          <w:fldChar w:fldCharType="separate"/>
        </w:r>
        <w:r w:rsidR="00A6744E">
          <w:rPr>
            <w:webHidden/>
          </w:rPr>
          <w:t>131</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377" w:history="1">
        <w:r w:rsidR="00A6744E" w:rsidRPr="00913BEB">
          <w:rPr>
            <w:rStyle w:val="aff7"/>
            <w:lang w:val="ru-RU"/>
          </w:rPr>
          <w:t>4.24</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Перевод средств по распоряжению Оператора (СЦР на СЦР)</w:t>
        </w:r>
        <w:r w:rsidR="00A6744E">
          <w:rPr>
            <w:webHidden/>
          </w:rPr>
          <w:tab/>
        </w:r>
        <w:r w:rsidR="00A6744E">
          <w:rPr>
            <w:webHidden/>
          </w:rPr>
          <w:fldChar w:fldCharType="begin"/>
        </w:r>
        <w:r w:rsidR="00A6744E">
          <w:rPr>
            <w:webHidden/>
          </w:rPr>
          <w:instrText xml:space="preserve"> PAGEREF _Toc192512377 \h </w:instrText>
        </w:r>
        <w:r w:rsidR="00A6744E">
          <w:rPr>
            <w:webHidden/>
          </w:rPr>
        </w:r>
        <w:r w:rsidR="00A6744E">
          <w:rPr>
            <w:webHidden/>
          </w:rPr>
          <w:fldChar w:fldCharType="separate"/>
        </w:r>
        <w:r w:rsidR="00A6744E">
          <w:rPr>
            <w:webHidden/>
          </w:rPr>
          <w:t>133</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78" w:history="1">
        <w:r w:rsidR="00A6744E" w:rsidRPr="00913BEB">
          <w:rPr>
            <w:rStyle w:val="aff7"/>
          </w:rPr>
          <w:t>4.24.1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_Toc192512378 \h </w:instrText>
        </w:r>
        <w:r w:rsidR="00A6744E">
          <w:rPr>
            <w:webHidden/>
          </w:rPr>
        </w:r>
        <w:r w:rsidR="00A6744E">
          <w:rPr>
            <w:webHidden/>
          </w:rPr>
          <w:fldChar w:fldCharType="separate"/>
        </w:r>
        <w:r w:rsidR="00A6744E">
          <w:rPr>
            <w:webHidden/>
          </w:rPr>
          <w:t>133</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79" w:history="1">
        <w:r w:rsidR="00A6744E" w:rsidRPr="00913BEB">
          <w:rPr>
            <w:rStyle w:val="aff7"/>
          </w:rPr>
          <w:t>4.24.2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_Toc192512379 \h </w:instrText>
        </w:r>
        <w:r w:rsidR="00A6744E">
          <w:rPr>
            <w:webHidden/>
          </w:rPr>
        </w:r>
        <w:r w:rsidR="00A6744E">
          <w:rPr>
            <w:webHidden/>
          </w:rPr>
          <w:fldChar w:fldCharType="separate"/>
        </w:r>
        <w:r w:rsidR="00A6744E">
          <w:rPr>
            <w:webHidden/>
          </w:rPr>
          <w:t>133</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380" w:history="1">
        <w:r w:rsidR="00A6744E" w:rsidRPr="00913BEB">
          <w:rPr>
            <w:rStyle w:val="aff7"/>
            <w:lang w:val="ru-RU"/>
          </w:rPr>
          <w:t>4.25</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Перевод средств по распоряжению Оператора (СЦР на банковский или корреспондентский счет)</w:t>
        </w:r>
        <w:r w:rsidR="00A6744E">
          <w:rPr>
            <w:webHidden/>
          </w:rPr>
          <w:tab/>
        </w:r>
        <w:r w:rsidR="00A6744E">
          <w:rPr>
            <w:webHidden/>
          </w:rPr>
          <w:fldChar w:fldCharType="begin"/>
        </w:r>
        <w:r w:rsidR="00A6744E">
          <w:rPr>
            <w:webHidden/>
          </w:rPr>
          <w:instrText xml:space="preserve"> PAGEREF _Toc192512380 \h </w:instrText>
        </w:r>
        <w:r w:rsidR="00A6744E">
          <w:rPr>
            <w:webHidden/>
          </w:rPr>
        </w:r>
        <w:r w:rsidR="00A6744E">
          <w:rPr>
            <w:webHidden/>
          </w:rPr>
          <w:fldChar w:fldCharType="separate"/>
        </w:r>
        <w:r w:rsidR="00A6744E">
          <w:rPr>
            <w:webHidden/>
          </w:rPr>
          <w:t>135</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81" w:history="1">
        <w:r w:rsidR="00A6744E" w:rsidRPr="00913BEB">
          <w:rPr>
            <w:rStyle w:val="aff7"/>
          </w:rPr>
          <w:t>4.25.1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_Toc192512381 \h </w:instrText>
        </w:r>
        <w:r w:rsidR="00A6744E">
          <w:rPr>
            <w:webHidden/>
          </w:rPr>
        </w:r>
        <w:r w:rsidR="00A6744E">
          <w:rPr>
            <w:webHidden/>
          </w:rPr>
          <w:fldChar w:fldCharType="separate"/>
        </w:r>
        <w:r w:rsidR="00A6744E">
          <w:rPr>
            <w:webHidden/>
          </w:rPr>
          <w:t>135</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82" w:history="1">
        <w:r w:rsidR="00A6744E" w:rsidRPr="00913BEB">
          <w:rPr>
            <w:rStyle w:val="aff7"/>
          </w:rPr>
          <w:t>4.25.2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_Toc192512382 \h </w:instrText>
        </w:r>
        <w:r w:rsidR="00A6744E">
          <w:rPr>
            <w:webHidden/>
          </w:rPr>
        </w:r>
        <w:r w:rsidR="00A6744E">
          <w:rPr>
            <w:webHidden/>
          </w:rPr>
          <w:fldChar w:fldCharType="separate"/>
        </w:r>
        <w:r w:rsidR="00A6744E">
          <w:rPr>
            <w:webHidden/>
          </w:rPr>
          <w:t>135</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83" w:history="1">
        <w:r w:rsidR="00A6744E" w:rsidRPr="00913BEB">
          <w:rPr>
            <w:rStyle w:val="aff7"/>
            <w:lang w:val="ru-RU"/>
          </w:rPr>
          <w:t>4.25.3</w:t>
        </w:r>
        <w:r w:rsidR="00A6744E">
          <w:rPr>
            <w:rFonts w:asciiTheme="minorHAnsi" w:eastAsiaTheme="minorEastAsia" w:hAnsiTheme="minorHAnsi" w:cstheme="minorBidi"/>
            <w:sz w:val="22"/>
            <w:szCs w:val="22"/>
            <w:lang w:val="ru-RU" w:eastAsia="ru-RU"/>
          </w:rPr>
          <w:tab/>
        </w:r>
        <w:r w:rsidR="00A6744E" w:rsidRPr="00913BEB">
          <w:rPr>
            <w:rStyle w:val="aff7"/>
            <w:lang w:val="ru-RU"/>
          </w:rPr>
          <w:t>Неуспешный сценарий обмена (ПС БР недоступна или вернула ошибку)</w:t>
        </w:r>
        <w:r w:rsidR="00A6744E">
          <w:rPr>
            <w:webHidden/>
          </w:rPr>
          <w:tab/>
        </w:r>
        <w:r w:rsidR="00A6744E">
          <w:rPr>
            <w:webHidden/>
          </w:rPr>
          <w:fldChar w:fldCharType="begin"/>
        </w:r>
        <w:r w:rsidR="00A6744E">
          <w:rPr>
            <w:webHidden/>
          </w:rPr>
          <w:instrText xml:space="preserve"> PAGEREF _Toc192512383 \h </w:instrText>
        </w:r>
        <w:r w:rsidR="00A6744E">
          <w:rPr>
            <w:webHidden/>
          </w:rPr>
        </w:r>
        <w:r w:rsidR="00A6744E">
          <w:rPr>
            <w:webHidden/>
          </w:rPr>
          <w:fldChar w:fldCharType="separate"/>
        </w:r>
        <w:r w:rsidR="00A6744E">
          <w:rPr>
            <w:webHidden/>
          </w:rPr>
          <w:t>136</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384" w:history="1">
        <w:r w:rsidR="00A6744E" w:rsidRPr="00913BEB">
          <w:rPr>
            <w:rStyle w:val="aff7"/>
          </w:rPr>
          <w:t>4.26</w:t>
        </w:r>
        <w:r w:rsidR="00A6744E">
          <w:rPr>
            <w:rFonts w:asciiTheme="minorHAnsi" w:eastAsiaTheme="minorEastAsia" w:hAnsiTheme="minorHAnsi" w:cstheme="minorBidi"/>
            <w:b w:val="0"/>
            <w:bCs w:val="0"/>
            <w:sz w:val="22"/>
            <w:lang w:val="ru-RU" w:eastAsia="ru-RU"/>
          </w:rPr>
          <w:tab/>
        </w:r>
        <w:r w:rsidR="00A6744E" w:rsidRPr="00913BEB">
          <w:rPr>
            <w:rStyle w:val="aff7"/>
          </w:rPr>
          <w:t>Запрос статуса ЭС</w:t>
        </w:r>
        <w:r w:rsidR="00A6744E">
          <w:rPr>
            <w:webHidden/>
          </w:rPr>
          <w:tab/>
        </w:r>
        <w:r w:rsidR="00A6744E">
          <w:rPr>
            <w:webHidden/>
          </w:rPr>
          <w:fldChar w:fldCharType="begin"/>
        </w:r>
        <w:r w:rsidR="00A6744E">
          <w:rPr>
            <w:webHidden/>
          </w:rPr>
          <w:instrText xml:space="preserve"> PAGEREF _Toc192512384 \h </w:instrText>
        </w:r>
        <w:r w:rsidR="00A6744E">
          <w:rPr>
            <w:webHidden/>
          </w:rPr>
        </w:r>
        <w:r w:rsidR="00A6744E">
          <w:rPr>
            <w:webHidden/>
          </w:rPr>
          <w:fldChar w:fldCharType="separate"/>
        </w:r>
        <w:r w:rsidR="00A6744E">
          <w:rPr>
            <w:webHidden/>
          </w:rPr>
          <w:t>138</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85" w:history="1">
        <w:r w:rsidR="00A6744E" w:rsidRPr="00913BEB">
          <w:rPr>
            <w:rStyle w:val="aff7"/>
          </w:rPr>
          <w:t>4.26.1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_Toc192512385 \h </w:instrText>
        </w:r>
        <w:r w:rsidR="00A6744E">
          <w:rPr>
            <w:webHidden/>
          </w:rPr>
        </w:r>
        <w:r w:rsidR="00A6744E">
          <w:rPr>
            <w:webHidden/>
          </w:rPr>
          <w:fldChar w:fldCharType="separate"/>
        </w:r>
        <w:r w:rsidR="00A6744E">
          <w:rPr>
            <w:webHidden/>
          </w:rPr>
          <w:t>138</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86" w:history="1">
        <w:r w:rsidR="00A6744E" w:rsidRPr="00913BEB">
          <w:rPr>
            <w:rStyle w:val="aff7"/>
          </w:rPr>
          <w:t>4.26.2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_Toc192512386 \h </w:instrText>
        </w:r>
        <w:r w:rsidR="00A6744E">
          <w:rPr>
            <w:webHidden/>
          </w:rPr>
        </w:r>
        <w:r w:rsidR="00A6744E">
          <w:rPr>
            <w:webHidden/>
          </w:rPr>
          <w:fldChar w:fldCharType="separate"/>
        </w:r>
        <w:r w:rsidR="00A6744E">
          <w:rPr>
            <w:webHidden/>
          </w:rPr>
          <w:t>138</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87" w:history="1">
        <w:r w:rsidR="00A6744E" w:rsidRPr="00913BEB">
          <w:rPr>
            <w:rStyle w:val="aff7"/>
          </w:rPr>
          <w:t>4.26.3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w:t>
        </w:r>
        <w:r w:rsidR="00A6744E">
          <w:rPr>
            <w:webHidden/>
          </w:rPr>
          <w:tab/>
        </w:r>
        <w:r w:rsidR="00A6744E">
          <w:rPr>
            <w:webHidden/>
          </w:rPr>
          <w:fldChar w:fldCharType="begin"/>
        </w:r>
        <w:r w:rsidR="00A6744E">
          <w:rPr>
            <w:webHidden/>
          </w:rPr>
          <w:instrText xml:space="preserve"> PAGEREF _Toc192512387 \h </w:instrText>
        </w:r>
        <w:r w:rsidR="00A6744E">
          <w:rPr>
            <w:webHidden/>
          </w:rPr>
        </w:r>
        <w:r w:rsidR="00A6744E">
          <w:rPr>
            <w:webHidden/>
          </w:rPr>
          <w:fldChar w:fldCharType="separate"/>
        </w:r>
        <w:r w:rsidR="00A6744E">
          <w:rPr>
            <w:webHidden/>
          </w:rPr>
          <w:t>139</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388" w:history="1">
        <w:r w:rsidR="00A6744E" w:rsidRPr="00913BEB">
          <w:rPr>
            <w:rStyle w:val="aff7"/>
            <w:lang w:val="ru-RU"/>
          </w:rPr>
          <w:t>4.27</w:t>
        </w:r>
        <w:r w:rsidR="00A6744E">
          <w:rPr>
            <w:rFonts w:asciiTheme="minorHAnsi" w:eastAsiaTheme="minorEastAsia" w:hAnsiTheme="minorHAnsi" w:cstheme="minorBidi"/>
            <w:b w:val="0"/>
            <w:bCs w:val="0"/>
            <w:sz w:val="22"/>
            <w:lang w:val="ru-RU" w:eastAsia="ru-RU"/>
          </w:rPr>
          <w:tab/>
        </w:r>
        <w:r w:rsidR="00A6744E" w:rsidRPr="00913BEB">
          <w:rPr>
            <w:rStyle w:val="aff7"/>
            <w:lang w:val="ru-RU"/>
          </w:rPr>
          <w:t>Регистрация и открытие СЦР Клиента-ФЛ /получение доступа к СЦР</w:t>
        </w:r>
        <w:r w:rsidR="00A6744E">
          <w:rPr>
            <w:webHidden/>
          </w:rPr>
          <w:tab/>
        </w:r>
        <w:r w:rsidR="00A6744E">
          <w:rPr>
            <w:webHidden/>
          </w:rPr>
          <w:fldChar w:fldCharType="begin"/>
        </w:r>
        <w:r w:rsidR="00A6744E">
          <w:rPr>
            <w:webHidden/>
          </w:rPr>
          <w:instrText xml:space="preserve"> PAGEREF _Toc192512388 \h </w:instrText>
        </w:r>
        <w:r w:rsidR="00A6744E">
          <w:rPr>
            <w:webHidden/>
          </w:rPr>
        </w:r>
        <w:r w:rsidR="00A6744E">
          <w:rPr>
            <w:webHidden/>
          </w:rPr>
          <w:fldChar w:fldCharType="separate"/>
        </w:r>
        <w:r w:rsidR="00A6744E">
          <w:rPr>
            <w:webHidden/>
          </w:rPr>
          <w:t>140</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89" w:history="1">
        <w:r w:rsidR="00A6744E" w:rsidRPr="00913BEB">
          <w:rPr>
            <w:rStyle w:val="aff7"/>
          </w:rPr>
          <w:t>4.27.1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_Toc192512389 \h </w:instrText>
        </w:r>
        <w:r w:rsidR="00A6744E">
          <w:rPr>
            <w:webHidden/>
          </w:rPr>
        </w:r>
        <w:r w:rsidR="00A6744E">
          <w:rPr>
            <w:webHidden/>
          </w:rPr>
          <w:fldChar w:fldCharType="separate"/>
        </w:r>
        <w:r w:rsidR="00A6744E">
          <w:rPr>
            <w:webHidden/>
          </w:rPr>
          <w:t>140</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90" w:history="1">
        <w:r w:rsidR="00A6744E" w:rsidRPr="00913BEB">
          <w:rPr>
            <w:rStyle w:val="aff7"/>
          </w:rPr>
          <w:t>4.27.2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_Toc192512390 \h </w:instrText>
        </w:r>
        <w:r w:rsidR="00A6744E">
          <w:rPr>
            <w:webHidden/>
          </w:rPr>
        </w:r>
        <w:r w:rsidR="00A6744E">
          <w:rPr>
            <w:webHidden/>
          </w:rPr>
          <w:fldChar w:fldCharType="separate"/>
        </w:r>
        <w:r w:rsidR="00A6744E">
          <w:rPr>
            <w:webHidden/>
          </w:rPr>
          <w:t>141</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91" w:history="1">
        <w:r w:rsidR="00A6744E" w:rsidRPr="00913BEB">
          <w:rPr>
            <w:rStyle w:val="aff7"/>
          </w:rPr>
          <w:t>4.27.3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w:t>
        </w:r>
        <w:r w:rsidR="00A6744E">
          <w:rPr>
            <w:webHidden/>
          </w:rPr>
          <w:tab/>
        </w:r>
        <w:r w:rsidR="00A6744E">
          <w:rPr>
            <w:webHidden/>
          </w:rPr>
          <w:fldChar w:fldCharType="begin"/>
        </w:r>
        <w:r w:rsidR="00A6744E">
          <w:rPr>
            <w:webHidden/>
          </w:rPr>
          <w:instrText xml:space="preserve"> PAGEREF _Toc192512391 \h </w:instrText>
        </w:r>
        <w:r w:rsidR="00A6744E">
          <w:rPr>
            <w:webHidden/>
          </w:rPr>
        </w:r>
        <w:r w:rsidR="00A6744E">
          <w:rPr>
            <w:webHidden/>
          </w:rPr>
          <w:fldChar w:fldCharType="separate"/>
        </w:r>
        <w:r w:rsidR="00A6744E">
          <w:rPr>
            <w:webHidden/>
          </w:rPr>
          <w:t>144</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392" w:history="1">
        <w:r w:rsidR="00A6744E" w:rsidRPr="00913BEB">
          <w:rPr>
            <w:rStyle w:val="aff7"/>
            <w:lang w:val="ru-RU"/>
          </w:rPr>
          <w:t>4.28</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Привязка СКПЭП к СЦР Клиента-ФЛ</w:t>
        </w:r>
        <w:r w:rsidR="00A6744E">
          <w:rPr>
            <w:webHidden/>
          </w:rPr>
          <w:tab/>
        </w:r>
        <w:r w:rsidR="00A6744E">
          <w:rPr>
            <w:webHidden/>
          </w:rPr>
          <w:fldChar w:fldCharType="begin"/>
        </w:r>
        <w:r w:rsidR="00A6744E">
          <w:rPr>
            <w:webHidden/>
          </w:rPr>
          <w:instrText xml:space="preserve"> PAGEREF _Toc192512392 \h </w:instrText>
        </w:r>
        <w:r w:rsidR="00A6744E">
          <w:rPr>
            <w:webHidden/>
          </w:rPr>
        </w:r>
        <w:r w:rsidR="00A6744E">
          <w:rPr>
            <w:webHidden/>
          </w:rPr>
          <w:fldChar w:fldCharType="separate"/>
        </w:r>
        <w:r w:rsidR="00A6744E">
          <w:rPr>
            <w:webHidden/>
          </w:rPr>
          <w:t>145</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93" w:history="1">
        <w:r w:rsidR="00A6744E" w:rsidRPr="00913BEB">
          <w:rPr>
            <w:rStyle w:val="aff7"/>
          </w:rPr>
          <w:t>4.28.1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_Toc192512393 \h </w:instrText>
        </w:r>
        <w:r w:rsidR="00A6744E">
          <w:rPr>
            <w:webHidden/>
          </w:rPr>
        </w:r>
        <w:r w:rsidR="00A6744E">
          <w:rPr>
            <w:webHidden/>
          </w:rPr>
          <w:fldChar w:fldCharType="separate"/>
        </w:r>
        <w:r w:rsidR="00A6744E">
          <w:rPr>
            <w:webHidden/>
          </w:rPr>
          <w:t>145</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94" w:history="1">
        <w:r w:rsidR="00A6744E" w:rsidRPr="00913BEB">
          <w:rPr>
            <w:rStyle w:val="aff7"/>
          </w:rPr>
          <w:t>4.28.2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_Toc192512394 \h </w:instrText>
        </w:r>
        <w:r w:rsidR="00A6744E">
          <w:rPr>
            <w:webHidden/>
          </w:rPr>
        </w:r>
        <w:r w:rsidR="00A6744E">
          <w:rPr>
            <w:webHidden/>
          </w:rPr>
          <w:fldChar w:fldCharType="separate"/>
        </w:r>
        <w:r w:rsidR="00A6744E">
          <w:rPr>
            <w:webHidden/>
          </w:rPr>
          <w:t>146</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95" w:history="1">
        <w:r w:rsidR="00A6744E" w:rsidRPr="00913BEB">
          <w:rPr>
            <w:rStyle w:val="aff7"/>
          </w:rPr>
          <w:t>4.28.3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1</w:t>
        </w:r>
        <w:r w:rsidR="00A6744E">
          <w:rPr>
            <w:webHidden/>
          </w:rPr>
          <w:tab/>
        </w:r>
        <w:r w:rsidR="00A6744E">
          <w:rPr>
            <w:webHidden/>
          </w:rPr>
          <w:fldChar w:fldCharType="begin"/>
        </w:r>
        <w:r w:rsidR="00A6744E">
          <w:rPr>
            <w:webHidden/>
          </w:rPr>
          <w:instrText xml:space="preserve"> PAGEREF _Toc192512395 \h </w:instrText>
        </w:r>
        <w:r w:rsidR="00A6744E">
          <w:rPr>
            <w:webHidden/>
          </w:rPr>
        </w:r>
        <w:r w:rsidR="00A6744E">
          <w:rPr>
            <w:webHidden/>
          </w:rPr>
          <w:fldChar w:fldCharType="separate"/>
        </w:r>
        <w:r w:rsidR="00A6744E">
          <w:rPr>
            <w:webHidden/>
          </w:rPr>
          <w:t>148</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96" w:history="1">
        <w:r w:rsidR="00A6744E" w:rsidRPr="00913BEB">
          <w:rPr>
            <w:rStyle w:val="aff7"/>
          </w:rPr>
          <w:t>4.28.4</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2</w:t>
        </w:r>
        <w:r w:rsidR="00A6744E">
          <w:rPr>
            <w:webHidden/>
          </w:rPr>
          <w:tab/>
        </w:r>
        <w:r w:rsidR="00A6744E">
          <w:rPr>
            <w:webHidden/>
          </w:rPr>
          <w:fldChar w:fldCharType="begin"/>
        </w:r>
        <w:r w:rsidR="00A6744E">
          <w:rPr>
            <w:webHidden/>
          </w:rPr>
          <w:instrText xml:space="preserve"> PAGEREF _Toc192512396 \h </w:instrText>
        </w:r>
        <w:r w:rsidR="00A6744E">
          <w:rPr>
            <w:webHidden/>
          </w:rPr>
        </w:r>
        <w:r w:rsidR="00A6744E">
          <w:rPr>
            <w:webHidden/>
          </w:rPr>
          <w:fldChar w:fldCharType="separate"/>
        </w:r>
        <w:r w:rsidR="00A6744E">
          <w:rPr>
            <w:webHidden/>
          </w:rPr>
          <w:t>150</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97" w:history="1">
        <w:r w:rsidR="00A6744E" w:rsidRPr="00913BEB">
          <w:rPr>
            <w:rStyle w:val="aff7"/>
          </w:rPr>
          <w:t>4.28.5</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3</w:t>
        </w:r>
        <w:r w:rsidR="00A6744E">
          <w:rPr>
            <w:webHidden/>
          </w:rPr>
          <w:tab/>
        </w:r>
        <w:r w:rsidR="00A6744E">
          <w:rPr>
            <w:webHidden/>
          </w:rPr>
          <w:fldChar w:fldCharType="begin"/>
        </w:r>
        <w:r w:rsidR="00A6744E">
          <w:rPr>
            <w:webHidden/>
          </w:rPr>
          <w:instrText xml:space="preserve"> PAGEREF _Toc192512397 \h </w:instrText>
        </w:r>
        <w:r w:rsidR="00A6744E">
          <w:rPr>
            <w:webHidden/>
          </w:rPr>
        </w:r>
        <w:r w:rsidR="00A6744E">
          <w:rPr>
            <w:webHidden/>
          </w:rPr>
          <w:fldChar w:fldCharType="separate"/>
        </w:r>
        <w:r w:rsidR="00A6744E">
          <w:rPr>
            <w:webHidden/>
          </w:rPr>
          <w:t>152</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398" w:history="1">
        <w:r w:rsidR="00A6744E" w:rsidRPr="00913BEB">
          <w:rPr>
            <w:rStyle w:val="aff7"/>
            <w:lang w:val="ru-RU"/>
          </w:rPr>
          <w:t>4.29</w:t>
        </w:r>
        <w:r w:rsidR="00A6744E">
          <w:rPr>
            <w:rFonts w:asciiTheme="minorHAnsi" w:eastAsiaTheme="minorEastAsia" w:hAnsiTheme="minorHAnsi" w:cstheme="minorBidi"/>
            <w:b w:val="0"/>
            <w:bCs w:val="0"/>
            <w:sz w:val="22"/>
            <w:lang w:val="ru-RU" w:eastAsia="ru-RU"/>
          </w:rPr>
          <w:tab/>
        </w:r>
        <w:r w:rsidR="00A6744E" w:rsidRPr="00913BEB">
          <w:rPr>
            <w:rStyle w:val="aff7"/>
            <w:lang w:val="ru-RU"/>
          </w:rPr>
          <w:t>Регистрация и открытие СЦР Клиента-ЮЛ/ получение доступа к СЦР</w:t>
        </w:r>
        <w:r w:rsidR="00A6744E">
          <w:rPr>
            <w:webHidden/>
          </w:rPr>
          <w:tab/>
        </w:r>
        <w:r w:rsidR="00A6744E">
          <w:rPr>
            <w:webHidden/>
          </w:rPr>
          <w:fldChar w:fldCharType="begin"/>
        </w:r>
        <w:r w:rsidR="00A6744E">
          <w:rPr>
            <w:webHidden/>
          </w:rPr>
          <w:instrText xml:space="preserve"> PAGEREF _Toc192512398 \h </w:instrText>
        </w:r>
        <w:r w:rsidR="00A6744E">
          <w:rPr>
            <w:webHidden/>
          </w:rPr>
        </w:r>
        <w:r w:rsidR="00A6744E">
          <w:rPr>
            <w:webHidden/>
          </w:rPr>
          <w:fldChar w:fldCharType="separate"/>
        </w:r>
        <w:r w:rsidR="00A6744E">
          <w:rPr>
            <w:webHidden/>
          </w:rPr>
          <w:t>153</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399" w:history="1">
        <w:r w:rsidR="00A6744E" w:rsidRPr="00913BEB">
          <w:rPr>
            <w:rStyle w:val="aff7"/>
          </w:rPr>
          <w:t>4.29.1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_Toc192512399 \h </w:instrText>
        </w:r>
        <w:r w:rsidR="00A6744E">
          <w:rPr>
            <w:webHidden/>
          </w:rPr>
        </w:r>
        <w:r w:rsidR="00A6744E">
          <w:rPr>
            <w:webHidden/>
          </w:rPr>
          <w:fldChar w:fldCharType="separate"/>
        </w:r>
        <w:r w:rsidR="00A6744E">
          <w:rPr>
            <w:webHidden/>
          </w:rPr>
          <w:t>153</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00" w:history="1">
        <w:r w:rsidR="00A6744E" w:rsidRPr="00913BEB">
          <w:rPr>
            <w:rStyle w:val="aff7"/>
          </w:rPr>
          <w:t>4.29.2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_Toc192512400 \h </w:instrText>
        </w:r>
        <w:r w:rsidR="00A6744E">
          <w:rPr>
            <w:webHidden/>
          </w:rPr>
        </w:r>
        <w:r w:rsidR="00A6744E">
          <w:rPr>
            <w:webHidden/>
          </w:rPr>
          <w:fldChar w:fldCharType="separate"/>
        </w:r>
        <w:r w:rsidR="00A6744E">
          <w:rPr>
            <w:webHidden/>
          </w:rPr>
          <w:t>154</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01" w:history="1">
        <w:r w:rsidR="00A6744E" w:rsidRPr="00913BEB">
          <w:rPr>
            <w:rStyle w:val="aff7"/>
          </w:rPr>
          <w:t>4.29.3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w:t>
        </w:r>
        <w:r w:rsidR="00A6744E">
          <w:rPr>
            <w:webHidden/>
          </w:rPr>
          <w:tab/>
        </w:r>
        <w:r w:rsidR="00A6744E">
          <w:rPr>
            <w:webHidden/>
          </w:rPr>
          <w:fldChar w:fldCharType="begin"/>
        </w:r>
        <w:r w:rsidR="00A6744E">
          <w:rPr>
            <w:webHidden/>
          </w:rPr>
          <w:instrText xml:space="preserve"> PAGEREF _Toc192512401 \h </w:instrText>
        </w:r>
        <w:r w:rsidR="00A6744E">
          <w:rPr>
            <w:webHidden/>
          </w:rPr>
        </w:r>
        <w:r w:rsidR="00A6744E">
          <w:rPr>
            <w:webHidden/>
          </w:rPr>
          <w:fldChar w:fldCharType="separate"/>
        </w:r>
        <w:r w:rsidR="00A6744E">
          <w:rPr>
            <w:webHidden/>
          </w:rPr>
          <w:t>156</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402" w:history="1">
        <w:r w:rsidR="00A6744E" w:rsidRPr="00913BEB">
          <w:rPr>
            <w:rStyle w:val="aff7"/>
            <w:lang w:val="ru-RU"/>
          </w:rPr>
          <w:t>4.30</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Привязка СКПЭП к СЦР Клиента-ЮЛ</w:t>
        </w:r>
        <w:r w:rsidR="00A6744E">
          <w:rPr>
            <w:webHidden/>
          </w:rPr>
          <w:tab/>
        </w:r>
        <w:r w:rsidR="00A6744E">
          <w:rPr>
            <w:webHidden/>
          </w:rPr>
          <w:fldChar w:fldCharType="begin"/>
        </w:r>
        <w:r w:rsidR="00A6744E">
          <w:rPr>
            <w:webHidden/>
          </w:rPr>
          <w:instrText xml:space="preserve"> PAGEREF _Toc192512402 \h </w:instrText>
        </w:r>
        <w:r w:rsidR="00A6744E">
          <w:rPr>
            <w:webHidden/>
          </w:rPr>
        </w:r>
        <w:r w:rsidR="00A6744E">
          <w:rPr>
            <w:webHidden/>
          </w:rPr>
          <w:fldChar w:fldCharType="separate"/>
        </w:r>
        <w:r w:rsidR="00A6744E">
          <w:rPr>
            <w:webHidden/>
          </w:rPr>
          <w:t>157</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03" w:history="1">
        <w:r w:rsidR="00A6744E" w:rsidRPr="00913BEB">
          <w:rPr>
            <w:rStyle w:val="aff7"/>
          </w:rPr>
          <w:t>4.30.1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_Toc192512403 \h </w:instrText>
        </w:r>
        <w:r w:rsidR="00A6744E">
          <w:rPr>
            <w:webHidden/>
          </w:rPr>
        </w:r>
        <w:r w:rsidR="00A6744E">
          <w:rPr>
            <w:webHidden/>
          </w:rPr>
          <w:fldChar w:fldCharType="separate"/>
        </w:r>
        <w:r w:rsidR="00A6744E">
          <w:rPr>
            <w:webHidden/>
          </w:rPr>
          <w:t>157</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04" w:history="1">
        <w:r w:rsidR="00A6744E" w:rsidRPr="00913BEB">
          <w:rPr>
            <w:rStyle w:val="aff7"/>
          </w:rPr>
          <w:t>4.30.2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_Toc192512404 \h </w:instrText>
        </w:r>
        <w:r w:rsidR="00A6744E">
          <w:rPr>
            <w:webHidden/>
          </w:rPr>
        </w:r>
        <w:r w:rsidR="00A6744E">
          <w:rPr>
            <w:webHidden/>
          </w:rPr>
          <w:fldChar w:fldCharType="separate"/>
        </w:r>
        <w:r w:rsidR="00A6744E">
          <w:rPr>
            <w:webHidden/>
          </w:rPr>
          <w:t>158</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05" w:history="1">
        <w:r w:rsidR="00A6744E" w:rsidRPr="00913BEB">
          <w:rPr>
            <w:rStyle w:val="aff7"/>
          </w:rPr>
          <w:t>4.30.3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1</w:t>
        </w:r>
        <w:r w:rsidR="00A6744E">
          <w:rPr>
            <w:webHidden/>
          </w:rPr>
          <w:tab/>
        </w:r>
        <w:r w:rsidR="00A6744E">
          <w:rPr>
            <w:webHidden/>
          </w:rPr>
          <w:fldChar w:fldCharType="begin"/>
        </w:r>
        <w:r w:rsidR="00A6744E">
          <w:rPr>
            <w:webHidden/>
          </w:rPr>
          <w:instrText xml:space="preserve"> PAGEREF _Toc192512405 \h </w:instrText>
        </w:r>
        <w:r w:rsidR="00A6744E">
          <w:rPr>
            <w:webHidden/>
          </w:rPr>
        </w:r>
        <w:r w:rsidR="00A6744E">
          <w:rPr>
            <w:webHidden/>
          </w:rPr>
          <w:fldChar w:fldCharType="separate"/>
        </w:r>
        <w:r w:rsidR="00A6744E">
          <w:rPr>
            <w:webHidden/>
          </w:rPr>
          <w:t>160</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06" w:history="1">
        <w:r w:rsidR="00A6744E" w:rsidRPr="00913BEB">
          <w:rPr>
            <w:rStyle w:val="aff7"/>
          </w:rPr>
          <w:t>4.30.4</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2</w:t>
        </w:r>
        <w:r w:rsidR="00A6744E">
          <w:rPr>
            <w:webHidden/>
          </w:rPr>
          <w:tab/>
        </w:r>
        <w:r w:rsidR="00A6744E">
          <w:rPr>
            <w:webHidden/>
          </w:rPr>
          <w:fldChar w:fldCharType="begin"/>
        </w:r>
        <w:r w:rsidR="00A6744E">
          <w:rPr>
            <w:webHidden/>
          </w:rPr>
          <w:instrText xml:space="preserve"> PAGEREF _Toc192512406 \h </w:instrText>
        </w:r>
        <w:r w:rsidR="00A6744E">
          <w:rPr>
            <w:webHidden/>
          </w:rPr>
        </w:r>
        <w:r w:rsidR="00A6744E">
          <w:rPr>
            <w:webHidden/>
          </w:rPr>
          <w:fldChar w:fldCharType="separate"/>
        </w:r>
        <w:r w:rsidR="00A6744E">
          <w:rPr>
            <w:webHidden/>
          </w:rPr>
          <w:t>162</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07" w:history="1">
        <w:r w:rsidR="00A6744E" w:rsidRPr="00913BEB">
          <w:rPr>
            <w:rStyle w:val="aff7"/>
          </w:rPr>
          <w:t>4.30.5</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3</w:t>
        </w:r>
        <w:r w:rsidR="00A6744E">
          <w:rPr>
            <w:webHidden/>
          </w:rPr>
          <w:tab/>
        </w:r>
        <w:r w:rsidR="00A6744E">
          <w:rPr>
            <w:webHidden/>
          </w:rPr>
          <w:fldChar w:fldCharType="begin"/>
        </w:r>
        <w:r w:rsidR="00A6744E">
          <w:rPr>
            <w:webHidden/>
          </w:rPr>
          <w:instrText xml:space="preserve"> PAGEREF _Toc192512407 \h </w:instrText>
        </w:r>
        <w:r w:rsidR="00A6744E">
          <w:rPr>
            <w:webHidden/>
          </w:rPr>
        </w:r>
        <w:r w:rsidR="00A6744E">
          <w:rPr>
            <w:webHidden/>
          </w:rPr>
          <w:fldChar w:fldCharType="separate"/>
        </w:r>
        <w:r w:rsidR="00A6744E">
          <w:rPr>
            <w:webHidden/>
          </w:rPr>
          <w:t>164</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408" w:history="1">
        <w:r w:rsidR="00A6744E" w:rsidRPr="00913BEB">
          <w:rPr>
            <w:rStyle w:val="aff7"/>
            <w:lang w:val="ru-RU"/>
          </w:rPr>
          <w:t>4.31</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Изменение Клиентом-ФЛ своих реквизитов</w:t>
        </w:r>
        <w:r w:rsidR="00A6744E">
          <w:rPr>
            <w:webHidden/>
          </w:rPr>
          <w:tab/>
        </w:r>
        <w:r w:rsidR="00A6744E">
          <w:rPr>
            <w:webHidden/>
          </w:rPr>
          <w:fldChar w:fldCharType="begin"/>
        </w:r>
        <w:r w:rsidR="00A6744E">
          <w:rPr>
            <w:webHidden/>
          </w:rPr>
          <w:instrText xml:space="preserve"> PAGEREF _Toc192512408 \h </w:instrText>
        </w:r>
        <w:r w:rsidR="00A6744E">
          <w:rPr>
            <w:webHidden/>
          </w:rPr>
        </w:r>
        <w:r w:rsidR="00A6744E">
          <w:rPr>
            <w:webHidden/>
          </w:rPr>
          <w:fldChar w:fldCharType="separate"/>
        </w:r>
        <w:r w:rsidR="00A6744E">
          <w:rPr>
            <w:webHidden/>
          </w:rPr>
          <w:t>165</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09" w:history="1">
        <w:r w:rsidR="00A6744E" w:rsidRPr="00913BEB">
          <w:rPr>
            <w:rStyle w:val="aff7"/>
          </w:rPr>
          <w:t>4.31.1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_Toc192512409 \h </w:instrText>
        </w:r>
        <w:r w:rsidR="00A6744E">
          <w:rPr>
            <w:webHidden/>
          </w:rPr>
        </w:r>
        <w:r w:rsidR="00A6744E">
          <w:rPr>
            <w:webHidden/>
          </w:rPr>
          <w:fldChar w:fldCharType="separate"/>
        </w:r>
        <w:r w:rsidR="00A6744E">
          <w:rPr>
            <w:webHidden/>
          </w:rPr>
          <w:t>165</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10" w:history="1">
        <w:r w:rsidR="00A6744E" w:rsidRPr="00913BEB">
          <w:rPr>
            <w:rStyle w:val="aff7"/>
          </w:rPr>
          <w:t>4.31.2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_Toc192512410 \h </w:instrText>
        </w:r>
        <w:r w:rsidR="00A6744E">
          <w:rPr>
            <w:webHidden/>
          </w:rPr>
        </w:r>
        <w:r w:rsidR="00A6744E">
          <w:rPr>
            <w:webHidden/>
          </w:rPr>
          <w:fldChar w:fldCharType="separate"/>
        </w:r>
        <w:r w:rsidR="00A6744E">
          <w:rPr>
            <w:webHidden/>
          </w:rPr>
          <w:t>165</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11" w:history="1">
        <w:r w:rsidR="00A6744E" w:rsidRPr="00913BEB">
          <w:rPr>
            <w:rStyle w:val="aff7"/>
          </w:rPr>
          <w:t>4.31.3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w:t>
        </w:r>
        <w:r w:rsidR="00A6744E">
          <w:rPr>
            <w:webHidden/>
          </w:rPr>
          <w:tab/>
        </w:r>
        <w:r w:rsidR="00A6744E">
          <w:rPr>
            <w:webHidden/>
          </w:rPr>
          <w:fldChar w:fldCharType="begin"/>
        </w:r>
        <w:r w:rsidR="00A6744E">
          <w:rPr>
            <w:webHidden/>
          </w:rPr>
          <w:instrText xml:space="preserve"> PAGEREF _Toc192512411 \h </w:instrText>
        </w:r>
        <w:r w:rsidR="00A6744E">
          <w:rPr>
            <w:webHidden/>
          </w:rPr>
        </w:r>
        <w:r w:rsidR="00A6744E">
          <w:rPr>
            <w:webHidden/>
          </w:rPr>
          <w:fldChar w:fldCharType="separate"/>
        </w:r>
        <w:r w:rsidR="00A6744E">
          <w:rPr>
            <w:webHidden/>
          </w:rPr>
          <w:t>167</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412" w:history="1">
        <w:r w:rsidR="00A6744E" w:rsidRPr="00913BEB">
          <w:rPr>
            <w:rStyle w:val="aff7"/>
            <w:lang w:val="ru-RU"/>
          </w:rPr>
          <w:t>4.32</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Изменение Клиентом-ЮЛ своих реквизитов</w:t>
        </w:r>
        <w:r w:rsidR="00A6744E">
          <w:rPr>
            <w:webHidden/>
          </w:rPr>
          <w:tab/>
        </w:r>
        <w:r w:rsidR="00A6744E">
          <w:rPr>
            <w:webHidden/>
          </w:rPr>
          <w:fldChar w:fldCharType="begin"/>
        </w:r>
        <w:r w:rsidR="00A6744E">
          <w:rPr>
            <w:webHidden/>
          </w:rPr>
          <w:instrText xml:space="preserve"> PAGEREF _Toc192512412 \h </w:instrText>
        </w:r>
        <w:r w:rsidR="00A6744E">
          <w:rPr>
            <w:webHidden/>
          </w:rPr>
        </w:r>
        <w:r w:rsidR="00A6744E">
          <w:rPr>
            <w:webHidden/>
          </w:rPr>
          <w:fldChar w:fldCharType="separate"/>
        </w:r>
        <w:r w:rsidR="00A6744E">
          <w:rPr>
            <w:webHidden/>
          </w:rPr>
          <w:t>168</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13" w:history="1">
        <w:r w:rsidR="00A6744E" w:rsidRPr="00913BEB">
          <w:rPr>
            <w:rStyle w:val="aff7"/>
          </w:rPr>
          <w:t>4.32.1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_Toc192512413 \h </w:instrText>
        </w:r>
        <w:r w:rsidR="00A6744E">
          <w:rPr>
            <w:webHidden/>
          </w:rPr>
        </w:r>
        <w:r w:rsidR="00A6744E">
          <w:rPr>
            <w:webHidden/>
          </w:rPr>
          <w:fldChar w:fldCharType="separate"/>
        </w:r>
        <w:r w:rsidR="00A6744E">
          <w:rPr>
            <w:webHidden/>
          </w:rPr>
          <w:t>168</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14" w:history="1">
        <w:r w:rsidR="00A6744E" w:rsidRPr="00913BEB">
          <w:rPr>
            <w:rStyle w:val="aff7"/>
          </w:rPr>
          <w:t>4.32.2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_Toc192512414 \h </w:instrText>
        </w:r>
        <w:r w:rsidR="00A6744E">
          <w:rPr>
            <w:webHidden/>
          </w:rPr>
        </w:r>
        <w:r w:rsidR="00A6744E">
          <w:rPr>
            <w:webHidden/>
          </w:rPr>
          <w:fldChar w:fldCharType="separate"/>
        </w:r>
        <w:r w:rsidR="00A6744E">
          <w:rPr>
            <w:webHidden/>
          </w:rPr>
          <w:t>169</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15" w:history="1">
        <w:r w:rsidR="00A6744E" w:rsidRPr="00913BEB">
          <w:rPr>
            <w:rStyle w:val="aff7"/>
          </w:rPr>
          <w:t>4.32.3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w:t>
        </w:r>
        <w:r w:rsidR="00A6744E">
          <w:rPr>
            <w:webHidden/>
          </w:rPr>
          <w:tab/>
        </w:r>
        <w:r w:rsidR="00A6744E">
          <w:rPr>
            <w:webHidden/>
          </w:rPr>
          <w:fldChar w:fldCharType="begin"/>
        </w:r>
        <w:r w:rsidR="00A6744E">
          <w:rPr>
            <w:webHidden/>
          </w:rPr>
          <w:instrText xml:space="preserve"> PAGEREF _Toc192512415 \h </w:instrText>
        </w:r>
        <w:r w:rsidR="00A6744E">
          <w:rPr>
            <w:webHidden/>
          </w:rPr>
        </w:r>
        <w:r w:rsidR="00A6744E">
          <w:rPr>
            <w:webHidden/>
          </w:rPr>
          <w:fldChar w:fldCharType="separate"/>
        </w:r>
        <w:r w:rsidR="00A6744E">
          <w:rPr>
            <w:webHidden/>
          </w:rPr>
          <w:t>171</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416" w:history="1">
        <w:r w:rsidR="00A6744E" w:rsidRPr="00913BEB">
          <w:rPr>
            <w:rStyle w:val="aff7"/>
            <w:lang w:val="ru-RU"/>
          </w:rPr>
          <w:t>4.33</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Изменение ФП реквизитов  Клиента-ФЛ</w:t>
        </w:r>
        <w:r w:rsidR="00A6744E">
          <w:rPr>
            <w:webHidden/>
          </w:rPr>
          <w:tab/>
        </w:r>
        <w:r w:rsidR="00A6744E">
          <w:rPr>
            <w:webHidden/>
          </w:rPr>
          <w:fldChar w:fldCharType="begin"/>
        </w:r>
        <w:r w:rsidR="00A6744E">
          <w:rPr>
            <w:webHidden/>
          </w:rPr>
          <w:instrText xml:space="preserve"> PAGEREF _Toc192512416 \h </w:instrText>
        </w:r>
        <w:r w:rsidR="00A6744E">
          <w:rPr>
            <w:webHidden/>
          </w:rPr>
        </w:r>
        <w:r w:rsidR="00A6744E">
          <w:rPr>
            <w:webHidden/>
          </w:rPr>
          <w:fldChar w:fldCharType="separate"/>
        </w:r>
        <w:r w:rsidR="00A6744E">
          <w:rPr>
            <w:webHidden/>
          </w:rPr>
          <w:t>172</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17" w:history="1">
        <w:r w:rsidR="00A6744E" w:rsidRPr="00913BEB">
          <w:rPr>
            <w:rStyle w:val="aff7"/>
          </w:rPr>
          <w:t>4.33.1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_Toc192512417 \h </w:instrText>
        </w:r>
        <w:r w:rsidR="00A6744E">
          <w:rPr>
            <w:webHidden/>
          </w:rPr>
        </w:r>
        <w:r w:rsidR="00A6744E">
          <w:rPr>
            <w:webHidden/>
          </w:rPr>
          <w:fldChar w:fldCharType="separate"/>
        </w:r>
        <w:r w:rsidR="00A6744E">
          <w:rPr>
            <w:webHidden/>
          </w:rPr>
          <w:t>172</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18" w:history="1">
        <w:r w:rsidR="00A6744E" w:rsidRPr="00913BEB">
          <w:rPr>
            <w:rStyle w:val="aff7"/>
          </w:rPr>
          <w:t>4.33.2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_Toc192512418 \h </w:instrText>
        </w:r>
        <w:r w:rsidR="00A6744E">
          <w:rPr>
            <w:webHidden/>
          </w:rPr>
        </w:r>
        <w:r w:rsidR="00A6744E">
          <w:rPr>
            <w:webHidden/>
          </w:rPr>
          <w:fldChar w:fldCharType="separate"/>
        </w:r>
        <w:r w:rsidR="00A6744E">
          <w:rPr>
            <w:webHidden/>
          </w:rPr>
          <w:t>172</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19" w:history="1">
        <w:r w:rsidR="00A6744E" w:rsidRPr="00913BEB">
          <w:rPr>
            <w:rStyle w:val="aff7"/>
          </w:rPr>
          <w:t>4.33.3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w:t>
        </w:r>
        <w:r w:rsidR="00A6744E">
          <w:rPr>
            <w:webHidden/>
          </w:rPr>
          <w:tab/>
        </w:r>
        <w:r w:rsidR="00A6744E">
          <w:rPr>
            <w:webHidden/>
          </w:rPr>
          <w:fldChar w:fldCharType="begin"/>
        </w:r>
        <w:r w:rsidR="00A6744E">
          <w:rPr>
            <w:webHidden/>
          </w:rPr>
          <w:instrText xml:space="preserve"> PAGEREF _Toc192512419 \h </w:instrText>
        </w:r>
        <w:r w:rsidR="00A6744E">
          <w:rPr>
            <w:webHidden/>
          </w:rPr>
        </w:r>
        <w:r w:rsidR="00A6744E">
          <w:rPr>
            <w:webHidden/>
          </w:rPr>
          <w:fldChar w:fldCharType="separate"/>
        </w:r>
        <w:r w:rsidR="00A6744E">
          <w:rPr>
            <w:webHidden/>
          </w:rPr>
          <w:t>174</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420" w:history="1">
        <w:r w:rsidR="00A6744E" w:rsidRPr="00913BEB">
          <w:rPr>
            <w:rStyle w:val="aff7"/>
            <w:lang w:val="ru-RU"/>
          </w:rPr>
          <w:t>4.34</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Изменение ФП реквизитов  Клиента-ЮЛ</w:t>
        </w:r>
        <w:r w:rsidR="00A6744E">
          <w:rPr>
            <w:webHidden/>
          </w:rPr>
          <w:tab/>
        </w:r>
        <w:r w:rsidR="00A6744E">
          <w:rPr>
            <w:webHidden/>
          </w:rPr>
          <w:fldChar w:fldCharType="begin"/>
        </w:r>
        <w:r w:rsidR="00A6744E">
          <w:rPr>
            <w:webHidden/>
          </w:rPr>
          <w:instrText xml:space="preserve"> PAGEREF _Toc192512420 \h </w:instrText>
        </w:r>
        <w:r w:rsidR="00A6744E">
          <w:rPr>
            <w:webHidden/>
          </w:rPr>
        </w:r>
        <w:r w:rsidR="00A6744E">
          <w:rPr>
            <w:webHidden/>
          </w:rPr>
          <w:fldChar w:fldCharType="separate"/>
        </w:r>
        <w:r w:rsidR="00A6744E">
          <w:rPr>
            <w:webHidden/>
          </w:rPr>
          <w:t>175</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21" w:history="1">
        <w:r w:rsidR="00A6744E" w:rsidRPr="00913BEB">
          <w:rPr>
            <w:rStyle w:val="aff7"/>
          </w:rPr>
          <w:t>4.34.1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_Toc192512421 \h </w:instrText>
        </w:r>
        <w:r w:rsidR="00A6744E">
          <w:rPr>
            <w:webHidden/>
          </w:rPr>
        </w:r>
        <w:r w:rsidR="00A6744E">
          <w:rPr>
            <w:webHidden/>
          </w:rPr>
          <w:fldChar w:fldCharType="separate"/>
        </w:r>
        <w:r w:rsidR="00A6744E">
          <w:rPr>
            <w:webHidden/>
          </w:rPr>
          <w:t>175</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22" w:history="1">
        <w:r w:rsidR="00A6744E" w:rsidRPr="00913BEB">
          <w:rPr>
            <w:rStyle w:val="aff7"/>
          </w:rPr>
          <w:t>4.34.2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_Toc192512422 \h </w:instrText>
        </w:r>
        <w:r w:rsidR="00A6744E">
          <w:rPr>
            <w:webHidden/>
          </w:rPr>
        </w:r>
        <w:r w:rsidR="00A6744E">
          <w:rPr>
            <w:webHidden/>
          </w:rPr>
          <w:fldChar w:fldCharType="separate"/>
        </w:r>
        <w:r w:rsidR="00A6744E">
          <w:rPr>
            <w:webHidden/>
          </w:rPr>
          <w:t>176</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23" w:history="1">
        <w:r w:rsidR="00A6744E" w:rsidRPr="00913BEB">
          <w:rPr>
            <w:rStyle w:val="aff7"/>
          </w:rPr>
          <w:t>4.34.3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w:t>
        </w:r>
        <w:r w:rsidR="00A6744E">
          <w:rPr>
            <w:webHidden/>
          </w:rPr>
          <w:tab/>
        </w:r>
        <w:r w:rsidR="00A6744E">
          <w:rPr>
            <w:webHidden/>
          </w:rPr>
          <w:fldChar w:fldCharType="begin"/>
        </w:r>
        <w:r w:rsidR="00A6744E">
          <w:rPr>
            <w:webHidden/>
          </w:rPr>
          <w:instrText xml:space="preserve"> PAGEREF _Toc192512423 \h </w:instrText>
        </w:r>
        <w:r w:rsidR="00A6744E">
          <w:rPr>
            <w:webHidden/>
          </w:rPr>
        </w:r>
        <w:r w:rsidR="00A6744E">
          <w:rPr>
            <w:webHidden/>
          </w:rPr>
          <w:fldChar w:fldCharType="separate"/>
        </w:r>
        <w:r w:rsidR="00A6744E">
          <w:rPr>
            <w:webHidden/>
          </w:rPr>
          <w:t>178</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424" w:history="1">
        <w:r w:rsidR="00A6744E" w:rsidRPr="00913BEB">
          <w:rPr>
            <w:rStyle w:val="aff7"/>
          </w:rPr>
          <w:t>4.35</w:t>
        </w:r>
        <w:r w:rsidR="00A6744E">
          <w:rPr>
            <w:rFonts w:asciiTheme="minorHAnsi" w:eastAsiaTheme="minorEastAsia" w:hAnsiTheme="minorHAnsi" w:cstheme="minorBidi"/>
            <w:b w:val="0"/>
            <w:bCs w:val="0"/>
            <w:sz w:val="22"/>
            <w:lang w:val="ru-RU" w:eastAsia="ru-RU"/>
          </w:rPr>
          <w:tab/>
        </w:r>
        <w:r w:rsidR="00A6744E" w:rsidRPr="00913BEB">
          <w:rPr>
            <w:rStyle w:val="aff7"/>
          </w:rPr>
          <w:t>Регистрация и открытие СЦР ФП</w:t>
        </w:r>
        <w:r w:rsidR="00A6744E">
          <w:rPr>
            <w:webHidden/>
          </w:rPr>
          <w:tab/>
        </w:r>
        <w:r w:rsidR="00A6744E">
          <w:rPr>
            <w:webHidden/>
          </w:rPr>
          <w:fldChar w:fldCharType="begin"/>
        </w:r>
        <w:r w:rsidR="00A6744E">
          <w:rPr>
            <w:webHidden/>
          </w:rPr>
          <w:instrText xml:space="preserve"> PAGEREF _Toc192512424 \h </w:instrText>
        </w:r>
        <w:r w:rsidR="00A6744E">
          <w:rPr>
            <w:webHidden/>
          </w:rPr>
        </w:r>
        <w:r w:rsidR="00A6744E">
          <w:rPr>
            <w:webHidden/>
          </w:rPr>
          <w:fldChar w:fldCharType="separate"/>
        </w:r>
        <w:r w:rsidR="00A6744E">
          <w:rPr>
            <w:webHidden/>
          </w:rPr>
          <w:t>179</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25" w:history="1">
        <w:r w:rsidR="00A6744E" w:rsidRPr="00913BEB">
          <w:rPr>
            <w:rStyle w:val="aff7"/>
          </w:rPr>
          <w:t>4.35.1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_Toc192512425 \h </w:instrText>
        </w:r>
        <w:r w:rsidR="00A6744E">
          <w:rPr>
            <w:webHidden/>
          </w:rPr>
        </w:r>
        <w:r w:rsidR="00A6744E">
          <w:rPr>
            <w:webHidden/>
          </w:rPr>
          <w:fldChar w:fldCharType="separate"/>
        </w:r>
        <w:r w:rsidR="00A6744E">
          <w:rPr>
            <w:webHidden/>
          </w:rPr>
          <w:t>179</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426" w:history="1">
        <w:r w:rsidR="00A6744E" w:rsidRPr="00913BEB">
          <w:rPr>
            <w:rStyle w:val="aff7"/>
            <w:lang w:val="ru-RU"/>
          </w:rPr>
          <w:t>4.36</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Запрос списка шаблонов самоисполняемых сделок</w:t>
        </w:r>
        <w:r w:rsidR="00A6744E">
          <w:rPr>
            <w:webHidden/>
          </w:rPr>
          <w:tab/>
        </w:r>
        <w:r w:rsidR="00A6744E">
          <w:rPr>
            <w:webHidden/>
          </w:rPr>
          <w:fldChar w:fldCharType="begin"/>
        </w:r>
        <w:r w:rsidR="00A6744E">
          <w:rPr>
            <w:webHidden/>
          </w:rPr>
          <w:instrText xml:space="preserve"> PAGEREF _Toc192512426 \h </w:instrText>
        </w:r>
        <w:r w:rsidR="00A6744E">
          <w:rPr>
            <w:webHidden/>
          </w:rPr>
        </w:r>
        <w:r w:rsidR="00A6744E">
          <w:rPr>
            <w:webHidden/>
          </w:rPr>
          <w:fldChar w:fldCharType="separate"/>
        </w:r>
        <w:r w:rsidR="00A6744E">
          <w:rPr>
            <w:webHidden/>
          </w:rPr>
          <w:t>179</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27" w:history="1">
        <w:r w:rsidR="00A6744E" w:rsidRPr="00913BEB">
          <w:rPr>
            <w:rStyle w:val="aff7"/>
          </w:rPr>
          <w:t>4.36.1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_Toc192512427 \h </w:instrText>
        </w:r>
        <w:r w:rsidR="00A6744E">
          <w:rPr>
            <w:webHidden/>
          </w:rPr>
        </w:r>
        <w:r w:rsidR="00A6744E">
          <w:rPr>
            <w:webHidden/>
          </w:rPr>
          <w:fldChar w:fldCharType="separate"/>
        </w:r>
        <w:r w:rsidR="00A6744E">
          <w:rPr>
            <w:webHidden/>
          </w:rPr>
          <w:t>179</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28" w:history="1">
        <w:r w:rsidR="00A6744E" w:rsidRPr="00913BEB">
          <w:rPr>
            <w:rStyle w:val="aff7"/>
          </w:rPr>
          <w:t>4.36.2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_Toc192512428 \h </w:instrText>
        </w:r>
        <w:r w:rsidR="00A6744E">
          <w:rPr>
            <w:webHidden/>
          </w:rPr>
        </w:r>
        <w:r w:rsidR="00A6744E">
          <w:rPr>
            <w:webHidden/>
          </w:rPr>
          <w:fldChar w:fldCharType="separate"/>
        </w:r>
        <w:r w:rsidR="00A6744E">
          <w:rPr>
            <w:webHidden/>
          </w:rPr>
          <w:t>179</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429" w:history="1">
        <w:r w:rsidR="00A6744E" w:rsidRPr="00913BEB">
          <w:rPr>
            <w:rStyle w:val="aff7"/>
          </w:rPr>
          <w:t>4.37</w:t>
        </w:r>
        <w:r w:rsidR="00A6744E">
          <w:rPr>
            <w:rFonts w:asciiTheme="minorHAnsi" w:eastAsiaTheme="minorEastAsia" w:hAnsiTheme="minorHAnsi" w:cstheme="minorBidi"/>
            <w:b w:val="0"/>
            <w:bCs w:val="0"/>
            <w:sz w:val="22"/>
            <w:lang w:val="ru-RU" w:eastAsia="ru-RU"/>
          </w:rPr>
          <w:tab/>
        </w:r>
        <w:r w:rsidR="00A6744E" w:rsidRPr="00913BEB">
          <w:rPr>
            <w:rStyle w:val="aff7"/>
          </w:rPr>
          <w:t>Заключение самоисполняемой сделки</w:t>
        </w:r>
        <w:r w:rsidR="00A6744E">
          <w:rPr>
            <w:webHidden/>
          </w:rPr>
          <w:tab/>
        </w:r>
        <w:r w:rsidR="00A6744E">
          <w:rPr>
            <w:webHidden/>
          </w:rPr>
          <w:fldChar w:fldCharType="begin"/>
        </w:r>
        <w:r w:rsidR="00A6744E">
          <w:rPr>
            <w:webHidden/>
          </w:rPr>
          <w:instrText xml:space="preserve"> PAGEREF _Toc192512429 \h </w:instrText>
        </w:r>
        <w:r w:rsidR="00A6744E">
          <w:rPr>
            <w:webHidden/>
          </w:rPr>
        </w:r>
        <w:r w:rsidR="00A6744E">
          <w:rPr>
            <w:webHidden/>
          </w:rPr>
          <w:fldChar w:fldCharType="separate"/>
        </w:r>
        <w:r w:rsidR="00A6744E">
          <w:rPr>
            <w:webHidden/>
          </w:rPr>
          <w:t>180</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30" w:history="1">
        <w:r w:rsidR="00A6744E" w:rsidRPr="00913BEB">
          <w:rPr>
            <w:rStyle w:val="aff7"/>
          </w:rPr>
          <w:t>4.37.1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_Toc192512430 \h </w:instrText>
        </w:r>
        <w:r w:rsidR="00A6744E">
          <w:rPr>
            <w:webHidden/>
          </w:rPr>
        </w:r>
        <w:r w:rsidR="00A6744E">
          <w:rPr>
            <w:webHidden/>
          </w:rPr>
          <w:fldChar w:fldCharType="separate"/>
        </w:r>
        <w:r w:rsidR="00A6744E">
          <w:rPr>
            <w:webHidden/>
          </w:rPr>
          <w:t>180</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31" w:history="1">
        <w:r w:rsidR="00A6744E" w:rsidRPr="00913BEB">
          <w:rPr>
            <w:rStyle w:val="aff7"/>
          </w:rPr>
          <w:t>4.37.2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_Toc192512431 \h </w:instrText>
        </w:r>
        <w:r w:rsidR="00A6744E">
          <w:rPr>
            <w:webHidden/>
          </w:rPr>
        </w:r>
        <w:r w:rsidR="00A6744E">
          <w:rPr>
            <w:webHidden/>
          </w:rPr>
          <w:fldChar w:fldCharType="separate"/>
        </w:r>
        <w:r w:rsidR="00A6744E">
          <w:rPr>
            <w:webHidden/>
          </w:rPr>
          <w:t>181</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32" w:history="1">
        <w:r w:rsidR="00A6744E" w:rsidRPr="00913BEB">
          <w:rPr>
            <w:rStyle w:val="aff7"/>
          </w:rPr>
          <w:t>4.37.3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1</w:t>
        </w:r>
        <w:r w:rsidR="00A6744E">
          <w:rPr>
            <w:webHidden/>
          </w:rPr>
          <w:tab/>
        </w:r>
        <w:r w:rsidR="00A6744E">
          <w:rPr>
            <w:webHidden/>
          </w:rPr>
          <w:fldChar w:fldCharType="begin"/>
        </w:r>
        <w:r w:rsidR="00A6744E">
          <w:rPr>
            <w:webHidden/>
          </w:rPr>
          <w:instrText xml:space="preserve"> PAGEREF _Toc192512432 \h </w:instrText>
        </w:r>
        <w:r w:rsidR="00A6744E">
          <w:rPr>
            <w:webHidden/>
          </w:rPr>
        </w:r>
        <w:r w:rsidR="00A6744E">
          <w:rPr>
            <w:webHidden/>
          </w:rPr>
          <w:fldChar w:fldCharType="separate"/>
        </w:r>
        <w:r w:rsidR="00A6744E">
          <w:rPr>
            <w:webHidden/>
          </w:rPr>
          <w:t>184</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33" w:history="1">
        <w:r w:rsidR="00A6744E" w:rsidRPr="00913BEB">
          <w:rPr>
            <w:rStyle w:val="aff7"/>
          </w:rPr>
          <w:t>4.37.4</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2</w:t>
        </w:r>
        <w:r w:rsidR="00A6744E">
          <w:rPr>
            <w:webHidden/>
          </w:rPr>
          <w:tab/>
        </w:r>
        <w:r w:rsidR="00A6744E">
          <w:rPr>
            <w:webHidden/>
          </w:rPr>
          <w:fldChar w:fldCharType="begin"/>
        </w:r>
        <w:r w:rsidR="00A6744E">
          <w:rPr>
            <w:webHidden/>
          </w:rPr>
          <w:instrText xml:space="preserve"> PAGEREF _Toc192512433 \h </w:instrText>
        </w:r>
        <w:r w:rsidR="00A6744E">
          <w:rPr>
            <w:webHidden/>
          </w:rPr>
        </w:r>
        <w:r w:rsidR="00A6744E">
          <w:rPr>
            <w:webHidden/>
          </w:rPr>
          <w:fldChar w:fldCharType="separate"/>
        </w:r>
        <w:r w:rsidR="00A6744E">
          <w:rPr>
            <w:webHidden/>
          </w:rPr>
          <w:t>186</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34" w:history="1">
        <w:r w:rsidR="00A6744E" w:rsidRPr="00913BEB">
          <w:rPr>
            <w:rStyle w:val="aff7"/>
          </w:rPr>
          <w:t>4.37.5</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3</w:t>
        </w:r>
        <w:r w:rsidR="00A6744E">
          <w:rPr>
            <w:webHidden/>
          </w:rPr>
          <w:tab/>
        </w:r>
        <w:r w:rsidR="00A6744E">
          <w:rPr>
            <w:webHidden/>
          </w:rPr>
          <w:fldChar w:fldCharType="begin"/>
        </w:r>
        <w:r w:rsidR="00A6744E">
          <w:rPr>
            <w:webHidden/>
          </w:rPr>
          <w:instrText xml:space="preserve"> PAGEREF _Toc192512434 \h </w:instrText>
        </w:r>
        <w:r w:rsidR="00A6744E">
          <w:rPr>
            <w:webHidden/>
          </w:rPr>
        </w:r>
        <w:r w:rsidR="00A6744E">
          <w:rPr>
            <w:webHidden/>
          </w:rPr>
          <w:fldChar w:fldCharType="separate"/>
        </w:r>
        <w:r w:rsidR="00A6744E">
          <w:rPr>
            <w:webHidden/>
          </w:rPr>
          <w:t>189</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435" w:history="1">
        <w:r w:rsidR="00A6744E" w:rsidRPr="00913BEB">
          <w:rPr>
            <w:rStyle w:val="aff7"/>
            <w:lang w:val="ru-RU"/>
          </w:rPr>
          <w:t>4.38</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Запрос информации по самоисполняемым сделкам</w:t>
        </w:r>
        <w:r w:rsidR="00A6744E">
          <w:rPr>
            <w:webHidden/>
          </w:rPr>
          <w:tab/>
        </w:r>
        <w:r w:rsidR="00A6744E">
          <w:rPr>
            <w:webHidden/>
          </w:rPr>
          <w:fldChar w:fldCharType="begin"/>
        </w:r>
        <w:r w:rsidR="00A6744E">
          <w:rPr>
            <w:webHidden/>
          </w:rPr>
          <w:instrText xml:space="preserve"> PAGEREF _Toc192512435 \h </w:instrText>
        </w:r>
        <w:r w:rsidR="00A6744E">
          <w:rPr>
            <w:webHidden/>
          </w:rPr>
        </w:r>
        <w:r w:rsidR="00A6744E">
          <w:rPr>
            <w:webHidden/>
          </w:rPr>
          <w:fldChar w:fldCharType="separate"/>
        </w:r>
        <w:r w:rsidR="00A6744E">
          <w:rPr>
            <w:webHidden/>
          </w:rPr>
          <w:t>190</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36" w:history="1">
        <w:r w:rsidR="00A6744E" w:rsidRPr="00913BEB">
          <w:rPr>
            <w:rStyle w:val="aff7"/>
          </w:rPr>
          <w:t>4.38.1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_Toc192512436 \h </w:instrText>
        </w:r>
        <w:r w:rsidR="00A6744E">
          <w:rPr>
            <w:webHidden/>
          </w:rPr>
        </w:r>
        <w:r w:rsidR="00A6744E">
          <w:rPr>
            <w:webHidden/>
          </w:rPr>
          <w:fldChar w:fldCharType="separate"/>
        </w:r>
        <w:r w:rsidR="00A6744E">
          <w:rPr>
            <w:webHidden/>
          </w:rPr>
          <w:t>190</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37" w:history="1">
        <w:r w:rsidR="00A6744E" w:rsidRPr="00913BEB">
          <w:rPr>
            <w:rStyle w:val="aff7"/>
          </w:rPr>
          <w:t>4.38.2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_Toc192512437 \h </w:instrText>
        </w:r>
        <w:r w:rsidR="00A6744E">
          <w:rPr>
            <w:webHidden/>
          </w:rPr>
        </w:r>
        <w:r w:rsidR="00A6744E">
          <w:rPr>
            <w:webHidden/>
          </w:rPr>
          <w:fldChar w:fldCharType="separate"/>
        </w:r>
        <w:r w:rsidR="00A6744E">
          <w:rPr>
            <w:webHidden/>
          </w:rPr>
          <w:t>191</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438" w:history="1">
        <w:r w:rsidR="00A6744E" w:rsidRPr="00913BEB">
          <w:rPr>
            <w:rStyle w:val="aff7"/>
            <w:lang w:val="ru-RU"/>
          </w:rPr>
          <w:t>4.39</w:t>
        </w:r>
        <w:r w:rsidR="00A6744E">
          <w:rPr>
            <w:rFonts w:asciiTheme="minorHAnsi" w:eastAsiaTheme="minorEastAsia" w:hAnsiTheme="minorHAnsi" w:cstheme="minorBidi"/>
            <w:b w:val="0"/>
            <w:bCs w:val="0"/>
            <w:sz w:val="22"/>
            <w:lang w:val="ru-RU" w:eastAsia="ru-RU"/>
          </w:rPr>
          <w:tab/>
        </w:r>
        <w:r w:rsidR="00A6744E" w:rsidRPr="00913BEB">
          <w:rPr>
            <w:rStyle w:val="aff7"/>
            <w:lang w:val="ru-RU"/>
          </w:rPr>
          <w:t>Совершение операции над самоисполняемой сделкой</w:t>
        </w:r>
        <w:r w:rsidR="00A6744E">
          <w:rPr>
            <w:webHidden/>
          </w:rPr>
          <w:tab/>
        </w:r>
        <w:r w:rsidR="00A6744E">
          <w:rPr>
            <w:webHidden/>
          </w:rPr>
          <w:fldChar w:fldCharType="begin"/>
        </w:r>
        <w:r w:rsidR="00A6744E">
          <w:rPr>
            <w:webHidden/>
          </w:rPr>
          <w:instrText xml:space="preserve"> PAGEREF _Toc192512438 \h </w:instrText>
        </w:r>
        <w:r w:rsidR="00A6744E">
          <w:rPr>
            <w:webHidden/>
          </w:rPr>
        </w:r>
        <w:r w:rsidR="00A6744E">
          <w:rPr>
            <w:webHidden/>
          </w:rPr>
          <w:fldChar w:fldCharType="separate"/>
        </w:r>
        <w:r w:rsidR="00A6744E">
          <w:rPr>
            <w:webHidden/>
          </w:rPr>
          <w:t>192</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39" w:history="1">
        <w:r w:rsidR="00A6744E" w:rsidRPr="00913BEB">
          <w:rPr>
            <w:rStyle w:val="aff7"/>
          </w:rPr>
          <w:t>4.39.1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_Toc192512439 \h </w:instrText>
        </w:r>
        <w:r w:rsidR="00A6744E">
          <w:rPr>
            <w:webHidden/>
          </w:rPr>
        </w:r>
        <w:r w:rsidR="00A6744E">
          <w:rPr>
            <w:webHidden/>
          </w:rPr>
          <w:fldChar w:fldCharType="separate"/>
        </w:r>
        <w:r w:rsidR="00A6744E">
          <w:rPr>
            <w:webHidden/>
          </w:rPr>
          <w:t>192</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40" w:history="1">
        <w:r w:rsidR="00A6744E" w:rsidRPr="00913BEB">
          <w:rPr>
            <w:rStyle w:val="aff7"/>
          </w:rPr>
          <w:t>4.39.2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_Toc192512440 \h </w:instrText>
        </w:r>
        <w:r w:rsidR="00A6744E">
          <w:rPr>
            <w:webHidden/>
          </w:rPr>
        </w:r>
        <w:r w:rsidR="00A6744E">
          <w:rPr>
            <w:webHidden/>
          </w:rPr>
          <w:fldChar w:fldCharType="separate"/>
        </w:r>
        <w:r w:rsidR="00A6744E">
          <w:rPr>
            <w:webHidden/>
          </w:rPr>
          <w:t>193</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41" w:history="1">
        <w:r w:rsidR="00A6744E" w:rsidRPr="00913BEB">
          <w:rPr>
            <w:rStyle w:val="aff7"/>
          </w:rPr>
          <w:t>4.39.3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1</w:t>
        </w:r>
        <w:r w:rsidR="00A6744E">
          <w:rPr>
            <w:webHidden/>
          </w:rPr>
          <w:tab/>
        </w:r>
        <w:r w:rsidR="00A6744E">
          <w:rPr>
            <w:webHidden/>
          </w:rPr>
          <w:fldChar w:fldCharType="begin"/>
        </w:r>
        <w:r w:rsidR="00A6744E">
          <w:rPr>
            <w:webHidden/>
          </w:rPr>
          <w:instrText xml:space="preserve"> PAGEREF _Toc192512441 \h </w:instrText>
        </w:r>
        <w:r w:rsidR="00A6744E">
          <w:rPr>
            <w:webHidden/>
          </w:rPr>
        </w:r>
        <w:r w:rsidR="00A6744E">
          <w:rPr>
            <w:webHidden/>
          </w:rPr>
          <w:fldChar w:fldCharType="separate"/>
        </w:r>
        <w:r w:rsidR="00A6744E">
          <w:rPr>
            <w:webHidden/>
          </w:rPr>
          <w:t>197</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42" w:history="1">
        <w:r w:rsidR="00A6744E" w:rsidRPr="00913BEB">
          <w:rPr>
            <w:rStyle w:val="aff7"/>
          </w:rPr>
          <w:t>4.39.4</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2</w:t>
        </w:r>
        <w:r w:rsidR="00A6744E">
          <w:rPr>
            <w:webHidden/>
          </w:rPr>
          <w:tab/>
        </w:r>
        <w:r w:rsidR="00A6744E">
          <w:rPr>
            <w:webHidden/>
          </w:rPr>
          <w:fldChar w:fldCharType="begin"/>
        </w:r>
        <w:r w:rsidR="00A6744E">
          <w:rPr>
            <w:webHidden/>
          </w:rPr>
          <w:instrText xml:space="preserve"> PAGEREF _Toc192512442 \h </w:instrText>
        </w:r>
        <w:r w:rsidR="00A6744E">
          <w:rPr>
            <w:webHidden/>
          </w:rPr>
        </w:r>
        <w:r w:rsidR="00A6744E">
          <w:rPr>
            <w:webHidden/>
          </w:rPr>
          <w:fldChar w:fldCharType="separate"/>
        </w:r>
        <w:r w:rsidR="00A6744E">
          <w:rPr>
            <w:webHidden/>
          </w:rPr>
          <w:t>199</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43" w:history="1">
        <w:r w:rsidR="00A6744E" w:rsidRPr="00913BEB">
          <w:rPr>
            <w:rStyle w:val="aff7"/>
          </w:rPr>
          <w:t>4.39.5</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3</w:t>
        </w:r>
        <w:r w:rsidR="00A6744E">
          <w:rPr>
            <w:webHidden/>
          </w:rPr>
          <w:tab/>
        </w:r>
        <w:r w:rsidR="00A6744E">
          <w:rPr>
            <w:webHidden/>
          </w:rPr>
          <w:fldChar w:fldCharType="begin"/>
        </w:r>
        <w:r w:rsidR="00A6744E">
          <w:rPr>
            <w:webHidden/>
          </w:rPr>
          <w:instrText xml:space="preserve"> PAGEREF _Toc192512443 \h </w:instrText>
        </w:r>
        <w:r w:rsidR="00A6744E">
          <w:rPr>
            <w:webHidden/>
          </w:rPr>
        </w:r>
        <w:r w:rsidR="00A6744E">
          <w:rPr>
            <w:webHidden/>
          </w:rPr>
          <w:fldChar w:fldCharType="separate"/>
        </w:r>
        <w:r w:rsidR="00A6744E">
          <w:rPr>
            <w:webHidden/>
          </w:rPr>
          <w:t>201</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444" w:history="1">
        <w:r w:rsidR="00A6744E" w:rsidRPr="00913BEB">
          <w:rPr>
            <w:rStyle w:val="aff7"/>
            <w:lang w:val="ru-RU"/>
          </w:rPr>
          <w:t>4.40</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Исполнение самоисполняемой сделки типа Отложенный перевод</w:t>
        </w:r>
        <w:r w:rsidR="00A6744E">
          <w:rPr>
            <w:webHidden/>
          </w:rPr>
          <w:tab/>
        </w:r>
        <w:r w:rsidR="00A6744E">
          <w:rPr>
            <w:webHidden/>
          </w:rPr>
          <w:fldChar w:fldCharType="begin"/>
        </w:r>
        <w:r w:rsidR="00A6744E">
          <w:rPr>
            <w:webHidden/>
          </w:rPr>
          <w:instrText xml:space="preserve"> PAGEREF _Toc192512444 \h </w:instrText>
        </w:r>
        <w:r w:rsidR="00A6744E">
          <w:rPr>
            <w:webHidden/>
          </w:rPr>
        </w:r>
        <w:r w:rsidR="00A6744E">
          <w:rPr>
            <w:webHidden/>
          </w:rPr>
          <w:fldChar w:fldCharType="separate"/>
        </w:r>
        <w:r w:rsidR="00A6744E">
          <w:rPr>
            <w:webHidden/>
          </w:rPr>
          <w:t>204</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45" w:history="1">
        <w:r w:rsidR="00A6744E" w:rsidRPr="00913BEB">
          <w:rPr>
            <w:rStyle w:val="aff7"/>
          </w:rPr>
          <w:t>4.40.1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_Toc192512445 \h </w:instrText>
        </w:r>
        <w:r w:rsidR="00A6744E">
          <w:rPr>
            <w:webHidden/>
          </w:rPr>
        </w:r>
        <w:r w:rsidR="00A6744E">
          <w:rPr>
            <w:webHidden/>
          </w:rPr>
          <w:fldChar w:fldCharType="separate"/>
        </w:r>
        <w:r w:rsidR="00A6744E">
          <w:rPr>
            <w:webHidden/>
          </w:rPr>
          <w:t>204</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46" w:history="1">
        <w:r w:rsidR="00A6744E" w:rsidRPr="00913BEB">
          <w:rPr>
            <w:rStyle w:val="aff7"/>
          </w:rPr>
          <w:t>4.40.2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_Toc192512446 \h </w:instrText>
        </w:r>
        <w:r w:rsidR="00A6744E">
          <w:rPr>
            <w:webHidden/>
          </w:rPr>
        </w:r>
        <w:r w:rsidR="00A6744E">
          <w:rPr>
            <w:webHidden/>
          </w:rPr>
          <w:fldChar w:fldCharType="separate"/>
        </w:r>
        <w:r w:rsidR="00A6744E">
          <w:rPr>
            <w:webHidden/>
          </w:rPr>
          <w:t>204</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47" w:history="1">
        <w:r w:rsidR="00A6744E" w:rsidRPr="00913BEB">
          <w:rPr>
            <w:rStyle w:val="aff7"/>
          </w:rPr>
          <w:t>4.40.3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w:t>
        </w:r>
        <w:r w:rsidR="00A6744E">
          <w:rPr>
            <w:webHidden/>
          </w:rPr>
          <w:tab/>
        </w:r>
        <w:r w:rsidR="00A6744E">
          <w:rPr>
            <w:webHidden/>
          </w:rPr>
          <w:fldChar w:fldCharType="begin"/>
        </w:r>
        <w:r w:rsidR="00A6744E">
          <w:rPr>
            <w:webHidden/>
          </w:rPr>
          <w:instrText xml:space="preserve"> PAGEREF _Toc192512447 \h </w:instrText>
        </w:r>
        <w:r w:rsidR="00A6744E">
          <w:rPr>
            <w:webHidden/>
          </w:rPr>
        </w:r>
        <w:r w:rsidR="00A6744E">
          <w:rPr>
            <w:webHidden/>
          </w:rPr>
          <w:fldChar w:fldCharType="separate"/>
        </w:r>
        <w:r w:rsidR="00A6744E">
          <w:rPr>
            <w:webHidden/>
          </w:rPr>
          <w:t>207</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448" w:history="1">
        <w:r w:rsidR="00A6744E" w:rsidRPr="00913BEB">
          <w:rPr>
            <w:rStyle w:val="aff7"/>
            <w:lang w:val="ru-RU"/>
          </w:rPr>
          <w:t>4.41</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Направление САС ФП в ПлЦР</w:t>
        </w:r>
        <w:r w:rsidR="00A6744E">
          <w:rPr>
            <w:webHidden/>
          </w:rPr>
          <w:tab/>
        </w:r>
        <w:r w:rsidR="00A6744E">
          <w:rPr>
            <w:webHidden/>
          </w:rPr>
          <w:fldChar w:fldCharType="begin"/>
        </w:r>
        <w:r w:rsidR="00A6744E">
          <w:rPr>
            <w:webHidden/>
          </w:rPr>
          <w:instrText xml:space="preserve"> PAGEREF _Toc192512448 \h </w:instrText>
        </w:r>
        <w:r w:rsidR="00A6744E">
          <w:rPr>
            <w:webHidden/>
          </w:rPr>
        </w:r>
        <w:r w:rsidR="00A6744E">
          <w:rPr>
            <w:webHidden/>
          </w:rPr>
          <w:fldChar w:fldCharType="separate"/>
        </w:r>
        <w:r w:rsidR="00A6744E">
          <w:rPr>
            <w:webHidden/>
          </w:rPr>
          <w:t>208</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49" w:history="1">
        <w:r w:rsidR="00A6744E" w:rsidRPr="00913BEB">
          <w:rPr>
            <w:rStyle w:val="aff7"/>
          </w:rPr>
          <w:t>4.41.1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_Toc192512449 \h </w:instrText>
        </w:r>
        <w:r w:rsidR="00A6744E">
          <w:rPr>
            <w:webHidden/>
          </w:rPr>
        </w:r>
        <w:r w:rsidR="00A6744E">
          <w:rPr>
            <w:webHidden/>
          </w:rPr>
          <w:fldChar w:fldCharType="separate"/>
        </w:r>
        <w:r w:rsidR="00A6744E">
          <w:rPr>
            <w:webHidden/>
          </w:rPr>
          <w:t>208</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50" w:history="1">
        <w:r w:rsidR="00A6744E" w:rsidRPr="00913BEB">
          <w:rPr>
            <w:rStyle w:val="aff7"/>
          </w:rPr>
          <w:t>4.41.2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_Toc192512450 \h </w:instrText>
        </w:r>
        <w:r w:rsidR="00A6744E">
          <w:rPr>
            <w:webHidden/>
          </w:rPr>
        </w:r>
        <w:r w:rsidR="00A6744E">
          <w:rPr>
            <w:webHidden/>
          </w:rPr>
          <w:fldChar w:fldCharType="separate"/>
        </w:r>
        <w:r w:rsidR="00A6744E">
          <w:rPr>
            <w:webHidden/>
          </w:rPr>
          <w:t>208</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51" w:history="1">
        <w:r w:rsidR="00A6744E" w:rsidRPr="00913BEB">
          <w:rPr>
            <w:rStyle w:val="aff7"/>
          </w:rPr>
          <w:t>4.41.3</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_Toc192512451 \h </w:instrText>
        </w:r>
        <w:r w:rsidR="00A6744E">
          <w:rPr>
            <w:webHidden/>
          </w:rPr>
        </w:r>
        <w:r w:rsidR="00A6744E">
          <w:rPr>
            <w:webHidden/>
          </w:rPr>
          <w:fldChar w:fldCharType="separate"/>
        </w:r>
        <w:r w:rsidR="00A6744E">
          <w:rPr>
            <w:webHidden/>
          </w:rPr>
          <w:t>210</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452" w:history="1">
        <w:r w:rsidR="00A6744E" w:rsidRPr="00913BEB">
          <w:rPr>
            <w:rStyle w:val="aff7"/>
            <w:lang w:val="ru-RU"/>
          </w:rPr>
          <w:t>4.42</w:t>
        </w:r>
        <w:r w:rsidR="00A6744E">
          <w:rPr>
            <w:rFonts w:asciiTheme="minorHAnsi" w:eastAsiaTheme="minorEastAsia" w:hAnsiTheme="minorHAnsi" w:cstheme="minorBidi"/>
            <w:b w:val="0"/>
            <w:bCs w:val="0"/>
            <w:sz w:val="22"/>
            <w:lang w:val="ru-RU" w:eastAsia="ru-RU"/>
          </w:rPr>
          <w:tab/>
        </w:r>
        <w:r w:rsidR="00A6744E" w:rsidRPr="00913BEB">
          <w:rPr>
            <w:rStyle w:val="aff7"/>
            <w:lang w:val="ru-RU"/>
          </w:rPr>
          <w:t>Установка/отмена ограничения на СЦР Клиента</w:t>
        </w:r>
        <w:r w:rsidR="00A6744E">
          <w:rPr>
            <w:webHidden/>
          </w:rPr>
          <w:tab/>
        </w:r>
        <w:r w:rsidR="00A6744E">
          <w:rPr>
            <w:webHidden/>
          </w:rPr>
          <w:fldChar w:fldCharType="begin"/>
        </w:r>
        <w:r w:rsidR="00A6744E">
          <w:rPr>
            <w:webHidden/>
          </w:rPr>
          <w:instrText xml:space="preserve"> PAGEREF _Toc192512452 \h </w:instrText>
        </w:r>
        <w:r w:rsidR="00A6744E">
          <w:rPr>
            <w:webHidden/>
          </w:rPr>
        </w:r>
        <w:r w:rsidR="00A6744E">
          <w:rPr>
            <w:webHidden/>
          </w:rPr>
          <w:fldChar w:fldCharType="separate"/>
        </w:r>
        <w:r w:rsidR="00A6744E">
          <w:rPr>
            <w:webHidden/>
          </w:rPr>
          <w:t>211</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53" w:history="1">
        <w:r w:rsidR="00A6744E" w:rsidRPr="00913BEB">
          <w:rPr>
            <w:rStyle w:val="aff7"/>
          </w:rPr>
          <w:t>4.42.1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_Toc192512453 \h </w:instrText>
        </w:r>
        <w:r w:rsidR="00A6744E">
          <w:rPr>
            <w:webHidden/>
          </w:rPr>
        </w:r>
        <w:r w:rsidR="00A6744E">
          <w:rPr>
            <w:webHidden/>
          </w:rPr>
          <w:fldChar w:fldCharType="separate"/>
        </w:r>
        <w:r w:rsidR="00A6744E">
          <w:rPr>
            <w:webHidden/>
          </w:rPr>
          <w:t>211</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54" w:history="1">
        <w:r w:rsidR="00A6744E" w:rsidRPr="00913BEB">
          <w:rPr>
            <w:rStyle w:val="aff7"/>
          </w:rPr>
          <w:t>4.42.2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_Toc192512454 \h </w:instrText>
        </w:r>
        <w:r w:rsidR="00A6744E">
          <w:rPr>
            <w:webHidden/>
          </w:rPr>
        </w:r>
        <w:r w:rsidR="00A6744E">
          <w:rPr>
            <w:webHidden/>
          </w:rPr>
          <w:fldChar w:fldCharType="separate"/>
        </w:r>
        <w:r w:rsidR="00A6744E">
          <w:rPr>
            <w:webHidden/>
          </w:rPr>
          <w:t>211</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455" w:history="1">
        <w:r w:rsidR="00A6744E" w:rsidRPr="00913BEB">
          <w:rPr>
            <w:rStyle w:val="aff7"/>
            <w:lang w:val="ru-RU"/>
          </w:rPr>
          <w:t>4.43</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Направление уведомлений по результатам проверок ПОД/ФТ</w:t>
        </w:r>
        <w:r w:rsidR="00A6744E">
          <w:rPr>
            <w:webHidden/>
          </w:rPr>
          <w:tab/>
        </w:r>
        <w:r w:rsidR="00A6744E">
          <w:rPr>
            <w:webHidden/>
          </w:rPr>
          <w:fldChar w:fldCharType="begin"/>
        </w:r>
        <w:r w:rsidR="00A6744E">
          <w:rPr>
            <w:webHidden/>
          </w:rPr>
          <w:instrText xml:space="preserve"> PAGEREF _Toc192512455 \h </w:instrText>
        </w:r>
        <w:r w:rsidR="00A6744E">
          <w:rPr>
            <w:webHidden/>
          </w:rPr>
        </w:r>
        <w:r w:rsidR="00A6744E">
          <w:rPr>
            <w:webHidden/>
          </w:rPr>
          <w:fldChar w:fldCharType="separate"/>
        </w:r>
        <w:r w:rsidR="00A6744E">
          <w:rPr>
            <w:webHidden/>
          </w:rPr>
          <w:t>212</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56" w:history="1">
        <w:r w:rsidR="00A6744E" w:rsidRPr="00913BEB">
          <w:rPr>
            <w:rStyle w:val="aff7"/>
          </w:rPr>
          <w:t>4.43.1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_Toc192512456 \h </w:instrText>
        </w:r>
        <w:r w:rsidR="00A6744E">
          <w:rPr>
            <w:webHidden/>
          </w:rPr>
        </w:r>
        <w:r w:rsidR="00A6744E">
          <w:rPr>
            <w:webHidden/>
          </w:rPr>
          <w:fldChar w:fldCharType="separate"/>
        </w:r>
        <w:r w:rsidR="00A6744E">
          <w:rPr>
            <w:webHidden/>
          </w:rPr>
          <w:t>212</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57" w:history="1">
        <w:r w:rsidR="00A6744E" w:rsidRPr="00913BEB">
          <w:rPr>
            <w:rStyle w:val="aff7"/>
          </w:rPr>
          <w:t>4.43.2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_Toc192512457 \h </w:instrText>
        </w:r>
        <w:r w:rsidR="00A6744E">
          <w:rPr>
            <w:webHidden/>
          </w:rPr>
        </w:r>
        <w:r w:rsidR="00A6744E">
          <w:rPr>
            <w:webHidden/>
          </w:rPr>
          <w:fldChar w:fldCharType="separate"/>
        </w:r>
        <w:r w:rsidR="00A6744E">
          <w:rPr>
            <w:webHidden/>
          </w:rPr>
          <w:t>212</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458" w:history="1">
        <w:r w:rsidR="00A6744E" w:rsidRPr="00913BEB">
          <w:rPr>
            <w:rStyle w:val="aff7"/>
            <w:lang w:val="ru-RU"/>
          </w:rPr>
          <w:t>4.44</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Исполнение арестов и взысканий на СЦР Клиента</w:t>
        </w:r>
        <w:r w:rsidR="00A6744E">
          <w:rPr>
            <w:webHidden/>
          </w:rPr>
          <w:tab/>
        </w:r>
        <w:r w:rsidR="00A6744E">
          <w:rPr>
            <w:webHidden/>
          </w:rPr>
          <w:fldChar w:fldCharType="begin"/>
        </w:r>
        <w:r w:rsidR="00A6744E">
          <w:rPr>
            <w:webHidden/>
          </w:rPr>
          <w:instrText xml:space="preserve"> PAGEREF _Toc192512458 \h </w:instrText>
        </w:r>
        <w:r w:rsidR="00A6744E">
          <w:rPr>
            <w:webHidden/>
          </w:rPr>
        </w:r>
        <w:r w:rsidR="00A6744E">
          <w:rPr>
            <w:webHidden/>
          </w:rPr>
          <w:fldChar w:fldCharType="separate"/>
        </w:r>
        <w:r w:rsidR="00A6744E">
          <w:rPr>
            <w:webHidden/>
          </w:rPr>
          <w:t>213</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59" w:history="1">
        <w:r w:rsidR="00A6744E" w:rsidRPr="00913BEB">
          <w:rPr>
            <w:rStyle w:val="aff7"/>
          </w:rPr>
          <w:t>4.44.1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_Toc192512459 \h </w:instrText>
        </w:r>
        <w:r w:rsidR="00A6744E">
          <w:rPr>
            <w:webHidden/>
          </w:rPr>
        </w:r>
        <w:r w:rsidR="00A6744E">
          <w:rPr>
            <w:webHidden/>
          </w:rPr>
          <w:fldChar w:fldCharType="separate"/>
        </w:r>
        <w:r w:rsidR="00A6744E">
          <w:rPr>
            <w:webHidden/>
          </w:rPr>
          <w:t>213</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60" w:history="1">
        <w:r w:rsidR="00A6744E" w:rsidRPr="00913BEB">
          <w:rPr>
            <w:rStyle w:val="aff7"/>
          </w:rPr>
          <w:t>4.44.2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_Toc192512460 \h </w:instrText>
        </w:r>
        <w:r w:rsidR="00A6744E">
          <w:rPr>
            <w:webHidden/>
          </w:rPr>
        </w:r>
        <w:r w:rsidR="00A6744E">
          <w:rPr>
            <w:webHidden/>
          </w:rPr>
          <w:fldChar w:fldCharType="separate"/>
        </w:r>
        <w:r w:rsidR="00A6744E">
          <w:rPr>
            <w:webHidden/>
          </w:rPr>
          <w:t>213</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461" w:history="1">
        <w:r w:rsidR="00A6744E" w:rsidRPr="00913BEB">
          <w:rPr>
            <w:rStyle w:val="aff7"/>
            <w:lang w:val="ru-RU"/>
          </w:rPr>
          <w:t>4.45</w:t>
        </w:r>
        <w:r w:rsidR="00A6744E">
          <w:rPr>
            <w:rFonts w:asciiTheme="minorHAnsi" w:eastAsiaTheme="minorEastAsia" w:hAnsiTheme="minorHAnsi" w:cstheme="minorBidi"/>
            <w:b w:val="0"/>
            <w:bCs w:val="0"/>
            <w:sz w:val="22"/>
            <w:lang w:val="ru-RU" w:eastAsia="ru-RU"/>
          </w:rPr>
          <w:tab/>
        </w:r>
        <w:r w:rsidR="00A6744E" w:rsidRPr="00913BEB">
          <w:rPr>
            <w:rStyle w:val="aff7"/>
            <w:lang w:val="ru-RU"/>
          </w:rPr>
          <w:t>Расторжение договора СЦР по требованиям 115-ФЗ</w:t>
        </w:r>
        <w:r w:rsidR="00A6744E">
          <w:rPr>
            <w:webHidden/>
          </w:rPr>
          <w:tab/>
        </w:r>
        <w:r w:rsidR="00A6744E">
          <w:rPr>
            <w:webHidden/>
          </w:rPr>
          <w:fldChar w:fldCharType="begin"/>
        </w:r>
        <w:r w:rsidR="00A6744E">
          <w:rPr>
            <w:webHidden/>
          </w:rPr>
          <w:instrText xml:space="preserve"> PAGEREF _Toc192512461 \h </w:instrText>
        </w:r>
        <w:r w:rsidR="00A6744E">
          <w:rPr>
            <w:webHidden/>
          </w:rPr>
        </w:r>
        <w:r w:rsidR="00A6744E">
          <w:rPr>
            <w:webHidden/>
          </w:rPr>
          <w:fldChar w:fldCharType="separate"/>
        </w:r>
        <w:r w:rsidR="00A6744E">
          <w:rPr>
            <w:webHidden/>
          </w:rPr>
          <w:t>214</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62" w:history="1">
        <w:r w:rsidR="00A6744E" w:rsidRPr="00913BEB">
          <w:rPr>
            <w:rStyle w:val="aff7"/>
          </w:rPr>
          <w:t>4.45.1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_Toc192512462 \h </w:instrText>
        </w:r>
        <w:r w:rsidR="00A6744E">
          <w:rPr>
            <w:webHidden/>
          </w:rPr>
        </w:r>
        <w:r w:rsidR="00A6744E">
          <w:rPr>
            <w:webHidden/>
          </w:rPr>
          <w:fldChar w:fldCharType="separate"/>
        </w:r>
        <w:r w:rsidR="00A6744E">
          <w:rPr>
            <w:webHidden/>
          </w:rPr>
          <w:t>214</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63" w:history="1">
        <w:r w:rsidR="00A6744E" w:rsidRPr="00913BEB">
          <w:rPr>
            <w:rStyle w:val="aff7"/>
          </w:rPr>
          <w:t>4.45.2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_Toc192512463 \h </w:instrText>
        </w:r>
        <w:r w:rsidR="00A6744E">
          <w:rPr>
            <w:webHidden/>
          </w:rPr>
        </w:r>
        <w:r w:rsidR="00A6744E">
          <w:rPr>
            <w:webHidden/>
          </w:rPr>
          <w:fldChar w:fldCharType="separate"/>
        </w:r>
        <w:r w:rsidR="00A6744E">
          <w:rPr>
            <w:webHidden/>
          </w:rPr>
          <w:t>214</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464" w:history="1">
        <w:r w:rsidR="00A6744E" w:rsidRPr="00913BEB">
          <w:rPr>
            <w:rStyle w:val="aff7"/>
            <w:lang w:val="ru-RU"/>
          </w:rPr>
          <w:t>4.46</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Извещение об отказе или приостановлении операции Клиента</w:t>
        </w:r>
        <w:r w:rsidR="00A6744E">
          <w:rPr>
            <w:webHidden/>
          </w:rPr>
          <w:tab/>
        </w:r>
        <w:r w:rsidR="00A6744E">
          <w:rPr>
            <w:webHidden/>
          </w:rPr>
          <w:fldChar w:fldCharType="begin"/>
        </w:r>
        <w:r w:rsidR="00A6744E">
          <w:rPr>
            <w:webHidden/>
          </w:rPr>
          <w:instrText xml:space="preserve"> PAGEREF _Toc192512464 \h </w:instrText>
        </w:r>
        <w:r w:rsidR="00A6744E">
          <w:rPr>
            <w:webHidden/>
          </w:rPr>
        </w:r>
        <w:r w:rsidR="00A6744E">
          <w:rPr>
            <w:webHidden/>
          </w:rPr>
          <w:fldChar w:fldCharType="separate"/>
        </w:r>
        <w:r w:rsidR="00A6744E">
          <w:rPr>
            <w:webHidden/>
          </w:rPr>
          <w:t>215</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65" w:history="1">
        <w:r w:rsidR="00A6744E" w:rsidRPr="00913BEB">
          <w:rPr>
            <w:rStyle w:val="aff7"/>
          </w:rPr>
          <w:t>4.46.1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_Toc192512465 \h </w:instrText>
        </w:r>
        <w:r w:rsidR="00A6744E">
          <w:rPr>
            <w:webHidden/>
          </w:rPr>
        </w:r>
        <w:r w:rsidR="00A6744E">
          <w:rPr>
            <w:webHidden/>
          </w:rPr>
          <w:fldChar w:fldCharType="separate"/>
        </w:r>
        <w:r w:rsidR="00A6744E">
          <w:rPr>
            <w:webHidden/>
          </w:rPr>
          <w:t>215</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66" w:history="1">
        <w:r w:rsidR="00A6744E" w:rsidRPr="00913BEB">
          <w:rPr>
            <w:rStyle w:val="aff7"/>
          </w:rPr>
          <w:t>4.46.2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w:t>
        </w:r>
        <w:r w:rsidR="00A6744E">
          <w:rPr>
            <w:webHidden/>
          </w:rPr>
          <w:tab/>
        </w:r>
        <w:r w:rsidR="00A6744E">
          <w:rPr>
            <w:webHidden/>
          </w:rPr>
          <w:fldChar w:fldCharType="begin"/>
        </w:r>
        <w:r w:rsidR="00A6744E">
          <w:rPr>
            <w:webHidden/>
          </w:rPr>
          <w:instrText xml:space="preserve"> PAGEREF _Toc192512466 \h </w:instrText>
        </w:r>
        <w:r w:rsidR="00A6744E">
          <w:rPr>
            <w:webHidden/>
          </w:rPr>
        </w:r>
        <w:r w:rsidR="00A6744E">
          <w:rPr>
            <w:webHidden/>
          </w:rPr>
          <w:fldChar w:fldCharType="separate"/>
        </w:r>
        <w:r w:rsidR="00A6744E">
          <w:rPr>
            <w:webHidden/>
          </w:rPr>
          <w:t>217</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467" w:history="1">
        <w:r w:rsidR="00A6744E" w:rsidRPr="00913BEB">
          <w:rPr>
            <w:rStyle w:val="aff7"/>
            <w:lang w:val="ru-RU"/>
          </w:rPr>
          <w:t>4.47</w:t>
        </w:r>
        <w:r w:rsidR="00A6744E">
          <w:rPr>
            <w:rFonts w:asciiTheme="minorHAnsi" w:eastAsiaTheme="minorEastAsia" w:hAnsiTheme="minorHAnsi" w:cstheme="minorBidi"/>
            <w:b w:val="0"/>
            <w:bCs w:val="0"/>
            <w:sz w:val="22"/>
            <w:lang w:val="ru-RU" w:eastAsia="ru-RU"/>
          </w:rPr>
          <w:tab/>
        </w:r>
        <w:r w:rsidR="00A6744E" w:rsidRPr="00913BEB">
          <w:rPr>
            <w:rStyle w:val="aff7"/>
            <w:lang w:val="ru-RU"/>
          </w:rPr>
          <w:t>Уведомление ПлЦР по Клиентам из перечня ПОД/ФТ</w:t>
        </w:r>
        <w:r w:rsidR="00A6744E">
          <w:rPr>
            <w:webHidden/>
          </w:rPr>
          <w:tab/>
        </w:r>
        <w:r w:rsidR="00A6744E">
          <w:rPr>
            <w:webHidden/>
          </w:rPr>
          <w:fldChar w:fldCharType="begin"/>
        </w:r>
        <w:r w:rsidR="00A6744E">
          <w:rPr>
            <w:webHidden/>
          </w:rPr>
          <w:instrText xml:space="preserve"> PAGEREF _Toc192512467 \h </w:instrText>
        </w:r>
        <w:r w:rsidR="00A6744E">
          <w:rPr>
            <w:webHidden/>
          </w:rPr>
        </w:r>
        <w:r w:rsidR="00A6744E">
          <w:rPr>
            <w:webHidden/>
          </w:rPr>
          <w:fldChar w:fldCharType="separate"/>
        </w:r>
        <w:r w:rsidR="00A6744E">
          <w:rPr>
            <w:webHidden/>
          </w:rPr>
          <w:t>219</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68" w:history="1">
        <w:r w:rsidR="00A6744E" w:rsidRPr="00913BEB">
          <w:rPr>
            <w:rStyle w:val="aff7"/>
          </w:rPr>
          <w:t>4.47.1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_Toc192512468 \h </w:instrText>
        </w:r>
        <w:r w:rsidR="00A6744E">
          <w:rPr>
            <w:webHidden/>
          </w:rPr>
        </w:r>
        <w:r w:rsidR="00A6744E">
          <w:rPr>
            <w:webHidden/>
          </w:rPr>
          <w:fldChar w:fldCharType="separate"/>
        </w:r>
        <w:r w:rsidR="00A6744E">
          <w:rPr>
            <w:webHidden/>
          </w:rPr>
          <w:t>219</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69" w:history="1">
        <w:r w:rsidR="00A6744E" w:rsidRPr="00913BEB">
          <w:rPr>
            <w:rStyle w:val="aff7"/>
          </w:rPr>
          <w:t>4.47.2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_Toc192512469 \h </w:instrText>
        </w:r>
        <w:r w:rsidR="00A6744E">
          <w:rPr>
            <w:webHidden/>
          </w:rPr>
        </w:r>
        <w:r w:rsidR="00A6744E">
          <w:rPr>
            <w:webHidden/>
          </w:rPr>
          <w:fldChar w:fldCharType="separate"/>
        </w:r>
        <w:r w:rsidR="00A6744E">
          <w:rPr>
            <w:webHidden/>
          </w:rPr>
          <w:t>219</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70" w:history="1">
        <w:r w:rsidR="00A6744E" w:rsidRPr="00913BEB">
          <w:rPr>
            <w:rStyle w:val="aff7"/>
          </w:rPr>
          <w:t>4.47.3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1</w:t>
        </w:r>
        <w:r w:rsidR="00A6744E">
          <w:rPr>
            <w:webHidden/>
          </w:rPr>
          <w:tab/>
        </w:r>
        <w:r w:rsidR="00A6744E">
          <w:rPr>
            <w:webHidden/>
          </w:rPr>
          <w:fldChar w:fldCharType="begin"/>
        </w:r>
        <w:r w:rsidR="00A6744E">
          <w:rPr>
            <w:webHidden/>
          </w:rPr>
          <w:instrText xml:space="preserve"> PAGEREF _Toc192512470 \h </w:instrText>
        </w:r>
        <w:r w:rsidR="00A6744E">
          <w:rPr>
            <w:webHidden/>
          </w:rPr>
        </w:r>
        <w:r w:rsidR="00A6744E">
          <w:rPr>
            <w:webHidden/>
          </w:rPr>
          <w:fldChar w:fldCharType="separate"/>
        </w:r>
        <w:r w:rsidR="00A6744E">
          <w:rPr>
            <w:webHidden/>
          </w:rPr>
          <w:t>221</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471" w:history="1">
        <w:r w:rsidR="00A6744E" w:rsidRPr="00913BEB">
          <w:rPr>
            <w:rStyle w:val="aff7"/>
            <w:lang w:val="ru-RU"/>
          </w:rPr>
          <w:t>4.48</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Отмена СиС по основаниям ПОД/ФТ</w:t>
        </w:r>
        <w:r w:rsidR="00A6744E">
          <w:rPr>
            <w:webHidden/>
          </w:rPr>
          <w:tab/>
        </w:r>
        <w:r w:rsidR="00A6744E">
          <w:rPr>
            <w:webHidden/>
          </w:rPr>
          <w:fldChar w:fldCharType="begin"/>
        </w:r>
        <w:r w:rsidR="00A6744E">
          <w:rPr>
            <w:webHidden/>
          </w:rPr>
          <w:instrText xml:space="preserve"> PAGEREF _Toc192512471 \h </w:instrText>
        </w:r>
        <w:r w:rsidR="00A6744E">
          <w:rPr>
            <w:webHidden/>
          </w:rPr>
        </w:r>
        <w:r w:rsidR="00A6744E">
          <w:rPr>
            <w:webHidden/>
          </w:rPr>
          <w:fldChar w:fldCharType="separate"/>
        </w:r>
        <w:r w:rsidR="00A6744E">
          <w:rPr>
            <w:webHidden/>
          </w:rPr>
          <w:t>222</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72" w:history="1">
        <w:r w:rsidR="00A6744E" w:rsidRPr="00913BEB">
          <w:rPr>
            <w:rStyle w:val="aff7"/>
          </w:rPr>
          <w:t>4.48.1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_Toc192512472 \h </w:instrText>
        </w:r>
        <w:r w:rsidR="00A6744E">
          <w:rPr>
            <w:webHidden/>
          </w:rPr>
        </w:r>
        <w:r w:rsidR="00A6744E">
          <w:rPr>
            <w:webHidden/>
          </w:rPr>
          <w:fldChar w:fldCharType="separate"/>
        </w:r>
        <w:r w:rsidR="00A6744E">
          <w:rPr>
            <w:webHidden/>
          </w:rPr>
          <w:t>222</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73" w:history="1">
        <w:r w:rsidR="00A6744E" w:rsidRPr="00913BEB">
          <w:rPr>
            <w:rStyle w:val="aff7"/>
          </w:rPr>
          <w:t>4.48.2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_Toc192512473 \h </w:instrText>
        </w:r>
        <w:r w:rsidR="00A6744E">
          <w:rPr>
            <w:webHidden/>
          </w:rPr>
        </w:r>
        <w:r w:rsidR="00A6744E">
          <w:rPr>
            <w:webHidden/>
          </w:rPr>
          <w:fldChar w:fldCharType="separate"/>
        </w:r>
        <w:r w:rsidR="00A6744E">
          <w:rPr>
            <w:webHidden/>
          </w:rPr>
          <w:t>222</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74" w:history="1">
        <w:r w:rsidR="00A6744E" w:rsidRPr="00913BEB">
          <w:rPr>
            <w:rStyle w:val="aff7"/>
          </w:rPr>
          <w:t>4.48.3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1</w:t>
        </w:r>
        <w:r w:rsidR="00A6744E">
          <w:rPr>
            <w:webHidden/>
          </w:rPr>
          <w:tab/>
        </w:r>
        <w:r w:rsidR="00A6744E">
          <w:rPr>
            <w:webHidden/>
          </w:rPr>
          <w:fldChar w:fldCharType="begin"/>
        </w:r>
        <w:r w:rsidR="00A6744E">
          <w:rPr>
            <w:webHidden/>
          </w:rPr>
          <w:instrText xml:space="preserve"> PAGEREF _Toc192512474 \h </w:instrText>
        </w:r>
        <w:r w:rsidR="00A6744E">
          <w:rPr>
            <w:webHidden/>
          </w:rPr>
        </w:r>
        <w:r w:rsidR="00A6744E">
          <w:rPr>
            <w:webHidden/>
          </w:rPr>
          <w:fldChar w:fldCharType="separate"/>
        </w:r>
        <w:r w:rsidR="00A6744E">
          <w:rPr>
            <w:webHidden/>
          </w:rPr>
          <w:t>224</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75" w:history="1">
        <w:r w:rsidR="00A6744E" w:rsidRPr="00913BEB">
          <w:rPr>
            <w:rStyle w:val="aff7"/>
          </w:rPr>
          <w:t>4.48.4</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2</w:t>
        </w:r>
        <w:r w:rsidR="00A6744E">
          <w:rPr>
            <w:webHidden/>
          </w:rPr>
          <w:tab/>
        </w:r>
        <w:r w:rsidR="00A6744E">
          <w:rPr>
            <w:webHidden/>
          </w:rPr>
          <w:fldChar w:fldCharType="begin"/>
        </w:r>
        <w:r w:rsidR="00A6744E">
          <w:rPr>
            <w:webHidden/>
          </w:rPr>
          <w:instrText xml:space="preserve"> PAGEREF _Toc192512475 \h </w:instrText>
        </w:r>
        <w:r w:rsidR="00A6744E">
          <w:rPr>
            <w:webHidden/>
          </w:rPr>
        </w:r>
        <w:r w:rsidR="00A6744E">
          <w:rPr>
            <w:webHidden/>
          </w:rPr>
          <w:fldChar w:fldCharType="separate"/>
        </w:r>
        <w:r w:rsidR="00A6744E">
          <w:rPr>
            <w:webHidden/>
          </w:rPr>
          <w:t>226</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476" w:history="1">
        <w:r w:rsidR="00A6744E" w:rsidRPr="00913BEB">
          <w:rPr>
            <w:rStyle w:val="aff7"/>
            <w:lang w:val="ru-RU"/>
          </w:rPr>
          <w:t>4.49</w:t>
        </w:r>
        <w:r w:rsidR="00A6744E">
          <w:rPr>
            <w:rFonts w:asciiTheme="minorHAnsi" w:eastAsiaTheme="minorEastAsia" w:hAnsiTheme="minorHAnsi" w:cstheme="minorBidi"/>
            <w:b w:val="0"/>
            <w:bCs w:val="0"/>
            <w:sz w:val="22"/>
            <w:lang w:val="ru-RU" w:eastAsia="ru-RU"/>
          </w:rPr>
          <w:tab/>
        </w:r>
        <w:r w:rsidR="00A6744E" w:rsidRPr="00913BEB">
          <w:rPr>
            <w:rStyle w:val="aff7"/>
            <w:lang w:val="ru-RU"/>
          </w:rPr>
          <w:t xml:space="preserve">Уведомление о поступлении ЦР на СЦР Клиента в рамках перевода </w:t>
        </w:r>
        <w:r w:rsidR="00A6744E" w:rsidRPr="00913BEB">
          <w:rPr>
            <w:rStyle w:val="aff7"/>
          </w:rPr>
          <w:t>G</w:t>
        </w:r>
        <w:r w:rsidR="00A6744E" w:rsidRPr="00913BEB">
          <w:rPr>
            <w:rStyle w:val="aff7"/>
            <w:lang w:val="ru-RU"/>
          </w:rPr>
          <w:t>2</w:t>
        </w:r>
        <w:r w:rsidR="00A6744E" w:rsidRPr="00913BEB">
          <w:rPr>
            <w:rStyle w:val="aff7"/>
          </w:rPr>
          <w:t>x</w:t>
        </w:r>
        <w:r w:rsidR="00A6744E">
          <w:rPr>
            <w:webHidden/>
          </w:rPr>
          <w:tab/>
        </w:r>
        <w:r w:rsidR="00A6744E">
          <w:rPr>
            <w:webHidden/>
          </w:rPr>
          <w:fldChar w:fldCharType="begin"/>
        </w:r>
        <w:r w:rsidR="00A6744E">
          <w:rPr>
            <w:webHidden/>
          </w:rPr>
          <w:instrText xml:space="preserve"> PAGEREF _Toc192512476 \h </w:instrText>
        </w:r>
        <w:r w:rsidR="00A6744E">
          <w:rPr>
            <w:webHidden/>
          </w:rPr>
        </w:r>
        <w:r w:rsidR="00A6744E">
          <w:rPr>
            <w:webHidden/>
          </w:rPr>
          <w:fldChar w:fldCharType="separate"/>
        </w:r>
        <w:r w:rsidR="00A6744E">
          <w:rPr>
            <w:webHidden/>
          </w:rPr>
          <w:t>228</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77" w:history="1">
        <w:r w:rsidR="00A6744E" w:rsidRPr="00913BEB">
          <w:rPr>
            <w:rStyle w:val="aff7"/>
          </w:rPr>
          <w:t>4.49.1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_Toc192512477 \h </w:instrText>
        </w:r>
        <w:r w:rsidR="00A6744E">
          <w:rPr>
            <w:webHidden/>
          </w:rPr>
        </w:r>
        <w:r w:rsidR="00A6744E">
          <w:rPr>
            <w:webHidden/>
          </w:rPr>
          <w:fldChar w:fldCharType="separate"/>
        </w:r>
        <w:r w:rsidR="00A6744E">
          <w:rPr>
            <w:webHidden/>
          </w:rPr>
          <w:t>228</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78" w:history="1">
        <w:r w:rsidR="00A6744E" w:rsidRPr="00913BEB">
          <w:rPr>
            <w:rStyle w:val="aff7"/>
          </w:rPr>
          <w:t>4.49.2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_Toc192512478 \h </w:instrText>
        </w:r>
        <w:r w:rsidR="00A6744E">
          <w:rPr>
            <w:webHidden/>
          </w:rPr>
        </w:r>
        <w:r w:rsidR="00A6744E">
          <w:rPr>
            <w:webHidden/>
          </w:rPr>
          <w:fldChar w:fldCharType="separate"/>
        </w:r>
        <w:r w:rsidR="00A6744E">
          <w:rPr>
            <w:webHidden/>
          </w:rPr>
          <w:t>228</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479" w:history="1">
        <w:r w:rsidR="00A6744E" w:rsidRPr="00913BEB">
          <w:rPr>
            <w:rStyle w:val="aff7"/>
            <w:lang w:val="ru-RU"/>
          </w:rPr>
          <w:t>4.50</w:t>
        </w:r>
        <w:r w:rsidR="00A6744E">
          <w:rPr>
            <w:rFonts w:asciiTheme="minorHAnsi" w:eastAsiaTheme="minorEastAsia" w:hAnsiTheme="minorHAnsi" w:cstheme="minorBidi"/>
            <w:b w:val="0"/>
            <w:bCs w:val="0"/>
            <w:sz w:val="22"/>
            <w:lang w:val="ru-RU" w:eastAsia="ru-RU"/>
          </w:rPr>
          <w:tab/>
        </w:r>
        <w:r w:rsidR="00A6744E" w:rsidRPr="00913BEB">
          <w:rPr>
            <w:rStyle w:val="aff7"/>
            <w:lang w:val="ru-RU"/>
          </w:rPr>
          <w:t>Закрытие канала доступа по инициативе Клиента или при прекращении договорных отношений с Клиентом</w:t>
        </w:r>
        <w:r w:rsidR="00A6744E">
          <w:rPr>
            <w:webHidden/>
          </w:rPr>
          <w:tab/>
        </w:r>
        <w:r w:rsidR="00A6744E">
          <w:rPr>
            <w:webHidden/>
          </w:rPr>
          <w:fldChar w:fldCharType="begin"/>
        </w:r>
        <w:r w:rsidR="00A6744E">
          <w:rPr>
            <w:webHidden/>
          </w:rPr>
          <w:instrText xml:space="preserve"> PAGEREF _Toc192512479 \h </w:instrText>
        </w:r>
        <w:r w:rsidR="00A6744E">
          <w:rPr>
            <w:webHidden/>
          </w:rPr>
        </w:r>
        <w:r w:rsidR="00A6744E">
          <w:rPr>
            <w:webHidden/>
          </w:rPr>
          <w:fldChar w:fldCharType="separate"/>
        </w:r>
        <w:r w:rsidR="00A6744E">
          <w:rPr>
            <w:webHidden/>
          </w:rPr>
          <w:t>229</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80" w:history="1">
        <w:r w:rsidR="00A6744E" w:rsidRPr="00913BEB">
          <w:rPr>
            <w:rStyle w:val="aff7"/>
          </w:rPr>
          <w:t>4.50.1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_Toc192512480 \h </w:instrText>
        </w:r>
        <w:r w:rsidR="00A6744E">
          <w:rPr>
            <w:webHidden/>
          </w:rPr>
        </w:r>
        <w:r w:rsidR="00A6744E">
          <w:rPr>
            <w:webHidden/>
          </w:rPr>
          <w:fldChar w:fldCharType="separate"/>
        </w:r>
        <w:r w:rsidR="00A6744E">
          <w:rPr>
            <w:webHidden/>
          </w:rPr>
          <w:t>229</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81" w:history="1">
        <w:r w:rsidR="00A6744E" w:rsidRPr="00913BEB">
          <w:rPr>
            <w:rStyle w:val="aff7"/>
          </w:rPr>
          <w:t>4.50.2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_Toc192512481 \h </w:instrText>
        </w:r>
        <w:r w:rsidR="00A6744E">
          <w:rPr>
            <w:webHidden/>
          </w:rPr>
        </w:r>
        <w:r w:rsidR="00A6744E">
          <w:rPr>
            <w:webHidden/>
          </w:rPr>
          <w:fldChar w:fldCharType="separate"/>
        </w:r>
        <w:r w:rsidR="00A6744E">
          <w:rPr>
            <w:webHidden/>
          </w:rPr>
          <w:t>230</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82" w:history="1">
        <w:r w:rsidR="00A6744E" w:rsidRPr="00913BEB">
          <w:rPr>
            <w:rStyle w:val="aff7"/>
          </w:rPr>
          <w:t>4.50.3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 1</w:t>
        </w:r>
        <w:r w:rsidR="00A6744E">
          <w:rPr>
            <w:webHidden/>
          </w:rPr>
          <w:tab/>
        </w:r>
        <w:r w:rsidR="00A6744E">
          <w:rPr>
            <w:webHidden/>
          </w:rPr>
          <w:fldChar w:fldCharType="begin"/>
        </w:r>
        <w:r w:rsidR="00A6744E">
          <w:rPr>
            <w:webHidden/>
          </w:rPr>
          <w:instrText xml:space="preserve"> PAGEREF _Toc192512482 \h </w:instrText>
        </w:r>
        <w:r w:rsidR="00A6744E">
          <w:rPr>
            <w:webHidden/>
          </w:rPr>
        </w:r>
        <w:r w:rsidR="00A6744E">
          <w:rPr>
            <w:webHidden/>
          </w:rPr>
          <w:fldChar w:fldCharType="separate"/>
        </w:r>
        <w:r w:rsidR="00A6744E">
          <w:rPr>
            <w:webHidden/>
          </w:rPr>
          <w:t>233</w:t>
        </w:r>
        <w:r w:rsidR="00A6744E">
          <w:rPr>
            <w:webHidden/>
          </w:rPr>
          <w:fldChar w:fldCharType="end"/>
        </w:r>
      </w:hyperlink>
    </w:p>
    <w:p w:rsidR="00A6744E" w:rsidRDefault="001B2073">
      <w:pPr>
        <w:pStyle w:val="24"/>
        <w:rPr>
          <w:rFonts w:asciiTheme="minorHAnsi" w:eastAsiaTheme="minorEastAsia" w:hAnsiTheme="minorHAnsi" w:cstheme="minorBidi"/>
          <w:b w:val="0"/>
          <w:bCs w:val="0"/>
          <w:sz w:val="22"/>
          <w:lang w:val="ru-RU" w:eastAsia="ru-RU"/>
        </w:rPr>
      </w:pPr>
      <w:hyperlink w:anchor="_Toc192512483" w:history="1">
        <w:r w:rsidR="00A6744E" w:rsidRPr="00913BEB">
          <w:rPr>
            <w:rStyle w:val="aff7"/>
          </w:rPr>
          <w:t>4.51</w:t>
        </w:r>
        <w:r w:rsidR="00A6744E">
          <w:rPr>
            <w:rFonts w:asciiTheme="minorHAnsi" w:eastAsiaTheme="minorEastAsia" w:hAnsiTheme="minorHAnsi" w:cstheme="minorBidi"/>
            <w:b w:val="0"/>
            <w:bCs w:val="0"/>
            <w:sz w:val="22"/>
            <w:lang w:val="ru-RU" w:eastAsia="ru-RU"/>
          </w:rPr>
          <w:tab/>
        </w:r>
        <w:r w:rsidR="00A6744E" w:rsidRPr="00913BEB">
          <w:rPr>
            <w:rStyle w:val="aff7"/>
          </w:rPr>
          <w:t>Запрос повторного ЭС ФП</w:t>
        </w:r>
        <w:r w:rsidR="00A6744E">
          <w:rPr>
            <w:webHidden/>
          </w:rPr>
          <w:tab/>
        </w:r>
        <w:r w:rsidR="00A6744E">
          <w:rPr>
            <w:webHidden/>
          </w:rPr>
          <w:fldChar w:fldCharType="begin"/>
        </w:r>
        <w:r w:rsidR="00A6744E">
          <w:rPr>
            <w:webHidden/>
          </w:rPr>
          <w:instrText xml:space="preserve"> PAGEREF _Toc192512483 \h </w:instrText>
        </w:r>
        <w:r w:rsidR="00A6744E">
          <w:rPr>
            <w:webHidden/>
          </w:rPr>
        </w:r>
        <w:r w:rsidR="00A6744E">
          <w:rPr>
            <w:webHidden/>
          </w:rPr>
          <w:fldChar w:fldCharType="separate"/>
        </w:r>
        <w:r w:rsidR="00A6744E">
          <w:rPr>
            <w:webHidden/>
          </w:rPr>
          <w:t>234</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84" w:history="1">
        <w:r w:rsidR="00A6744E" w:rsidRPr="00913BEB">
          <w:rPr>
            <w:rStyle w:val="aff7"/>
          </w:rPr>
          <w:t>4.51.1</w:t>
        </w:r>
        <w:r w:rsidR="00A6744E">
          <w:rPr>
            <w:rFonts w:asciiTheme="minorHAnsi" w:eastAsiaTheme="minorEastAsia" w:hAnsiTheme="minorHAnsi" w:cstheme="minorBidi"/>
            <w:sz w:val="22"/>
            <w:szCs w:val="22"/>
            <w:lang w:val="ru-RU" w:eastAsia="ru-RU"/>
          </w:rPr>
          <w:tab/>
        </w:r>
        <w:r w:rsidR="00A6744E" w:rsidRPr="00913BEB">
          <w:rPr>
            <w:rStyle w:val="aff7"/>
          </w:rPr>
          <w:t>Область применения</w:t>
        </w:r>
        <w:r w:rsidR="00A6744E">
          <w:rPr>
            <w:webHidden/>
          </w:rPr>
          <w:tab/>
        </w:r>
        <w:r w:rsidR="00A6744E">
          <w:rPr>
            <w:webHidden/>
          </w:rPr>
          <w:fldChar w:fldCharType="begin"/>
        </w:r>
        <w:r w:rsidR="00A6744E">
          <w:rPr>
            <w:webHidden/>
          </w:rPr>
          <w:instrText xml:space="preserve"> PAGEREF _Toc192512484 \h </w:instrText>
        </w:r>
        <w:r w:rsidR="00A6744E">
          <w:rPr>
            <w:webHidden/>
          </w:rPr>
        </w:r>
        <w:r w:rsidR="00A6744E">
          <w:rPr>
            <w:webHidden/>
          </w:rPr>
          <w:fldChar w:fldCharType="separate"/>
        </w:r>
        <w:r w:rsidR="00A6744E">
          <w:rPr>
            <w:webHidden/>
          </w:rPr>
          <w:t>234</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85" w:history="1">
        <w:r w:rsidR="00A6744E" w:rsidRPr="00913BEB">
          <w:rPr>
            <w:rStyle w:val="aff7"/>
          </w:rPr>
          <w:t>4.51.2</w:t>
        </w:r>
        <w:r w:rsidR="00A6744E">
          <w:rPr>
            <w:rFonts w:asciiTheme="minorHAnsi" w:eastAsiaTheme="minorEastAsia" w:hAnsiTheme="minorHAnsi" w:cstheme="minorBidi"/>
            <w:sz w:val="22"/>
            <w:szCs w:val="22"/>
            <w:lang w:val="ru-RU" w:eastAsia="ru-RU"/>
          </w:rPr>
          <w:tab/>
        </w:r>
        <w:r w:rsidR="00A6744E" w:rsidRPr="00913BEB">
          <w:rPr>
            <w:rStyle w:val="aff7"/>
          </w:rPr>
          <w:t>Основной сценарий обмена</w:t>
        </w:r>
        <w:r w:rsidR="00A6744E">
          <w:rPr>
            <w:webHidden/>
          </w:rPr>
          <w:tab/>
        </w:r>
        <w:r w:rsidR="00A6744E">
          <w:rPr>
            <w:webHidden/>
          </w:rPr>
          <w:fldChar w:fldCharType="begin"/>
        </w:r>
        <w:r w:rsidR="00A6744E">
          <w:rPr>
            <w:webHidden/>
          </w:rPr>
          <w:instrText xml:space="preserve"> PAGEREF _Toc192512485 \h </w:instrText>
        </w:r>
        <w:r w:rsidR="00A6744E">
          <w:rPr>
            <w:webHidden/>
          </w:rPr>
        </w:r>
        <w:r w:rsidR="00A6744E">
          <w:rPr>
            <w:webHidden/>
          </w:rPr>
          <w:fldChar w:fldCharType="separate"/>
        </w:r>
        <w:r w:rsidR="00A6744E">
          <w:rPr>
            <w:webHidden/>
          </w:rPr>
          <w:t>234</w:t>
        </w:r>
        <w:r w:rsidR="00A6744E">
          <w:rPr>
            <w:webHidden/>
          </w:rPr>
          <w:fldChar w:fldCharType="end"/>
        </w:r>
      </w:hyperlink>
    </w:p>
    <w:p w:rsidR="00A6744E" w:rsidRDefault="001B2073">
      <w:pPr>
        <w:pStyle w:val="32"/>
        <w:rPr>
          <w:rFonts w:asciiTheme="minorHAnsi" w:eastAsiaTheme="minorEastAsia" w:hAnsiTheme="minorHAnsi" w:cstheme="minorBidi"/>
          <w:sz w:val="22"/>
          <w:szCs w:val="22"/>
          <w:lang w:val="ru-RU" w:eastAsia="ru-RU"/>
        </w:rPr>
      </w:pPr>
      <w:hyperlink w:anchor="_Toc192512486" w:history="1">
        <w:r w:rsidR="00A6744E" w:rsidRPr="00913BEB">
          <w:rPr>
            <w:rStyle w:val="aff7"/>
          </w:rPr>
          <w:t>4.51.3</w:t>
        </w:r>
        <w:r w:rsidR="00A6744E">
          <w:rPr>
            <w:rFonts w:asciiTheme="minorHAnsi" w:eastAsiaTheme="minorEastAsia" w:hAnsiTheme="minorHAnsi" w:cstheme="minorBidi"/>
            <w:sz w:val="22"/>
            <w:szCs w:val="22"/>
            <w:lang w:val="ru-RU" w:eastAsia="ru-RU"/>
          </w:rPr>
          <w:tab/>
        </w:r>
        <w:r w:rsidR="00A6744E" w:rsidRPr="00913BEB">
          <w:rPr>
            <w:rStyle w:val="aff7"/>
          </w:rPr>
          <w:t>Неуспешный сценарий обмена</w:t>
        </w:r>
        <w:r w:rsidR="00A6744E">
          <w:rPr>
            <w:webHidden/>
          </w:rPr>
          <w:tab/>
        </w:r>
        <w:r w:rsidR="00A6744E">
          <w:rPr>
            <w:webHidden/>
          </w:rPr>
          <w:fldChar w:fldCharType="begin"/>
        </w:r>
        <w:r w:rsidR="00A6744E">
          <w:rPr>
            <w:webHidden/>
          </w:rPr>
          <w:instrText xml:space="preserve"> PAGEREF _Toc192512486 \h </w:instrText>
        </w:r>
        <w:r w:rsidR="00A6744E">
          <w:rPr>
            <w:webHidden/>
          </w:rPr>
        </w:r>
        <w:r w:rsidR="00A6744E">
          <w:rPr>
            <w:webHidden/>
          </w:rPr>
          <w:fldChar w:fldCharType="separate"/>
        </w:r>
        <w:r w:rsidR="00A6744E">
          <w:rPr>
            <w:webHidden/>
          </w:rPr>
          <w:t>235</w:t>
        </w:r>
        <w:r w:rsidR="00A6744E">
          <w:rPr>
            <w:webHidden/>
          </w:rPr>
          <w:fldChar w:fldCharType="end"/>
        </w:r>
      </w:hyperlink>
    </w:p>
    <w:p w:rsidR="008C244E" w:rsidRDefault="00281BB1">
      <w:r>
        <w:fldChar w:fldCharType="end"/>
      </w:r>
    </w:p>
    <w:p w:rsidR="008C244E" w:rsidRDefault="008C244E">
      <w:pPr>
        <w:rPr>
          <w:noProof/>
        </w:rPr>
        <w:sectPr w:rsidR="008C244E">
          <w:headerReference w:type="default" r:id="rId9"/>
          <w:footerReference w:type="even" r:id="rId10"/>
          <w:footerReference w:type="default" r:id="rId11"/>
          <w:pgSz w:w="12240" w:h="15840" w:code="1"/>
          <w:pgMar w:top="1701" w:right="1418" w:bottom="567" w:left="1418" w:header="567" w:footer="533" w:gutter="0"/>
          <w:cols w:space="720"/>
          <w:formProt w:val="0"/>
          <w:titlePg/>
          <w:docGrid w:linePitch="326"/>
        </w:sectPr>
      </w:pPr>
    </w:p>
    <w:p w:rsidR="008C244E" w:rsidRDefault="00281BB1">
      <w:pPr>
        <w:pStyle w:val="10"/>
        <w:rPr>
          <w:sz w:val="24"/>
        </w:rPr>
      </w:pPr>
      <w:bookmarkStart w:id="0" w:name="_Toc468788318"/>
      <w:bookmarkStart w:id="1" w:name="_Toc9856192"/>
      <w:bookmarkStart w:id="2" w:name="_Toc37261475"/>
      <w:bookmarkStart w:id="3" w:name="_Toc37261726"/>
      <w:bookmarkStart w:id="4" w:name="_Toc192512262"/>
      <w:r>
        <w:lastRenderedPageBreak/>
        <w:t>Сведения о документе</w:t>
      </w:r>
      <w:bookmarkEnd w:id="0"/>
      <w:bookmarkEnd w:id="1"/>
      <w:bookmarkEnd w:id="2"/>
      <w:bookmarkEnd w:id="3"/>
      <w:bookmarkEnd w:id="4"/>
    </w:p>
    <w:p w:rsidR="00DC53DB" w:rsidRDefault="00DC53DB" w:rsidP="00DC53DB">
      <w:pPr>
        <w:pStyle w:val="21"/>
        <w:tabs>
          <w:tab w:val="clear" w:pos="860"/>
          <w:tab w:val="num" w:pos="576"/>
          <w:tab w:val="num" w:pos="1286"/>
        </w:tabs>
        <w:ind w:left="576"/>
      </w:pPr>
      <w:bookmarkStart w:id="5" w:name="_Toc9517830"/>
      <w:bookmarkStart w:id="6" w:name="_Toc9856194"/>
      <w:bookmarkStart w:id="7" w:name="_Toc9517831"/>
      <w:bookmarkStart w:id="8" w:name="_Toc9856195"/>
      <w:bookmarkStart w:id="9" w:name="_Toc9517832"/>
      <w:bookmarkStart w:id="10" w:name="_Toc9856196"/>
      <w:bookmarkStart w:id="11" w:name="_Toc9517833"/>
      <w:bookmarkStart w:id="12" w:name="_Toc9856197"/>
      <w:bookmarkStart w:id="13" w:name="_Toc9517834"/>
      <w:bookmarkStart w:id="14" w:name="_Toc9856198"/>
      <w:bookmarkStart w:id="15" w:name="_Toc9517835"/>
      <w:bookmarkStart w:id="16" w:name="_Toc9856199"/>
      <w:bookmarkStart w:id="17" w:name="_Toc9517837"/>
      <w:bookmarkStart w:id="18" w:name="_Toc9856201"/>
      <w:bookmarkStart w:id="19" w:name="_Toc9517838"/>
      <w:bookmarkStart w:id="20" w:name="_Toc9856202"/>
      <w:bookmarkStart w:id="21" w:name="_Toc9517839"/>
      <w:bookmarkStart w:id="22" w:name="_Toc9856203"/>
      <w:bookmarkStart w:id="23" w:name="_Toc9517840"/>
      <w:bookmarkStart w:id="24" w:name="_Toc9856204"/>
      <w:bookmarkStart w:id="25" w:name="_Toc9517842"/>
      <w:bookmarkStart w:id="26" w:name="_Toc9856206"/>
      <w:bookmarkStart w:id="27" w:name="_Toc9517843"/>
      <w:bookmarkStart w:id="28" w:name="_Toc9856207"/>
      <w:bookmarkStart w:id="29" w:name="_Toc9517844"/>
      <w:bookmarkStart w:id="30" w:name="_Toc9856208"/>
      <w:bookmarkStart w:id="31" w:name="_Toc9517845"/>
      <w:bookmarkStart w:id="32" w:name="_Toc9856209"/>
      <w:bookmarkStart w:id="33" w:name="_Toc9517847"/>
      <w:bookmarkStart w:id="34" w:name="_Toc9856211"/>
      <w:bookmarkStart w:id="35" w:name="_Toc9517848"/>
      <w:bookmarkStart w:id="36" w:name="_Toc9856212"/>
      <w:bookmarkStart w:id="37" w:name="_Toc9517849"/>
      <w:bookmarkStart w:id="38" w:name="_Toc9856213"/>
      <w:bookmarkStart w:id="39" w:name="_Toc9517850"/>
      <w:bookmarkStart w:id="40" w:name="_Toc9856214"/>
      <w:bookmarkStart w:id="41" w:name="_Toc9517852"/>
      <w:bookmarkStart w:id="42" w:name="_Toc9856216"/>
      <w:bookmarkStart w:id="43" w:name="_Toc9517853"/>
      <w:bookmarkStart w:id="44" w:name="_Toc9856217"/>
      <w:bookmarkStart w:id="45" w:name="_Toc9517854"/>
      <w:bookmarkStart w:id="46" w:name="_Toc9856218"/>
      <w:bookmarkStart w:id="47" w:name="_Toc9517855"/>
      <w:bookmarkStart w:id="48" w:name="_Toc9856219"/>
      <w:bookmarkStart w:id="49" w:name="_Toc9517857"/>
      <w:bookmarkStart w:id="50" w:name="_Toc9856221"/>
      <w:bookmarkStart w:id="51" w:name="_Toc9517858"/>
      <w:bookmarkStart w:id="52" w:name="_Toc9856222"/>
      <w:bookmarkStart w:id="53" w:name="_Toc9517859"/>
      <w:bookmarkStart w:id="54" w:name="_Toc9856223"/>
      <w:bookmarkStart w:id="55" w:name="_Toc9517860"/>
      <w:bookmarkStart w:id="56" w:name="_Toc9856224"/>
      <w:bookmarkStart w:id="57" w:name="_Toc469571999"/>
      <w:bookmarkStart w:id="58" w:name="_Toc9517863"/>
      <w:bookmarkStart w:id="59" w:name="_Toc9856227"/>
      <w:bookmarkStart w:id="60" w:name="_Toc9517864"/>
      <w:bookmarkStart w:id="61" w:name="_Toc9856228"/>
      <w:bookmarkStart w:id="62" w:name="_Toc9517865"/>
      <w:bookmarkStart w:id="63" w:name="_Toc9856229"/>
      <w:bookmarkStart w:id="64" w:name="_Toc80985027"/>
      <w:bookmarkStart w:id="65" w:name="_Toc161322727"/>
      <w:bookmarkStart w:id="66" w:name="_Toc178598692"/>
      <w:bookmarkStart w:id="67" w:name="_Toc192512263"/>
      <w:bookmarkStart w:id="68" w:name="_Toc465090886"/>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r>
        <w:t>Термины и сокращения</w:t>
      </w:r>
      <w:bookmarkEnd w:id="64"/>
      <w:bookmarkEnd w:id="65"/>
      <w:bookmarkEnd w:id="66"/>
      <w:bookmarkEnd w:id="67"/>
    </w:p>
    <w:p w:rsidR="00DC53DB" w:rsidRDefault="00DC53DB" w:rsidP="00DC53DB">
      <w:pPr>
        <w:pStyle w:val="ac"/>
        <w:rPr>
          <w:lang w:val="ru-RU"/>
        </w:rPr>
      </w:pPr>
      <w:r>
        <w:rPr>
          <w:lang w:val="ru-RU"/>
        </w:rPr>
        <w:t xml:space="preserve">Термины и сокращения, используемые в настоящих Правилах обмена ЭС, приведены в документе </w:t>
      </w:r>
      <w:r w:rsidRPr="00FA65C5">
        <w:rPr>
          <w:rFonts w:ascii="Times New Roman" w:hAnsi="Times New Roman"/>
          <w:lang w:val="ru-RU"/>
        </w:rPr>
        <w:t xml:space="preserve">«Альбом электронных сообщений, используемых для взаимодействия субъектов платформы цифрового рубля. </w:t>
      </w:r>
      <w:r w:rsidRPr="00AB5769">
        <w:rPr>
          <w:rFonts w:ascii="Times New Roman" w:hAnsi="Times New Roman"/>
          <w:lang w:val="ru-RU"/>
        </w:rPr>
        <w:t>Глоссарий»</w:t>
      </w:r>
      <w:r>
        <w:rPr>
          <w:lang w:val="ru-RU"/>
        </w:rPr>
        <w:t xml:space="preserve">. Термин или сокращение указываются с заглавной буквы. </w:t>
      </w:r>
    </w:p>
    <w:p w:rsidR="00DC53DB" w:rsidRDefault="00DC53DB" w:rsidP="00DC53DB">
      <w:pPr>
        <w:pStyle w:val="ac"/>
        <w:rPr>
          <w:lang w:val="ru-RU"/>
        </w:rPr>
      </w:pPr>
      <w:r w:rsidRPr="001A04AE">
        <w:rPr>
          <w:lang w:val="ru-RU"/>
        </w:rPr>
        <w:t>В настоящем Альбоме также используются термины в значениях, установленных законодательством Российской Федерации, правилами платформы цифрового рубля.</w:t>
      </w:r>
    </w:p>
    <w:p w:rsidR="00DC53DB" w:rsidRDefault="00DC53DB" w:rsidP="00DC53DB">
      <w:pPr>
        <w:pStyle w:val="21"/>
        <w:tabs>
          <w:tab w:val="clear" w:pos="860"/>
          <w:tab w:val="num" w:pos="576"/>
          <w:tab w:val="num" w:pos="1286"/>
        </w:tabs>
        <w:ind w:left="576"/>
        <w:rPr>
          <w:lang w:val="ru-RU"/>
        </w:rPr>
      </w:pPr>
      <w:bookmarkStart w:id="69" w:name="_Toc80985028"/>
      <w:bookmarkStart w:id="70" w:name="_Toc161322728"/>
      <w:bookmarkStart w:id="71" w:name="_Toc178598693"/>
      <w:bookmarkStart w:id="72" w:name="_Toc192512264"/>
      <w:bookmarkStart w:id="73" w:name="_Toc63241815"/>
      <w:bookmarkStart w:id="74" w:name="_Toc63353659"/>
      <w:r>
        <w:rPr>
          <w:lang w:val="ru-RU"/>
        </w:rPr>
        <w:t>Область применения Правил обмена сообщениями</w:t>
      </w:r>
      <w:bookmarkEnd w:id="69"/>
      <w:bookmarkEnd w:id="70"/>
      <w:bookmarkEnd w:id="71"/>
      <w:bookmarkEnd w:id="72"/>
    </w:p>
    <w:p w:rsidR="00DC53DB" w:rsidRDefault="00DC53DB" w:rsidP="00DC53DB">
      <w:pPr>
        <w:pStyle w:val="ac"/>
        <w:rPr>
          <w:lang w:val="ru-RU"/>
        </w:rPr>
      </w:pPr>
      <w:r>
        <w:rPr>
          <w:lang w:val="ru-RU"/>
        </w:rPr>
        <w:t>Назначение установленных настоящим документом Правил обмена ЭС:</w:t>
      </w:r>
    </w:p>
    <w:p w:rsidR="00DC53DB" w:rsidRDefault="00DC53DB" w:rsidP="00DC53DB">
      <w:pPr>
        <w:pStyle w:val="af1"/>
        <w:numPr>
          <w:ilvl w:val="0"/>
          <w:numId w:val="14"/>
        </w:numPr>
        <w:rPr>
          <w:lang w:val="ru-RU"/>
        </w:rPr>
      </w:pPr>
      <w:r>
        <w:rPr>
          <w:lang w:val="ru-RU"/>
        </w:rPr>
        <w:t>Определить порядок использования ЭС и последовательность обмена сообщениями между участниками Системы ЦР;</w:t>
      </w:r>
    </w:p>
    <w:p w:rsidR="00DC53DB" w:rsidRDefault="00DC53DB" w:rsidP="00DC53DB">
      <w:pPr>
        <w:pStyle w:val="af1"/>
        <w:numPr>
          <w:ilvl w:val="0"/>
          <w:numId w:val="14"/>
        </w:numPr>
        <w:rPr>
          <w:lang w:val="ru-RU"/>
        </w:rPr>
      </w:pPr>
      <w:r>
        <w:rPr>
          <w:lang w:val="ru-RU"/>
        </w:rPr>
        <w:t xml:space="preserve">Предоставить участникам Системы ЦР и разработчикам технологий необходимую информацию для обеспечения разработок </w:t>
      </w:r>
      <w:r>
        <w:t>IT</w:t>
      </w:r>
      <w:r>
        <w:rPr>
          <w:lang w:val="ru-RU"/>
        </w:rPr>
        <w:t>-систем и операционной деятельности.</w:t>
      </w:r>
    </w:p>
    <w:p w:rsidR="00DC53DB" w:rsidRDefault="00DC53DB" w:rsidP="00DC53DB">
      <w:pPr>
        <w:pStyle w:val="ac"/>
        <w:rPr>
          <w:lang w:val="ru-RU"/>
        </w:rPr>
      </w:pPr>
      <w:r>
        <w:rPr>
          <w:lang w:val="ru-RU"/>
        </w:rPr>
        <w:t>Настоящие правила обмена ЭС разработаны в соответствии с требованиями законодательства Российской Федерации, нормативными актами Банка России, условиями заключенных договоров.</w:t>
      </w:r>
    </w:p>
    <w:p w:rsidR="00DC53DB" w:rsidRDefault="00DC53DB" w:rsidP="00DC53DB">
      <w:pPr>
        <w:pStyle w:val="21"/>
        <w:tabs>
          <w:tab w:val="clear" w:pos="860"/>
          <w:tab w:val="num" w:pos="1286"/>
        </w:tabs>
        <w:ind w:left="1286"/>
        <w:rPr>
          <w:lang w:val="ru-RU"/>
        </w:rPr>
      </w:pPr>
      <w:bookmarkStart w:id="75" w:name="_Toc161322729"/>
      <w:bookmarkStart w:id="76" w:name="_Toc178598694"/>
      <w:bookmarkStart w:id="77" w:name="_Toc192512265"/>
      <w:r>
        <w:rPr>
          <w:lang w:val="ru-RU"/>
        </w:rPr>
        <w:t>Правила версионирования и перехода на следующую версию Альбома</w:t>
      </w:r>
      <w:bookmarkEnd w:id="75"/>
      <w:bookmarkEnd w:id="76"/>
      <w:bookmarkEnd w:id="77"/>
    </w:p>
    <w:p w:rsidR="00DC53DB" w:rsidRPr="009641DB" w:rsidRDefault="00DC53DB" w:rsidP="00DC53DB">
      <w:pPr>
        <w:pStyle w:val="30"/>
        <w:tabs>
          <w:tab w:val="num" w:pos="720"/>
        </w:tabs>
        <w:ind w:left="720" w:hanging="720"/>
        <w:rPr>
          <w:lang w:val="ru-RU"/>
        </w:rPr>
      </w:pPr>
      <w:bookmarkStart w:id="78" w:name="_Toc161322730"/>
      <w:bookmarkStart w:id="79" w:name="_Toc178598695"/>
      <w:bookmarkStart w:id="80" w:name="_Toc192512266"/>
      <w:r w:rsidRPr="009641DB">
        <w:rPr>
          <w:lang w:val="ru-RU"/>
        </w:rPr>
        <w:t>Общие правила присвоения версии сообщениям Альбома</w:t>
      </w:r>
      <w:bookmarkEnd w:id="78"/>
      <w:r>
        <w:rPr>
          <w:lang w:val="ru-RU"/>
        </w:rPr>
        <w:t xml:space="preserve"> (применимо для релиза 2025.07)</w:t>
      </w:r>
      <w:bookmarkEnd w:id="79"/>
      <w:bookmarkEnd w:id="80"/>
    </w:p>
    <w:p w:rsidR="00DC53DB" w:rsidRDefault="00DC53DB" w:rsidP="00DC53DB">
      <w:pPr>
        <w:jc w:val="both"/>
        <w:rPr>
          <w:lang w:val="ru-RU"/>
        </w:rPr>
      </w:pPr>
      <w:r>
        <w:rPr>
          <w:lang w:val="ru-RU"/>
        </w:rPr>
        <w:t>В новой версии Альбома сообщениям может быть присвоена как версия выпускаемого Альбома, так и версия одного из предыдущих Альбомов. Принципы присвоения</w:t>
      </w:r>
      <w:r w:rsidRPr="00804B5A">
        <w:rPr>
          <w:lang w:val="ru-RU"/>
        </w:rPr>
        <w:t xml:space="preserve"> </w:t>
      </w:r>
      <w:r>
        <w:rPr>
          <w:lang w:val="ru-RU"/>
        </w:rPr>
        <w:t>версии конкретному сообщению из Альбома следующие:</w:t>
      </w:r>
    </w:p>
    <w:p w:rsidR="00DC53DB" w:rsidRPr="004559B4" w:rsidRDefault="00DC53DB" w:rsidP="00DC53DB">
      <w:pPr>
        <w:pStyle w:val="a3"/>
        <w:numPr>
          <w:ilvl w:val="0"/>
          <w:numId w:val="256"/>
        </w:numPr>
        <w:rPr>
          <w:lang w:val="ru-RU"/>
        </w:rPr>
      </w:pPr>
      <w:r>
        <w:rPr>
          <w:lang w:val="ru-RU"/>
        </w:rPr>
        <w:t>Если сообщение и бизнес-процесс, в который входит данное сообщение, не менялись по содержанию, то версия сообщения также не меняется;</w:t>
      </w:r>
    </w:p>
    <w:p w:rsidR="00DC53DB" w:rsidRPr="004559B4" w:rsidRDefault="00DC53DB" w:rsidP="00DC53DB">
      <w:pPr>
        <w:pStyle w:val="a3"/>
        <w:numPr>
          <w:ilvl w:val="0"/>
          <w:numId w:val="256"/>
        </w:numPr>
        <w:rPr>
          <w:lang w:val="ru-RU"/>
        </w:rPr>
      </w:pPr>
      <w:r w:rsidRPr="004559B4">
        <w:rPr>
          <w:lang w:val="ru-RU"/>
        </w:rPr>
        <w:t xml:space="preserve">Если ЭС изменилось по содержанию, то версия этого сообщения меняется на версию выпускаемого Альбома. При этом в рамках одного бизнес-процесса могут оказаться ЭС разных версий. </w:t>
      </w:r>
    </w:p>
    <w:p w:rsidR="00DC53DB" w:rsidRDefault="00DC53DB" w:rsidP="00DC53DB">
      <w:pPr>
        <w:pStyle w:val="a3"/>
        <w:numPr>
          <w:ilvl w:val="0"/>
          <w:numId w:val="256"/>
        </w:numPr>
        <w:rPr>
          <w:lang w:val="ru-RU"/>
        </w:rPr>
      </w:pPr>
      <w:r>
        <w:rPr>
          <w:lang w:val="ru-RU"/>
        </w:rPr>
        <w:t>Н</w:t>
      </w:r>
      <w:r w:rsidRPr="00804B5A">
        <w:rPr>
          <w:lang w:val="ru-RU"/>
        </w:rPr>
        <w:t>овы</w:t>
      </w:r>
      <w:r>
        <w:rPr>
          <w:lang w:val="ru-RU"/>
        </w:rPr>
        <w:t>м</w:t>
      </w:r>
      <w:r w:rsidRPr="00804B5A">
        <w:rPr>
          <w:lang w:val="ru-RU"/>
        </w:rPr>
        <w:t xml:space="preserve"> ЭС присва</w:t>
      </w:r>
      <w:r>
        <w:rPr>
          <w:lang w:val="ru-RU"/>
        </w:rPr>
        <w:t>ивается</w:t>
      </w:r>
      <w:r w:rsidRPr="00804B5A">
        <w:rPr>
          <w:lang w:val="ru-RU"/>
        </w:rPr>
        <w:t xml:space="preserve"> версия, равная версии </w:t>
      </w:r>
      <w:r>
        <w:rPr>
          <w:lang w:val="ru-RU"/>
        </w:rPr>
        <w:t>выпускаемого Альбома.</w:t>
      </w:r>
    </w:p>
    <w:p w:rsidR="00DC53DB" w:rsidRDefault="00DC53DB" w:rsidP="00DC53DB">
      <w:pPr>
        <w:rPr>
          <w:lang w:val="ru-RU"/>
        </w:rPr>
      </w:pPr>
    </w:p>
    <w:p w:rsidR="00DC53DB" w:rsidRDefault="00DC53DB" w:rsidP="00DC53DB">
      <w:pPr>
        <w:rPr>
          <w:lang w:val="ru-RU"/>
        </w:rPr>
      </w:pPr>
      <w:r>
        <w:rPr>
          <w:lang w:val="ru-RU"/>
        </w:rPr>
        <w:t>Сообщения Альбома без изменения версии, но с изменениями в схеме ЭС:</w:t>
      </w:r>
    </w:p>
    <w:tbl>
      <w:tblPr>
        <w:tblStyle w:val="aff8"/>
        <w:tblW w:w="0" w:type="auto"/>
        <w:tblLayout w:type="fixed"/>
        <w:tblLook w:val="04A0" w:firstRow="1" w:lastRow="0" w:firstColumn="1" w:lastColumn="0" w:noHBand="0" w:noVBand="1"/>
      </w:tblPr>
      <w:tblGrid>
        <w:gridCol w:w="445"/>
        <w:gridCol w:w="4512"/>
        <w:gridCol w:w="1134"/>
        <w:gridCol w:w="3303"/>
      </w:tblGrid>
      <w:tr w:rsidR="00DC53DB" w:rsidTr="00DC53DB">
        <w:tc>
          <w:tcPr>
            <w:tcW w:w="445" w:type="dxa"/>
          </w:tcPr>
          <w:p w:rsidR="00DC53DB" w:rsidRDefault="00DC53DB" w:rsidP="00DC53DB">
            <w:pPr>
              <w:rPr>
                <w:lang w:val="ru-RU"/>
              </w:rPr>
            </w:pPr>
            <w:r>
              <w:rPr>
                <w:lang w:val="ru-RU"/>
              </w:rPr>
              <w:lastRenderedPageBreak/>
              <w:t>№</w:t>
            </w:r>
          </w:p>
        </w:tc>
        <w:tc>
          <w:tcPr>
            <w:tcW w:w="4512" w:type="dxa"/>
          </w:tcPr>
          <w:p w:rsidR="00DC53DB" w:rsidRDefault="00DC53DB" w:rsidP="00DC53DB">
            <w:pPr>
              <w:rPr>
                <w:lang w:val="ru-RU"/>
              </w:rPr>
            </w:pPr>
            <w:r>
              <w:rPr>
                <w:lang w:val="ru-RU"/>
              </w:rPr>
              <w:t>Наименование ЭС</w:t>
            </w:r>
          </w:p>
        </w:tc>
        <w:tc>
          <w:tcPr>
            <w:tcW w:w="1134" w:type="dxa"/>
          </w:tcPr>
          <w:p w:rsidR="00DC53DB" w:rsidRDefault="00DC53DB" w:rsidP="00DC53DB">
            <w:pPr>
              <w:rPr>
                <w:lang w:val="ru-RU"/>
              </w:rPr>
            </w:pPr>
            <w:r>
              <w:rPr>
                <w:lang w:val="ru-RU"/>
              </w:rPr>
              <w:t>Версия ЭС</w:t>
            </w:r>
          </w:p>
        </w:tc>
        <w:tc>
          <w:tcPr>
            <w:tcW w:w="3303" w:type="dxa"/>
          </w:tcPr>
          <w:p w:rsidR="00DC53DB" w:rsidRDefault="00DC53DB" w:rsidP="00DC53DB">
            <w:pPr>
              <w:rPr>
                <w:lang w:val="ru-RU"/>
              </w:rPr>
            </w:pPr>
            <w:r>
              <w:rPr>
                <w:lang w:val="ru-RU"/>
              </w:rPr>
              <w:t>Изменения</w:t>
            </w:r>
          </w:p>
        </w:tc>
      </w:tr>
      <w:tr w:rsidR="00DC53DB" w:rsidRPr="001B51E2" w:rsidTr="00DC53DB">
        <w:trPr>
          <w:trHeight w:val="925"/>
        </w:trPr>
        <w:tc>
          <w:tcPr>
            <w:tcW w:w="445" w:type="dxa"/>
          </w:tcPr>
          <w:p w:rsidR="00DC53DB" w:rsidRDefault="00DC53DB" w:rsidP="00DC53DB">
            <w:pPr>
              <w:rPr>
                <w:lang w:val="ru-RU"/>
              </w:rPr>
            </w:pPr>
            <w:r>
              <w:rPr>
                <w:lang w:val="ru-RU"/>
              </w:rPr>
              <w:t>1</w:t>
            </w:r>
          </w:p>
        </w:tc>
        <w:tc>
          <w:tcPr>
            <w:tcW w:w="4512" w:type="dxa"/>
          </w:tcPr>
          <w:p w:rsidR="00DC53DB" w:rsidRDefault="00DC53DB" w:rsidP="00DC53DB">
            <w:pPr>
              <w:rPr>
                <w:lang w:val="ru-RU"/>
              </w:rPr>
            </w:pPr>
            <w:r w:rsidRPr="005232A0">
              <w:rPr>
                <w:lang w:val="ru-RU"/>
              </w:rPr>
              <w:t>cbdc.020 CustomerIdentifiersRequest</w:t>
            </w:r>
          </w:p>
          <w:p w:rsidR="00DC53DB" w:rsidRDefault="00DC53DB" w:rsidP="00DC53DB">
            <w:pPr>
              <w:rPr>
                <w:lang w:val="ru-RU"/>
              </w:rPr>
            </w:pPr>
          </w:p>
        </w:tc>
        <w:tc>
          <w:tcPr>
            <w:tcW w:w="1134" w:type="dxa"/>
            <w:vMerge w:val="restart"/>
          </w:tcPr>
          <w:p w:rsidR="00DC53DB" w:rsidRDefault="00DC53DB" w:rsidP="00DC53DB">
            <w:pPr>
              <w:rPr>
                <w:lang w:val="ru-RU"/>
              </w:rPr>
            </w:pPr>
            <w:r w:rsidRPr="005232A0">
              <w:rPr>
                <w:lang w:val="ru-RU"/>
              </w:rPr>
              <w:t>2025.01</w:t>
            </w:r>
          </w:p>
        </w:tc>
        <w:tc>
          <w:tcPr>
            <w:tcW w:w="3303" w:type="dxa"/>
            <w:vMerge w:val="restart"/>
          </w:tcPr>
          <w:p w:rsidR="00DC53DB" w:rsidRDefault="00DC53DB" w:rsidP="00DC53DB">
            <w:pPr>
              <w:rPr>
                <w:lang w:val="ru-RU"/>
              </w:rPr>
            </w:pPr>
            <w:r>
              <w:rPr>
                <w:lang w:val="ru-RU"/>
              </w:rPr>
              <w:t>1.Сведения о ПДЛ «Адрес работодателя» добавлено ограничение максимальной длины 500.</w:t>
            </w:r>
          </w:p>
          <w:p w:rsidR="00DC53DB" w:rsidRPr="004278DA" w:rsidRDefault="00DC53DB" w:rsidP="00DC53DB">
            <w:pPr>
              <w:rPr>
                <w:lang w:val="ru-RU"/>
              </w:rPr>
            </w:pPr>
            <w:r>
              <w:rPr>
                <w:lang w:val="ru-RU"/>
              </w:rPr>
              <w:t xml:space="preserve">2. В паттерн </w:t>
            </w:r>
            <w:r>
              <w:t>email</w:t>
            </w:r>
            <w:r>
              <w:rPr>
                <w:lang w:val="ru-RU"/>
              </w:rPr>
              <w:t xml:space="preserve">  добавлен символ «_» (нижнее подчеркивание)</w:t>
            </w:r>
            <w:r w:rsidRPr="004278DA">
              <w:rPr>
                <w:lang w:val="ru-RU"/>
              </w:rPr>
              <w:t>.</w:t>
            </w:r>
          </w:p>
        </w:tc>
      </w:tr>
      <w:tr w:rsidR="00DC53DB" w:rsidTr="00DC53DB">
        <w:trPr>
          <w:trHeight w:val="925"/>
        </w:trPr>
        <w:tc>
          <w:tcPr>
            <w:tcW w:w="445" w:type="dxa"/>
          </w:tcPr>
          <w:p w:rsidR="00DC53DB" w:rsidRDefault="00DC53DB" w:rsidP="00DC53DB">
            <w:pPr>
              <w:rPr>
                <w:lang w:val="ru-RU"/>
              </w:rPr>
            </w:pPr>
            <w:r>
              <w:rPr>
                <w:lang w:val="ru-RU"/>
              </w:rPr>
              <w:t>2</w:t>
            </w:r>
          </w:p>
        </w:tc>
        <w:tc>
          <w:tcPr>
            <w:tcW w:w="4512" w:type="dxa"/>
          </w:tcPr>
          <w:p w:rsidR="00DC53DB" w:rsidRPr="005232A0" w:rsidRDefault="00DC53DB" w:rsidP="00DC53DB">
            <w:pPr>
              <w:rPr>
                <w:lang w:val="ru-RU"/>
              </w:rPr>
            </w:pPr>
            <w:r w:rsidRPr="005232A0">
              <w:rPr>
                <w:lang w:val="ru-RU"/>
              </w:rPr>
              <w:t>cbdc.020 CustomerDataFIAdministrationRequest</w:t>
            </w:r>
          </w:p>
        </w:tc>
        <w:tc>
          <w:tcPr>
            <w:tcW w:w="1134" w:type="dxa"/>
            <w:vMerge/>
          </w:tcPr>
          <w:p w:rsidR="00DC53DB" w:rsidRPr="005232A0" w:rsidRDefault="00DC53DB" w:rsidP="00DC53DB">
            <w:pPr>
              <w:rPr>
                <w:lang w:val="ru-RU"/>
              </w:rPr>
            </w:pPr>
          </w:p>
        </w:tc>
        <w:tc>
          <w:tcPr>
            <w:tcW w:w="3303" w:type="dxa"/>
            <w:vMerge/>
          </w:tcPr>
          <w:p w:rsidR="00DC53DB" w:rsidRDefault="00DC53DB" w:rsidP="00DC53DB">
            <w:pPr>
              <w:rPr>
                <w:lang w:val="ru-RU"/>
              </w:rPr>
            </w:pPr>
          </w:p>
        </w:tc>
      </w:tr>
      <w:tr w:rsidR="00DC53DB" w:rsidRPr="001B51E2" w:rsidTr="00DC53DB">
        <w:trPr>
          <w:trHeight w:val="795"/>
        </w:trPr>
        <w:tc>
          <w:tcPr>
            <w:tcW w:w="445" w:type="dxa"/>
          </w:tcPr>
          <w:p w:rsidR="00DC53DB" w:rsidRDefault="00DC53DB" w:rsidP="00DC53DB">
            <w:pPr>
              <w:rPr>
                <w:lang w:val="ru-RU"/>
              </w:rPr>
            </w:pPr>
            <w:r>
              <w:rPr>
                <w:lang w:val="ru-RU"/>
              </w:rPr>
              <w:t>3</w:t>
            </w:r>
          </w:p>
        </w:tc>
        <w:tc>
          <w:tcPr>
            <w:tcW w:w="4512" w:type="dxa"/>
          </w:tcPr>
          <w:p w:rsidR="00DC53DB" w:rsidRDefault="00DC53DB" w:rsidP="00DC53DB">
            <w:pPr>
              <w:rPr>
                <w:lang w:val="ru-RU"/>
              </w:rPr>
            </w:pPr>
            <w:r w:rsidRPr="005232A0">
              <w:rPr>
                <w:lang w:val="ru-RU"/>
              </w:rPr>
              <w:t>cbdc.020 OrganisationIdentifiersRequest</w:t>
            </w:r>
          </w:p>
          <w:p w:rsidR="00DC53DB" w:rsidRDefault="00DC53DB" w:rsidP="00DC53DB">
            <w:pPr>
              <w:rPr>
                <w:lang w:val="ru-RU"/>
              </w:rPr>
            </w:pPr>
          </w:p>
        </w:tc>
        <w:tc>
          <w:tcPr>
            <w:tcW w:w="1134" w:type="dxa"/>
            <w:vMerge w:val="restart"/>
          </w:tcPr>
          <w:p w:rsidR="00DC53DB" w:rsidRDefault="00DC53DB" w:rsidP="00DC53DB">
            <w:pPr>
              <w:rPr>
                <w:lang w:val="ru-RU"/>
              </w:rPr>
            </w:pPr>
            <w:r w:rsidRPr="00954A42">
              <w:rPr>
                <w:rFonts w:ascii="Times New Roman" w:eastAsia="Times New Roman" w:hAnsi="Times New Roman"/>
                <w:color w:val="000000"/>
                <w:lang w:eastAsia="ru-RU"/>
              </w:rPr>
              <w:t>2025.01</w:t>
            </w:r>
          </w:p>
        </w:tc>
        <w:tc>
          <w:tcPr>
            <w:tcW w:w="3303" w:type="dxa"/>
            <w:vMerge w:val="restart"/>
          </w:tcPr>
          <w:p w:rsidR="00DC53DB" w:rsidRDefault="00DC53DB" w:rsidP="00DC53DB">
            <w:pPr>
              <w:rPr>
                <w:lang w:val="ru-RU"/>
              </w:rPr>
            </w:pPr>
            <w:r w:rsidRPr="004278DA">
              <w:rPr>
                <w:lang w:val="ru-RU"/>
              </w:rPr>
              <w:t xml:space="preserve">1. </w:t>
            </w:r>
            <w:r>
              <w:rPr>
                <w:lang w:val="ru-RU"/>
              </w:rPr>
              <w:t>В паттерн «Полное</w:t>
            </w:r>
            <w:r w:rsidRPr="004278DA">
              <w:rPr>
                <w:lang w:val="ru-RU"/>
              </w:rPr>
              <w:t>/</w:t>
            </w:r>
            <w:r>
              <w:rPr>
                <w:lang w:val="ru-RU"/>
              </w:rPr>
              <w:t>сокращенное наименование ЮЛ» - добавлена латиница.</w:t>
            </w:r>
          </w:p>
          <w:p w:rsidR="00DC53DB" w:rsidRPr="004278DA" w:rsidRDefault="00DC53DB" w:rsidP="00DC53DB">
            <w:pPr>
              <w:rPr>
                <w:lang w:val="ru-RU"/>
              </w:rPr>
            </w:pPr>
            <w:r>
              <w:rPr>
                <w:lang w:val="ru-RU"/>
              </w:rPr>
              <w:t xml:space="preserve">2. В паттерн </w:t>
            </w:r>
            <w:r>
              <w:t>email</w:t>
            </w:r>
            <w:r>
              <w:rPr>
                <w:lang w:val="ru-RU"/>
              </w:rPr>
              <w:t xml:space="preserve">  добавлен символ «_».</w:t>
            </w:r>
          </w:p>
        </w:tc>
      </w:tr>
      <w:tr w:rsidR="00DC53DB" w:rsidTr="00DC53DB">
        <w:trPr>
          <w:trHeight w:val="795"/>
        </w:trPr>
        <w:tc>
          <w:tcPr>
            <w:tcW w:w="445" w:type="dxa"/>
          </w:tcPr>
          <w:p w:rsidR="00DC53DB" w:rsidRDefault="00DC53DB" w:rsidP="00DC53DB">
            <w:pPr>
              <w:rPr>
                <w:lang w:val="ru-RU"/>
              </w:rPr>
            </w:pPr>
            <w:r>
              <w:rPr>
                <w:lang w:val="ru-RU"/>
              </w:rPr>
              <w:t>4</w:t>
            </w:r>
          </w:p>
        </w:tc>
        <w:tc>
          <w:tcPr>
            <w:tcW w:w="4512" w:type="dxa"/>
          </w:tcPr>
          <w:p w:rsidR="00DC53DB" w:rsidRPr="005232A0" w:rsidRDefault="00DC53DB" w:rsidP="00DC53DB">
            <w:pPr>
              <w:rPr>
                <w:lang w:val="ru-RU"/>
              </w:rPr>
            </w:pPr>
            <w:r w:rsidRPr="005232A0">
              <w:rPr>
                <w:lang w:val="ru-RU"/>
              </w:rPr>
              <w:t>cbdc.020 OrganisationDataFIAdministrationRequest</w:t>
            </w:r>
          </w:p>
        </w:tc>
        <w:tc>
          <w:tcPr>
            <w:tcW w:w="1134" w:type="dxa"/>
            <w:vMerge/>
          </w:tcPr>
          <w:p w:rsidR="00DC53DB" w:rsidRPr="00954A42" w:rsidRDefault="00DC53DB" w:rsidP="00DC53DB">
            <w:pPr>
              <w:rPr>
                <w:rFonts w:ascii="Times New Roman" w:eastAsia="Times New Roman" w:hAnsi="Times New Roman"/>
                <w:color w:val="000000"/>
                <w:lang w:eastAsia="ru-RU"/>
              </w:rPr>
            </w:pPr>
          </w:p>
        </w:tc>
        <w:tc>
          <w:tcPr>
            <w:tcW w:w="3303" w:type="dxa"/>
            <w:vMerge/>
          </w:tcPr>
          <w:p w:rsidR="00DC53DB" w:rsidRPr="004278DA" w:rsidRDefault="00DC53DB" w:rsidP="00DC53DB">
            <w:pPr>
              <w:rPr>
                <w:lang w:val="ru-RU"/>
              </w:rPr>
            </w:pPr>
          </w:p>
        </w:tc>
      </w:tr>
    </w:tbl>
    <w:p w:rsidR="00DC53DB" w:rsidRPr="008609A8" w:rsidRDefault="00DC53DB" w:rsidP="00DC53DB">
      <w:pPr>
        <w:rPr>
          <w:lang w:val="ru-RU"/>
        </w:rPr>
      </w:pPr>
    </w:p>
    <w:p w:rsidR="00DC53DB" w:rsidRDefault="00DC53DB" w:rsidP="00DC53DB">
      <w:pPr>
        <w:pStyle w:val="30"/>
        <w:rPr>
          <w:lang w:val="ru-RU"/>
        </w:rPr>
      </w:pPr>
      <w:bookmarkStart w:id="81" w:name="_Toc161322731"/>
      <w:bookmarkStart w:id="82" w:name="_Toc178598696"/>
      <w:bookmarkStart w:id="83" w:name="_Toc192512267"/>
      <w:r>
        <w:rPr>
          <w:lang w:val="ru-RU"/>
        </w:rPr>
        <w:t>Особенности версионирования сообщений об ошибках</w:t>
      </w:r>
      <w:bookmarkEnd w:id="81"/>
      <w:bookmarkEnd w:id="82"/>
      <w:bookmarkEnd w:id="83"/>
      <w:r>
        <w:rPr>
          <w:lang w:val="ru-RU"/>
        </w:rPr>
        <w:t xml:space="preserve"> </w:t>
      </w:r>
    </w:p>
    <w:p w:rsidR="00DC53DB" w:rsidRDefault="00DC53DB" w:rsidP="00DC53DB">
      <w:pPr>
        <w:rPr>
          <w:lang w:val="ru-RU"/>
        </w:rPr>
      </w:pPr>
      <w:r>
        <w:rPr>
          <w:lang w:val="ru-RU"/>
        </w:rPr>
        <w:t>Под сообщениями об ошибках понимаются следующие сообщения Альбома:</w:t>
      </w:r>
    </w:p>
    <w:p w:rsidR="00DC53DB" w:rsidRPr="00BA789A" w:rsidRDefault="00DC53DB" w:rsidP="00DC53DB">
      <w:pPr>
        <w:pStyle w:val="a3"/>
        <w:numPr>
          <w:ilvl w:val="0"/>
          <w:numId w:val="258"/>
        </w:numPr>
        <w:rPr>
          <w:lang w:val="ru-RU"/>
        </w:rPr>
      </w:pPr>
      <w:r w:rsidRPr="00B02CD0">
        <w:rPr>
          <w:rFonts w:ascii="Times New Roman" w:eastAsia="Times New Roman" w:hAnsi="Times New Roman"/>
          <w:lang w:val="ru-RU" w:eastAsia="ru-RU"/>
        </w:rPr>
        <w:t xml:space="preserve">cbdc.666 </w:t>
      </w:r>
      <w:r w:rsidRPr="00B02CD0">
        <w:rPr>
          <w:rFonts w:ascii="Times New Roman" w:eastAsia="Times New Roman" w:hAnsi="Times New Roman"/>
          <w:lang w:eastAsia="ru-RU"/>
        </w:rPr>
        <w:t>Iss</w:t>
      </w:r>
      <w:r w:rsidRPr="00B02CD0">
        <w:rPr>
          <w:rFonts w:ascii="Times New Roman" w:eastAsia="Times New Roman" w:hAnsi="Times New Roman"/>
          <w:lang w:val="ru-RU" w:eastAsia="ru-RU"/>
        </w:rPr>
        <w:t>StatusReport</w:t>
      </w:r>
      <w:r>
        <w:rPr>
          <w:rFonts w:ascii="Times New Roman" w:eastAsia="Times New Roman" w:hAnsi="Times New Roman"/>
          <w:lang w:val="ru-RU" w:eastAsia="ru-RU"/>
        </w:rPr>
        <w:t xml:space="preserve"> (</w:t>
      </w:r>
      <w:r w:rsidRPr="00B02CD0">
        <w:rPr>
          <w:rFonts w:ascii="Times New Roman" w:eastAsia="Times New Roman" w:hAnsi="Times New Roman"/>
          <w:lang w:val="ru-RU" w:eastAsia="ru-RU"/>
        </w:rPr>
        <w:t>Результат контроля Эмитентом</w:t>
      </w:r>
      <w:r>
        <w:rPr>
          <w:rFonts w:ascii="Times New Roman" w:eastAsia="Times New Roman" w:hAnsi="Times New Roman"/>
          <w:lang w:val="ru-RU" w:eastAsia="ru-RU"/>
        </w:rPr>
        <w:t>);</w:t>
      </w:r>
    </w:p>
    <w:p w:rsidR="00DC53DB" w:rsidRPr="00BA789A" w:rsidRDefault="00DC53DB" w:rsidP="00DC53DB">
      <w:pPr>
        <w:pStyle w:val="a3"/>
        <w:numPr>
          <w:ilvl w:val="0"/>
          <w:numId w:val="258"/>
        </w:numPr>
        <w:rPr>
          <w:lang w:val="ru-RU"/>
        </w:rPr>
      </w:pPr>
      <w:r w:rsidRPr="00B02CD0">
        <w:rPr>
          <w:rFonts w:ascii="Times New Roman" w:eastAsia="Times New Roman" w:hAnsi="Times New Roman"/>
          <w:lang w:val="ru-RU" w:eastAsia="ru-RU"/>
        </w:rPr>
        <w:t>cbdc.666 CCStatusReport</w:t>
      </w:r>
      <w:r>
        <w:rPr>
          <w:rFonts w:ascii="Times New Roman" w:eastAsia="Times New Roman" w:hAnsi="Times New Roman"/>
          <w:lang w:val="ru-RU" w:eastAsia="ru-RU"/>
        </w:rPr>
        <w:t xml:space="preserve"> (</w:t>
      </w:r>
      <w:r w:rsidRPr="00B02CD0">
        <w:rPr>
          <w:rFonts w:ascii="Times New Roman" w:eastAsia="Times New Roman" w:hAnsi="Times New Roman"/>
          <w:lang w:val="ru-RU" w:eastAsia="ru-RU"/>
        </w:rPr>
        <w:t>Результат контроля на КК ПлЦР</w:t>
      </w:r>
      <w:r>
        <w:rPr>
          <w:rFonts w:ascii="Times New Roman" w:eastAsia="Times New Roman" w:hAnsi="Times New Roman"/>
          <w:lang w:val="ru-RU" w:eastAsia="ru-RU"/>
        </w:rPr>
        <w:t>);</w:t>
      </w:r>
    </w:p>
    <w:p w:rsidR="00DC53DB" w:rsidRPr="00BA789A" w:rsidRDefault="00DC53DB" w:rsidP="00DC53DB">
      <w:pPr>
        <w:pStyle w:val="a3"/>
        <w:numPr>
          <w:ilvl w:val="0"/>
          <w:numId w:val="258"/>
        </w:numPr>
        <w:rPr>
          <w:lang w:val="ru-RU"/>
        </w:rPr>
      </w:pPr>
      <w:r w:rsidRPr="00B02CD0">
        <w:rPr>
          <w:rFonts w:ascii="Times New Roman" w:eastAsia="Times New Roman" w:hAnsi="Times New Roman"/>
          <w:lang w:val="ru-RU" w:eastAsia="ru-RU"/>
        </w:rPr>
        <w:t>cbdc.666 StatusReport</w:t>
      </w:r>
      <w:r>
        <w:rPr>
          <w:rFonts w:ascii="Times New Roman" w:eastAsia="Times New Roman" w:hAnsi="Times New Roman"/>
          <w:lang w:val="ru-RU" w:eastAsia="ru-RU"/>
        </w:rPr>
        <w:t xml:space="preserve"> (Результат контроля);</w:t>
      </w:r>
    </w:p>
    <w:p w:rsidR="00DC53DB" w:rsidRPr="00692BE8" w:rsidRDefault="00DC53DB" w:rsidP="00DC53DB">
      <w:pPr>
        <w:pStyle w:val="a3"/>
        <w:numPr>
          <w:ilvl w:val="0"/>
          <w:numId w:val="258"/>
        </w:numPr>
        <w:rPr>
          <w:lang w:val="ru-RU"/>
        </w:rPr>
      </w:pPr>
      <w:r w:rsidRPr="00B02CD0">
        <w:rPr>
          <w:rFonts w:ascii="Times New Roman" w:eastAsia="Times New Roman" w:hAnsi="Times New Roman"/>
          <w:lang w:val="ru-RU" w:eastAsia="ru-RU"/>
        </w:rPr>
        <w:t>cbdc.666 SETStatusReport</w:t>
      </w:r>
      <w:r>
        <w:rPr>
          <w:rFonts w:ascii="Times New Roman" w:eastAsia="Times New Roman" w:hAnsi="Times New Roman"/>
          <w:lang w:val="ru-RU" w:eastAsia="ru-RU"/>
        </w:rPr>
        <w:t xml:space="preserve"> (</w:t>
      </w:r>
      <w:r w:rsidRPr="00B02CD0">
        <w:rPr>
          <w:rFonts w:ascii="Times New Roman" w:eastAsia="Times New Roman" w:hAnsi="Times New Roman"/>
          <w:lang w:val="ru-RU" w:eastAsia="ru-RU"/>
        </w:rPr>
        <w:t>Результат контроля исполнения самоисполняемой сделки</w:t>
      </w:r>
      <w:r>
        <w:rPr>
          <w:rFonts w:ascii="Times New Roman" w:eastAsia="Times New Roman" w:hAnsi="Times New Roman"/>
          <w:lang w:val="ru-RU" w:eastAsia="ru-RU"/>
        </w:rPr>
        <w:t>).</w:t>
      </w:r>
    </w:p>
    <w:p w:rsidR="00DC53DB" w:rsidRPr="00692BE8" w:rsidRDefault="00DC53DB" w:rsidP="00DC53DB">
      <w:pPr>
        <w:rPr>
          <w:lang w:val="ru-RU"/>
        </w:rPr>
      </w:pPr>
      <w:r w:rsidRPr="00692BE8">
        <w:rPr>
          <w:lang w:val="ru-RU"/>
        </w:rPr>
        <w:t xml:space="preserve"> </w:t>
      </w:r>
    </w:p>
    <w:p w:rsidR="00DC53DB" w:rsidRDefault="00DC53DB" w:rsidP="00DC53DB">
      <w:pPr>
        <w:rPr>
          <w:lang w:val="ru-RU"/>
        </w:rPr>
      </w:pPr>
      <w:r>
        <w:rPr>
          <w:lang w:val="ru-RU"/>
        </w:rPr>
        <w:t>Приняты следующие принципы версионирования сообщений об ошибках:</w:t>
      </w:r>
    </w:p>
    <w:p w:rsidR="00DC53DB" w:rsidRPr="00BA789A" w:rsidRDefault="00DC53DB" w:rsidP="00DC53DB">
      <w:pPr>
        <w:pStyle w:val="a3"/>
        <w:numPr>
          <w:ilvl w:val="0"/>
          <w:numId w:val="257"/>
        </w:numPr>
        <w:ind w:left="709" w:hanging="349"/>
        <w:rPr>
          <w:lang w:val="ru-RU"/>
        </w:rPr>
      </w:pPr>
      <w:r w:rsidRPr="00BA789A">
        <w:rPr>
          <w:lang w:val="ru-RU"/>
        </w:rPr>
        <w:t xml:space="preserve">Новая версия </w:t>
      </w:r>
      <w:r>
        <w:rPr>
          <w:lang w:val="ru-RU"/>
        </w:rPr>
        <w:t xml:space="preserve">сообщения об ошибках </w:t>
      </w:r>
      <w:r w:rsidRPr="00BA789A">
        <w:rPr>
          <w:lang w:val="ru-RU"/>
        </w:rPr>
        <w:t xml:space="preserve">появляется </w:t>
      </w:r>
      <w:r>
        <w:rPr>
          <w:lang w:val="ru-RU"/>
        </w:rPr>
        <w:t>в случае необходимости произвести изменения</w:t>
      </w:r>
      <w:r w:rsidRPr="00BA789A">
        <w:rPr>
          <w:lang w:val="ru-RU"/>
        </w:rPr>
        <w:t xml:space="preserve"> в схеме </w:t>
      </w:r>
      <w:r>
        <w:rPr>
          <w:lang w:val="ru-RU"/>
        </w:rPr>
        <w:t>сообщения об ошибках</w:t>
      </w:r>
      <w:r w:rsidRPr="00BA789A">
        <w:rPr>
          <w:lang w:val="ru-RU"/>
        </w:rPr>
        <w:t>;</w:t>
      </w:r>
    </w:p>
    <w:p w:rsidR="00DC53DB" w:rsidRPr="00BA789A" w:rsidRDefault="00DC53DB" w:rsidP="00DC53DB">
      <w:pPr>
        <w:pStyle w:val="a3"/>
        <w:numPr>
          <w:ilvl w:val="0"/>
          <w:numId w:val="257"/>
        </w:numPr>
        <w:ind w:left="709" w:hanging="349"/>
        <w:rPr>
          <w:lang w:val="ru-RU"/>
        </w:rPr>
      </w:pPr>
      <w:r w:rsidRPr="00BA789A">
        <w:rPr>
          <w:lang w:val="ru-RU"/>
        </w:rPr>
        <w:t xml:space="preserve">Если появилась новая версия </w:t>
      </w:r>
      <w:r>
        <w:rPr>
          <w:lang w:val="ru-RU"/>
        </w:rPr>
        <w:t xml:space="preserve">сообщения об ошибках </w:t>
      </w:r>
      <w:r w:rsidRPr="00BA789A">
        <w:rPr>
          <w:lang w:val="ru-RU"/>
        </w:rPr>
        <w:t>согласно п.1</w:t>
      </w:r>
      <w:r>
        <w:rPr>
          <w:lang w:val="ru-RU"/>
        </w:rPr>
        <w:t>)</w:t>
      </w:r>
      <w:r w:rsidRPr="00BA789A">
        <w:rPr>
          <w:lang w:val="ru-RU"/>
        </w:rPr>
        <w:t>, то она начинает использоваться в неуспешных сценариях</w:t>
      </w:r>
      <w:r>
        <w:rPr>
          <w:lang w:val="ru-RU"/>
        </w:rPr>
        <w:t xml:space="preserve"> новых бизнес-процессов, а также в неуспешных сценариях существующих бизнес-процессов.</w:t>
      </w:r>
    </w:p>
    <w:p w:rsidR="00DC53DB" w:rsidRDefault="00DC53DB" w:rsidP="00DC53DB">
      <w:pPr>
        <w:pStyle w:val="30"/>
        <w:rPr>
          <w:lang w:val="ru-RU"/>
        </w:rPr>
      </w:pPr>
      <w:bookmarkStart w:id="84" w:name="_Toc161322732"/>
      <w:bookmarkStart w:id="85" w:name="_Toc178598697"/>
      <w:bookmarkStart w:id="86" w:name="_Toc192512268"/>
      <w:r>
        <w:rPr>
          <w:lang w:val="ru-RU"/>
        </w:rPr>
        <w:t>Правила перехода на версию Альбома 2025.0</w:t>
      </w:r>
      <w:bookmarkEnd w:id="84"/>
      <w:bookmarkEnd w:id="85"/>
      <w:r>
        <w:rPr>
          <w:lang w:val="ru-RU"/>
        </w:rPr>
        <w:t>7</w:t>
      </w:r>
      <w:bookmarkEnd w:id="86"/>
    </w:p>
    <w:p w:rsidR="00DC53DB" w:rsidRPr="00432370" w:rsidRDefault="00DC53DB" w:rsidP="00DC53DB">
      <w:pPr>
        <w:rPr>
          <w:lang w:val="ru-RU"/>
        </w:rPr>
      </w:pPr>
      <w:r>
        <w:rPr>
          <w:lang w:val="ru-RU"/>
        </w:rPr>
        <w:t>После внедрения в промышленную эксплуатацию программного обеспечения ПлЦР, обеспечивающего обмен ЭС в соответствии с версией Альбома 2025.07, поддержка Альбома версии 2025.01 не предусмотрена.</w:t>
      </w:r>
    </w:p>
    <w:p w:rsidR="00DC53DB" w:rsidRDefault="00DC53DB" w:rsidP="00DC53DB">
      <w:pPr>
        <w:pStyle w:val="30"/>
        <w:rPr>
          <w:lang w:val="ru-RU"/>
        </w:rPr>
      </w:pPr>
      <w:bookmarkStart w:id="87" w:name="_Toc176184754"/>
      <w:bookmarkStart w:id="88" w:name="_Toc178598698"/>
      <w:bookmarkStart w:id="89" w:name="_Toc192512269"/>
      <w:bookmarkStart w:id="90" w:name="_Toc161322733"/>
      <w:r>
        <w:rPr>
          <w:lang w:val="ru-RU"/>
        </w:rPr>
        <w:t>Версии ЭС, используемые в Альбоме 2025.0</w:t>
      </w:r>
      <w:bookmarkEnd w:id="87"/>
      <w:bookmarkEnd w:id="88"/>
      <w:r>
        <w:rPr>
          <w:lang w:val="ru-RU"/>
        </w:rPr>
        <w:t>7</w:t>
      </w:r>
      <w:bookmarkEnd w:id="89"/>
    </w:p>
    <w:p w:rsidR="00DC53DB" w:rsidRDefault="00DC53DB" w:rsidP="00DC53DB">
      <w:pPr>
        <w:rPr>
          <w:lang w:val="ru-RU"/>
        </w:rPr>
      </w:pPr>
      <w:r>
        <w:rPr>
          <w:lang w:val="ru-RU"/>
        </w:rPr>
        <w:t>Обмен между участниками Системы ЦР осуществляется с применением следующих ЭС:</w:t>
      </w:r>
    </w:p>
    <w:p w:rsidR="00DC53DB" w:rsidRDefault="00DC53DB" w:rsidP="00DC53DB">
      <w:pPr>
        <w:rPr>
          <w:lang w:val="ru-RU"/>
        </w:rPr>
      </w:pPr>
    </w:p>
    <w:tbl>
      <w:tblPr>
        <w:tblW w:w="9258" w:type="dxa"/>
        <w:tblInd w:w="-10" w:type="dxa"/>
        <w:tblLook w:val="04A0" w:firstRow="1" w:lastRow="0" w:firstColumn="1" w:lastColumn="0" w:noHBand="0" w:noVBand="1"/>
      </w:tblPr>
      <w:tblGrid>
        <w:gridCol w:w="960"/>
        <w:gridCol w:w="6978"/>
        <w:gridCol w:w="1320"/>
      </w:tblGrid>
      <w:tr w:rsidR="00DC53DB" w:rsidRPr="002A2891" w:rsidTr="00DC53DB">
        <w:trPr>
          <w:trHeight w:val="33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bookmarkEnd w:id="90"/>
          <w:p w:rsidR="00DC53DB" w:rsidRPr="00DC53DB" w:rsidRDefault="00DC53DB" w:rsidP="00DC53DB">
            <w:pPr>
              <w:spacing w:line="240" w:lineRule="auto"/>
              <w:jc w:val="right"/>
              <w:rPr>
                <w:rFonts w:ascii="Times New Roman" w:eastAsia="Times New Roman" w:hAnsi="Times New Roman"/>
                <w:color w:val="000000"/>
                <w:lang w:eastAsia="ru-RU"/>
              </w:rPr>
            </w:pPr>
            <w:r w:rsidRPr="002A2891">
              <w:rPr>
                <w:rFonts w:ascii="Times New Roman" w:eastAsia="Times New Roman" w:hAnsi="Times New Roman"/>
                <w:color w:val="000000"/>
                <w:lang w:eastAsia="ru-RU"/>
              </w:rPr>
              <w:lastRenderedPageBreak/>
              <w:t>№</w:t>
            </w:r>
          </w:p>
        </w:tc>
        <w:tc>
          <w:tcPr>
            <w:tcW w:w="6978" w:type="dxa"/>
            <w:tcBorders>
              <w:top w:val="single" w:sz="8" w:space="0" w:color="auto"/>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Наименование ЭС</w:t>
            </w:r>
          </w:p>
        </w:tc>
        <w:tc>
          <w:tcPr>
            <w:tcW w:w="1320" w:type="dxa"/>
            <w:tcBorders>
              <w:top w:val="single" w:sz="8" w:space="0" w:color="auto"/>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Версия ЭС</w:t>
            </w:r>
          </w:p>
        </w:tc>
      </w:tr>
      <w:tr w:rsidR="00DC53DB" w:rsidRPr="00DC53DB"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jc w:val="right"/>
              <w:rPr>
                <w:rFonts w:ascii="Times New Roman" w:eastAsia="Times New Roman" w:hAnsi="Times New Roman"/>
                <w:color w:val="FF0000"/>
                <w:lang w:eastAsia="ru-RU"/>
              </w:rPr>
            </w:pPr>
            <w:r w:rsidRPr="00DC53DB">
              <w:rPr>
                <w:rFonts w:ascii="Times New Roman" w:eastAsia="Times New Roman" w:hAnsi="Times New Roman"/>
                <w:color w:val="FF0000"/>
                <w:lang w:eastAsia="ru-RU"/>
              </w:rPr>
              <w:t>1</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cbdc.014 InfoResponse</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2025.07</w:t>
            </w:r>
          </w:p>
        </w:tc>
      </w:tr>
      <w:tr w:rsidR="00DC53DB" w:rsidRPr="00DC53DB"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jc w:val="right"/>
              <w:rPr>
                <w:rFonts w:ascii="Times New Roman" w:eastAsia="Times New Roman" w:hAnsi="Times New Roman"/>
                <w:color w:val="FF0000"/>
                <w:lang w:eastAsia="ru-RU"/>
              </w:rPr>
            </w:pPr>
            <w:r w:rsidRPr="00DC53DB">
              <w:rPr>
                <w:rFonts w:ascii="Times New Roman" w:eastAsia="Times New Roman" w:hAnsi="Times New Roman"/>
                <w:color w:val="FF0000"/>
                <w:lang w:eastAsia="ru-RU"/>
              </w:rPr>
              <w:t>2</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 xml:space="preserve">cbdc.050 </w:t>
            </w:r>
            <w:r w:rsidR="009A3C39">
              <w:rPr>
                <w:rFonts w:ascii="Times New Roman" w:eastAsia="Times New Roman" w:hAnsi="Times New Roman"/>
                <w:color w:val="FF0000"/>
                <w:lang w:val="ru-RU" w:eastAsia="ru-RU"/>
              </w:rPr>
              <w:t>MessageRe</w:t>
            </w:r>
            <w:r w:rsidR="009A3C39">
              <w:rPr>
                <w:rFonts w:ascii="Times New Roman" w:eastAsia="Times New Roman" w:hAnsi="Times New Roman"/>
                <w:color w:val="FF0000"/>
                <w:lang w:eastAsia="ru-RU"/>
              </w:rPr>
              <w:t>s</w:t>
            </w:r>
            <w:r w:rsidR="009A3C39">
              <w:rPr>
                <w:rFonts w:ascii="Times New Roman" w:eastAsia="Times New Roman" w:hAnsi="Times New Roman"/>
                <w:color w:val="FF0000"/>
                <w:lang w:val="ru-RU" w:eastAsia="ru-RU"/>
              </w:rPr>
              <w:t>en</w:t>
            </w:r>
            <w:r w:rsidR="009A3C39">
              <w:rPr>
                <w:rFonts w:ascii="Times New Roman" w:eastAsia="Times New Roman" w:hAnsi="Times New Roman"/>
                <w:color w:val="FF0000"/>
                <w:lang w:eastAsia="ru-RU"/>
              </w:rPr>
              <w:t>d</w:t>
            </w:r>
            <w:r w:rsidRPr="00DC53DB">
              <w:rPr>
                <w:rFonts w:ascii="Times New Roman" w:eastAsia="Times New Roman" w:hAnsi="Times New Roman"/>
                <w:color w:val="FF0000"/>
                <w:lang w:val="ru-RU" w:eastAsia="ru-RU"/>
              </w:rPr>
              <w:t>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2025.07</w:t>
            </w:r>
          </w:p>
        </w:tc>
      </w:tr>
      <w:tr w:rsidR="00DC53DB" w:rsidRPr="00DC53DB"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jc w:val="right"/>
              <w:rPr>
                <w:rFonts w:ascii="Times New Roman" w:eastAsia="Times New Roman" w:hAnsi="Times New Roman"/>
                <w:color w:val="FF0000"/>
                <w:lang w:eastAsia="ru-RU"/>
              </w:rPr>
            </w:pPr>
            <w:r w:rsidRPr="00DC53DB">
              <w:rPr>
                <w:rFonts w:ascii="Times New Roman" w:eastAsia="Times New Roman" w:hAnsi="Times New Roman"/>
                <w:color w:val="FF0000"/>
                <w:lang w:eastAsia="ru-RU"/>
              </w:rPr>
              <w:t>3</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cbdc.070 ClientAMLCFTMessage</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2025.07</w:t>
            </w:r>
          </w:p>
        </w:tc>
      </w:tr>
      <w:tr w:rsidR="00DC53DB" w:rsidRPr="00DC53DB"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jc w:val="right"/>
              <w:rPr>
                <w:rFonts w:ascii="Times New Roman" w:eastAsia="Times New Roman" w:hAnsi="Times New Roman"/>
                <w:color w:val="FF0000"/>
                <w:lang w:eastAsia="ru-RU"/>
              </w:rPr>
            </w:pPr>
            <w:r w:rsidRPr="00DC53DB">
              <w:rPr>
                <w:rFonts w:ascii="Times New Roman" w:eastAsia="Times New Roman" w:hAnsi="Times New Roman"/>
                <w:color w:val="FF0000"/>
                <w:lang w:eastAsia="ru-RU"/>
              </w:rPr>
              <w:t>4</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cbdc.070 Delay</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2025.07</w:t>
            </w:r>
          </w:p>
        </w:tc>
      </w:tr>
      <w:tr w:rsidR="00DC53DB" w:rsidRPr="00DC53DB"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jc w:val="right"/>
              <w:rPr>
                <w:rFonts w:ascii="Times New Roman" w:eastAsia="Times New Roman" w:hAnsi="Times New Roman"/>
                <w:color w:val="FF0000"/>
                <w:lang w:eastAsia="ru-RU"/>
              </w:rPr>
            </w:pPr>
            <w:r w:rsidRPr="00DC53DB">
              <w:rPr>
                <w:rFonts w:ascii="Times New Roman" w:eastAsia="Times New Roman" w:hAnsi="Times New Roman"/>
                <w:color w:val="FF0000"/>
                <w:lang w:eastAsia="ru-RU"/>
              </w:rPr>
              <w:t>5</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cbdc.070 Rejection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2025.07</w:t>
            </w:r>
          </w:p>
        </w:tc>
      </w:tr>
      <w:tr w:rsidR="00DC53DB" w:rsidRPr="00DC53DB"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jc w:val="right"/>
              <w:rPr>
                <w:rFonts w:ascii="Times New Roman" w:eastAsia="Times New Roman" w:hAnsi="Times New Roman"/>
                <w:color w:val="FF0000"/>
                <w:lang w:eastAsia="ru-RU"/>
              </w:rPr>
            </w:pPr>
            <w:r w:rsidRPr="00DC53DB">
              <w:rPr>
                <w:rFonts w:ascii="Times New Roman" w:eastAsia="Times New Roman" w:hAnsi="Times New Roman"/>
                <w:color w:val="FF0000"/>
                <w:lang w:eastAsia="ru-RU"/>
              </w:rPr>
              <w:t>6</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cbdc.071 ClientAMLCFTReceipt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2025.07</w:t>
            </w:r>
          </w:p>
        </w:tc>
      </w:tr>
      <w:tr w:rsidR="00DC53DB" w:rsidRPr="00DC53DB"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jc w:val="right"/>
              <w:rPr>
                <w:rFonts w:ascii="Times New Roman" w:eastAsia="Times New Roman" w:hAnsi="Times New Roman"/>
                <w:color w:val="FF0000"/>
                <w:lang w:eastAsia="ru-RU"/>
              </w:rPr>
            </w:pPr>
            <w:r w:rsidRPr="00DC53DB">
              <w:rPr>
                <w:rFonts w:ascii="Times New Roman" w:eastAsia="Times New Roman" w:hAnsi="Times New Roman"/>
                <w:color w:val="FF0000"/>
                <w:lang w:eastAsia="ru-RU"/>
              </w:rPr>
              <w:t>7</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cbdc.071 DelayReceipt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2025.07</w:t>
            </w:r>
          </w:p>
        </w:tc>
      </w:tr>
      <w:tr w:rsidR="00DC53DB" w:rsidRPr="00DC53DB"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jc w:val="right"/>
              <w:rPr>
                <w:rFonts w:ascii="Times New Roman" w:eastAsia="Times New Roman" w:hAnsi="Times New Roman"/>
                <w:color w:val="FF0000"/>
                <w:lang w:eastAsia="ru-RU"/>
              </w:rPr>
            </w:pPr>
            <w:r w:rsidRPr="00DC53DB">
              <w:rPr>
                <w:rFonts w:ascii="Times New Roman" w:eastAsia="Times New Roman" w:hAnsi="Times New Roman"/>
                <w:color w:val="FF0000"/>
                <w:lang w:eastAsia="ru-RU"/>
              </w:rPr>
              <w:t>8</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cbdc.071 RejectionReceipt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2025.07</w:t>
            </w:r>
          </w:p>
        </w:tc>
      </w:tr>
      <w:tr w:rsidR="00DC53DB" w:rsidRPr="00DC53DB"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jc w:val="right"/>
              <w:rPr>
                <w:rFonts w:ascii="Times New Roman" w:eastAsia="Times New Roman" w:hAnsi="Times New Roman"/>
                <w:color w:val="FF0000"/>
                <w:lang w:eastAsia="ru-RU"/>
              </w:rPr>
            </w:pPr>
            <w:r w:rsidRPr="00DC53DB">
              <w:rPr>
                <w:rFonts w:ascii="Times New Roman" w:eastAsia="Times New Roman" w:hAnsi="Times New Roman"/>
                <w:color w:val="FF0000"/>
                <w:lang w:eastAsia="ru-RU"/>
              </w:rPr>
              <w:t>9</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cbdc.108 SETCancelRequest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2025.07</w:t>
            </w:r>
          </w:p>
        </w:tc>
      </w:tr>
      <w:tr w:rsidR="00DC53DB" w:rsidRPr="00DC53DB"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jc w:val="right"/>
              <w:rPr>
                <w:rFonts w:ascii="Times New Roman" w:eastAsia="Times New Roman" w:hAnsi="Times New Roman"/>
                <w:color w:val="FF0000"/>
                <w:lang w:eastAsia="ru-RU"/>
              </w:rPr>
            </w:pPr>
            <w:r w:rsidRPr="00DC53DB">
              <w:rPr>
                <w:rFonts w:ascii="Times New Roman" w:eastAsia="Times New Roman" w:hAnsi="Times New Roman"/>
                <w:color w:val="FF0000"/>
                <w:lang w:eastAsia="ru-RU"/>
              </w:rPr>
              <w:t>10</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cbdc.109 AllSETCancelOperationModel</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2025.07</w:t>
            </w:r>
          </w:p>
        </w:tc>
      </w:tr>
      <w:tr w:rsidR="00DC53DB" w:rsidRPr="00DC53DB"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jc w:val="right"/>
              <w:rPr>
                <w:rFonts w:ascii="Times New Roman" w:eastAsia="Times New Roman" w:hAnsi="Times New Roman"/>
                <w:color w:val="FF0000"/>
                <w:lang w:eastAsia="ru-RU"/>
              </w:rPr>
            </w:pPr>
            <w:r w:rsidRPr="00DC53DB">
              <w:rPr>
                <w:rFonts w:ascii="Times New Roman" w:eastAsia="Times New Roman" w:hAnsi="Times New Roman"/>
                <w:color w:val="FF0000"/>
                <w:lang w:eastAsia="ru-RU"/>
              </w:rPr>
              <w:t>11</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cbdc.109 SETCancelOperationModel</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2025.07</w:t>
            </w:r>
          </w:p>
        </w:tc>
      </w:tr>
      <w:tr w:rsidR="00DC53DB" w:rsidRPr="00DC53DB"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jc w:val="right"/>
              <w:rPr>
                <w:rFonts w:ascii="Times New Roman" w:eastAsia="Times New Roman" w:hAnsi="Times New Roman"/>
                <w:color w:val="FF0000"/>
                <w:lang w:eastAsia="ru-RU"/>
              </w:rPr>
            </w:pPr>
            <w:r w:rsidRPr="00DC53DB">
              <w:rPr>
                <w:rFonts w:ascii="Times New Roman" w:eastAsia="Times New Roman" w:hAnsi="Times New Roman"/>
                <w:color w:val="FF0000"/>
                <w:lang w:eastAsia="ru-RU"/>
              </w:rPr>
              <w:t>12</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cbdc.110 AllSETCancelOperation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2025.07</w:t>
            </w:r>
          </w:p>
        </w:tc>
      </w:tr>
      <w:tr w:rsidR="00DC53DB" w:rsidRPr="00DC53DB"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jc w:val="right"/>
              <w:rPr>
                <w:rFonts w:ascii="Times New Roman" w:eastAsia="Times New Roman" w:hAnsi="Times New Roman"/>
                <w:color w:val="FF0000"/>
                <w:lang w:eastAsia="ru-RU"/>
              </w:rPr>
            </w:pPr>
            <w:r w:rsidRPr="00DC53DB">
              <w:rPr>
                <w:rFonts w:ascii="Times New Roman" w:eastAsia="Times New Roman" w:hAnsi="Times New Roman"/>
                <w:color w:val="FF0000"/>
                <w:lang w:eastAsia="ru-RU"/>
              </w:rPr>
              <w:t>13</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cbdc.110 SETCancelOperation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2025.07</w:t>
            </w:r>
          </w:p>
        </w:tc>
      </w:tr>
      <w:tr w:rsidR="00DC53DB" w:rsidRPr="00DC53DB"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jc w:val="right"/>
              <w:rPr>
                <w:rFonts w:ascii="Times New Roman" w:eastAsia="Times New Roman" w:hAnsi="Times New Roman"/>
                <w:color w:val="FF0000"/>
                <w:lang w:eastAsia="ru-RU"/>
              </w:rPr>
            </w:pPr>
            <w:r w:rsidRPr="00DC53DB">
              <w:rPr>
                <w:rFonts w:ascii="Times New Roman" w:eastAsia="Times New Roman" w:hAnsi="Times New Roman"/>
                <w:color w:val="FF0000"/>
                <w:lang w:eastAsia="ru-RU"/>
              </w:rPr>
              <w:t>14</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cbdc.111 SETCancelFINotification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2025.07</w:t>
            </w:r>
          </w:p>
        </w:tc>
      </w:tr>
      <w:tr w:rsidR="00DC53DB" w:rsidRPr="00DC53DB"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jc w:val="right"/>
              <w:rPr>
                <w:rFonts w:ascii="Times New Roman" w:eastAsia="Times New Roman" w:hAnsi="Times New Roman"/>
                <w:color w:val="FF0000"/>
                <w:lang w:eastAsia="ru-RU"/>
              </w:rPr>
            </w:pPr>
            <w:r w:rsidRPr="00DC53DB">
              <w:rPr>
                <w:rFonts w:ascii="Times New Roman" w:eastAsia="Times New Roman" w:hAnsi="Times New Roman"/>
                <w:color w:val="FF0000"/>
                <w:lang w:eastAsia="ru-RU"/>
              </w:rPr>
              <w:t>15</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cbdc.111 SETCancelOperationNotification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2025.07</w:t>
            </w:r>
          </w:p>
        </w:tc>
      </w:tr>
      <w:tr w:rsidR="00DC53DB" w:rsidRPr="00DC53DB"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jc w:val="right"/>
              <w:rPr>
                <w:rFonts w:ascii="Times New Roman" w:eastAsia="Times New Roman" w:hAnsi="Times New Roman"/>
                <w:color w:val="FF0000"/>
                <w:lang w:eastAsia="ru-RU"/>
              </w:rPr>
            </w:pPr>
            <w:r w:rsidRPr="00DC53DB">
              <w:rPr>
                <w:rFonts w:ascii="Times New Roman" w:eastAsia="Times New Roman" w:hAnsi="Times New Roman"/>
                <w:color w:val="FF0000"/>
                <w:lang w:eastAsia="ru-RU"/>
              </w:rPr>
              <w:t>16</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cbdc.120 AccessTerminationMessage</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2025.07</w:t>
            </w:r>
          </w:p>
        </w:tc>
      </w:tr>
      <w:tr w:rsidR="00DC53DB" w:rsidRPr="00DC53DB"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jc w:val="right"/>
              <w:rPr>
                <w:rFonts w:ascii="Times New Roman" w:eastAsia="Times New Roman" w:hAnsi="Times New Roman"/>
                <w:color w:val="FF0000"/>
                <w:lang w:eastAsia="ru-RU"/>
              </w:rPr>
            </w:pPr>
            <w:r w:rsidRPr="00DC53DB">
              <w:rPr>
                <w:rFonts w:ascii="Times New Roman" w:eastAsia="Times New Roman" w:hAnsi="Times New Roman"/>
                <w:color w:val="FF0000"/>
                <w:lang w:eastAsia="ru-RU"/>
              </w:rPr>
              <w:t>17</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cbdc.121 AccessTerminationNotification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2025.07</w:t>
            </w:r>
          </w:p>
        </w:tc>
      </w:tr>
      <w:tr w:rsidR="00DC53DB" w:rsidRPr="00DC53DB"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jc w:val="right"/>
              <w:rPr>
                <w:rFonts w:ascii="Times New Roman" w:eastAsia="Times New Roman" w:hAnsi="Times New Roman"/>
                <w:color w:val="FF0000"/>
                <w:lang w:eastAsia="ru-RU"/>
              </w:rPr>
            </w:pPr>
            <w:r w:rsidRPr="00DC53DB">
              <w:rPr>
                <w:rFonts w:ascii="Times New Roman" w:eastAsia="Times New Roman" w:hAnsi="Times New Roman"/>
                <w:color w:val="FF0000"/>
                <w:lang w:eastAsia="ru-RU"/>
              </w:rPr>
              <w:t>18</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cbdc.777 G2XRecipientNotification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2025.07</w:t>
            </w:r>
          </w:p>
        </w:tc>
      </w:tr>
      <w:tr w:rsidR="00DC53DB" w:rsidRPr="00DC53DB"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jc w:val="right"/>
              <w:rPr>
                <w:rFonts w:ascii="Times New Roman" w:eastAsia="Times New Roman" w:hAnsi="Times New Roman"/>
                <w:color w:val="FF0000"/>
                <w:lang w:eastAsia="ru-RU"/>
              </w:rPr>
            </w:pPr>
            <w:r w:rsidRPr="00DC53DB">
              <w:rPr>
                <w:rFonts w:ascii="Times New Roman" w:eastAsia="Times New Roman" w:hAnsi="Times New Roman"/>
                <w:color w:val="FF0000"/>
                <w:lang w:eastAsia="ru-RU"/>
              </w:rPr>
              <w:t>19</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cbdc.778 InfoRecipientNotification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2025.07</w:t>
            </w:r>
          </w:p>
        </w:tc>
      </w:tr>
      <w:tr w:rsidR="00DC53DB" w:rsidRPr="00DC53DB"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jc w:val="right"/>
              <w:rPr>
                <w:rFonts w:ascii="Times New Roman" w:eastAsia="Times New Roman" w:hAnsi="Times New Roman"/>
                <w:color w:val="FF0000"/>
                <w:lang w:eastAsia="ru-RU"/>
              </w:rPr>
            </w:pPr>
            <w:r w:rsidRPr="00DC53DB">
              <w:rPr>
                <w:rFonts w:ascii="Times New Roman" w:eastAsia="Times New Roman" w:hAnsi="Times New Roman"/>
                <w:color w:val="FF0000"/>
                <w:lang w:eastAsia="ru-RU"/>
              </w:rPr>
              <w:t>20</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cbdc.778 InfoSenderNotification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FF0000"/>
                <w:lang w:val="ru-RU" w:eastAsia="ru-RU"/>
              </w:rPr>
            </w:pPr>
            <w:r w:rsidRPr="00DC53DB">
              <w:rPr>
                <w:rFonts w:ascii="Times New Roman" w:eastAsia="Times New Roman" w:hAnsi="Times New Roman"/>
                <w:color w:val="FF0000"/>
                <w:lang w:val="ru-RU" w:eastAsia="ru-RU"/>
              </w:rPr>
              <w:t>2025.07</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802574"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21</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cbdc.004 C2B</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w:t>
            </w:r>
            <w:r>
              <w:rPr>
                <w:rFonts w:ascii="Times New Roman" w:eastAsia="Times New Roman" w:hAnsi="Times New Roman"/>
                <w:color w:val="000000"/>
                <w:lang w:val="ru-RU" w:eastAsia="ru-RU"/>
              </w:rPr>
              <w:t>5</w:t>
            </w:r>
            <w:r w:rsidRPr="00DC53DB">
              <w:rPr>
                <w:rFonts w:ascii="Times New Roman" w:eastAsia="Times New Roman" w:hAnsi="Times New Roman"/>
                <w:color w:val="000000"/>
                <w:lang w:val="ru-RU" w:eastAsia="ru-RU"/>
              </w:rPr>
              <w:t>.07</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802574"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22</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cbdc.012 C2BPossibilityRequest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2025.07</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802574"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23</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cbdc.013 C2BPossibilityResponse</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2025.07</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802574"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24</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cbdc.777 C2BBusinessNotification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2025.07</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802574"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25</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cbdc.777 C2BCustomerNotification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2025.07</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802574"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26</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cbdc.010 GetCustomerWalletInfo</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2025.07</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802574"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27</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cbdc.010 GetOrganisationWalletInfo</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2025.07</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28</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cbdc.011 ReturnCustomerWalletInfo</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2025.07</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29</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cbdc.011 ReturnOrganisationWalletInfo</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2025.07</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30</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cbdc.050 MessageStatusRequest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2025.07</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31</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cbdc.051 MessageStatusResponse</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2025.07</w:t>
            </w:r>
          </w:p>
        </w:tc>
      </w:tr>
      <w:tr w:rsidR="00DC53DB" w:rsidRPr="00CD2B04"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32</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cbdc.666 StatusReport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2025.07</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33</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cbdc.666 CCStatusReport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2025.07</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050332"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34</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cbdc.666 IssStatusReport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2025.07</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35</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cbdc.777 ProbeNotification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2025.07</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36</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cbdc.999 Probe</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2025.07</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050332"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lastRenderedPageBreak/>
              <w:t>37</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cbdc.020 CustomerDataFIAdministrationRequest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2025.01*</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050332"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38</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cbdc.020 CustomerIdentifiersRequest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2025.01*</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39</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cbdc.020 OrganisationDataFIAdministrationRequest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2025.01*</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40</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cbdc.020 OrganisationIdentifiersRequest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2025.01*</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41</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cbdc.021 ClientDataFIAdministrationNotification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2025.01</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42</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cbdc.021 ClientIdentifiersNotification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2025.01</w:t>
            </w:r>
          </w:p>
        </w:tc>
      </w:tr>
      <w:tr w:rsidR="00DC53DB" w:rsidRPr="00CD2B04"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jc w:val="right"/>
              <w:rPr>
                <w:rFonts w:ascii="Times New Roman" w:eastAsia="Times New Roman" w:hAnsi="Times New Roman"/>
                <w:color w:val="000000"/>
                <w:lang w:eastAsia="ru-RU"/>
              </w:rPr>
            </w:pPr>
            <w:r w:rsidRPr="00DC53DB">
              <w:rPr>
                <w:rFonts w:ascii="Times New Roman" w:eastAsia="Times New Roman" w:hAnsi="Times New Roman"/>
                <w:color w:val="000000"/>
                <w:lang w:eastAsia="ru-RU"/>
              </w:rPr>
              <w:t>43</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cbdc.027 ClientWalletRestrictionNotification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2025.01</w:t>
            </w:r>
          </w:p>
        </w:tc>
      </w:tr>
      <w:tr w:rsidR="00DC53DB" w:rsidRPr="00CD2B04"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jc w:val="right"/>
              <w:rPr>
                <w:rFonts w:ascii="Times New Roman" w:eastAsia="Times New Roman" w:hAnsi="Times New Roman"/>
                <w:color w:val="000000"/>
                <w:lang w:eastAsia="ru-RU"/>
              </w:rPr>
            </w:pPr>
            <w:r w:rsidRPr="00DC53DB">
              <w:rPr>
                <w:rFonts w:ascii="Times New Roman" w:eastAsia="Times New Roman" w:hAnsi="Times New Roman"/>
                <w:color w:val="000000"/>
                <w:lang w:eastAsia="ru-RU"/>
              </w:rPr>
              <w:t>44</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cbdc.029 ClientWalletArrestNotification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2025.01</w:t>
            </w:r>
          </w:p>
        </w:tc>
      </w:tr>
      <w:tr w:rsidR="00DC53DB" w:rsidRPr="00CD2B04"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jc w:val="right"/>
              <w:rPr>
                <w:rFonts w:ascii="Times New Roman" w:eastAsia="Times New Roman" w:hAnsi="Times New Roman"/>
                <w:color w:val="000000"/>
                <w:lang w:eastAsia="ru-RU"/>
              </w:rPr>
            </w:pPr>
            <w:r w:rsidRPr="00DC53DB">
              <w:rPr>
                <w:rFonts w:ascii="Times New Roman" w:eastAsia="Times New Roman" w:hAnsi="Times New Roman"/>
                <w:color w:val="000000"/>
                <w:lang w:eastAsia="ru-RU"/>
              </w:rPr>
              <w:t>45</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cbdc.077 EventNotification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2025.01</w:t>
            </w:r>
          </w:p>
        </w:tc>
      </w:tr>
      <w:tr w:rsidR="00DC53DB" w:rsidRPr="00CD2B04"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jc w:val="right"/>
              <w:rPr>
                <w:rFonts w:ascii="Times New Roman" w:eastAsia="Times New Roman" w:hAnsi="Times New Roman"/>
                <w:color w:val="000000"/>
                <w:lang w:eastAsia="ru-RU"/>
              </w:rPr>
            </w:pPr>
            <w:r w:rsidRPr="00DC53DB">
              <w:rPr>
                <w:rFonts w:ascii="Times New Roman" w:eastAsia="Times New Roman" w:hAnsi="Times New Roman"/>
                <w:color w:val="000000"/>
                <w:lang w:eastAsia="ru-RU"/>
              </w:rPr>
              <w:t>46</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cbdc.077 TerminationClientNotification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2025.01</w:t>
            </w:r>
          </w:p>
        </w:tc>
      </w:tr>
      <w:tr w:rsidR="00DC53DB" w:rsidRPr="00CD2B04"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jc w:val="right"/>
              <w:rPr>
                <w:rFonts w:ascii="Times New Roman" w:eastAsia="Times New Roman" w:hAnsi="Times New Roman"/>
                <w:color w:val="000000"/>
                <w:lang w:eastAsia="ru-RU"/>
              </w:rPr>
            </w:pPr>
            <w:r w:rsidRPr="00DC53DB">
              <w:rPr>
                <w:rFonts w:ascii="Times New Roman" w:eastAsia="Times New Roman" w:hAnsi="Times New Roman"/>
                <w:color w:val="000000"/>
                <w:lang w:eastAsia="ru-RU"/>
              </w:rPr>
              <w:t>47</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cbdc.077 TerminationFINotification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2025.01</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48</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cbdc.002 CustomerDCBuyingOrder</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49</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cbdc.002 CustomerDCSellingRequest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50</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cbdc.002 OrganisationDCBuyingOrder</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51</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cbdc.002 OrganisationDCSellingRequest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52</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cbdc.003 CustomerDCTransferC2C</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53</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cbdc.005 B2CRefund</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54</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cbdc.006 B2B</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55</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cbdc.010 GetFIWalletInfo</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56</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cbdc.011 ReturnFIWalletInfo</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57</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cbdc.012 B2BPossibilityRequest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58</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cbdc.012 B2CRefundPossibilityRequest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59</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cbdc.012 C2CPossibilityRequest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60</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cbdc.012 CustomerCertRegistrationPossibilityRequest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61</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cbdc.012 CustomerDCBuyingFIPossibilityRequest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62</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cbdc.012 CustomerDCSellingPossibilityRequest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63</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cbdc.012 CustomerWalletFIManagementPossibilityRequest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64</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cbdc.012 CustomerWalletManagementPossibilityRequest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65</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cbdc.012 FIWalletManagementPossibilityRequest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66</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cbdc.012 OrganisationCertRegistrationPossibilityRequest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67</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cbdc.012 OrganisationDCBuyingFIPossibilityRequest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68</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cbdc.012 OrganisationDCSellingPossibilityRequest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69</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cbdc.012 OrganisationWalletFIManagementPossibilityRequest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70</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cbdc.012 OrganisationWalletManagementPossibilityRequest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71</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cbdc.013 B2BPossibilityResponse</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72</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cbdc.013 B2CRefundPossibilityResponse</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73</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cbdc.013 C2CPossibilityResponse</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74</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cbdc.013 CustomerCertRegistrationPossibilityResponse</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lastRenderedPageBreak/>
              <w:t>75</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cbdc.013 CustomerDCBuyingFIPossibilityResponse</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76</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cbdc.013 CustomerDCSellingPossibilityResponse</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77</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cbdc.013 CustomerWalletFIManagementPossibilityResponse</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78</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cbdc.013 CustomerWalletManagementPossibilityResponse</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79</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cbdc.013 FIWalletManagementPossibilityResponse</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80</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cbdc.013 OrganisationCertRegistrationPossibilityResponse</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81</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cbdc.013 OrganisationDCBuyingFIPossibilityResponse</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82</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cbdc.013 OrganisationDCSellingPossibilityResponse</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83</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cbdc.013 OrganisationWalletFIManagementPossibilityResponse</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84</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cbdc.013 OrganisationWalletManagementPossibilityResponse</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85</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cbdc.020 CustomerDataAdministrationRequest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34AA6">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86</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cbdc.020 OrganisationDataAdministrationRequest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DC53DB" w:rsidRDefault="00DC53DB" w:rsidP="00D34AA6">
            <w:pPr>
              <w:spacing w:line="240" w:lineRule="auto"/>
              <w:rPr>
                <w:rFonts w:ascii="Times New Roman" w:eastAsia="Times New Roman" w:hAnsi="Times New Roman"/>
                <w:color w:val="000000"/>
                <w:lang w:val="ru-RU" w:eastAsia="ru-RU"/>
              </w:rPr>
            </w:pPr>
            <w:r w:rsidRPr="002A2891">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87</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cbdc.021 ClientDataAdministrationFINotification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88</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cbdc.021 ClientDataAdministrationNotification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89</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cbdc.021 CustomerPhoneAdministrationNotification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90</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cbdc.021 RPDataAdministrationFINotification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91</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cbdc.022 CustomerCertRegistrationRequest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92</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cbdc.022 CustomerWalletFIManagementRequest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93</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cbdc.022 CustomerWalletManagementRequest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94</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cbdc.022 FIWalletManagementRequest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95</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cbdc.022 OrganisationCertRegistrationRequest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96</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cbdc.022 OrganisationWalletFIManagementRequest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97</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cbdc.022 OrganisationWalletManagementRequest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98</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cbdc.023 ClientWalletManagementFINotification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99</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cbdc.023 CustomerCertRegistrationNotification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100</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cbdc.023 CustomerWalletFIManagementNotification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101</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cbdc.023 CustomerWalletManagementNotification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102</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cbdc.023 FIWalletAdmFINotification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103</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cbdc.023 FIWalletManagementNotification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104</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cbdc.023 OrganisationCertRegistrationNotification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105</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cbdc.023 OrganisationWalletFIManagementNotification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106</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cbdc.023 OrganisationWalletManagementNotification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107</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cbdc.666 SETStatusReport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108</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cbdc.777 B2BRecipientNotification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109</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cbdc.777 B2BSenderNotification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110</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cbdc.777 B2CRefundBusinessNotification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111</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cbdc.777 B2CRefundCustomerNotification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112</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cbdc.777 CustomerDCBuyingFINotification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lastRenderedPageBreak/>
              <w:t>113</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cbdc.777 CustomerDCBuyingNotification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114</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cbdc.777 CustomerDCSellingFINotification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115</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cbdc.777 CustomerDCSellingNotification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116</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cbdc.777 DCTransferC2CRecipientNotification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117</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cbdc.777 DCTransferC2CSenderNotification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118</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cbdc.777 OpTransferToBankRefundSenderNotification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119</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cbdc.777 OpTransferToBankSenderNotification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120</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cbdc.777 OpTransferToDCARecipientNotification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121</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cbdc.777 OpTransferToDCASenderNotification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122</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cbdc.777 OrganisationDCBuyingFINotification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123</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cbdc.777 OrganisationDCBuyingNotification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124</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cbdc.777 OrganisationDCSellingFINotification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125</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cbdc.777 OrganisationDCSellingNotification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126</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cbdc.777 SETDTSenderNotification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2024.03</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127</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cbdc.002 FIDCBuyingRequest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2022.2</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128</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cbdc.002 FIDCSellingRequest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2022.2</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129</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cbdc.023 FIWalletManagementFINotification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2022.2</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130</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cbdc.040 FICertificateRevocationList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2022.2</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131</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cbdc.100 SETTemplateListRequest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2022.2</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132</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cbdc.101 SETTemplateList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2022.2</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133</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cbdc.102 SETOrderRequest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2022.2</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134</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cbdc.103 SETOrderResponse</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2022.2</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135</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cbdc.104 SETOrder</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2022.2</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136</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cbdc.105 SETOrderNotification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2022.2</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137</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cbdc.106 SETListRequest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2022.2</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138</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cbdc.107 SETListNotification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2022.2</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139</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cbdc.108 SETOperationRequest</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2022.2</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140</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cbdc.109 SETOperationResponse</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2022.2</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141</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cbdc.110 SETOperation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2022.2</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142</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cbdc.111 SETOperationNotification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2022.2</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143</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cbdc.777 CertificateRevocationListNotification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2022.2</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144</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cbdc.777 FIDCBuyingNotification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2022.2</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145</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cbdc.777 FIDCBuyingTransferNotification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2022.2</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146</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cbdc.777 FIDCSellingNotification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2022.2</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D2CB5"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147</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cbdc.777 FIDCSellingTransferNotification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2022.2</w:t>
            </w:r>
          </w:p>
        </w:tc>
      </w:tr>
      <w:tr w:rsidR="00DC53DB" w:rsidRPr="002A2891" w:rsidTr="00DC53DB">
        <w:trPr>
          <w:trHeight w:val="33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rsidR="00DC53DB" w:rsidRPr="00DC53DB" w:rsidRDefault="00DC53DB" w:rsidP="00DC53DB">
            <w:pPr>
              <w:spacing w:line="240" w:lineRule="auto"/>
              <w:jc w:val="right"/>
              <w:rPr>
                <w:rFonts w:ascii="Times New Roman" w:eastAsia="Times New Roman" w:hAnsi="Times New Roman"/>
                <w:color w:val="000000"/>
                <w:lang w:eastAsia="ru-RU"/>
              </w:rPr>
            </w:pPr>
            <w:r>
              <w:rPr>
                <w:rFonts w:ascii="Times New Roman" w:eastAsia="Times New Roman" w:hAnsi="Times New Roman"/>
                <w:color w:val="000000"/>
                <w:lang w:eastAsia="ru-RU"/>
              </w:rPr>
              <w:t>148</w:t>
            </w:r>
          </w:p>
        </w:tc>
        <w:tc>
          <w:tcPr>
            <w:tcW w:w="6978"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cbdc.777 FIRefundNotification</w:t>
            </w:r>
          </w:p>
        </w:tc>
        <w:tc>
          <w:tcPr>
            <w:tcW w:w="1320" w:type="dxa"/>
            <w:tcBorders>
              <w:top w:val="nil"/>
              <w:left w:val="nil"/>
              <w:bottom w:val="single" w:sz="8" w:space="0" w:color="auto"/>
              <w:right w:val="single" w:sz="8" w:space="0" w:color="auto"/>
            </w:tcBorders>
            <w:shd w:val="clear" w:color="auto" w:fill="auto"/>
            <w:noWrap/>
            <w:vAlign w:val="center"/>
            <w:hideMark/>
          </w:tcPr>
          <w:p w:rsidR="00DC53DB" w:rsidRPr="002A2891" w:rsidRDefault="00DC53DB" w:rsidP="00DC53DB">
            <w:pPr>
              <w:spacing w:line="240" w:lineRule="auto"/>
              <w:rPr>
                <w:rFonts w:ascii="Times New Roman" w:eastAsia="Times New Roman" w:hAnsi="Times New Roman"/>
                <w:color w:val="000000"/>
                <w:lang w:val="ru-RU" w:eastAsia="ru-RU"/>
              </w:rPr>
            </w:pPr>
            <w:r w:rsidRPr="00DC53DB">
              <w:rPr>
                <w:rFonts w:ascii="Times New Roman" w:eastAsia="Times New Roman" w:hAnsi="Times New Roman"/>
                <w:color w:val="000000"/>
                <w:lang w:val="ru-RU" w:eastAsia="ru-RU"/>
              </w:rPr>
              <w:t>2022.2</w:t>
            </w:r>
          </w:p>
        </w:tc>
      </w:tr>
    </w:tbl>
    <w:p w:rsidR="00DC53DB" w:rsidRPr="00E2731D" w:rsidRDefault="00DC53DB" w:rsidP="009F03AF">
      <w:pPr>
        <w:pStyle w:val="ac"/>
        <w:numPr>
          <w:ilvl w:val="0"/>
          <w:numId w:val="258"/>
        </w:numPr>
        <w:rPr>
          <w:rFonts w:asciiTheme="minorHAnsi" w:hAnsiTheme="minorHAnsi"/>
          <w:lang w:val="ru-RU"/>
        </w:rPr>
      </w:pPr>
      <w:r>
        <w:rPr>
          <w:rFonts w:asciiTheme="minorHAnsi" w:hAnsiTheme="minorHAnsi"/>
          <w:lang w:val="ru-RU"/>
        </w:rPr>
        <w:t>-</w:t>
      </w:r>
      <w:r w:rsidR="009F03AF" w:rsidRPr="009F03AF">
        <w:rPr>
          <w:rFonts w:ascii="Times New Roman" w:hAnsi="Times New Roman"/>
          <w:lang w:val="ru-RU"/>
        </w:rPr>
        <w:t xml:space="preserve"> </w:t>
      </w:r>
      <w:r w:rsidRPr="009F03AF">
        <w:rPr>
          <w:rFonts w:ascii="Times New Roman" w:hAnsi="Times New Roman"/>
          <w:lang w:val="ru-RU"/>
        </w:rPr>
        <w:t xml:space="preserve">см. </w:t>
      </w:r>
      <w:r w:rsidR="009F03AF" w:rsidRPr="009F03AF">
        <w:rPr>
          <w:rFonts w:ascii="Times New Roman" w:hAnsi="Times New Roman"/>
          <w:lang w:val="ru-RU"/>
        </w:rPr>
        <w:t>пояснения в разделе 1.3.1</w:t>
      </w:r>
    </w:p>
    <w:p w:rsidR="00DC53DB" w:rsidRPr="00DC53DB" w:rsidRDefault="00DC53DB" w:rsidP="00DC53DB">
      <w:pPr>
        <w:pStyle w:val="10"/>
        <w:tabs>
          <w:tab w:val="clear" w:pos="432"/>
        </w:tabs>
        <w:ind w:left="567" w:hanging="567"/>
        <w:rPr>
          <w:lang w:val="ru-RU"/>
        </w:rPr>
      </w:pPr>
      <w:bookmarkStart w:id="91" w:name="_Toc63241816"/>
      <w:bookmarkStart w:id="92" w:name="_Toc63353660"/>
      <w:bookmarkStart w:id="93" w:name="_Toc77349231"/>
      <w:bookmarkStart w:id="94" w:name="_Toc80985030"/>
      <w:bookmarkStart w:id="95" w:name="_Toc161322735"/>
      <w:bookmarkStart w:id="96" w:name="_Toc178598699"/>
      <w:bookmarkStart w:id="97" w:name="_Toc192512270"/>
      <w:bookmarkStart w:id="98" w:name="_Toc63353663"/>
      <w:bookmarkEnd w:id="73"/>
      <w:bookmarkEnd w:id="74"/>
      <w:r w:rsidRPr="006C13DC">
        <w:rPr>
          <w:lang w:val="ru-RU"/>
        </w:rPr>
        <w:lastRenderedPageBreak/>
        <w:t>У</w:t>
      </w:r>
      <w:r w:rsidRPr="00DC53DB">
        <w:rPr>
          <w:lang w:val="ru-RU"/>
        </w:rPr>
        <w:t>частие в обмене ЭС</w:t>
      </w:r>
      <w:bookmarkEnd w:id="91"/>
      <w:bookmarkEnd w:id="92"/>
      <w:bookmarkEnd w:id="93"/>
      <w:bookmarkEnd w:id="94"/>
      <w:bookmarkEnd w:id="95"/>
      <w:bookmarkEnd w:id="96"/>
      <w:bookmarkEnd w:id="97"/>
    </w:p>
    <w:p w:rsidR="00DC53DB" w:rsidRDefault="00DC53DB" w:rsidP="00DC53DB">
      <w:pPr>
        <w:pStyle w:val="21"/>
        <w:tabs>
          <w:tab w:val="clear" w:pos="860"/>
          <w:tab w:val="num" w:pos="576"/>
          <w:tab w:val="num" w:pos="1286"/>
        </w:tabs>
        <w:ind w:left="576"/>
        <w:rPr>
          <w:lang w:val="ru-RU"/>
        </w:rPr>
      </w:pPr>
      <w:bookmarkStart w:id="99" w:name="_Toc63241817"/>
      <w:bookmarkStart w:id="100" w:name="_Toc63353661"/>
      <w:bookmarkStart w:id="101" w:name="_Toc77349232"/>
      <w:bookmarkStart w:id="102" w:name="_Toc80985031"/>
      <w:bookmarkStart w:id="103" w:name="_Toc161322736"/>
      <w:bookmarkStart w:id="104" w:name="_Toc178598700"/>
      <w:bookmarkStart w:id="105" w:name="_Toc192512271"/>
      <w:r>
        <w:rPr>
          <w:lang w:val="ru-RU"/>
        </w:rPr>
        <w:t>Типы и роли субъектов ПлЦР</w:t>
      </w:r>
      <w:bookmarkEnd w:id="99"/>
      <w:bookmarkEnd w:id="100"/>
      <w:bookmarkEnd w:id="101"/>
      <w:bookmarkEnd w:id="102"/>
      <w:bookmarkEnd w:id="103"/>
      <w:bookmarkEnd w:id="104"/>
      <w:bookmarkEnd w:id="105"/>
      <w:r>
        <w:rPr>
          <w:lang w:val="ru-RU"/>
        </w:rPr>
        <w:t xml:space="preserve"> </w:t>
      </w:r>
    </w:p>
    <w:p w:rsidR="00DC53DB" w:rsidRDefault="00DC53DB" w:rsidP="00DC53DB">
      <w:pPr>
        <w:pStyle w:val="1110"/>
      </w:pPr>
      <w:r w:rsidRPr="00E13520">
        <w:t xml:space="preserve">В Системе ЦР функционируют следующие типы </w:t>
      </w:r>
      <w:r>
        <w:t>Субъектов ПлЦР, определенные в правилах платформы цифрового рубля</w:t>
      </w:r>
      <w:r w:rsidRPr="00E13520">
        <w:t>:</w:t>
      </w:r>
    </w:p>
    <w:p w:rsidR="00DC53DB" w:rsidRPr="00DA5815" w:rsidRDefault="00DC53DB" w:rsidP="00DC53DB">
      <w:pPr>
        <w:pStyle w:val="a3"/>
        <w:numPr>
          <w:ilvl w:val="1"/>
          <w:numId w:val="253"/>
        </w:numPr>
        <w:suppressAutoHyphens/>
        <w:spacing w:before="120" w:after="120" w:line="240" w:lineRule="auto"/>
        <w:ind w:left="851" w:firstLine="0"/>
        <w:contextualSpacing w:val="0"/>
        <w:rPr>
          <w:lang w:val="ru-RU"/>
        </w:rPr>
      </w:pPr>
      <w:r w:rsidRPr="00DA5815">
        <w:rPr>
          <w:lang w:val="ru-RU"/>
        </w:rPr>
        <w:t>Оператор;</w:t>
      </w:r>
    </w:p>
    <w:p w:rsidR="00DC53DB" w:rsidRPr="00DA5815" w:rsidRDefault="00DC53DB" w:rsidP="00DC53DB">
      <w:pPr>
        <w:pStyle w:val="a3"/>
        <w:numPr>
          <w:ilvl w:val="1"/>
          <w:numId w:val="253"/>
        </w:numPr>
        <w:suppressAutoHyphens/>
        <w:spacing w:before="120" w:after="120" w:line="240" w:lineRule="auto"/>
        <w:ind w:left="851" w:firstLine="0"/>
        <w:contextualSpacing w:val="0"/>
        <w:rPr>
          <w:lang w:val="ru-RU"/>
        </w:rPr>
      </w:pPr>
      <w:r w:rsidRPr="00DA5815">
        <w:rPr>
          <w:lang w:val="ru-RU"/>
        </w:rPr>
        <w:t>Участник П</w:t>
      </w:r>
      <w:r>
        <w:rPr>
          <w:lang w:val="ru-RU"/>
        </w:rPr>
        <w:t>л</w:t>
      </w:r>
      <w:r w:rsidRPr="00DA5815">
        <w:rPr>
          <w:lang w:val="ru-RU"/>
        </w:rPr>
        <w:t>ЦР;</w:t>
      </w:r>
    </w:p>
    <w:p w:rsidR="00830026" w:rsidRDefault="00DC53DB" w:rsidP="00830026">
      <w:pPr>
        <w:pStyle w:val="a3"/>
        <w:numPr>
          <w:ilvl w:val="1"/>
          <w:numId w:val="253"/>
        </w:numPr>
        <w:suppressAutoHyphens/>
        <w:spacing w:before="120" w:after="120" w:line="240" w:lineRule="auto"/>
        <w:ind w:left="851" w:firstLine="0"/>
        <w:contextualSpacing w:val="0"/>
        <w:rPr>
          <w:lang w:val="ru-RU"/>
        </w:rPr>
      </w:pPr>
      <w:r>
        <w:rPr>
          <w:lang w:val="ru-RU"/>
        </w:rPr>
        <w:t xml:space="preserve">Пользователь ПлЦР (далее – </w:t>
      </w:r>
      <w:r w:rsidRPr="00DA5815">
        <w:rPr>
          <w:lang w:val="ru-RU"/>
        </w:rPr>
        <w:t>Клиент</w:t>
      </w:r>
      <w:r>
        <w:rPr>
          <w:lang w:val="ru-RU"/>
        </w:rPr>
        <w:t>)</w:t>
      </w:r>
      <w:r w:rsidRPr="00DA5815">
        <w:rPr>
          <w:lang w:val="ru-RU"/>
        </w:rPr>
        <w:t>;</w:t>
      </w:r>
    </w:p>
    <w:p w:rsidR="00830026" w:rsidRPr="00830026" w:rsidRDefault="00830026" w:rsidP="00830026">
      <w:pPr>
        <w:pStyle w:val="a3"/>
        <w:numPr>
          <w:ilvl w:val="1"/>
          <w:numId w:val="253"/>
        </w:numPr>
        <w:suppressAutoHyphens/>
        <w:spacing w:before="120" w:after="120" w:line="240" w:lineRule="auto"/>
        <w:ind w:left="851" w:firstLine="0"/>
        <w:contextualSpacing w:val="0"/>
        <w:rPr>
          <w:lang w:val="ru-RU"/>
        </w:rPr>
      </w:pPr>
      <w:r w:rsidRPr="00830026">
        <w:rPr>
          <w:lang w:val="ru-RU"/>
        </w:rPr>
        <w:t>Специальный участник ПлЦР (Спец. участник ПлЦР).</w:t>
      </w:r>
    </w:p>
    <w:p w:rsidR="00830026" w:rsidRPr="00830026" w:rsidRDefault="00830026" w:rsidP="00830026">
      <w:pPr>
        <w:suppressAutoHyphens/>
        <w:spacing w:before="120" w:after="120" w:line="240" w:lineRule="auto"/>
        <w:ind w:left="1080" w:hanging="360"/>
        <w:rPr>
          <w:lang w:val="ru-RU"/>
        </w:rPr>
      </w:pPr>
    </w:p>
    <w:p w:rsidR="00DC53DB" w:rsidRPr="00E13520" w:rsidRDefault="00DC53DB" w:rsidP="00DC53DB">
      <w:pPr>
        <w:pStyle w:val="1110"/>
      </w:pPr>
      <w:r>
        <w:t>Субъектам ПлЦР</w:t>
      </w:r>
      <w:r w:rsidRPr="00E13520">
        <w:t xml:space="preserve"> назначаются следующие роли:</w:t>
      </w:r>
    </w:p>
    <w:p w:rsidR="00DC53DB" w:rsidRPr="00E13520" w:rsidRDefault="00DC53DB" w:rsidP="00DC53DB">
      <w:pPr>
        <w:pStyle w:val="a3"/>
        <w:numPr>
          <w:ilvl w:val="1"/>
          <w:numId w:val="253"/>
        </w:numPr>
        <w:suppressAutoHyphens/>
        <w:spacing w:before="120" w:after="120" w:line="240" w:lineRule="auto"/>
        <w:ind w:left="851" w:firstLine="0"/>
        <w:contextualSpacing w:val="0"/>
      </w:pPr>
      <w:r w:rsidRPr="00DA5815">
        <w:rPr>
          <w:lang w:val="ru-RU"/>
        </w:rPr>
        <w:t>Оператор Платформы ЦР (ОП)</w:t>
      </w:r>
      <w:r w:rsidRPr="00E13520">
        <w:t>;</w:t>
      </w:r>
    </w:p>
    <w:p w:rsidR="00DC53DB" w:rsidRPr="00DA5815" w:rsidRDefault="00DC53DB" w:rsidP="00DC53DB">
      <w:pPr>
        <w:pStyle w:val="a3"/>
        <w:numPr>
          <w:ilvl w:val="1"/>
          <w:numId w:val="253"/>
        </w:numPr>
        <w:suppressAutoHyphens/>
        <w:spacing w:before="120" w:after="120" w:line="240" w:lineRule="auto"/>
        <w:ind w:left="851" w:firstLine="0"/>
        <w:contextualSpacing w:val="0"/>
        <w:rPr>
          <w:lang w:val="ru-RU"/>
        </w:rPr>
      </w:pPr>
      <w:r w:rsidRPr="00DA5815">
        <w:rPr>
          <w:lang w:val="ru-RU"/>
        </w:rPr>
        <w:t>Регистрационный, операционный и расчётный депозитарий (РОРД) – Узел ПлЦР, обеспечивающий обработку операций Оператора, Участника ПлЦР, Клиента;</w:t>
      </w:r>
    </w:p>
    <w:p w:rsidR="00DC53DB" w:rsidRPr="00DA5815" w:rsidRDefault="00DC53DB" w:rsidP="00DC53DB">
      <w:pPr>
        <w:pStyle w:val="a3"/>
        <w:numPr>
          <w:ilvl w:val="1"/>
          <w:numId w:val="253"/>
        </w:numPr>
        <w:suppressAutoHyphens/>
        <w:spacing w:before="120" w:after="120" w:line="240" w:lineRule="auto"/>
        <w:ind w:left="851" w:firstLine="0"/>
        <w:contextualSpacing w:val="0"/>
        <w:rPr>
          <w:lang w:val="ru-RU"/>
        </w:rPr>
      </w:pPr>
      <w:r w:rsidRPr="00DA5815">
        <w:rPr>
          <w:lang w:val="ru-RU"/>
        </w:rPr>
        <w:t>Финансовый посредник (ФП);</w:t>
      </w:r>
    </w:p>
    <w:p w:rsidR="00DC53DB" w:rsidRPr="00E13520" w:rsidRDefault="00DC53DB" w:rsidP="00DC53DB">
      <w:pPr>
        <w:pStyle w:val="a3"/>
        <w:numPr>
          <w:ilvl w:val="1"/>
          <w:numId w:val="253"/>
        </w:numPr>
        <w:suppressAutoHyphens/>
        <w:spacing w:before="120" w:after="120" w:line="240" w:lineRule="auto"/>
        <w:ind w:left="851" w:firstLine="0"/>
        <w:contextualSpacing w:val="0"/>
      </w:pPr>
      <w:r w:rsidRPr="00E13520">
        <w:t>Физическое лицо (ФЛ);</w:t>
      </w:r>
    </w:p>
    <w:p w:rsidR="00DC53DB" w:rsidRDefault="00DC53DB" w:rsidP="00DC53DB">
      <w:pPr>
        <w:pStyle w:val="a3"/>
        <w:numPr>
          <w:ilvl w:val="1"/>
          <w:numId w:val="253"/>
        </w:numPr>
        <w:suppressAutoHyphens/>
        <w:spacing w:before="120" w:after="120" w:line="240" w:lineRule="auto"/>
        <w:ind w:left="851" w:firstLine="0"/>
        <w:contextualSpacing w:val="0"/>
      </w:pPr>
      <w:r w:rsidRPr="00E13520">
        <w:t>Юридическое лицо (ЮЛ);</w:t>
      </w:r>
    </w:p>
    <w:p w:rsidR="00830026" w:rsidRPr="00E13520" w:rsidRDefault="00830026" w:rsidP="00DC53DB">
      <w:pPr>
        <w:pStyle w:val="a3"/>
        <w:numPr>
          <w:ilvl w:val="1"/>
          <w:numId w:val="253"/>
        </w:numPr>
        <w:suppressAutoHyphens/>
        <w:spacing w:before="120" w:after="120" w:line="240" w:lineRule="auto"/>
        <w:ind w:left="851" w:firstLine="0"/>
        <w:contextualSpacing w:val="0"/>
      </w:pPr>
      <w:r>
        <w:rPr>
          <w:lang w:val="ru-RU"/>
        </w:rPr>
        <w:t>Федеральное казначейство (ФК).</w:t>
      </w:r>
    </w:p>
    <w:p w:rsidR="00DC53DB" w:rsidRPr="00E13520" w:rsidRDefault="00DC53DB" w:rsidP="00DC53DB">
      <w:pPr>
        <w:suppressAutoHyphens/>
        <w:spacing w:before="120" w:after="120" w:line="240" w:lineRule="auto"/>
      </w:pPr>
    </w:p>
    <w:p w:rsidR="00DC53DB" w:rsidRPr="00E13520" w:rsidRDefault="00DC53DB" w:rsidP="00DC53DB">
      <w:pPr>
        <w:pStyle w:val="1110"/>
      </w:pPr>
      <w:r w:rsidRPr="00E13520">
        <w:t xml:space="preserve">В </w:t>
      </w:r>
      <w:r>
        <w:t>таблице ниже</w:t>
      </w:r>
      <w:r w:rsidRPr="00E13520">
        <w:t xml:space="preserve"> приведено соответствие типов </w:t>
      </w:r>
      <w:r>
        <w:t>Субъектов ПлЦР</w:t>
      </w:r>
      <w:r w:rsidRPr="00E13520">
        <w:t xml:space="preserve"> и их ролей:</w:t>
      </w:r>
    </w:p>
    <w:p w:rsidR="00DC53DB" w:rsidRPr="00E13520" w:rsidRDefault="00DC53DB" w:rsidP="00DC53DB">
      <w:pPr>
        <w:pStyle w:val="1110"/>
      </w:pPr>
    </w:p>
    <w:p w:rsidR="00DC53DB" w:rsidRPr="00FE014A" w:rsidRDefault="00DC53DB" w:rsidP="00DC53DB">
      <w:pPr>
        <w:pStyle w:val="afff5"/>
        <w:rPr>
          <w:i/>
          <w:color w:val="000000" w:themeColor="text1"/>
          <w:lang w:val="ru-RU"/>
        </w:rPr>
      </w:pPr>
      <w:bookmarkStart w:id="106" w:name="_Ref65742392"/>
      <w:bookmarkStart w:id="107" w:name="_Ref65742376"/>
      <w:r w:rsidRPr="00FE014A">
        <w:rPr>
          <w:i/>
          <w:color w:val="000000" w:themeColor="text1"/>
          <w:lang w:val="ru-RU"/>
        </w:rPr>
        <w:t xml:space="preserve">Таблица </w:t>
      </w:r>
      <w:bookmarkEnd w:id="106"/>
      <w:r>
        <w:rPr>
          <w:i/>
          <w:color w:val="000000" w:themeColor="text1"/>
          <w:lang w:val="ru-RU"/>
        </w:rPr>
        <w:t>1</w:t>
      </w:r>
      <w:r w:rsidRPr="00FE014A">
        <w:rPr>
          <w:i/>
          <w:color w:val="000000" w:themeColor="text1"/>
          <w:lang w:val="ru-RU"/>
        </w:rPr>
        <w:t xml:space="preserve"> – Соответствие типов Субъектов П</w:t>
      </w:r>
      <w:r>
        <w:rPr>
          <w:i/>
          <w:color w:val="000000" w:themeColor="text1"/>
          <w:lang w:val="ru-RU"/>
        </w:rPr>
        <w:t>л</w:t>
      </w:r>
      <w:r w:rsidRPr="00FE014A">
        <w:rPr>
          <w:i/>
          <w:color w:val="000000" w:themeColor="text1"/>
          <w:lang w:val="ru-RU"/>
        </w:rPr>
        <w:t>ЦР и ролей</w:t>
      </w:r>
      <w:bookmarkEnd w:id="107"/>
    </w:p>
    <w:tbl>
      <w:tblPr>
        <w:tblStyle w:val="aff8"/>
        <w:tblW w:w="7655" w:type="dxa"/>
        <w:tblInd w:w="-5" w:type="dxa"/>
        <w:tblCellMar>
          <w:top w:w="57" w:type="dxa"/>
          <w:bottom w:w="57" w:type="dxa"/>
        </w:tblCellMar>
        <w:tblLook w:val="04A0" w:firstRow="1" w:lastRow="0" w:firstColumn="1" w:lastColumn="0" w:noHBand="0" w:noVBand="1"/>
      </w:tblPr>
      <w:tblGrid>
        <w:gridCol w:w="675"/>
        <w:gridCol w:w="2869"/>
        <w:gridCol w:w="851"/>
        <w:gridCol w:w="709"/>
        <w:gridCol w:w="709"/>
        <w:gridCol w:w="708"/>
        <w:gridCol w:w="567"/>
        <w:gridCol w:w="567"/>
      </w:tblGrid>
      <w:tr w:rsidR="00830026" w:rsidRPr="00E13520" w:rsidTr="00830026">
        <w:trPr>
          <w:cantSplit/>
          <w:trHeight w:val="1877"/>
          <w:tblHeader/>
        </w:trPr>
        <w:tc>
          <w:tcPr>
            <w:tcW w:w="675" w:type="dxa"/>
            <w:shd w:val="clear" w:color="auto" w:fill="DBE5F1" w:themeFill="accent1" w:themeFillTint="33"/>
            <w:vAlign w:val="center"/>
          </w:tcPr>
          <w:p w:rsidR="00830026" w:rsidRPr="00E13520" w:rsidRDefault="00830026" w:rsidP="00DC53DB">
            <w:pPr>
              <w:pStyle w:val="4"/>
              <w:numPr>
                <w:ilvl w:val="0"/>
                <w:numId w:val="0"/>
              </w:numPr>
              <w:tabs>
                <w:tab w:val="left" w:pos="851"/>
              </w:tabs>
              <w:suppressAutoHyphens/>
              <w:jc w:val="center"/>
              <w:rPr>
                <w:b/>
              </w:rPr>
            </w:pPr>
            <w:r w:rsidRPr="00E13520">
              <w:rPr>
                <w:b/>
              </w:rPr>
              <w:t>№ п/п</w:t>
            </w:r>
          </w:p>
        </w:tc>
        <w:tc>
          <w:tcPr>
            <w:tcW w:w="2869" w:type="dxa"/>
            <w:tcBorders>
              <w:tl2br w:val="single" w:sz="4" w:space="0" w:color="auto"/>
            </w:tcBorders>
            <w:shd w:val="clear" w:color="auto" w:fill="DBE5F1" w:themeFill="accent1" w:themeFillTint="33"/>
            <w:vAlign w:val="center"/>
          </w:tcPr>
          <w:p w:rsidR="00830026" w:rsidRDefault="00830026" w:rsidP="00DC53DB">
            <w:pPr>
              <w:pStyle w:val="4"/>
              <w:numPr>
                <w:ilvl w:val="0"/>
                <w:numId w:val="0"/>
              </w:numPr>
              <w:tabs>
                <w:tab w:val="left" w:pos="851"/>
              </w:tabs>
              <w:suppressAutoHyphens/>
              <w:jc w:val="center"/>
              <w:rPr>
                <w:b/>
                <w:lang w:val="en-US"/>
              </w:rPr>
            </w:pPr>
            <w:r>
              <w:rPr>
                <w:b/>
              </w:rPr>
              <w:t xml:space="preserve">                 </w:t>
            </w:r>
            <w:r w:rsidRPr="00E13520">
              <w:rPr>
                <w:b/>
              </w:rPr>
              <w:t>Роль</w:t>
            </w:r>
          </w:p>
          <w:p w:rsidR="00830026" w:rsidRDefault="00830026" w:rsidP="00DC53DB">
            <w:pPr>
              <w:pStyle w:val="4"/>
              <w:numPr>
                <w:ilvl w:val="0"/>
                <w:numId w:val="0"/>
              </w:numPr>
              <w:tabs>
                <w:tab w:val="left" w:pos="851"/>
              </w:tabs>
              <w:suppressAutoHyphens/>
              <w:jc w:val="center"/>
              <w:rPr>
                <w:b/>
                <w:lang w:val="en-US"/>
              </w:rPr>
            </w:pPr>
          </w:p>
          <w:p w:rsidR="00830026" w:rsidRDefault="00830026" w:rsidP="00DC53DB">
            <w:pPr>
              <w:pStyle w:val="4"/>
              <w:numPr>
                <w:ilvl w:val="0"/>
                <w:numId w:val="0"/>
              </w:numPr>
              <w:tabs>
                <w:tab w:val="left" w:pos="851"/>
              </w:tabs>
              <w:suppressAutoHyphens/>
              <w:jc w:val="center"/>
              <w:rPr>
                <w:b/>
                <w:lang w:val="en-US"/>
              </w:rPr>
            </w:pPr>
          </w:p>
          <w:p w:rsidR="00830026" w:rsidRDefault="00830026" w:rsidP="00DC53DB">
            <w:pPr>
              <w:pStyle w:val="4"/>
              <w:numPr>
                <w:ilvl w:val="0"/>
                <w:numId w:val="0"/>
              </w:numPr>
              <w:tabs>
                <w:tab w:val="left" w:pos="851"/>
              </w:tabs>
              <w:suppressAutoHyphens/>
              <w:jc w:val="center"/>
              <w:rPr>
                <w:b/>
                <w:lang w:val="en-US"/>
              </w:rPr>
            </w:pPr>
          </w:p>
          <w:p w:rsidR="00830026" w:rsidRDefault="00830026" w:rsidP="00DC53DB">
            <w:pPr>
              <w:pStyle w:val="4"/>
              <w:numPr>
                <w:ilvl w:val="0"/>
                <w:numId w:val="0"/>
              </w:numPr>
              <w:tabs>
                <w:tab w:val="left" w:pos="851"/>
              </w:tabs>
              <w:suppressAutoHyphens/>
              <w:jc w:val="left"/>
              <w:rPr>
                <w:b/>
              </w:rPr>
            </w:pPr>
            <w:r w:rsidRPr="00E13520">
              <w:rPr>
                <w:b/>
              </w:rPr>
              <w:t xml:space="preserve">Тип </w:t>
            </w:r>
          </w:p>
          <w:p w:rsidR="00830026" w:rsidRPr="00E13520" w:rsidRDefault="00830026" w:rsidP="00DC53DB">
            <w:pPr>
              <w:pStyle w:val="4"/>
              <w:numPr>
                <w:ilvl w:val="0"/>
                <w:numId w:val="0"/>
              </w:numPr>
              <w:tabs>
                <w:tab w:val="left" w:pos="851"/>
              </w:tabs>
              <w:suppressAutoHyphens/>
              <w:jc w:val="left"/>
              <w:rPr>
                <w:b/>
              </w:rPr>
            </w:pPr>
            <w:r>
              <w:rPr>
                <w:b/>
              </w:rPr>
              <w:t>Субъекта ПлЦР</w:t>
            </w:r>
          </w:p>
        </w:tc>
        <w:tc>
          <w:tcPr>
            <w:tcW w:w="851" w:type="dxa"/>
            <w:shd w:val="clear" w:color="auto" w:fill="DBE5F1" w:themeFill="accent1" w:themeFillTint="33"/>
            <w:textDirection w:val="btLr"/>
            <w:vAlign w:val="center"/>
          </w:tcPr>
          <w:p w:rsidR="00830026" w:rsidRPr="00E13520" w:rsidRDefault="00830026" w:rsidP="00DC53DB">
            <w:pPr>
              <w:pStyle w:val="4"/>
              <w:numPr>
                <w:ilvl w:val="0"/>
                <w:numId w:val="0"/>
              </w:numPr>
              <w:tabs>
                <w:tab w:val="left" w:pos="851"/>
              </w:tabs>
              <w:suppressAutoHyphens/>
              <w:ind w:left="113" w:right="113"/>
              <w:jc w:val="left"/>
              <w:rPr>
                <w:b/>
              </w:rPr>
            </w:pPr>
            <w:r>
              <w:rPr>
                <w:b/>
              </w:rPr>
              <w:t>Оператор</w:t>
            </w:r>
          </w:p>
        </w:tc>
        <w:tc>
          <w:tcPr>
            <w:tcW w:w="709" w:type="dxa"/>
            <w:shd w:val="clear" w:color="auto" w:fill="DBE5F1" w:themeFill="accent1" w:themeFillTint="33"/>
            <w:textDirection w:val="btLr"/>
            <w:vAlign w:val="center"/>
          </w:tcPr>
          <w:p w:rsidR="00830026" w:rsidRPr="00E13520" w:rsidRDefault="00830026" w:rsidP="00DC53DB">
            <w:pPr>
              <w:pStyle w:val="4"/>
              <w:numPr>
                <w:ilvl w:val="0"/>
                <w:numId w:val="0"/>
              </w:numPr>
              <w:tabs>
                <w:tab w:val="left" w:pos="851"/>
              </w:tabs>
              <w:suppressAutoHyphens/>
              <w:ind w:left="113" w:right="113"/>
              <w:jc w:val="left"/>
              <w:rPr>
                <w:b/>
              </w:rPr>
            </w:pPr>
            <w:r w:rsidRPr="00E13520">
              <w:rPr>
                <w:b/>
              </w:rPr>
              <w:t>РОРД</w:t>
            </w:r>
          </w:p>
        </w:tc>
        <w:tc>
          <w:tcPr>
            <w:tcW w:w="709" w:type="dxa"/>
            <w:shd w:val="clear" w:color="auto" w:fill="DBE5F1" w:themeFill="accent1" w:themeFillTint="33"/>
            <w:textDirection w:val="btLr"/>
            <w:vAlign w:val="center"/>
          </w:tcPr>
          <w:p w:rsidR="00830026" w:rsidRPr="00E13520" w:rsidRDefault="00830026" w:rsidP="00DC53DB">
            <w:pPr>
              <w:pStyle w:val="4"/>
              <w:numPr>
                <w:ilvl w:val="0"/>
                <w:numId w:val="0"/>
              </w:numPr>
              <w:tabs>
                <w:tab w:val="left" w:pos="851"/>
              </w:tabs>
              <w:suppressAutoHyphens/>
              <w:ind w:left="113" w:right="113"/>
              <w:jc w:val="left"/>
              <w:rPr>
                <w:b/>
              </w:rPr>
            </w:pPr>
            <w:r w:rsidRPr="00E13520">
              <w:rPr>
                <w:b/>
              </w:rPr>
              <w:t>ФП</w:t>
            </w:r>
          </w:p>
        </w:tc>
        <w:tc>
          <w:tcPr>
            <w:tcW w:w="708" w:type="dxa"/>
            <w:shd w:val="clear" w:color="auto" w:fill="DBE5F1" w:themeFill="accent1" w:themeFillTint="33"/>
            <w:textDirection w:val="btLr"/>
            <w:vAlign w:val="center"/>
          </w:tcPr>
          <w:p w:rsidR="00830026" w:rsidRPr="00E13520" w:rsidRDefault="00830026" w:rsidP="00DC53DB">
            <w:pPr>
              <w:pStyle w:val="4"/>
              <w:numPr>
                <w:ilvl w:val="0"/>
                <w:numId w:val="0"/>
              </w:numPr>
              <w:tabs>
                <w:tab w:val="left" w:pos="851"/>
              </w:tabs>
              <w:suppressAutoHyphens/>
              <w:ind w:left="113" w:right="113"/>
              <w:jc w:val="left"/>
              <w:rPr>
                <w:b/>
              </w:rPr>
            </w:pPr>
            <w:r w:rsidRPr="00E13520">
              <w:rPr>
                <w:b/>
              </w:rPr>
              <w:t>ФЛ</w:t>
            </w:r>
          </w:p>
        </w:tc>
        <w:tc>
          <w:tcPr>
            <w:tcW w:w="567" w:type="dxa"/>
            <w:shd w:val="clear" w:color="auto" w:fill="DBE5F1" w:themeFill="accent1" w:themeFillTint="33"/>
            <w:textDirection w:val="btLr"/>
          </w:tcPr>
          <w:p w:rsidR="00830026" w:rsidRPr="00E13520" w:rsidRDefault="00830026" w:rsidP="00DC53DB">
            <w:pPr>
              <w:pStyle w:val="4"/>
              <w:numPr>
                <w:ilvl w:val="0"/>
                <w:numId w:val="0"/>
              </w:numPr>
              <w:tabs>
                <w:tab w:val="left" w:pos="851"/>
              </w:tabs>
              <w:suppressAutoHyphens/>
              <w:ind w:left="113" w:right="113"/>
              <w:jc w:val="left"/>
              <w:rPr>
                <w:b/>
              </w:rPr>
            </w:pPr>
            <w:r w:rsidRPr="00E13520">
              <w:rPr>
                <w:b/>
              </w:rPr>
              <w:t>ЮЛ</w:t>
            </w:r>
          </w:p>
        </w:tc>
        <w:tc>
          <w:tcPr>
            <w:tcW w:w="567" w:type="dxa"/>
            <w:shd w:val="clear" w:color="auto" w:fill="DBE5F1" w:themeFill="accent1" w:themeFillTint="33"/>
            <w:textDirection w:val="btLr"/>
          </w:tcPr>
          <w:p w:rsidR="00830026" w:rsidRPr="00E13520" w:rsidRDefault="00830026" w:rsidP="00DC53DB">
            <w:pPr>
              <w:pStyle w:val="4"/>
              <w:numPr>
                <w:ilvl w:val="0"/>
                <w:numId w:val="0"/>
              </w:numPr>
              <w:tabs>
                <w:tab w:val="left" w:pos="851"/>
              </w:tabs>
              <w:suppressAutoHyphens/>
              <w:ind w:left="113" w:right="113"/>
              <w:jc w:val="left"/>
              <w:rPr>
                <w:b/>
              </w:rPr>
            </w:pPr>
            <w:r>
              <w:rPr>
                <w:b/>
              </w:rPr>
              <w:t>ФК</w:t>
            </w:r>
          </w:p>
        </w:tc>
      </w:tr>
      <w:tr w:rsidR="00830026" w:rsidRPr="00E13520" w:rsidTr="00830026">
        <w:tc>
          <w:tcPr>
            <w:tcW w:w="675" w:type="dxa"/>
          </w:tcPr>
          <w:p w:rsidR="00830026" w:rsidRPr="00E13520" w:rsidRDefault="00830026" w:rsidP="00DC53DB">
            <w:pPr>
              <w:pStyle w:val="4"/>
              <w:numPr>
                <w:ilvl w:val="0"/>
                <w:numId w:val="254"/>
              </w:numPr>
              <w:tabs>
                <w:tab w:val="left" w:pos="851"/>
              </w:tabs>
              <w:suppressAutoHyphens/>
            </w:pPr>
          </w:p>
        </w:tc>
        <w:tc>
          <w:tcPr>
            <w:tcW w:w="2869" w:type="dxa"/>
          </w:tcPr>
          <w:p w:rsidR="00830026" w:rsidRPr="00E13520" w:rsidRDefault="00830026" w:rsidP="00DC53DB">
            <w:pPr>
              <w:pStyle w:val="4"/>
              <w:numPr>
                <w:ilvl w:val="0"/>
                <w:numId w:val="0"/>
              </w:numPr>
              <w:tabs>
                <w:tab w:val="left" w:pos="851"/>
              </w:tabs>
              <w:suppressAutoHyphens/>
              <w:jc w:val="left"/>
            </w:pPr>
            <w:r w:rsidRPr="00E13520">
              <w:t>Оператор</w:t>
            </w:r>
            <w:r>
              <w:t xml:space="preserve"> </w:t>
            </w:r>
          </w:p>
        </w:tc>
        <w:tc>
          <w:tcPr>
            <w:tcW w:w="851" w:type="dxa"/>
            <w:vAlign w:val="center"/>
          </w:tcPr>
          <w:p w:rsidR="00830026" w:rsidRPr="00E13520" w:rsidRDefault="00830026" w:rsidP="00DC53DB">
            <w:pPr>
              <w:pStyle w:val="4"/>
              <w:numPr>
                <w:ilvl w:val="0"/>
                <w:numId w:val="0"/>
              </w:numPr>
              <w:tabs>
                <w:tab w:val="left" w:pos="851"/>
              </w:tabs>
              <w:suppressAutoHyphens/>
              <w:jc w:val="center"/>
              <w:rPr>
                <w:lang w:val="en-US"/>
              </w:rPr>
            </w:pPr>
            <w:r w:rsidRPr="00E13520">
              <w:rPr>
                <w:lang w:val="en-US"/>
              </w:rPr>
              <w:t>X</w:t>
            </w:r>
          </w:p>
        </w:tc>
        <w:tc>
          <w:tcPr>
            <w:tcW w:w="709" w:type="dxa"/>
            <w:vAlign w:val="center"/>
          </w:tcPr>
          <w:p w:rsidR="00830026" w:rsidRPr="00E13520" w:rsidRDefault="00830026" w:rsidP="00DC53DB">
            <w:pPr>
              <w:pStyle w:val="4"/>
              <w:numPr>
                <w:ilvl w:val="0"/>
                <w:numId w:val="0"/>
              </w:numPr>
              <w:tabs>
                <w:tab w:val="left" w:pos="851"/>
              </w:tabs>
              <w:suppressAutoHyphens/>
              <w:jc w:val="center"/>
              <w:rPr>
                <w:lang w:val="en-US"/>
              </w:rPr>
            </w:pPr>
            <w:r w:rsidRPr="00E13520">
              <w:rPr>
                <w:lang w:val="en-US"/>
              </w:rPr>
              <w:t>X</w:t>
            </w:r>
          </w:p>
        </w:tc>
        <w:tc>
          <w:tcPr>
            <w:tcW w:w="709" w:type="dxa"/>
            <w:vAlign w:val="center"/>
          </w:tcPr>
          <w:p w:rsidR="00830026" w:rsidRPr="00E13520" w:rsidRDefault="00830026" w:rsidP="00DC53DB">
            <w:pPr>
              <w:pStyle w:val="4"/>
              <w:numPr>
                <w:ilvl w:val="0"/>
                <w:numId w:val="0"/>
              </w:numPr>
              <w:tabs>
                <w:tab w:val="left" w:pos="851"/>
              </w:tabs>
              <w:suppressAutoHyphens/>
              <w:jc w:val="center"/>
              <w:rPr>
                <w:lang w:val="en-US"/>
              </w:rPr>
            </w:pPr>
          </w:p>
        </w:tc>
        <w:tc>
          <w:tcPr>
            <w:tcW w:w="708" w:type="dxa"/>
            <w:vAlign w:val="center"/>
          </w:tcPr>
          <w:p w:rsidR="00830026" w:rsidRPr="00E13520" w:rsidRDefault="00830026" w:rsidP="00DC53DB">
            <w:pPr>
              <w:pStyle w:val="4"/>
              <w:numPr>
                <w:ilvl w:val="0"/>
                <w:numId w:val="0"/>
              </w:numPr>
              <w:tabs>
                <w:tab w:val="left" w:pos="851"/>
              </w:tabs>
              <w:suppressAutoHyphens/>
              <w:jc w:val="center"/>
            </w:pPr>
          </w:p>
        </w:tc>
        <w:tc>
          <w:tcPr>
            <w:tcW w:w="567" w:type="dxa"/>
          </w:tcPr>
          <w:p w:rsidR="00830026" w:rsidRPr="00E13520" w:rsidRDefault="00830026" w:rsidP="00DC53DB">
            <w:pPr>
              <w:pStyle w:val="4"/>
              <w:numPr>
                <w:ilvl w:val="0"/>
                <w:numId w:val="0"/>
              </w:numPr>
              <w:tabs>
                <w:tab w:val="left" w:pos="851"/>
              </w:tabs>
              <w:suppressAutoHyphens/>
              <w:jc w:val="center"/>
            </w:pPr>
          </w:p>
        </w:tc>
        <w:tc>
          <w:tcPr>
            <w:tcW w:w="567" w:type="dxa"/>
          </w:tcPr>
          <w:p w:rsidR="00830026" w:rsidRPr="00E13520" w:rsidRDefault="00830026" w:rsidP="00DC53DB">
            <w:pPr>
              <w:pStyle w:val="4"/>
              <w:numPr>
                <w:ilvl w:val="0"/>
                <w:numId w:val="0"/>
              </w:numPr>
              <w:tabs>
                <w:tab w:val="left" w:pos="851"/>
              </w:tabs>
              <w:suppressAutoHyphens/>
              <w:jc w:val="center"/>
            </w:pPr>
          </w:p>
        </w:tc>
      </w:tr>
      <w:tr w:rsidR="00830026" w:rsidRPr="00E13520" w:rsidTr="00830026">
        <w:tc>
          <w:tcPr>
            <w:tcW w:w="675" w:type="dxa"/>
          </w:tcPr>
          <w:p w:rsidR="00830026" w:rsidRPr="00E13520" w:rsidRDefault="00830026" w:rsidP="00DC53DB">
            <w:pPr>
              <w:pStyle w:val="4"/>
              <w:numPr>
                <w:ilvl w:val="0"/>
                <w:numId w:val="254"/>
              </w:numPr>
              <w:tabs>
                <w:tab w:val="left" w:pos="851"/>
              </w:tabs>
              <w:suppressAutoHyphens/>
            </w:pPr>
          </w:p>
        </w:tc>
        <w:tc>
          <w:tcPr>
            <w:tcW w:w="2869" w:type="dxa"/>
          </w:tcPr>
          <w:p w:rsidR="00830026" w:rsidRPr="00E13520" w:rsidRDefault="00830026" w:rsidP="00DC53DB">
            <w:pPr>
              <w:pStyle w:val="4"/>
              <w:numPr>
                <w:ilvl w:val="0"/>
                <w:numId w:val="0"/>
              </w:numPr>
              <w:tabs>
                <w:tab w:val="left" w:pos="851"/>
              </w:tabs>
              <w:suppressAutoHyphens/>
              <w:jc w:val="left"/>
            </w:pPr>
            <w:r>
              <w:t>У</w:t>
            </w:r>
            <w:r w:rsidRPr="00E13520">
              <w:t>частник</w:t>
            </w:r>
            <w:r>
              <w:t xml:space="preserve"> ПлЦР</w:t>
            </w:r>
          </w:p>
        </w:tc>
        <w:tc>
          <w:tcPr>
            <w:tcW w:w="851" w:type="dxa"/>
            <w:vAlign w:val="center"/>
          </w:tcPr>
          <w:p w:rsidR="00830026" w:rsidRPr="00E13520" w:rsidRDefault="00830026" w:rsidP="00DC53DB">
            <w:pPr>
              <w:pStyle w:val="4"/>
              <w:numPr>
                <w:ilvl w:val="0"/>
                <w:numId w:val="0"/>
              </w:numPr>
              <w:tabs>
                <w:tab w:val="left" w:pos="851"/>
              </w:tabs>
              <w:suppressAutoHyphens/>
              <w:jc w:val="center"/>
            </w:pPr>
          </w:p>
        </w:tc>
        <w:tc>
          <w:tcPr>
            <w:tcW w:w="709" w:type="dxa"/>
            <w:vAlign w:val="center"/>
          </w:tcPr>
          <w:p w:rsidR="00830026" w:rsidRPr="00E13520" w:rsidRDefault="00830026" w:rsidP="00DC53DB">
            <w:pPr>
              <w:pStyle w:val="4"/>
              <w:numPr>
                <w:ilvl w:val="0"/>
                <w:numId w:val="0"/>
              </w:numPr>
              <w:tabs>
                <w:tab w:val="left" w:pos="851"/>
              </w:tabs>
              <w:suppressAutoHyphens/>
              <w:jc w:val="center"/>
            </w:pPr>
          </w:p>
        </w:tc>
        <w:tc>
          <w:tcPr>
            <w:tcW w:w="709" w:type="dxa"/>
            <w:vAlign w:val="center"/>
          </w:tcPr>
          <w:p w:rsidR="00830026" w:rsidRPr="00E13520" w:rsidRDefault="00830026" w:rsidP="00DC53DB">
            <w:pPr>
              <w:pStyle w:val="4"/>
              <w:numPr>
                <w:ilvl w:val="0"/>
                <w:numId w:val="0"/>
              </w:numPr>
              <w:tabs>
                <w:tab w:val="left" w:pos="851"/>
              </w:tabs>
              <w:suppressAutoHyphens/>
              <w:jc w:val="center"/>
              <w:rPr>
                <w:lang w:val="en-US"/>
              </w:rPr>
            </w:pPr>
            <w:r w:rsidRPr="00E13520">
              <w:rPr>
                <w:lang w:val="en-US"/>
              </w:rPr>
              <w:t>X</w:t>
            </w:r>
          </w:p>
        </w:tc>
        <w:tc>
          <w:tcPr>
            <w:tcW w:w="708" w:type="dxa"/>
            <w:vAlign w:val="center"/>
          </w:tcPr>
          <w:p w:rsidR="00830026" w:rsidRPr="00E13520" w:rsidRDefault="00830026" w:rsidP="00DC53DB">
            <w:pPr>
              <w:pStyle w:val="4"/>
              <w:numPr>
                <w:ilvl w:val="0"/>
                <w:numId w:val="0"/>
              </w:numPr>
              <w:tabs>
                <w:tab w:val="left" w:pos="851"/>
              </w:tabs>
              <w:suppressAutoHyphens/>
              <w:jc w:val="center"/>
            </w:pPr>
          </w:p>
        </w:tc>
        <w:tc>
          <w:tcPr>
            <w:tcW w:w="567" w:type="dxa"/>
          </w:tcPr>
          <w:p w:rsidR="00830026" w:rsidRPr="00E13520" w:rsidRDefault="00830026" w:rsidP="00DC53DB">
            <w:pPr>
              <w:pStyle w:val="4"/>
              <w:numPr>
                <w:ilvl w:val="0"/>
                <w:numId w:val="0"/>
              </w:numPr>
              <w:tabs>
                <w:tab w:val="left" w:pos="851"/>
              </w:tabs>
              <w:suppressAutoHyphens/>
              <w:jc w:val="center"/>
            </w:pPr>
          </w:p>
        </w:tc>
        <w:tc>
          <w:tcPr>
            <w:tcW w:w="567" w:type="dxa"/>
          </w:tcPr>
          <w:p w:rsidR="00830026" w:rsidRPr="00E13520" w:rsidRDefault="00830026" w:rsidP="00DC53DB">
            <w:pPr>
              <w:pStyle w:val="4"/>
              <w:numPr>
                <w:ilvl w:val="0"/>
                <w:numId w:val="0"/>
              </w:numPr>
              <w:tabs>
                <w:tab w:val="left" w:pos="851"/>
              </w:tabs>
              <w:suppressAutoHyphens/>
              <w:jc w:val="center"/>
            </w:pPr>
          </w:p>
        </w:tc>
      </w:tr>
      <w:tr w:rsidR="00830026" w:rsidRPr="00E13520" w:rsidTr="00830026">
        <w:tc>
          <w:tcPr>
            <w:tcW w:w="675" w:type="dxa"/>
          </w:tcPr>
          <w:p w:rsidR="00830026" w:rsidRPr="00E13520" w:rsidRDefault="00830026" w:rsidP="00DC53DB">
            <w:pPr>
              <w:pStyle w:val="4"/>
              <w:numPr>
                <w:ilvl w:val="0"/>
                <w:numId w:val="254"/>
              </w:numPr>
              <w:tabs>
                <w:tab w:val="left" w:pos="851"/>
              </w:tabs>
              <w:suppressAutoHyphens/>
            </w:pPr>
          </w:p>
        </w:tc>
        <w:tc>
          <w:tcPr>
            <w:tcW w:w="2869" w:type="dxa"/>
          </w:tcPr>
          <w:p w:rsidR="00830026" w:rsidRPr="00E13520" w:rsidRDefault="00830026" w:rsidP="00DC53DB">
            <w:pPr>
              <w:pStyle w:val="4"/>
              <w:numPr>
                <w:ilvl w:val="0"/>
                <w:numId w:val="0"/>
              </w:numPr>
              <w:tabs>
                <w:tab w:val="left" w:pos="851"/>
              </w:tabs>
              <w:suppressAutoHyphens/>
              <w:jc w:val="left"/>
            </w:pPr>
            <w:r w:rsidRPr="00E13520">
              <w:t>Клиент</w:t>
            </w:r>
          </w:p>
        </w:tc>
        <w:tc>
          <w:tcPr>
            <w:tcW w:w="851" w:type="dxa"/>
            <w:vAlign w:val="center"/>
          </w:tcPr>
          <w:p w:rsidR="00830026" w:rsidRPr="00E13520" w:rsidRDefault="00830026" w:rsidP="00DC53DB">
            <w:pPr>
              <w:pStyle w:val="4"/>
              <w:numPr>
                <w:ilvl w:val="0"/>
                <w:numId w:val="0"/>
              </w:numPr>
              <w:tabs>
                <w:tab w:val="left" w:pos="851"/>
              </w:tabs>
              <w:suppressAutoHyphens/>
              <w:jc w:val="center"/>
            </w:pPr>
          </w:p>
        </w:tc>
        <w:tc>
          <w:tcPr>
            <w:tcW w:w="709" w:type="dxa"/>
            <w:vAlign w:val="center"/>
          </w:tcPr>
          <w:p w:rsidR="00830026" w:rsidRPr="00E13520" w:rsidRDefault="00830026" w:rsidP="00DC53DB">
            <w:pPr>
              <w:pStyle w:val="4"/>
              <w:numPr>
                <w:ilvl w:val="0"/>
                <w:numId w:val="0"/>
              </w:numPr>
              <w:tabs>
                <w:tab w:val="left" w:pos="851"/>
              </w:tabs>
              <w:suppressAutoHyphens/>
              <w:jc w:val="center"/>
            </w:pPr>
          </w:p>
        </w:tc>
        <w:tc>
          <w:tcPr>
            <w:tcW w:w="709" w:type="dxa"/>
            <w:vAlign w:val="center"/>
          </w:tcPr>
          <w:p w:rsidR="00830026" w:rsidRPr="00E13520" w:rsidRDefault="00830026" w:rsidP="00DC53DB">
            <w:pPr>
              <w:pStyle w:val="4"/>
              <w:numPr>
                <w:ilvl w:val="0"/>
                <w:numId w:val="0"/>
              </w:numPr>
              <w:tabs>
                <w:tab w:val="left" w:pos="851"/>
              </w:tabs>
              <w:suppressAutoHyphens/>
              <w:jc w:val="center"/>
            </w:pPr>
          </w:p>
        </w:tc>
        <w:tc>
          <w:tcPr>
            <w:tcW w:w="708" w:type="dxa"/>
            <w:vAlign w:val="center"/>
          </w:tcPr>
          <w:p w:rsidR="00830026" w:rsidRPr="00E13520" w:rsidRDefault="00830026" w:rsidP="00DC53DB">
            <w:pPr>
              <w:pStyle w:val="4"/>
              <w:numPr>
                <w:ilvl w:val="0"/>
                <w:numId w:val="0"/>
              </w:numPr>
              <w:tabs>
                <w:tab w:val="left" w:pos="851"/>
              </w:tabs>
              <w:suppressAutoHyphens/>
              <w:jc w:val="center"/>
              <w:rPr>
                <w:lang w:val="en-US"/>
              </w:rPr>
            </w:pPr>
            <w:r w:rsidRPr="00E13520">
              <w:rPr>
                <w:lang w:val="en-US"/>
              </w:rPr>
              <w:t>X</w:t>
            </w:r>
          </w:p>
        </w:tc>
        <w:tc>
          <w:tcPr>
            <w:tcW w:w="567" w:type="dxa"/>
          </w:tcPr>
          <w:p w:rsidR="00830026" w:rsidRPr="00E13520" w:rsidRDefault="00830026" w:rsidP="00DC53DB">
            <w:pPr>
              <w:pStyle w:val="4"/>
              <w:numPr>
                <w:ilvl w:val="0"/>
                <w:numId w:val="0"/>
              </w:numPr>
              <w:tabs>
                <w:tab w:val="left" w:pos="851"/>
              </w:tabs>
              <w:suppressAutoHyphens/>
              <w:jc w:val="center"/>
              <w:rPr>
                <w:lang w:val="en-US"/>
              </w:rPr>
            </w:pPr>
            <w:r w:rsidRPr="00E13520">
              <w:rPr>
                <w:lang w:val="en-US"/>
              </w:rPr>
              <w:t>X</w:t>
            </w:r>
          </w:p>
        </w:tc>
        <w:tc>
          <w:tcPr>
            <w:tcW w:w="567" w:type="dxa"/>
          </w:tcPr>
          <w:p w:rsidR="00830026" w:rsidRPr="00E13520" w:rsidRDefault="00830026" w:rsidP="00DC53DB">
            <w:pPr>
              <w:pStyle w:val="4"/>
              <w:numPr>
                <w:ilvl w:val="0"/>
                <w:numId w:val="0"/>
              </w:numPr>
              <w:tabs>
                <w:tab w:val="left" w:pos="851"/>
              </w:tabs>
              <w:suppressAutoHyphens/>
              <w:jc w:val="center"/>
              <w:rPr>
                <w:lang w:val="en-US"/>
              </w:rPr>
            </w:pPr>
          </w:p>
        </w:tc>
      </w:tr>
      <w:tr w:rsidR="00830026" w:rsidRPr="00E13520" w:rsidTr="00830026">
        <w:tc>
          <w:tcPr>
            <w:tcW w:w="675" w:type="dxa"/>
          </w:tcPr>
          <w:p w:rsidR="00830026" w:rsidRPr="00E13520" w:rsidRDefault="00830026" w:rsidP="00DC53DB">
            <w:pPr>
              <w:pStyle w:val="4"/>
              <w:numPr>
                <w:ilvl w:val="0"/>
                <w:numId w:val="254"/>
              </w:numPr>
              <w:tabs>
                <w:tab w:val="left" w:pos="851"/>
              </w:tabs>
              <w:suppressAutoHyphens/>
            </w:pPr>
          </w:p>
        </w:tc>
        <w:tc>
          <w:tcPr>
            <w:tcW w:w="2869" w:type="dxa"/>
          </w:tcPr>
          <w:p w:rsidR="00830026" w:rsidRPr="00E13520" w:rsidRDefault="00830026" w:rsidP="00DC53DB">
            <w:pPr>
              <w:pStyle w:val="4"/>
              <w:numPr>
                <w:ilvl w:val="0"/>
                <w:numId w:val="0"/>
              </w:numPr>
              <w:tabs>
                <w:tab w:val="left" w:pos="851"/>
              </w:tabs>
              <w:suppressAutoHyphens/>
              <w:jc w:val="left"/>
            </w:pPr>
            <w:r w:rsidRPr="00830026">
              <w:t>Специальный участник ПлЦР</w:t>
            </w:r>
          </w:p>
        </w:tc>
        <w:tc>
          <w:tcPr>
            <w:tcW w:w="851" w:type="dxa"/>
            <w:vAlign w:val="center"/>
          </w:tcPr>
          <w:p w:rsidR="00830026" w:rsidRPr="00E13520" w:rsidRDefault="00830026" w:rsidP="00DC53DB">
            <w:pPr>
              <w:pStyle w:val="4"/>
              <w:numPr>
                <w:ilvl w:val="0"/>
                <w:numId w:val="0"/>
              </w:numPr>
              <w:tabs>
                <w:tab w:val="left" w:pos="851"/>
              </w:tabs>
              <w:suppressAutoHyphens/>
              <w:jc w:val="center"/>
            </w:pPr>
          </w:p>
        </w:tc>
        <w:tc>
          <w:tcPr>
            <w:tcW w:w="709" w:type="dxa"/>
            <w:vAlign w:val="center"/>
          </w:tcPr>
          <w:p w:rsidR="00830026" w:rsidRPr="00E13520" w:rsidRDefault="00830026" w:rsidP="00DC53DB">
            <w:pPr>
              <w:pStyle w:val="4"/>
              <w:numPr>
                <w:ilvl w:val="0"/>
                <w:numId w:val="0"/>
              </w:numPr>
              <w:tabs>
                <w:tab w:val="left" w:pos="851"/>
              </w:tabs>
              <w:suppressAutoHyphens/>
              <w:jc w:val="center"/>
            </w:pPr>
          </w:p>
        </w:tc>
        <w:tc>
          <w:tcPr>
            <w:tcW w:w="709" w:type="dxa"/>
            <w:vAlign w:val="center"/>
          </w:tcPr>
          <w:p w:rsidR="00830026" w:rsidRPr="00E13520" w:rsidRDefault="00830026" w:rsidP="00DC53DB">
            <w:pPr>
              <w:pStyle w:val="4"/>
              <w:numPr>
                <w:ilvl w:val="0"/>
                <w:numId w:val="0"/>
              </w:numPr>
              <w:tabs>
                <w:tab w:val="left" w:pos="851"/>
              </w:tabs>
              <w:suppressAutoHyphens/>
              <w:jc w:val="center"/>
            </w:pPr>
          </w:p>
        </w:tc>
        <w:tc>
          <w:tcPr>
            <w:tcW w:w="708" w:type="dxa"/>
            <w:vAlign w:val="center"/>
          </w:tcPr>
          <w:p w:rsidR="00830026" w:rsidRPr="00E13520" w:rsidRDefault="00830026" w:rsidP="00DC53DB">
            <w:pPr>
              <w:pStyle w:val="4"/>
              <w:numPr>
                <w:ilvl w:val="0"/>
                <w:numId w:val="0"/>
              </w:numPr>
              <w:tabs>
                <w:tab w:val="left" w:pos="851"/>
              </w:tabs>
              <w:suppressAutoHyphens/>
              <w:jc w:val="center"/>
              <w:rPr>
                <w:lang w:val="en-US"/>
              </w:rPr>
            </w:pPr>
          </w:p>
        </w:tc>
        <w:tc>
          <w:tcPr>
            <w:tcW w:w="567" w:type="dxa"/>
          </w:tcPr>
          <w:p w:rsidR="00830026" w:rsidRPr="00E13520" w:rsidRDefault="00830026" w:rsidP="00DC53DB">
            <w:pPr>
              <w:pStyle w:val="4"/>
              <w:numPr>
                <w:ilvl w:val="0"/>
                <w:numId w:val="0"/>
              </w:numPr>
              <w:tabs>
                <w:tab w:val="left" w:pos="851"/>
              </w:tabs>
              <w:suppressAutoHyphens/>
              <w:jc w:val="center"/>
              <w:rPr>
                <w:lang w:val="en-US"/>
              </w:rPr>
            </w:pPr>
          </w:p>
        </w:tc>
        <w:tc>
          <w:tcPr>
            <w:tcW w:w="567" w:type="dxa"/>
          </w:tcPr>
          <w:p w:rsidR="00830026" w:rsidRPr="00E13520" w:rsidRDefault="00830026" w:rsidP="00DC53DB">
            <w:pPr>
              <w:pStyle w:val="4"/>
              <w:numPr>
                <w:ilvl w:val="0"/>
                <w:numId w:val="0"/>
              </w:numPr>
              <w:tabs>
                <w:tab w:val="left" w:pos="851"/>
              </w:tabs>
              <w:suppressAutoHyphens/>
              <w:jc w:val="center"/>
              <w:rPr>
                <w:lang w:val="en-US"/>
              </w:rPr>
            </w:pPr>
            <w:r w:rsidRPr="00E13520">
              <w:rPr>
                <w:lang w:val="en-US"/>
              </w:rPr>
              <w:t>X</w:t>
            </w:r>
          </w:p>
        </w:tc>
      </w:tr>
    </w:tbl>
    <w:p w:rsidR="00DC53DB" w:rsidRDefault="00DC53DB" w:rsidP="00DC53DB">
      <w:pPr>
        <w:pStyle w:val="ac"/>
        <w:rPr>
          <w:lang w:val="ru-RU"/>
        </w:rPr>
      </w:pPr>
    </w:p>
    <w:p w:rsidR="00DC53DB" w:rsidRDefault="00DC53DB" w:rsidP="00DC53DB">
      <w:pPr>
        <w:pStyle w:val="21"/>
        <w:keepLines/>
        <w:tabs>
          <w:tab w:val="clear" w:pos="860"/>
          <w:tab w:val="num" w:pos="576"/>
          <w:tab w:val="num" w:pos="1286"/>
        </w:tabs>
        <w:spacing w:before="480" w:line="240" w:lineRule="auto"/>
        <w:ind w:left="576"/>
        <w:rPr>
          <w:lang w:val="ru-RU"/>
        </w:rPr>
      </w:pPr>
      <w:bookmarkStart w:id="108" w:name="_Toc58856983"/>
      <w:bookmarkStart w:id="109" w:name="_Toc58942625"/>
      <w:bookmarkStart w:id="110" w:name="_Toc80985032"/>
      <w:bookmarkStart w:id="111" w:name="_Toc161322737"/>
      <w:bookmarkStart w:id="112" w:name="_Toc178598701"/>
      <w:bookmarkStart w:id="113" w:name="_Toc192512272"/>
      <w:bookmarkStart w:id="114" w:name="_Toc60045416"/>
      <w:bookmarkStart w:id="115" w:name="_Toc59187578"/>
      <w:bookmarkStart w:id="116" w:name="_Toc63087395"/>
      <w:bookmarkStart w:id="117" w:name="_Toc63241818"/>
      <w:bookmarkStart w:id="118" w:name="_Toc63353662"/>
      <w:bookmarkStart w:id="119" w:name="_Toc77349233"/>
      <w:r>
        <w:rPr>
          <w:lang w:val="ru-RU"/>
        </w:rPr>
        <w:lastRenderedPageBreak/>
        <w:t>Взаимодействие ПлЦР</w:t>
      </w:r>
      <w:r w:rsidDel="00E7300C">
        <w:rPr>
          <w:lang w:val="ru-RU"/>
        </w:rPr>
        <w:t xml:space="preserve"> </w:t>
      </w:r>
      <w:r>
        <w:rPr>
          <w:lang w:val="ru-RU"/>
        </w:rPr>
        <w:t xml:space="preserve">и ее </w:t>
      </w:r>
      <w:bookmarkEnd w:id="108"/>
      <w:r>
        <w:rPr>
          <w:lang w:val="ru-RU"/>
        </w:rPr>
        <w:t>субъектов</w:t>
      </w:r>
      <w:bookmarkEnd w:id="109"/>
      <w:bookmarkEnd w:id="110"/>
      <w:bookmarkEnd w:id="111"/>
      <w:bookmarkEnd w:id="112"/>
      <w:bookmarkEnd w:id="113"/>
      <w:r>
        <w:rPr>
          <w:lang w:val="ru-RU"/>
        </w:rPr>
        <w:t xml:space="preserve"> </w:t>
      </w:r>
      <w:bookmarkEnd w:id="114"/>
      <w:bookmarkEnd w:id="115"/>
      <w:bookmarkEnd w:id="116"/>
      <w:bookmarkEnd w:id="117"/>
      <w:bookmarkEnd w:id="118"/>
      <w:bookmarkEnd w:id="119"/>
    </w:p>
    <w:p w:rsidR="00DC53DB" w:rsidRDefault="00DC53DB" w:rsidP="00DC53DB">
      <w:pPr>
        <w:pStyle w:val="ac"/>
        <w:rPr>
          <w:lang w:val="ru-RU"/>
        </w:rPr>
      </w:pPr>
      <w:r>
        <w:rPr>
          <w:lang w:val="ru-RU"/>
        </w:rPr>
        <w:t>Для проведения действий на ПлЦР, таких как регистрация нового Субъекта ПлЦР, открытие СЦР и осуществление операций перевода ЦР, субъекты ПлЦР осуществляют взаимодействие друг с другом.</w:t>
      </w:r>
    </w:p>
    <w:p w:rsidR="00DC53DB" w:rsidRDefault="00DC53DB" w:rsidP="00DC53DB">
      <w:pPr>
        <w:pStyle w:val="ac"/>
        <w:rPr>
          <w:lang w:val="ru-RU"/>
        </w:rPr>
      </w:pPr>
      <w:r>
        <w:rPr>
          <w:lang w:val="ru-RU"/>
        </w:rPr>
        <w:t xml:space="preserve">Клиент осуществляет взаимодействие с Участником ПлЦР посредством </w:t>
      </w:r>
      <w:r w:rsidRPr="003531B4">
        <w:rPr>
          <w:rFonts w:ascii="Times New Roman" w:hAnsi="Times New Roman"/>
          <w:lang w:val="ru-RU"/>
        </w:rPr>
        <w:t>Приложени</w:t>
      </w:r>
      <w:r>
        <w:rPr>
          <w:rFonts w:ascii="Times New Roman" w:hAnsi="Times New Roman"/>
          <w:lang w:val="ru-RU"/>
        </w:rPr>
        <w:t>я</w:t>
      </w:r>
      <w:r w:rsidRPr="003531B4">
        <w:rPr>
          <w:rFonts w:ascii="Times New Roman" w:hAnsi="Times New Roman"/>
          <w:lang w:val="ru-RU"/>
        </w:rPr>
        <w:t xml:space="preserve"> Клиента</w:t>
      </w:r>
      <w:r>
        <w:rPr>
          <w:lang w:val="ru-RU"/>
        </w:rPr>
        <w:t xml:space="preserve">. </w:t>
      </w:r>
    </w:p>
    <w:p w:rsidR="00DC53DB" w:rsidRDefault="00DC53DB" w:rsidP="00DC53DB">
      <w:pPr>
        <w:pStyle w:val="ac"/>
        <w:rPr>
          <w:lang w:val="ru-RU"/>
        </w:rPr>
      </w:pPr>
      <w:r>
        <w:rPr>
          <w:lang w:val="ru-RU"/>
        </w:rPr>
        <w:t>Участники ПлЦР взаимодействуют c ПлЦР, направляя на исполнение распоряжение на перевод ЦР, на регистрацию Клиента и его СЦР на ПлЦР и т.д.</w:t>
      </w:r>
    </w:p>
    <w:p w:rsidR="00DC53DB" w:rsidRDefault="00DC53DB" w:rsidP="00DC53DB">
      <w:pPr>
        <w:pStyle w:val="ac"/>
        <w:rPr>
          <w:lang w:val="ru-RU"/>
        </w:rPr>
      </w:pPr>
      <w:r>
        <w:rPr>
          <w:lang w:val="ru-RU"/>
        </w:rPr>
        <w:t>ПлЦР</w:t>
      </w:r>
      <w:r w:rsidRPr="00386341">
        <w:rPr>
          <w:lang w:val="ru-RU"/>
        </w:rPr>
        <w:t xml:space="preserve"> может </w:t>
      </w:r>
      <w:r w:rsidRPr="005E190A">
        <w:rPr>
          <w:lang w:val="ru-RU"/>
        </w:rPr>
        <w:t>взаимодействовать</w:t>
      </w:r>
      <w:r w:rsidRPr="00386341">
        <w:rPr>
          <w:lang w:val="ru-RU"/>
        </w:rPr>
        <w:t xml:space="preserve"> с платежными системами, в том числе с ПС БР.</w:t>
      </w:r>
    </w:p>
    <w:p w:rsidR="00DC53DB" w:rsidRPr="00394B24" w:rsidRDefault="00DC53DB" w:rsidP="00DC53DB">
      <w:pPr>
        <w:pStyle w:val="ac"/>
        <w:rPr>
          <w:lang w:val="ru-RU"/>
        </w:rPr>
      </w:pPr>
      <w:r w:rsidRPr="006C13DC">
        <w:rPr>
          <w:lang w:val="ru-RU"/>
        </w:rPr>
        <w:t xml:space="preserve">ПС БР взаимодействует с </w:t>
      </w:r>
      <w:r>
        <w:rPr>
          <w:lang w:val="ru-RU"/>
        </w:rPr>
        <w:t>ПлЦР</w:t>
      </w:r>
      <w:r w:rsidRPr="006C13DC">
        <w:rPr>
          <w:lang w:val="ru-RU"/>
        </w:rPr>
        <w:t xml:space="preserve"> дл</w:t>
      </w:r>
      <w:r>
        <w:rPr>
          <w:lang w:val="ru-RU"/>
        </w:rPr>
        <w:t xml:space="preserve">я осуществления расчетов </w:t>
      </w:r>
      <w:r w:rsidRPr="006C13DC">
        <w:rPr>
          <w:lang w:val="ru-RU"/>
        </w:rPr>
        <w:t xml:space="preserve">в процессах </w:t>
      </w:r>
      <w:r w:rsidRPr="00821246">
        <w:rPr>
          <w:lang w:val="ru-RU"/>
        </w:rPr>
        <w:t>Пополнение СЦР Участника ПлЦР</w:t>
      </w:r>
      <w:r>
        <w:rPr>
          <w:lang w:val="ru-RU"/>
        </w:rPr>
        <w:t>,</w:t>
      </w:r>
      <w:r w:rsidRPr="00821246">
        <w:rPr>
          <w:lang w:val="ru-RU"/>
        </w:rPr>
        <w:t xml:space="preserve"> </w:t>
      </w:r>
      <w:r w:rsidRPr="00EE43CF">
        <w:rPr>
          <w:lang w:val="ru-RU"/>
        </w:rPr>
        <w:t>Вывод средств с СЦР Участника ПлЦР</w:t>
      </w:r>
      <w:r>
        <w:rPr>
          <w:lang w:val="ru-RU"/>
        </w:rPr>
        <w:t>, Выплата по обращению СЛ и Оператора (с СЦР на банковский счет)</w:t>
      </w:r>
      <w:r w:rsidRPr="007C0DFA">
        <w:rPr>
          <w:lang w:val="ru-RU"/>
        </w:rPr>
        <w:t xml:space="preserve"> в рамках Стандартного периода Регулярного сеанса ЦК ПС</w:t>
      </w:r>
      <w:r w:rsidRPr="00394B24">
        <w:rPr>
          <w:lang w:val="ru-RU"/>
        </w:rPr>
        <w:t>.</w:t>
      </w:r>
      <w:bookmarkEnd w:id="98"/>
    </w:p>
    <w:p w:rsidR="00DC53DB" w:rsidRPr="00394B24" w:rsidRDefault="00DC53DB" w:rsidP="00DC53DB">
      <w:pPr>
        <w:pStyle w:val="21"/>
        <w:tabs>
          <w:tab w:val="clear" w:pos="860"/>
          <w:tab w:val="num" w:pos="576"/>
          <w:tab w:val="num" w:pos="1286"/>
        </w:tabs>
        <w:ind w:left="576"/>
        <w:rPr>
          <w:lang w:val="ru-RU"/>
        </w:rPr>
      </w:pPr>
      <w:bookmarkStart w:id="120" w:name="_Toc161322738"/>
      <w:bookmarkStart w:id="121" w:name="_Toc178598702"/>
      <w:bookmarkStart w:id="122" w:name="_Toc192512273"/>
      <w:bookmarkStart w:id="123" w:name="_Toc80985033"/>
      <w:r>
        <w:rPr>
          <w:lang w:val="ru-RU"/>
        </w:rPr>
        <w:t>О</w:t>
      </w:r>
      <w:r>
        <w:t>рганизаци</w:t>
      </w:r>
      <w:r>
        <w:rPr>
          <w:lang w:val="ru-RU"/>
        </w:rPr>
        <w:t>я</w:t>
      </w:r>
      <w:r>
        <w:t xml:space="preserve"> криптографической защиты информации</w:t>
      </w:r>
      <w:bookmarkEnd w:id="120"/>
      <w:bookmarkEnd w:id="121"/>
      <w:bookmarkEnd w:id="122"/>
      <w:r>
        <w:rPr>
          <w:lang w:val="ru-RU"/>
        </w:rPr>
        <w:t xml:space="preserve"> </w:t>
      </w:r>
      <w:bookmarkEnd w:id="123"/>
    </w:p>
    <w:p w:rsidR="00DC53DB" w:rsidRDefault="00DC53DB" w:rsidP="00DC53DB">
      <w:pPr>
        <w:pStyle w:val="ac"/>
        <w:rPr>
          <w:lang w:val="ru-RU"/>
        </w:rPr>
      </w:pPr>
      <w:r>
        <w:rPr>
          <w:lang w:val="ru-RU"/>
        </w:rPr>
        <w:t>С целью обеспечения криптографической защиты платежной информации на стороне Клиента может быть использован программный модуль Банка России (ПМ БР). ПМ БР</w:t>
      </w:r>
      <w:r w:rsidRPr="00394B24">
        <w:rPr>
          <w:lang w:val="ru-RU"/>
        </w:rPr>
        <w:t xml:space="preserve"> предназначен для встраивания в </w:t>
      </w:r>
      <w:r>
        <w:rPr>
          <w:lang w:val="ru-RU"/>
        </w:rPr>
        <w:t>Мобильное п</w:t>
      </w:r>
      <w:r w:rsidRPr="00394B24">
        <w:rPr>
          <w:lang w:val="ru-RU"/>
        </w:rPr>
        <w:t>риложение и распространяется Банком России</w:t>
      </w:r>
      <w:r w:rsidRPr="00DB0771">
        <w:rPr>
          <w:lang w:val="ru-RU"/>
        </w:rPr>
        <w:t xml:space="preserve"> (далее – БР) доверенным способом</w:t>
      </w:r>
      <w:r>
        <w:rPr>
          <w:lang w:val="ru-RU"/>
        </w:rPr>
        <w:t>.</w:t>
      </w:r>
    </w:p>
    <w:p w:rsidR="00DC53DB" w:rsidRPr="00AF2F7C" w:rsidRDefault="00DC53DB" w:rsidP="00DC53DB">
      <w:pPr>
        <w:pStyle w:val="ac"/>
        <w:rPr>
          <w:lang w:val="ru-RU"/>
        </w:rPr>
      </w:pPr>
      <w:r w:rsidRPr="00DB0771">
        <w:rPr>
          <w:lang w:val="ru-RU"/>
        </w:rPr>
        <w:t xml:space="preserve">Для обеспечения криптографической защиты защищаемой информации </w:t>
      </w:r>
      <w:r>
        <w:rPr>
          <w:lang w:val="ru-RU"/>
        </w:rPr>
        <w:t>п</w:t>
      </w:r>
      <w:r w:rsidRPr="00DB0771">
        <w:rPr>
          <w:lang w:val="ru-RU"/>
        </w:rPr>
        <w:t>рограммный модуль БР осуществляет следующие функции:</w:t>
      </w:r>
    </w:p>
    <w:p w:rsidR="00DC53DB" w:rsidRPr="00B97447" w:rsidRDefault="00DC53DB" w:rsidP="00DC53DB">
      <w:pPr>
        <w:pStyle w:val="a4"/>
      </w:pPr>
      <w:r>
        <w:t xml:space="preserve">Регистрация уникального идентификатора экземпляра ПМ </w:t>
      </w:r>
      <w:r w:rsidRPr="00B97447">
        <w:t xml:space="preserve"> БР;</w:t>
      </w:r>
    </w:p>
    <w:p w:rsidR="00DC53DB" w:rsidRPr="00B97447" w:rsidRDefault="00DC53DB" w:rsidP="00DC53DB">
      <w:pPr>
        <w:pStyle w:val="a4"/>
      </w:pPr>
      <w:r w:rsidRPr="00B97447">
        <w:t xml:space="preserve">Сбор информации </w:t>
      </w:r>
      <w:r>
        <w:t xml:space="preserve">для </w:t>
      </w:r>
      <w:r>
        <w:rPr>
          <w:szCs w:val="24"/>
          <w:lang w:val="en-US"/>
        </w:rPr>
        <w:t>f</w:t>
      </w:r>
      <w:r w:rsidRPr="002F49AF">
        <w:rPr>
          <w:szCs w:val="24"/>
          <w:lang w:val="en-US"/>
        </w:rPr>
        <w:t>ingerprint</w:t>
      </w:r>
      <w:r w:rsidRPr="00B97447" w:rsidDel="005A6120">
        <w:t xml:space="preserve"> </w:t>
      </w:r>
      <w:r>
        <w:t>(цифрового отпечатка)</w:t>
      </w:r>
      <w:r w:rsidRPr="00B97447">
        <w:t>;</w:t>
      </w:r>
    </w:p>
    <w:p w:rsidR="00DC53DB" w:rsidRPr="00B97447" w:rsidRDefault="00DC53DB" w:rsidP="00DC53DB">
      <w:pPr>
        <w:pStyle w:val="a4"/>
      </w:pPr>
      <w:r w:rsidRPr="00B97447">
        <w:t xml:space="preserve">Генерация и хранение </w:t>
      </w:r>
      <w:r>
        <w:t>криптографических ключей Клиента</w:t>
      </w:r>
      <w:r w:rsidRPr="00B97447">
        <w:t>;</w:t>
      </w:r>
    </w:p>
    <w:p w:rsidR="00DC53DB" w:rsidRPr="00B97447" w:rsidRDefault="00DC53DB" w:rsidP="00DC53DB">
      <w:pPr>
        <w:pStyle w:val="a4"/>
      </w:pPr>
      <w:r w:rsidRPr="00B97447">
        <w:t>Создание запросов на сертификаты</w:t>
      </w:r>
      <w:r>
        <w:t xml:space="preserve"> криптографических ключей</w:t>
      </w:r>
      <w:r w:rsidRPr="00B97447">
        <w:t>;</w:t>
      </w:r>
    </w:p>
    <w:p w:rsidR="00DC53DB" w:rsidRPr="00B97447" w:rsidRDefault="00DC53DB" w:rsidP="00DC53DB">
      <w:pPr>
        <w:pStyle w:val="a4"/>
      </w:pPr>
      <w:r w:rsidRPr="00B97447">
        <w:t>Хранение сертификатов</w:t>
      </w:r>
      <w:r>
        <w:t xml:space="preserve"> криптографических ключей и </w:t>
      </w:r>
      <w:r w:rsidRPr="00966E0E">
        <w:t>списков аннулированных сертификатов</w:t>
      </w:r>
      <w:r>
        <w:t xml:space="preserve"> (САС)</w:t>
      </w:r>
      <w:r w:rsidRPr="00B97447">
        <w:t>;</w:t>
      </w:r>
    </w:p>
    <w:p w:rsidR="00DC53DB" w:rsidRPr="00B97447" w:rsidRDefault="00DC53DB" w:rsidP="00DC53DB">
      <w:pPr>
        <w:pStyle w:val="a4"/>
      </w:pPr>
      <w:r>
        <w:t>Подписание информации Клиента – дайджестов РР, исходящих ЭС</w:t>
      </w:r>
      <w:r w:rsidRPr="00B97447">
        <w:t>;</w:t>
      </w:r>
    </w:p>
    <w:p w:rsidR="00DC53DB" w:rsidRPr="00B97447" w:rsidRDefault="00DC53DB" w:rsidP="00DC53DB">
      <w:pPr>
        <w:pStyle w:val="a4"/>
      </w:pPr>
      <w:r w:rsidRPr="00B97447">
        <w:t>Шифрование исходящих ЭС;</w:t>
      </w:r>
    </w:p>
    <w:p w:rsidR="00DC53DB" w:rsidRPr="00B97447" w:rsidRDefault="00DC53DB" w:rsidP="00DC53DB">
      <w:pPr>
        <w:pStyle w:val="a4"/>
      </w:pPr>
      <w:r w:rsidRPr="00B97447">
        <w:t>Проверка подписи входящих ЭС;</w:t>
      </w:r>
    </w:p>
    <w:p w:rsidR="00DC53DB" w:rsidRDefault="00DC53DB" w:rsidP="00DC53DB">
      <w:pPr>
        <w:pStyle w:val="a4"/>
      </w:pPr>
      <w:r w:rsidRPr="00B97447">
        <w:t>Расшифрование входящих ЭС</w:t>
      </w:r>
      <w:r>
        <w:t>;</w:t>
      </w:r>
    </w:p>
    <w:p w:rsidR="00DC53DB" w:rsidRPr="00966E0E" w:rsidRDefault="00DC53DB" w:rsidP="00DC53DB">
      <w:pPr>
        <w:pStyle w:val="a4"/>
      </w:pPr>
      <w:r>
        <w:t>О</w:t>
      </w:r>
      <w:r w:rsidRPr="00966E0E">
        <w:t>беспечение контроля целостности</w:t>
      </w:r>
      <w:r>
        <w:t>;</w:t>
      </w:r>
    </w:p>
    <w:p w:rsidR="00DC53DB" w:rsidRPr="003E5ECB" w:rsidRDefault="00DC53DB" w:rsidP="00DC53DB">
      <w:pPr>
        <w:pStyle w:val="a4"/>
      </w:pPr>
      <w:r>
        <w:t>У</w:t>
      </w:r>
      <w:r w:rsidRPr="00966E0E">
        <w:t xml:space="preserve">становка защищенного канала связи с использованием протокола </w:t>
      </w:r>
      <w:r>
        <w:t xml:space="preserve">ГОСТ </w:t>
      </w:r>
      <w:r w:rsidRPr="00966E0E">
        <w:t>TLS</w:t>
      </w:r>
      <w:r w:rsidRPr="00B97447">
        <w:t xml:space="preserve">. </w:t>
      </w:r>
    </w:p>
    <w:p w:rsidR="00DC53DB" w:rsidRPr="00281CAF" w:rsidRDefault="00DC53DB" w:rsidP="00DC53DB">
      <w:pPr>
        <w:pStyle w:val="ac"/>
        <w:spacing w:before="240"/>
        <w:rPr>
          <w:lang w:val="ru-RU"/>
        </w:rPr>
      </w:pPr>
      <w:r w:rsidRPr="009B5B0D">
        <w:rPr>
          <w:lang w:val="ru-RU"/>
        </w:rPr>
        <w:lastRenderedPageBreak/>
        <w:t xml:space="preserve">В случае, если подключение Клиента к ПлЦР осуществляется без использования </w:t>
      </w:r>
      <w:r>
        <w:rPr>
          <w:lang w:val="ru-RU"/>
        </w:rPr>
        <w:t>Мобильного п</w:t>
      </w:r>
      <w:r w:rsidRPr="009B5B0D">
        <w:rPr>
          <w:lang w:val="ru-RU"/>
        </w:rPr>
        <w:t>риложения</w:t>
      </w:r>
      <w:r>
        <w:rPr>
          <w:lang w:val="ru-RU"/>
        </w:rPr>
        <w:t xml:space="preserve">, перечисленные ниже функции должны осуществляться с применением </w:t>
      </w:r>
      <w:r>
        <w:t>c</w:t>
      </w:r>
      <w:r>
        <w:rPr>
          <w:lang w:val="ru-RU"/>
        </w:rPr>
        <w:t>редств СКЗИ, обеспечивающих выполнение требований, описанных в документе «</w:t>
      </w:r>
      <w:r w:rsidRPr="00281CAF">
        <w:rPr>
          <w:rFonts w:ascii="Times New Roman" w:hAnsi="Times New Roman"/>
          <w:lang w:val="ru-RU"/>
        </w:rPr>
        <w:t xml:space="preserve">Альбом электронных сообщений, используемых для взаимодействия субъектов платформы цифрового рубля. </w:t>
      </w:r>
      <w:r>
        <w:rPr>
          <w:rFonts w:ascii="Times New Roman" w:hAnsi="Times New Roman"/>
          <w:lang w:val="ru-RU"/>
        </w:rPr>
        <w:t>З</w:t>
      </w:r>
      <w:r w:rsidRPr="00281CAF">
        <w:rPr>
          <w:lang w:val="ru-RU"/>
        </w:rPr>
        <w:t>ащита электронных сообщений</w:t>
      </w:r>
      <w:r>
        <w:rPr>
          <w:lang w:val="ru-RU"/>
        </w:rPr>
        <w:t>»:</w:t>
      </w:r>
    </w:p>
    <w:p w:rsidR="00DC53DB" w:rsidRPr="00B97447" w:rsidRDefault="00DC53DB" w:rsidP="00DC53DB">
      <w:pPr>
        <w:pStyle w:val="a4"/>
      </w:pPr>
      <w:r w:rsidRPr="00B97447">
        <w:t xml:space="preserve">Генерация и хранение </w:t>
      </w:r>
      <w:r>
        <w:t>криптографических ключей Клиента</w:t>
      </w:r>
      <w:r w:rsidRPr="00B97447">
        <w:t>;</w:t>
      </w:r>
    </w:p>
    <w:p w:rsidR="00DC53DB" w:rsidRPr="00B97447" w:rsidRDefault="00DC53DB" w:rsidP="00DC53DB">
      <w:pPr>
        <w:pStyle w:val="a4"/>
      </w:pPr>
      <w:r w:rsidRPr="00B97447">
        <w:t>Создание запросов на сертификаты</w:t>
      </w:r>
      <w:r>
        <w:t xml:space="preserve"> криптографических ключей</w:t>
      </w:r>
      <w:r w:rsidRPr="00B97447">
        <w:t>;</w:t>
      </w:r>
    </w:p>
    <w:p w:rsidR="00DC53DB" w:rsidRPr="00B97447" w:rsidRDefault="00DC53DB" w:rsidP="00DC53DB">
      <w:pPr>
        <w:pStyle w:val="a4"/>
      </w:pPr>
      <w:r w:rsidRPr="00B97447">
        <w:t>Хранение сертификатов</w:t>
      </w:r>
      <w:r>
        <w:t xml:space="preserve"> криптографических ключей Клиента и </w:t>
      </w:r>
      <w:r w:rsidRPr="00966E0E">
        <w:t>списков аннулированных сертификатов</w:t>
      </w:r>
      <w:r>
        <w:t xml:space="preserve"> (САС)</w:t>
      </w:r>
      <w:r w:rsidRPr="00B97447">
        <w:t>;</w:t>
      </w:r>
    </w:p>
    <w:p w:rsidR="00DC53DB" w:rsidRPr="00B97447" w:rsidRDefault="00DC53DB" w:rsidP="00DC53DB">
      <w:pPr>
        <w:pStyle w:val="a4"/>
      </w:pPr>
      <w:r>
        <w:t>Подписание информации Клиента – дайджестов РР, исходящих ЭС</w:t>
      </w:r>
      <w:r w:rsidRPr="00B97447">
        <w:t>;</w:t>
      </w:r>
    </w:p>
    <w:p w:rsidR="00DC53DB" w:rsidRPr="00B97447" w:rsidRDefault="00DC53DB" w:rsidP="00DC53DB">
      <w:pPr>
        <w:pStyle w:val="a4"/>
      </w:pPr>
      <w:r w:rsidRPr="00B97447">
        <w:t>Шифрование исходящих ЭС;</w:t>
      </w:r>
    </w:p>
    <w:p w:rsidR="00DC53DB" w:rsidRPr="00B97447" w:rsidRDefault="00DC53DB" w:rsidP="00DC53DB">
      <w:pPr>
        <w:pStyle w:val="a4"/>
      </w:pPr>
      <w:r w:rsidRPr="00B97447">
        <w:t>Проверка подписи входящих ЭС;</w:t>
      </w:r>
    </w:p>
    <w:p w:rsidR="00DC53DB" w:rsidRDefault="00DC53DB" w:rsidP="00DC53DB">
      <w:pPr>
        <w:pStyle w:val="a4"/>
      </w:pPr>
      <w:r w:rsidRPr="00B97447">
        <w:t>Расшифрование входящих ЭС</w:t>
      </w:r>
      <w:r>
        <w:t>;</w:t>
      </w:r>
    </w:p>
    <w:p w:rsidR="00DC53DB" w:rsidRPr="00966E0E" w:rsidRDefault="00DC53DB" w:rsidP="00DC53DB">
      <w:pPr>
        <w:pStyle w:val="a4"/>
      </w:pPr>
      <w:r>
        <w:t>О</w:t>
      </w:r>
      <w:r w:rsidRPr="00966E0E">
        <w:t>беспечение контроля целостности</w:t>
      </w:r>
      <w:r>
        <w:t>;</w:t>
      </w:r>
    </w:p>
    <w:p w:rsidR="00DC53DB" w:rsidRPr="003E5ECB" w:rsidRDefault="00DC53DB" w:rsidP="00DC53DB">
      <w:pPr>
        <w:pStyle w:val="a4"/>
      </w:pPr>
      <w:r>
        <w:t>У</w:t>
      </w:r>
      <w:r w:rsidRPr="00966E0E">
        <w:t>становка защищенного канала связи с использованием протокола</w:t>
      </w:r>
      <w:r>
        <w:t xml:space="preserve"> ГОСТ</w:t>
      </w:r>
      <w:r w:rsidRPr="00966E0E">
        <w:t xml:space="preserve"> TLS</w:t>
      </w:r>
      <w:r w:rsidRPr="00B97447">
        <w:t xml:space="preserve">. </w:t>
      </w:r>
    </w:p>
    <w:p w:rsidR="00DC53DB" w:rsidRPr="009B5B0D" w:rsidRDefault="00DC53DB" w:rsidP="00DC53DB">
      <w:pPr>
        <w:pStyle w:val="21"/>
        <w:tabs>
          <w:tab w:val="clear" w:pos="860"/>
          <w:tab w:val="num" w:pos="576"/>
          <w:tab w:val="num" w:pos="1286"/>
        </w:tabs>
        <w:ind w:left="576"/>
        <w:rPr>
          <w:lang w:val="ru-RU"/>
        </w:rPr>
      </w:pPr>
      <w:bookmarkStart w:id="124" w:name="_Toc161322739"/>
      <w:bookmarkStart w:id="125" w:name="_Toc178598703"/>
      <w:bookmarkStart w:id="126" w:name="_Toc192512274"/>
      <w:r>
        <w:rPr>
          <w:lang w:val="ru-RU"/>
        </w:rPr>
        <w:t>С</w:t>
      </w:r>
      <w:r w:rsidRPr="009B5B0D">
        <w:rPr>
          <w:lang w:val="ru-RU"/>
        </w:rPr>
        <w:t>бор и хранени</w:t>
      </w:r>
      <w:r>
        <w:rPr>
          <w:lang w:val="ru-RU"/>
        </w:rPr>
        <w:t>е</w:t>
      </w:r>
      <w:r w:rsidRPr="009B5B0D">
        <w:rPr>
          <w:lang w:val="ru-RU"/>
        </w:rPr>
        <w:t xml:space="preserve"> информации о системном окружении</w:t>
      </w:r>
      <w:bookmarkEnd w:id="124"/>
      <w:bookmarkEnd w:id="125"/>
      <w:bookmarkEnd w:id="126"/>
    </w:p>
    <w:p w:rsidR="00DC53DB" w:rsidRDefault="00DC53DB" w:rsidP="00DC53DB">
      <w:pPr>
        <w:pStyle w:val="ac"/>
        <w:spacing w:before="240"/>
        <w:rPr>
          <w:lang w:val="ru-RU"/>
        </w:rPr>
      </w:pPr>
      <w:r w:rsidRPr="009C6E51">
        <w:rPr>
          <w:lang w:val="ru-RU"/>
        </w:rPr>
        <w:t xml:space="preserve">При первом обращении Клиента к функционалу ЦР в Приложении Клиента должен быть собран </w:t>
      </w:r>
      <w:r>
        <w:t>fingerprint</w:t>
      </w:r>
      <w:r w:rsidRPr="009C6E51">
        <w:rPr>
          <w:lang w:val="ru-RU"/>
        </w:rPr>
        <w:t xml:space="preserve"> устройства Клиента, с которого </w:t>
      </w:r>
      <w:r>
        <w:rPr>
          <w:lang w:val="ru-RU"/>
        </w:rPr>
        <w:t>осуществляется данное обращение.</w:t>
      </w:r>
    </w:p>
    <w:p w:rsidR="00DC53DB" w:rsidRPr="00906B9A" w:rsidRDefault="00DC53DB" w:rsidP="00DC53DB">
      <w:pPr>
        <w:pStyle w:val="ac"/>
        <w:spacing w:before="240"/>
        <w:rPr>
          <w:lang w:val="ru-RU"/>
        </w:rPr>
      </w:pPr>
      <w:r w:rsidRPr="00B02CB7">
        <w:rPr>
          <w:lang w:val="ru-RU"/>
        </w:rPr>
        <w:t xml:space="preserve">В случае, если подключение Клиента к ПлЦР осуществляется без использования </w:t>
      </w:r>
      <w:r>
        <w:rPr>
          <w:lang w:val="ru-RU"/>
        </w:rPr>
        <w:t>Мобильного п</w:t>
      </w:r>
      <w:r w:rsidRPr="00B02CB7">
        <w:rPr>
          <w:lang w:val="ru-RU"/>
        </w:rPr>
        <w:t xml:space="preserve">риложения, в качестве значения </w:t>
      </w:r>
      <w:r>
        <w:t>fingerprint</w:t>
      </w:r>
      <w:r w:rsidRPr="00B02CB7">
        <w:rPr>
          <w:lang w:val="ru-RU"/>
        </w:rPr>
        <w:t xml:space="preserve"> должна использоваться постоянная последовательность символов (</w:t>
      </w:r>
      <w:r>
        <w:t>ID</w:t>
      </w:r>
      <w:r w:rsidRPr="00B02CB7">
        <w:rPr>
          <w:lang w:val="ru-RU"/>
        </w:rPr>
        <w:t xml:space="preserve"> </w:t>
      </w:r>
      <w:r>
        <w:rPr>
          <w:lang w:val="ru-RU"/>
        </w:rPr>
        <w:t xml:space="preserve">ФП, переведенный в байты из кодировки </w:t>
      </w:r>
      <w:r>
        <w:t>UTF</w:t>
      </w:r>
      <w:r w:rsidRPr="00B02CB7">
        <w:rPr>
          <w:lang w:val="ru-RU"/>
        </w:rPr>
        <w:t>-8)</w:t>
      </w:r>
      <w:r>
        <w:rPr>
          <w:lang w:val="ru-RU"/>
        </w:rPr>
        <w:t>.</w:t>
      </w:r>
    </w:p>
    <w:p w:rsidR="00DC53DB" w:rsidRPr="0068269B" w:rsidRDefault="00DC53DB" w:rsidP="00DC53DB">
      <w:pPr>
        <w:pStyle w:val="ac"/>
        <w:rPr>
          <w:lang w:val="ru-RU"/>
        </w:rPr>
      </w:pPr>
      <w:r w:rsidRPr="00DB0771">
        <w:rPr>
          <w:lang w:val="ru-RU"/>
        </w:rPr>
        <w:t xml:space="preserve">Собранный </w:t>
      </w:r>
      <w:r w:rsidRPr="00AF2F7C">
        <w:rPr>
          <w:lang w:val="ru-RU"/>
        </w:rPr>
        <w:t>fingerprint</w:t>
      </w:r>
      <w:r w:rsidRPr="00DB0771">
        <w:rPr>
          <w:lang w:val="ru-RU"/>
        </w:rPr>
        <w:t xml:space="preserve"> передается на </w:t>
      </w:r>
      <w:r>
        <w:rPr>
          <w:lang w:val="ru-RU"/>
        </w:rPr>
        <w:t>ПлЦР</w:t>
      </w:r>
      <w:r w:rsidRPr="00DB0771">
        <w:rPr>
          <w:lang w:val="ru-RU"/>
        </w:rPr>
        <w:t xml:space="preserve">, где сохраняется в </w:t>
      </w:r>
      <w:r>
        <w:rPr>
          <w:lang w:val="ru-RU"/>
        </w:rPr>
        <w:t>РК</w:t>
      </w:r>
      <w:r w:rsidRPr="00DB0771">
        <w:rPr>
          <w:lang w:val="ru-RU"/>
        </w:rPr>
        <w:t xml:space="preserve"> совместно с регистрационными данными Клиента: </w:t>
      </w:r>
      <w:r w:rsidRPr="00AF2F7C">
        <w:rPr>
          <w:lang w:val="ru-RU"/>
        </w:rPr>
        <w:t>UUID</w:t>
      </w:r>
      <w:r>
        <w:rPr>
          <w:lang w:val="ru-RU"/>
        </w:rPr>
        <w:t xml:space="preserve"> Клиента, сертификат ЭП Клиента</w:t>
      </w:r>
      <w:r w:rsidRPr="00DB0771">
        <w:rPr>
          <w:lang w:val="ru-RU"/>
        </w:rPr>
        <w:t>.</w:t>
      </w:r>
      <w:r>
        <w:rPr>
          <w:lang w:val="ru-RU"/>
        </w:rPr>
        <w:t xml:space="preserve"> </w:t>
      </w:r>
      <w:r w:rsidRPr="008D2C9D">
        <w:rPr>
          <w:lang w:val="ru-RU"/>
        </w:rPr>
        <w:t xml:space="preserve">Одному </w:t>
      </w:r>
      <w:r w:rsidRPr="006542B8">
        <w:t>U</w:t>
      </w:r>
      <w:r w:rsidRPr="00AF2F7C">
        <w:rPr>
          <w:lang w:val="ru-RU"/>
        </w:rPr>
        <w:t>U</w:t>
      </w:r>
      <w:r w:rsidRPr="006542B8">
        <w:t>ID</w:t>
      </w:r>
      <w:r w:rsidRPr="008D2C9D">
        <w:rPr>
          <w:lang w:val="ru-RU"/>
        </w:rPr>
        <w:t xml:space="preserve"> </w:t>
      </w:r>
      <w:r>
        <w:rPr>
          <w:lang w:val="ru-RU"/>
        </w:rPr>
        <w:t>К</w:t>
      </w:r>
      <w:r w:rsidRPr="008D2C9D">
        <w:rPr>
          <w:lang w:val="ru-RU"/>
        </w:rPr>
        <w:t xml:space="preserve">лиента может соответствовать несколько пар сертификат </w:t>
      </w:r>
      <w:r>
        <w:rPr>
          <w:lang w:val="ru-RU"/>
        </w:rPr>
        <w:t xml:space="preserve">ЭП </w:t>
      </w:r>
      <w:r w:rsidRPr="008D2C9D">
        <w:rPr>
          <w:lang w:val="ru-RU"/>
        </w:rPr>
        <w:t xml:space="preserve">Клиента – </w:t>
      </w:r>
      <w:r w:rsidRPr="00B85BDD">
        <w:t>fingerprint</w:t>
      </w:r>
      <w:r w:rsidRPr="008D2C9D">
        <w:rPr>
          <w:lang w:val="ru-RU"/>
        </w:rPr>
        <w:t xml:space="preserve"> устройства.</w:t>
      </w:r>
    </w:p>
    <w:p w:rsidR="00DC53DB" w:rsidRDefault="00DC53DB" w:rsidP="00DC53DB">
      <w:pPr>
        <w:pStyle w:val="ac"/>
        <w:rPr>
          <w:lang w:val="ru-RU"/>
        </w:rPr>
      </w:pPr>
      <w:r w:rsidRPr="008D2C9D">
        <w:rPr>
          <w:lang w:val="ru-RU"/>
        </w:rPr>
        <w:t xml:space="preserve">Сбор </w:t>
      </w:r>
      <w:r w:rsidRPr="00285F2D">
        <w:t>fingerprint</w:t>
      </w:r>
      <w:r w:rsidRPr="008D2C9D">
        <w:rPr>
          <w:lang w:val="ru-RU"/>
        </w:rPr>
        <w:t xml:space="preserve"> на устройстве Клиента должен осуществляться при всех операциях по </w:t>
      </w:r>
      <w:r>
        <w:rPr>
          <w:lang w:val="ru-RU"/>
        </w:rPr>
        <w:t>СЦР</w:t>
      </w:r>
      <w:r w:rsidRPr="008D2C9D">
        <w:rPr>
          <w:lang w:val="ru-RU"/>
        </w:rPr>
        <w:t>,</w:t>
      </w:r>
      <w:r w:rsidRPr="00DB0771">
        <w:rPr>
          <w:lang w:val="ru-RU"/>
        </w:rPr>
        <w:t xml:space="preserve"> </w:t>
      </w:r>
      <w:r w:rsidRPr="00835DCE">
        <w:rPr>
          <w:lang w:val="ru-RU"/>
        </w:rPr>
        <w:t>подписываемых ключом ЭП Клиента</w:t>
      </w:r>
      <w:r>
        <w:rPr>
          <w:lang w:val="ru-RU"/>
        </w:rPr>
        <w:t>.</w:t>
      </w:r>
    </w:p>
    <w:p w:rsidR="00DC53DB" w:rsidRPr="0068269B" w:rsidRDefault="00DC53DB" w:rsidP="00DC53DB">
      <w:pPr>
        <w:pStyle w:val="ac"/>
        <w:rPr>
          <w:lang w:val="ru-RU"/>
        </w:rPr>
      </w:pPr>
      <w:r w:rsidRPr="001451DE">
        <w:rPr>
          <w:lang w:val="ru-RU"/>
        </w:rPr>
        <w:t xml:space="preserve">После проверки ЭП Клиента на ЭС в рамках проведения входного контроля ПлЦР </w:t>
      </w:r>
      <w:r>
        <w:rPr>
          <w:lang w:val="ru-RU"/>
        </w:rPr>
        <w:t>осуществляет</w:t>
      </w:r>
      <w:r w:rsidRPr="001451DE">
        <w:rPr>
          <w:lang w:val="ru-RU"/>
        </w:rPr>
        <w:t xml:space="preserve"> сверку соответствия </w:t>
      </w:r>
      <w:r w:rsidRPr="00285F2D">
        <w:t>UUID</w:t>
      </w:r>
      <w:r w:rsidRPr="001451DE">
        <w:rPr>
          <w:lang w:val="ru-RU"/>
        </w:rPr>
        <w:t xml:space="preserve"> Клиента – сертификат ЭП Клиента – </w:t>
      </w:r>
      <w:r w:rsidRPr="00285F2D">
        <w:t>fingerprint</w:t>
      </w:r>
      <w:r w:rsidRPr="001451DE">
        <w:rPr>
          <w:lang w:val="ru-RU"/>
        </w:rPr>
        <w:t xml:space="preserve"> устройства Клиента, полученного из ЭС, со значением, хранимым в РК</w:t>
      </w:r>
      <w:r>
        <w:rPr>
          <w:lang w:val="ru-RU"/>
        </w:rPr>
        <w:t>. В случае отрицательного результата контроля действия ПлЦР описаны в п.4.2.</w:t>
      </w:r>
    </w:p>
    <w:p w:rsidR="00DC53DB" w:rsidRDefault="00DC53DB" w:rsidP="00DC53DB">
      <w:pPr>
        <w:pStyle w:val="ac"/>
        <w:rPr>
          <w:lang w:val="ru-RU"/>
        </w:rPr>
      </w:pPr>
      <w:r>
        <w:rPr>
          <w:lang w:val="ru-RU"/>
        </w:rPr>
        <w:t xml:space="preserve">При использовании Приложения Клиента сбор </w:t>
      </w:r>
      <w:r>
        <w:t>fingerprint</w:t>
      </w:r>
      <w:r w:rsidRPr="008D2C9D">
        <w:rPr>
          <w:lang w:val="ru-RU"/>
        </w:rPr>
        <w:t xml:space="preserve"> </w:t>
      </w:r>
      <w:r>
        <w:rPr>
          <w:lang w:val="ru-RU"/>
        </w:rPr>
        <w:t xml:space="preserve">должен осуществляться через вызов </w:t>
      </w:r>
      <w:r>
        <w:t>API</w:t>
      </w:r>
      <w:r>
        <w:rPr>
          <w:lang w:val="ru-RU"/>
        </w:rPr>
        <w:t xml:space="preserve"> п</w:t>
      </w:r>
      <w:r w:rsidRPr="00DB0771">
        <w:rPr>
          <w:lang w:val="ru-RU"/>
        </w:rPr>
        <w:t>рограммного модуля БР</w:t>
      </w:r>
      <w:r>
        <w:rPr>
          <w:lang w:val="ru-RU"/>
        </w:rPr>
        <w:t>.</w:t>
      </w:r>
      <w:r w:rsidRPr="00DB0771">
        <w:rPr>
          <w:lang w:val="ru-RU"/>
        </w:rPr>
        <w:t xml:space="preserve"> </w:t>
      </w:r>
    </w:p>
    <w:p w:rsidR="00DC53DB" w:rsidRDefault="00DC53DB" w:rsidP="00DC53DB">
      <w:pPr>
        <w:pStyle w:val="10"/>
        <w:tabs>
          <w:tab w:val="clear" w:pos="432"/>
        </w:tabs>
        <w:ind w:left="432" w:hanging="432"/>
        <w:rPr>
          <w:lang w:val="ru-RU"/>
        </w:rPr>
      </w:pPr>
      <w:bookmarkStart w:id="127" w:name="_Toc161322740"/>
      <w:bookmarkStart w:id="128" w:name="_Toc178598704"/>
      <w:bookmarkStart w:id="129" w:name="_Toc192512275"/>
      <w:bookmarkStart w:id="130" w:name="_Toc80985034"/>
      <w:r>
        <w:rPr>
          <w:lang w:val="ru-RU"/>
        </w:rPr>
        <w:lastRenderedPageBreak/>
        <w:t>Управление СЦР Субъектов ПлЦР</w:t>
      </w:r>
      <w:bookmarkEnd w:id="127"/>
      <w:bookmarkEnd w:id="128"/>
      <w:bookmarkEnd w:id="129"/>
    </w:p>
    <w:p w:rsidR="00DC53DB" w:rsidRDefault="00DC53DB" w:rsidP="00DC53DB">
      <w:pPr>
        <w:ind w:firstLine="432"/>
        <w:jc w:val="both"/>
        <w:rPr>
          <w:lang w:val="ru-RU"/>
        </w:rPr>
      </w:pPr>
      <w:r>
        <w:rPr>
          <w:lang w:val="ru-RU"/>
        </w:rPr>
        <w:t>Статус СЦР Субъекта ПлЦР может принимать следующие значения:</w:t>
      </w:r>
    </w:p>
    <w:p w:rsidR="00DC53DB" w:rsidRDefault="00DC53DB" w:rsidP="00DC53DB">
      <w:pPr>
        <w:ind w:firstLine="432"/>
        <w:jc w:val="both"/>
        <w:rPr>
          <w:lang w:val="ru-RU"/>
        </w:rPr>
      </w:pPr>
      <w:r>
        <w:rPr>
          <w:lang w:val="ru-RU"/>
        </w:rPr>
        <w:t xml:space="preserve"> - «Ожидает открытия»,</w:t>
      </w:r>
    </w:p>
    <w:p w:rsidR="00DC53DB" w:rsidRDefault="00DC53DB" w:rsidP="00DC53DB">
      <w:pPr>
        <w:ind w:firstLine="432"/>
        <w:jc w:val="both"/>
        <w:rPr>
          <w:lang w:val="ru-RU"/>
        </w:rPr>
      </w:pPr>
      <w:r>
        <w:rPr>
          <w:lang w:val="ru-RU"/>
        </w:rPr>
        <w:t xml:space="preserve"> - «</w:t>
      </w:r>
      <w:r w:rsidRPr="003128EF">
        <w:rPr>
          <w:lang w:val="ru-RU"/>
        </w:rPr>
        <w:t>Активен</w:t>
      </w:r>
      <w:r>
        <w:rPr>
          <w:lang w:val="ru-RU"/>
        </w:rPr>
        <w:t>»</w:t>
      </w:r>
      <w:r w:rsidRPr="003128EF">
        <w:rPr>
          <w:lang w:val="ru-RU"/>
        </w:rPr>
        <w:t xml:space="preserve">, </w:t>
      </w:r>
    </w:p>
    <w:p w:rsidR="00DC53DB" w:rsidRDefault="00DC53DB" w:rsidP="00DC53DB">
      <w:pPr>
        <w:ind w:firstLine="432"/>
        <w:jc w:val="both"/>
        <w:rPr>
          <w:lang w:val="ru-RU"/>
        </w:rPr>
      </w:pPr>
      <w:r>
        <w:rPr>
          <w:lang w:val="ru-RU"/>
        </w:rPr>
        <w:t xml:space="preserve"> - «</w:t>
      </w:r>
      <w:r w:rsidRPr="003128EF">
        <w:rPr>
          <w:lang w:val="ru-RU"/>
        </w:rPr>
        <w:t>Заблокирован</w:t>
      </w:r>
      <w:r>
        <w:rPr>
          <w:lang w:val="ru-RU"/>
        </w:rPr>
        <w:t>»</w:t>
      </w:r>
      <w:r w:rsidRPr="003128EF">
        <w:rPr>
          <w:lang w:val="ru-RU"/>
        </w:rPr>
        <w:t xml:space="preserve">, </w:t>
      </w:r>
    </w:p>
    <w:p w:rsidR="00DC53DB" w:rsidRDefault="00DC53DB" w:rsidP="00DC53DB">
      <w:pPr>
        <w:ind w:firstLine="432"/>
        <w:jc w:val="both"/>
        <w:rPr>
          <w:lang w:val="ru-RU"/>
        </w:rPr>
      </w:pPr>
      <w:r>
        <w:rPr>
          <w:lang w:val="ru-RU"/>
        </w:rPr>
        <w:t xml:space="preserve"> - «Приостановление операций»,</w:t>
      </w:r>
    </w:p>
    <w:p w:rsidR="00DC53DB" w:rsidRDefault="00DC53DB" w:rsidP="00DC53DB">
      <w:pPr>
        <w:ind w:firstLine="432"/>
        <w:jc w:val="both"/>
        <w:rPr>
          <w:lang w:val="ru-RU"/>
        </w:rPr>
      </w:pPr>
      <w:r>
        <w:rPr>
          <w:lang w:val="ru-RU"/>
        </w:rPr>
        <w:t xml:space="preserve"> - «</w:t>
      </w:r>
      <w:r w:rsidRPr="003128EF">
        <w:rPr>
          <w:lang w:val="ru-RU"/>
        </w:rPr>
        <w:t>Закрыт</w:t>
      </w:r>
      <w:r>
        <w:rPr>
          <w:lang w:val="ru-RU"/>
        </w:rPr>
        <w:t>».</w:t>
      </w:r>
    </w:p>
    <w:p w:rsidR="00DC53DB" w:rsidRPr="003128EF" w:rsidRDefault="00DC53DB" w:rsidP="00DC53DB">
      <w:pPr>
        <w:ind w:firstLine="432"/>
        <w:jc w:val="both"/>
        <w:rPr>
          <w:lang w:val="ru-RU"/>
        </w:rPr>
      </w:pPr>
      <w:r w:rsidRPr="008B1B61">
        <w:rPr>
          <w:lang w:val="ru-RU"/>
        </w:rPr>
        <w:t xml:space="preserve">Статус </w:t>
      </w:r>
      <w:r>
        <w:rPr>
          <w:lang w:val="ru-RU"/>
        </w:rPr>
        <w:t>СЦР</w:t>
      </w:r>
      <w:r w:rsidRPr="008B1B61">
        <w:rPr>
          <w:lang w:val="ru-RU"/>
        </w:rPr>
        <w:t xml:space="preserve"> </w:t>
      </w:r>
      <w:r>
        <w:rPr>
          <w:lang w:val="ru-RU"/>
        </w:rPr>
        <w:t>«</w:t>
      </w:r>
      <w:r w:rsidRPr="008B1B61">
        <w:rPr>
          <w:lang w:val="ru-RU"/>
        </w:rPr>
        <w:t>ожидает открытия</w:t>
      </w:r>
      <w:r>
        <w:rPr>
          <w:lang w:val="ru-RU"/>
        </w:rPr>
        <w:t>»</w:t>
      </w:r>
      <w:r w:rsidRPr="008B1B61">
        <w:rPr>
          <w:lang w:val="ru-RU"/>
        </w:rPr>
        <w:t xml:space="preserve"> устанавливается автоматически при получении </w:t>
      </w:r>
      <w:r>
        <w:rPr>
          <w:lang w:val="ru-RU"/>
        </w:rPr>
        <w:t>Платформой ЦР з</w:t>
      </w:r>
      <w:r w:rsidRPr="008B1B61">
        <w:rPr>
          <w:lang w:val="ru-RU"/>
        </w:rPr>
        <w:t>апрос</w:t>
      </w:r>
      <w:r>
        <w:rPr>
          <w:lang w:val="ru-RU"/>
        </w:rPr>
        <w:t>а</w:t>
      </w:r>
      <w:r w:rsidRPr="008B1B61">
        <w:rPr>
          <w:lang w:val="ru-RU"/>
        </w:rPr>
        <w:t xml:space="preserve"> реквизитов </w:t>
      </w:r>
      <w:r>
        <w:rPr>
          <w:lang w:val="ru-RU"/>
        </w:rPr>
        <w:t>Субъекта ПлЦР</w:t>
      </w:r>
      <w:r w:rsidRPr="00403D3B">
        <w:rPr>
          <w:lang w:val="ru-RU"/>
        </w:rPr>
        <w:t xml:space="preserve"> (</w:t>
      </w:r>
      <w:r>
        <w:rPr>
          <w:lang w:val="ru-RU"/>
        </w:rPr>
        <w:t>если СЦР ранее не регистрировался на Платформе ЦР или был закрыт)</w:t>
      </w:r>
      <w:r w:rsidRPr="008B1B61">
        <w:rPr>
          <w:lang w:val="ru-RU"/>
        </w:rPr>
        <w:t xml:space="preserve"> и изменяется на «Активен» при привязке сертификата Субъекта П</w:t>
      </w:r>
      <w:r>
        <w:rPr>
          <w:lang w:val="ru-RU"/>
        </w:rPr>
        <w:t>л</w:t>
      </w:r>
      <w:r w:rsidRPr="008B1B61">
        <w:rPr>
          <w:lang w:val="ru-RU"/>
        </w:rPr>
        <w:t>ЦР.</w:t>
      </w:r>
    </w:p>
    <w:p w:rsidR="00DC53DB" w:rsidRDefault="00DC53DB" w:rsidP="00DC53DB">
      <w:pPr>
        <w:ind w:firstLine="432"/>
        <w:jc w:val="both"/>
        <w:rPr>
          <w:lang w:val="ru-RU"/>
        </w:rPr>
      </w:pPr>
      <w:r w:rsidRPr="008B1B61">
        <w:rPr>
          <w:lang w:val="ru-RU"/>
        </w:rPr>
        <w:t xml:space="preserve">При установке статуса </w:t>
      </w:r>
      <w:r>
        <w:rPr>
          <w:lang w:val="ru-RU"/>
        </w:rPr>
        <w:t xml:space="preserve">СЦР Клиента </w:t>
      </w:r>
      <w:r w:rsidRPr="008B1B61">
        <w:rPr>
          <w:lang w:val="ru-RU"/>
        </w:rPr>
        <w:t xml:space="preserve">«Заблокирован» </w:t>
      </w:r>
      <w:r w:rsidR="006D21D5">
        <w:rPr>
          <w:lang w:val="ru-RU"/>
        </w:rPr>
        <w:t>накладывается запрет</w:t>
      </w:r>
      <w:r w:rsidRPr="008B1B61">
        <w:rPr>
          <w:lang w:val="ru-RU"/>
        </w:rPr>
        <w:t xml:space="preserve"> на выполнение операций с заблокированным </w:t>
      </w:r>
      <w:r>
        <w:rPr>
          <w:lang w:val="ru-RU"/>
        </w:rPr>
        <w:t xml:space="preserve">СЦР, </w:t>
      </w:r>
      <w:r w:rsidRPr="00FC5B7A">
        <w:rPr>
          <w:lang w:val="ru-RU"/>
        </w:rPr>
        <w:t xml:space="preserve">кроме изменения статуса </w:t>
      </w:r>
      <w:r>
        <w:rPr>
          <w:lang w:val="ru-RU"/>
        </w:rPr>
        <w:t>СЦР</w:t>
      </w:r>
      <w:r w:rsidRPr="00FC5B7A">
        <w:rPr>
          <w:lang w:val="ru-RU"/>
        </w:rPr>
        <w:t xml:space="preserve"> на «Активен»</w:t>
      </w:r>
      <w:r>
        <w:rPr>
          <w:lang w:val="ru-RU"/>
        </w:rPr>
        <w:t>/ «Закрыт»</w:t>
      </w:r>
      <w:r w:rsidRPr="00603F2C">
        <w:rPr>
          <w:lang w:val="ru-RU"/>
        </w:rPr>
        <w:t xml:space="preserve"> </w:t>
      </w:r>
      <w:r>
        <w:rPr>
          <w:lang w:val="ru-RU"/>
        </w:rPr>
        <w:t>и запроса баланса</w:t>
      </w:r>
      <w:r w:rsidRPr="00FC5B7A">
        <w:rPr>
          <w:lang w:val="ru-RU"/>
        </w:rPr>
        <w:t>.</w:t>
      </w:r>
    </w:p>
    <w:p w:rsidR="00DC53DB" w:rsidRDefault="00DC53DB" w:rsidP="00DC53DB">
      <w:pPr>
        <w:ind w:firstLine="432"/>
        <w:jc w:val="both"/>
        <w:rPr>
          <w:lang w:val="ru-RU"/>
        </w:rPr>
      </w:pPr>
      <w:r w:rsidRPr="008B1B61">
        <w:rPr>
          <w:lang w:val="ru-RU"/>
        </w:rPr>
        <w:t xml:space="preserve">При установке статуса </w:t>
      </w:r>
      <w:r>
        <w:rPr>
          <w:lang w:val="ru-RU"/>
        </w:rPr>
        <w:t xml:space="preserve">СЦР ФП </w:t>
      </w:r>
      <w:r w:rsidRPr="008B1B61">
        <w:rPr>
          <w:lang w:val="ru-RU"/>
        </w:rPr>
        <w:t xml:space="preserve">«Заблокирован» </w:t>
      </w:r>
      <w:r w:rsidR="006D21D5">
        <w:rPr>
          <w:lang w:val="ru-RU"/>
        </w:rPr>
        <w:t>накладывается запрет</w:t>
      </w:r>
      <w:r w:rsidRPr="008B1B61">
        <w:rPr>
          <w:lang w:val="ru-RU"/>
        </w:rPr>
        <w:t xml:space="preserve"> на выполнение операций с заблокированным </w:t>
      </w:r>
      <w:r>
        <w:rPr>
          <w:lang w:val="ru-RU"/>
        </w:rPr>
        <w:t xml:space="preserve">СЦР, </w:t>
      </w:r>
      <w:r w:rsidRPr="00FC5B7A">
        <w:rPr>
          <w:lang w:val="ru-RU"/>
        </w:rPr>
        <w:t xml:space="preserve">кроме изменения статуса </w:t>
      </w:r>
      <w:r>
        <w:rPr>
          <w:lang w:val="ru-RU"/>
        </w:rPr>
        <w:t>СЦР</w:t>
      </w:r>
      <w:r w:rsidRPr="00FC5B7A">
        <w:rPr>
          <w:lang w:val="ru-RU"/>
        </w:rPr>
        <w:t xml:space="preserve"> на «Активен»</w:t>
      </w:r>
      <w:r>
        <w:rPr>
          <w:lang w:val="ru-RU"/>
        </w:rPr>
        <w:t>/ «Приостановление операций»/ «Закрыт».</w:t>
      </w:r>
    </w:p>
    <w:p w:rsidR="00DC53DB" w:rsidRPr="00FC5B7A" w:rsidRDefault="00DC53DB" w:rsidP="00DC53DB">
      <w:pPr>
        <w:ind w:firstLine="432"/>
        <w:jc w:val="both"/>
        <w:rPr>
          <w:lang w:val="ru-RU"/>
        </w:rPr>
      </w:pPr>
      <w:r w:rsidRPr="008B1B61">
        <w:rPr>
          <w:lang w:val="ru-RU"/>
        </w:rPr>
        <w:t xml:space="preserve">При установке статуса </w:t>
      </w:r>
      <w:r>
        <w:rPr>
          <w:lang w:val="ru-RU"/>
        </w:rPr>
        <w:t xml:space="preserve">СЦР </w:t>
      </w:r>
      <w:r w:rsidRPr="008B1B61">
        <w:rPr>
          <w:lang w:val="ru-RU"/>
        </w:rPr>
        <w:t xml:space="preserve">«Активен» </w:t>
      </w:r>
      <w:r w:rsidR="006D21D5">
        <w:rPr>
          <w:lang w:val="ru-RU"/>
        </w:rPr>
        <w:t>снимается запрет</w:t>
      </w:r>
      <w:r w:rsidRPr="008B1B61">
        <w:rPr>
          <w:lang w:val="ru-RU"/>
        </w:rPr>
        <w:t xml:space="preserve"> на выполнение операций с заблокированным </w:t>
      </w:r>
      <w:r>
        <w:rPr>
          <w:lang w:val="ru-RU"/>
        </w:rPr>
        <w:t>СЦР.</w:t>
      </w:r>
    </w:p>
    <w:p w:rsidR="00DC53DB" w:rsidRDefault="00DC53DB" w:rsidP="00DC53DB">
      <w:pPr>
        <w:ind w:firstLine="432"/>
        <w:jc w:val="both"/>
        <w:rPr>
          <w:lang w:val="ru-RU"/>
        </w:rPr>
      </w:pPr>
      <w:r w:rsidRPr="008B1B61">
        <w:rPr>
          <w:lang w:val="ru-RU"/>
        </w:rPr>
        <w:t xml:space="preserve">При блокировке </w:t>
      </w:r>
      <w:r>
        <w:rPr>
          <w:lang w:val="ru-RU"/>
        </w:rPr>
        <w:t>СЦР</w:t>
      </w:r>
      <w:r w:rsidRPr="008B1B61">
        <w:rPr>
          <w:lang w:val="ru-RU"/>
        </w:rPr>
        <w:t xml:space="preserve"> Субъекта П</w:t>
      </w:r>
      <w:r>
        <w:rPr>
          <w:lang w:val="ru-RU"/>
        </w:rPr>
        <w:t>л</w:t>
      </w:r>
      <w:r w:rsidRPr="008B1B61">
        <w:rPr>
          <w:lang w:val="ru-RU"/>
        </w:rPr>
        <w:t>ЦР, блокировка Субъекта П</w:t>
      </w:r>
      <w:r>
        <w:rPr>
          <w:lang w:val="ru-RU"/>
        </w:rPr>
        <w:t>л</w:t>
      </w:r>
      <w:r w:rsidRPr="008B1B61">
        <w:rPr>
          <w:lang w:val="ru-RU"/>
        </w:rPr>
        <w:t>ЦР не происходит.</w:t>
      </w:r>
    </w:p>
    <w:p w:rsidR="00DC53DB" w:rsidRPr="003128EF" w:rsidRDefault="00DC53DB" w:rsidP="00DC53DB">
      <w:pPr>
        <w:ind w:firstLine="432"/>
        <w:jc w:val="both"/>
        <w:rPr>
          <w:lang w:val="ru-RU"/>
        </w:rPr>
      </w:pPr>
      <w:r>
        <w:rPr>
          <w:lang w:val="ru-RU"/>
        </w:rPr>
        <w:t>Установка</w:t>
      </w:r>
      <w:r w:rsidRPr="003128EF">
        <w:rPr>
          <w:lang w:val="ru-RU"/>
        </w:rPr>
        <w:t xml:space="preserve"> статуса </w:t>
      </w:r>
      <w:r>
        <w:rPr>
          <w:lang w:val="ru-RU"/>
        </w:rPr>
        <w:t>СЦР</w:t>
      </w:r>
      <w:r w:rsidRPr="003128EF">
        <w:rPr>
          <w:lang w:val="ru-RU"/>
        </w:rPr>
        <w:t xml:space="preserve"> Субъекта П</w:t>
      </w:r>
      <w:r>
        <w:rPr>
          <w:lang w:val="ru-RU"/>
        </w:rPr>
        <w:t>л</w:t>
      </w:r>
      <w:r w:rsidRPr="003128EF">
        <w:rPr>
          <w:lang w:val="ru-RU"/>
        </w:rPr>
        <w:t xml:space="preserve">ЦР «Закрыт» </w:t>
      </w:r>
      <w:r>
        <w:rPr>
          <w:lang w:val="ru-RU"/>
        </w:rPr>
        <w:t>возможна только при</w:t>
      </w:r>
      <w:r w:rsidRPr="003128EF">
        <w:rPr>
          <w:lang w:val="ru-RU"/>
        </w:rPr>
        <w:t xml:space="preserve"> следующи</w:t>
      </w:r>
      <w:r>
        <w:rPr>
          <w:lang w:val="ru-RU"/>
        </w:rPr>
        <w:t>х</w:t>
      </w:r>
      <w:r w:rsidRPr="003128EF">
        <w:rPr>
          <w:lang w:val="ru-RU"/>
        </w:rPr>
        <w:t xml:space="preserve"> </w:t>
      </w:r>
      <w:r>
        <w:rPr>
          <w:lang w:val="ru-RU"/>
        </w:rPr>
        <w:t>условиях</w:t>
      </w:r>
      <w:r w:rsidRPr="003128EF">
        <w:rPr>
          <w:lang w:val="ru-RU"/>
        </w:rPr>
        <w:t>:</w:t>
      </w:r>
    </w:p>
    <w:p w:rsidR="00DC53DB" w:rsidRPr="003128EF" w:rsidRDefault="00DC53DB" w:rsidP="00DC53DB">
      <w:pPr>
        <w:ind w:firstLine="432"/>
        <w:jc w:val="both"/>
        <w:rPr>
          <w:lang w:val="ru-RU"/>
        </w:rPr>
      </w:pPr>
      <w:r w:rsidRPr="003128EF">
        <w:rPr>
          <w:lang w:val="ru-RU"/>
        </w:rPr>
        <w:t>•</w:t>
      </w:r>
      <w:r w:rsidRPr="003128EF">
        <w:rPr>
          <w:lang w:val="ru-RU"/>
        </w:rPr>
        <w:tab/>
        <w:t>отсутстви</w:t>
      </w:r>
      <w:r>
        <w:rPr>
          <w:lang w:val="ru-RU"/>
        </w:rPr>
        <w:t>е</w:t>
      </w:r>
      <w:r w:rsidRPr="003128EF">
        <w:rPr>
          <w:lang w:val="ru-RU"/>
        </w:rPr>
        <w:t xml:space="preserve"> средств на </w:t>
      </w:r>
      <w:r>
        <w:rPr>
          <w:lang w:val="ru-RU"/>
        </w:rPr>
        <w:t>СЦР</w:t>
      </w:r>
      <w:r w:rsidRPr="003128EF">
        <w:rPr>
          <w:lang w:val="ru-RU"/>
        </w:rPr>
        <w:t>;</w:t>
      </w:r>
    </w:p>
    <w:p w:rsidR="00DC53DB" w:rsidRDefault="00DC53DB" w:rsidP="00DC53DB">
      <w:pPr>
        <w:ind w:firstLine="432"/>
        <w:jc w:val="both"/>
        <w:rPr>
          <w:lang w:val="ru-RU"/>
        </w:rPr>
      </w:pPr>
      <w:r w:rsidRPr="003128EF">
        <w:rPr>
          <w:lang w:val="ru-RU"/>
        </w:rPr>
        <w:t>•</w:t>
      </w:r>
      <w:r w:rsidRPr="003128EF">
        <w:rPr>
          <w:lang w:val="ru-RU"/>
        </w:rPr>
        <w:tab/>
        <w:t xml:space="preserve">текущий статус </w:t>
      </w:r>
      <w:r>
        <w:rPr>
          <w:lang w:val="ru-RU"/>
        </w:rPr>
        <w:t>СЦР</w:t>
      </w:r>
      <w:r w:rsidRPr="003128EF">
        <w:rPr>
          <w:lang w:val="ru-RU"/>
        </w:rPr>
        <w:t xml:space="preserve"> – «Заблокирован»</w:t>
      </w:r>
      <w:r>
        <w:rPr>
          <w:lang w:val="ru-RU"/>
        </w:rPr>
        <w:t>/ «Приостановление операций»</w:t>
      </w:r>
      <w:r w:rsidRPr="003128EF">
        <w:rPr>
          <w:lang w:val="ru-RU"/>
        </w:rPr>
        <w:t>.</w:t>
      </w:r>
    </w:p>
    <w:p w:rsidR="00DC53DB" w:rsidRDefault="00DC53DB" w:rsidP="00DC53DB">
      <w:pPr>
        <w:ind w:firstLine="432"/>
        <w:jc w:val="both"/>
        <w:rPr>
          <w:lang w:val="ru-RU"/>
        </w:rPr>
      </w:pPr>
      <w:r w:rsidRPr="003850AC">
        <w:rPr>
          <w:lang w:val="ru-RU"/>
        </w:rPr>
        <w:t xml:space="preserve">Для </w:t>
      </w:r>
      <w:r>
        <w:rPr>
          <w:lang w:val="ru-RU"/>
        </w:rPr>
        <w:t>СЦР</w:t>
      </w:r>
      <w:r w:rsidRPr="003850AC">
        <w:rPr>
          <w:lang w:val="ru-RU"/>
        </w:rPr>
        <w:t xml:space="preserve"> со статусом «Закрыт» недоступно изменение статуса </w:t>
      </w:r>
      <w:r>
        <w:rPr>
          <w:lang w:val="ru-RU"/>
        </w:rPr>
        <w:t>СЦР.</w:t>
      </w:r>
    </w:p>
    <w:p w:rsidR="00DC53DB" w:rsidRPr="003850AC" w:rsidRDefault="00DC53DB" w:rsidP="00DC53DB">
      <w:pPr>
        <w:ind w:firstLine="432"/>
        <w:jc w:val="both"/>
        <w:rPr>
          <w:lang w:val="ru-RU"/>
        </w:rPr>
      </w:pPr>
      <w:r w:rsidRPr="003850AC">
        <w:rPr>
          <w:lang w:val="ru-RU"/>
        </w:rPr>
        <w:t xml:space="preserve">При закрытии </w:t>
      </w:r>
      <w:r>
        <w:rPr>
          <w:lang w:val="ru-RU"/>
        </w:rPr>
        <w:t>СЦР</w:t>
      </w:r>
      <w:r w:rsidRPr="003850AC">
        <w:rPr>
          <w:lang w:val="ru-RU"/>
        </w:rPr>
        <w:t xml:space="preserve"> Клиента статус Клиента не изменяется. Предусмотрена возможность открыть новый </w:t>
      </w:r>
      <w:r>
        <w:rPr>
          <w:lang w:val="ru-RU"/>
        </w:rPr>
        <w:t>СЦР</w:t>
      </w:r>
      <w:r w:rsidRPr="003850AC">
        <w:rPr>
          <w:lang w:val="ru-RU"/>
        </w:rPr>
        <w:t xml:space="preserve"> с новым</w:t>
      </w:r>
      <w:r>
        <w:rPr>
          <w:lang w:val="ru-RU"/>
        </w:rPr>
        <w:t>и реквизитами</w:t>
      </w:r>
      <w:r w:rsidRPr="003850AC">
        <w:rPr>
          <w:lang w:val="ru-RU"/>
        </w:rPr>
        <w:t xml:space="preserve"> действующему Клиенту.</w:t>
      </w:r>
    </w:p>
    <w:p w:rsidR="00DC53DB" w:rsidRDefault="00DC53DB" w:rsidP="00DC53DB">
      <w:pPr>
        <w:ind w:firstLine="432"/>
        <w:jc w:val="both"/>
        <w:rPr>
          <w:lang w:val="ru-RU"/>
        </w:rPr>
      </w:pPr>
      <w:r w:rsidRPr="003850AC">
        <w:rPr>
          <w:lang w:val="ru-RU"/>
        </w:rPr>
        <w:t xml:space="preserve">При закрытии </w:t>
      </w:r>
      <w:r>
        <w:rPr>
          <w:lang w:val="ru-RU"/>
        </w:rPr>
        <w:t>СЦР</w:t>
      </w:r>
      <w:r w:rsidRPr="003850AC">
        <w:rPr>
          <w:lang w:val="ru-RU"/>
        </w:rPr>
        <w:t xml:space="preserve"> ФП статус ФП не изменяется.</w:t>
      </w:r>
    </w:p>
    <w:p w:rsidR="00DC53DB" w:rsidRPr="00FC5B7A" w:rsidRDefault="00DC53DB" w:rsidP="00DC53DB">
      <w:pPr>
        <w:ind w:firstLine="432"/>
        <w:jc w:val="both"/>
        <w:rPr>
          <w:lang w:val="ru-RU"/>
        </w:rPr>
      </w:pPr>
      <w:r w:rsidRPr="00DA5815">
        <w:rPr>
          <w:lang w:val="ru-RU"/>
        </w:rPr>
        <w:t xml:space="preserve">При изменении статуса </w:t>
      </w:r>
      <w:r>
        <w:rPr>
          <w:lang w:val="ru-RU"/>
        </w:rPr>
        <w:t>СЦР</w:t>
      </w:r>
      <w:r w:rsidRPr="00DA5815">
        <w:rPr>
          <w:lang w:val="ru-RU"/>
        </w:rPr>
        <w:t xml:space="preserve"> </w:t>
      </w:r>
      <w:r>
        <w:rPr>
          <w:lang w:val="ru-RU"/>
        </w:rPr>
        <w:t>осуществляется к</w:t>
      </w:r>
      <w:r w:rsidRPr="00DA5815">
        <w:rPr>
          <w:lang w:val="ru-RU"/>
        </w:rPr>
        <w:t xml:space="preserve">онтроль отличия целевого статуса </w:t>
      </w:r>
      <w:r>
        <w:rPr>
          <w:lang w:val="ru-RU"/>
        </w:rPr>
        <w:t>СЦР</w:t>
      </w:r>
      <w:r w:rsidRPr="00DA5815">
        <w:rPr>
          <w:lang w:val="ru-RU"/>
        </w:rPr>
        <w:t xml:space="preserve"> от текущего</w:t>
      </w:r>
      <w:r>
        <w:rPr>
          <w:lang w:val="ru-RU"/>
        </w:rPr>
        <w:t>.</w:t>
      </w:r>
    </w:p>
    <w:p w:rsidR="00DC53DB" w:rsidRPr="008730D4" w:rsidRDefault="00DC53DB" w:rsidP="00DC53DB">
      <w:pPr>
        <w:ind w:firstLine="432"/>
        <w:jc w:val="both"/>
        <w:rPr>
          <w:lang w:val="ru-RU"/>
        </w:rPr>
      </w:pPr>
      <w:r w:rsidRPr="008730D4">
        <w:rPr>
          <w:lang w:val="ru-RU"/>
        </w:rPr>
        <w:t>Статус СЦР «Приостановление операций» устанавливается</w:t>
      </w:r>
      <w:r>
        <w:rPr>
          <w:lang w:val="ru-RU"/>
        </w:rPr>
        <w:t xml:space="preserve"> Оператором</w:t>
      </w:r>
      <w:r w:rsidRPr="008730D4">
        <w:rPr>
          <w:lang w:val="ru-RU"/>
        </w:rPr>
        <w:t xml:space="preserve"> на СЦР ФП</w:t>
      </w:r>
      <w:r>
        <w:rPr>
          <w:lang w:val="ru-RU"/>
        </w:rPr>
        <w:t>,</w:t>
      </w:r>
      <w:r w:rsidRPr="008730D4">
        <w:rPr>
          <w:lang w:val="ru-RU"/>
        </w:rPr>
        <w:t xml:space="preserve"> имеющий статус «Активен»</w:t>
      </w:r>
      <w:r>
        <w:rPr>
          <w:lang w:val="ru-RU"/>
        </w:rPr>
        <w:t xml:space="preserve"> или</w:t>
      </w:r>
      <w:r w:rsidRPr="008730D4">
        <w:rPr>
          <w:lang w:val="ru-RU"/>
        </w:rPr>
        <w:t xml:space="preserve"> «Заблокирован»</w:t>
      </w:r>
      <w:r>
        <w:rPr>
          <w:lang w:val="ru-RU"/>
        </w:rPr>
        <w:t xml:space="preserve">, при установлении на ФП </w:t>
      </w:r>
      <w:r w:rsidRPr="00DA5815">
        <w:rPr>
          <w:lang w:val="ru-RU"/>
        </w:rPr>
        <w:t>ограничени</w:t>
      </w:r>
      <w:r>
        <w:rPr>
          <w:lang w:val="ru-RU"/>
        </w:rPr>
        <w:t>я</w:t>
      </w:r>
      <w:r w:rsidRPr="00DA5815">
        <w:rPr>
          <w:lang w:val="ru-RU"/>
        </w:rPr>
        <w:t xml:space="preserve"> «Отзыв (аннулирование) лицензии»</w:t>
      </w:r>
      <w:r w:rsidRPr="008730D4">
        <w:rPr>
          <w:lang w:val="ru-RU"/>
        </w:rPr>
        <w:t>. Если СЦР ФП имеет статус «Закрыт», то статус СЦР на «Приостановление операций» не изменяется.</w:t>
      </w:r>
    </w:p>
    <w:p w:rsidR="00DC53DB" w:rsidRDefault="00DC53DB" w:rsidP="00DC53DB">
      <w:pPr>
        <w:ind w:firstLine="432"/>
        <w:jc w:val="both"/>
        <w:rPr>
          <w:lang w:val="ru-RU"/>
        </w:rPr>
      </w:pPr>
      <w:r w:rsidRPr="001B6AD6">
        <w:rPr>
          <w:lang w:val="ru-RU"/>
        </w:rPr>
        <w:t xml:space="preserve">При необходимости изменения статуса </w:t>
      </w:r>
      <w:r>
        <w:rPr>
          <w:lang w:val="ru-RU"/>
        </w:rPr>
        <w:t>СЦР</w:t>
      </w:r>
      <w:r w:rsidRPr="001B6AD6">
        <w:rPr>
          <w:lang w:val="ru-RU"/>
        </w:rPr>
        <w:t xml:space="preserve"> Субъекта </w:t>
      </w:r>
      <w:r>
        <w:rPr>
          <w:lang w:val="ru-RU"/>
        </w:rPr>
        <w:t>ПлЦР</w:t>
      </w:r>
      <w:r w:rsidRPr="001B6AD6">
        <w:rPr>
          <w:lang w:val="ru-RU"/>
        </w:rPr>
        <w:t xml:space="preserve">, один из Субъектов </w:t>
      </w:r>
      <w:r>
        <w:rPr>
          <w:lang w:val="ru-RU"/>
        </w:rPr>
        <w:t>ПлЦР</w:t>
      </w:r>
      <w:r w:rsidRPr="001B6AD6">
        <w:rPr>
          <w:lang w:val="ru-RU"/>
        </w:rPr>
        <w:t>, обладающих правом на изменение статуса</w:t>
      </w:r>
      <w:r>
        <w:rPr>
          <w:lang w:val="ru-RU"/>
        </w:rPr>
        <w:t xml:space="preserve">, </w:t>
      </w:r>
      <w:r w:rsidRPr="001B6AD6">
        <w:rPr>
          <w:lang w:val="ru-RU"/>
        </w:rPr>
        <w:t xml:space="preserve">инициирует формирование и подпись ЭС, передавая необходимый целевой статус </w:t>
      </w:r>
      <w:r>
        <w:rPr>
          <w:lang w:val="ru-RU"/>
        </w:rPr>
        <w:t>СЦР</w:t>
      </w:r>
      <w:r w:rsidRPr="001B6AD6">
        <w:rPr>
          <w:lang w:val="ru-RU"/>
        </w:rPr>
        <w:t>.</w:t>
      </w:r>
    </w:p>
    <w:p w:rsidR="00DC53DB" w:rsidRDefault="00DC53DB" w:rsidP="00DC53DB">
      <w:pPr>
        <w:ind w:firstLine="432"/>
        <w:jc w:val="both"/>
        <w:rPr>
          <w:lang w:val="ru-RU"/>
        </w:rPr>
      </w:pPr>
      <w:r w:rsidRPr="001B6AD6">
        <w:rPr>
          <w:lang w:val="ru-RU"/>
        </w:rPr>
        <w:t xml:space="preserve">В </w:t>
      </w:r>
      <w:r>
        <w:rPr>
          <w:lang w:val="ru-RU"/>
        </w:rPr>
        <w:t>таблице ниже</w:t>
      </w:r>
      <w:r w:rsidRPr="001B6AD6">
        <w:rPr>
          <w:lang w:val="ru-RU"/>
        </w:rPr>
        <w:t xml:space="preserve"> приведены </w:t>
      </w:r>
      <w:r>
        <w:rPr>
          <w:lang w:val="ru-RU"/>
        </w:rPr>
        <w:t xml:space="preserve">Субъекты ПлЦР </w:t>
      </w:r>
      <w:r w:rsidRPr="001B6AD6">
        <w:rPr>
          <w:lang w:val="ru-RU"/>
        </w:rPr>
        <w:t xml:space="preserve">и их права на установку статусов </w:t>
      </w:r>
      <w:r>
        <w:rPr>
          <w:lang w:val="ru-RU"/>
        </w:rPr>
        <w:t>СЦР</w:t>
      </w:r>
      <w:r w:rsidRPr="001B6AD6">
        <w:rPr>
          <w:lang w:val="ru-RU"/>
        </w:rPr>
        <w:t xml:space="preserve"> </w:t>
      </w:r>
      <w:r>
        <w:rPr>
          <w:lang w:val="ru-RU"/>
        </w:rPr>
        <w:t>Субъектов ПлЦР</w:t>
      </w:r>
      <w:r w:rsidRPr="001B6AD6">
        <w:rPr>
          <w:lang w:val="ru-RU"/>
        </w:rPr>
        <w:t xml:space="preserve"> в зависимости от роли:</w:t>
      </w:r>
    </w:p>
    <w:p w:rsidR="00DC53DB" w:rsidRDefault="00DC53DB" w:rsidP="00DC53DB">
      <w:pPr>
        <w:ind w:firstLine="432"/>
        <w:jc w:val="both"/>
        <w:rPr>
          <w:lang w:val="ru-RU"/>
        </w:rPr>
      </w:pPr>
    </w:p>
    <w:p w:rsidR="00DC53DB" w:rsidRDefault="00DC53DB" w:rsidP="00DC53DB">
      <w:pPr>
        <w:ind w:firstLine="432"/>
        <w:rPr>
          <w:lang w:val="ru-RU"/>
        </w:rPr>
      </w:pPr>
    </w:p>
    <w:tbl>
      <w:tblPr>
        <w:tblW w:w="10031"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50"/>
        <w:gridCol w:w="1862"/>
        <w:gridCol w:w="2332"/>
        <w:gridCol w:w="2410"/>
        <w:gridCol w:w="2977"/>
      </w:tblGrid>
      <w:tr w:rsidR="00DC53DB" w:rsidRPr="00E13520" w:rsidTr="00DC53DB">
        <w:trPr>
          <w:tblHeader/>
        </w:trPr>
        <w:tc>
          <w:tcPr>
            <w:tcW w:w="450" w:type="dxa"/>
            <w:shd w:val="clear" w:color="auto" w:fill="E8EFF8"/>
            <w:vAlign w:val="center"/>
          </w:tcPr>
          <w:p w:rsidR="00DC53DB" w:rsidRPr="00E13520" w:rsidRDefault="00DC53DB" w:rsidP="00DC53DB">
            <w:pPr>
              <w:tabs>
                <w:tab w:val="left" w:pos="7575"/>
              </w:tabs>
              <w:spacing w:line="240" w:lineRule="auto"/>
              <w:ind w:left="-91" w:right="-33"/>
              <w:jc w:val="center"/>
              <w:rPr>
                <w:rFonts w:eastAsia="Calibri"/>
              </w:rPr>
            </w:pPr>
            <w:r w:rsidRPr="00E13520">
              <w:rPr>
                <w:rFonts w:eastAsia="Calibri"/>
              </w:rPr>
              <w:lastRenderedPageBreak/>
              <w:t>№</w:t>
            </w:r>
          </w:p>
          <w:p w:rsidR="00DC53DB" w:rsidRPr="00E13520" w:rsidRDefault="00DC53DB" w:rsidP="00DC53DB">
            <w:pPr>
              <w:tabs>
                <w:tab w:val="left" w:pos="7575"/>
              </w:tabs>
              <w:spacing w:line="240" w:lineRule="auto"/>
              <w:ind w:left="-91" w:right="-33"/>
              <w:jc w:val="center"/>
              <w:rPr>
                <w:rFonts w:eastAsia="Calibri"/>
              </w:rPr>
            </w:pPr>
            <w:r w:rsidRPr="00E13520">
              <w:rPr>
                <w:rFonts w:eastAsia="Calibri"/>
              </w:rPr>
              <w:t>п/п</w:t>
            </w:r>
          </w:p>
        </w:tc>
        <w:tc>
          <w:tcPr>
            <w:tcW w:w="1862" w:type="dxa"/>
            <w:tcBorders>
              <w:tl2br w:val="single" w:sz="4" w:space="0" w:color="auto"/>
            </w:tcBorders>
            <w:shd w:val="clear" w:color="auto" w:fill="E8EFF8"/>
            <w:vAlign w:val="center"/>
          </w:tcPr>
          <w:p w:rsidR="00DC53DB" w:rsidRDefault="00DC53DB" w:rsidP="00DC53DB">
            <w:pPr>
              <w:tabs>
                <w:tab w:val="left" w:pos="7575"/>
              </w:tabs>
              <w:spacing w:line="240" w:lineRule="auto"/>
              <w:ind w:left="-91" w:right="-33"/>
              <w:jc w:val="right"/>
              <w:rPr>
                <w:lang w:val="ru-RU"/>
              </w:rPr>
            </w:pPr>
            <w:r>
              <w:rPr>
                <w:lang w:val="ru-RU"/>
              </w:rPr>
              <w:t>Р</w:t>
            </w:r>
            <w:r w:rsidRPr="00403D3B">
              <w:rPr>
                <w:lang w:val="ru-RU"/>
              </w:rPr>
              <w:t xml:space="preserve">оль того, чей статус </w:t>
            </w:r>
            <w:r>
              <w:rPr>
                <w:lang w:val="ru-RU"/>
              </w:rPr>
              <w:t>СЦР</w:t>
            </w:r>
            <w:r w:rsidRPr="00403D3B">
              <w:rPr>
                <w:lang w:val="ru-RU"/>
              </w:rPr>
              <w:t xml:space="preserve"> меняют</w:t>
            </w:r>
          </w:p>
          <w:p w:rsidR="00DC53DB" w:rsidRDefault="00DC53DB" w:rsidP="00DC53DB">
            <w:pPr>
              <w:tabs>
                <w:tab w:val="left" w:pos="7575"/>
              </w:tabs>
              <w:spacing w:line="240" w:lineRule="auto"/>
              <w:ind w:left="-91" w:right="-33"/>
              <w:rPr>
                <w:lang w:val="ru-RU"/>
              </w:rPr>
            </w:pPr>
            <w:r w:rsidRPr="00403D3B">
              <w:rPr>
                <w:lang w:val="ru-RU"/>
              </w:rPr>
              <w:t xml:space="preserve">Роль </w:t>
            </w:r>
          </w:p>
          <w:p w:rsidR="00DC53DB" w:rsidRPr="00403D3B" w:rsidRDefault="00DC53DB" w:rsidP="00DC53DB">
            <w:pPr>
              <w:tabs>
                <w:tab w:val="left" w:pos="7575"/>
              </w:tabs>
              <w:spacing w:line="240" w:lineRule="auto"/>
              <w:ind w:left="-91" w:right="-33"/>
              <w:rPr>
                <w:rFonts w:eastAsia="Calibri"/>
                <w:lang w:val="ru-RU"/>
              </w:rPr>
            </w:pPr>
            <w:r w:rsidRPr="00403D3B">
              <w:rPr>
                <w:lang w:val="ru-RU"/>
              </w:rPr>
              <w:t>инициатора</w:t>
            </w:r>
          </w:p>
        </w:tc>
        <w:tc>
          <w:tcPr>
            <w:tcW w:w="2332" w:type="dxa"/>
            <w:shd w:val="clear" w:color="auto" w:fill="E8EFF8"/>
            <w:vAlign w:val="center"/>
          </w:tcPr>
          <w:p w:rsidR="00DC53DB" w:rsidRPr="00E13520" w:rsidRDefault="00DC53DB" w:rsidP="00DC53DB">
            <w:pPr>
              <w:tabs>
                <w:tab w:val="left" w:pos="7575"/>
              </w:tabs>
              <w:spacing w:line="240" w:lineRule="auto"/>
              <w:ind w:left="-91" w:right="-33"/>
              <w:jc w:val="center"/>
              <w:rPr>
                <w:rFonts w:eastAsia="Calibri"/>
              </w:rPr>
            </w:pPr>
            <w:r w:rsidRPr="00E13520">
              <w:rPr>
                <w:rFonts w:eastAsia="Calibri"/>
              </w:rPr>
              <w:t>ФЛ</w:t>
            </w:r>
          </w:p>
        </w:tc>
        <w:tc>
          <w:tcPr>
            <w:tcW w:w="2410" w:type="dxa"/>
            <w:shd w:val="clear" w:color="auto" w:fill="E8EFF8"/>
            <w:vAlign w:val="center"/>
          </w:tcPr>
          <w:p w:rsidR="00DC53DB" w:rsidRPr="00E13520" w:rsidRDefault="00DC53DB" w:rsidP="00DC53DB">
            <w:pPr>
              <w:tabs>
                <w:tab w:val="left" w:pos="7575"/>
              </w:tabs>
              <w:spacing w:line="240" w:lineRule="auto"/>
              <w:ind w:left="-91" w:right="-33"/>
              <w:jc w:val="center"/>
              <w:rPr>
                <w:rFonts w:eastAsia="Calibri"/>
              </w:rPr>
            </w:pPr>
            <w:r w:rsidRPr="00E13520">
              <w:rPr>
                <w:rFonts w:eastAsia="Calibri"/>
              </w:rPr>
              <w:t>ЮЛ</w:t>
            </w:r>
          </w:p>
        </w:tc>
        <w:tc>
          <w:tcPr>
            <w:tcW w:w="2977" w:type="dxa"/>
            <w:shd w:val="clear" w:color="auto" w:fill="E8EFF8"/>
            <w:vAlign w:val="center"/>
          </w:tcPr>
          <w:p w:rsidR="00DC53DB" w:rsidRPr="00E13520" w:rsidRDefault="00DC53DB" w:rsidP="00DC53DB">
            <w:pPr>
              <w:tabs>
                <w:tab w:val="left" w:pos="7575"/>
              </w:tabs>
              <w:spacing w:line="240" w:lineRule="auto"/>
              <w:ind w:left="-91" w:right="-33"/>
              <w:jc w:val="center"/>
              <w:rPr>
                <w:rFonts w:eastAsia="Calibri"/>
              </w:rPr>
            </w:pPr>
            <w:r w:rsidRPr="00E13520">
              <w:rPr>
                <w:rFonts w:eastAsia="Calibri"/>
              </w:rPr>
              <w:t>ФП</w:t>
            </w:r>
          </w:p>
        </w:tc>
      </w:tr>
      <w:tr w:rsidR="00DC53DB" w:rsidRPr="00E13520" w:rsidTr="00DC53DB">
        <w:tc>
          <w:tcPr>
            <w:tcW w:w="450" w:type="dxa"/>
            <w:shd w:val="clear" w:color="auto" w:fill="auto"/>
          </w:tcPr>
          <w:p w:rsidR="00DC53DB" w:rsidRPr="00E13520" w:rsidRDefault="00DC53DB" w:rsidP="00DC53DB">
            <w:pPr>
              <w:pStyle w:val="affffd"/>
              <w:spacing w:line="240" w:lineRule="auto"/>
              <w:rPr>
                <w:rFonts w:eastAsia="Calibri"/>
                <w:i w:val="0"/>
                <w:color w:val="auto"/>
                <w:szCs w:val="24"/>
                <w:lang w:eastAsia="en-US"/>
              </w:rPr>
            </w:pPr>
            <w:r w:rsidRPr="00E13520">
              <w:rPr>
                <w:i w:val="0"/>
                <w:color w:val="auto"/>
                <w:szCs w:val="24"/>
              </w:rPr>
              <w:t>1</w:t>
            </w:r>
          </w:p>
        </w:tc>
        <w:tc>
          <w:tcPr>
            <w:tcW w:w="1862" w:type="dxa"/>
            <w:shd w:val="clear" w:color="auto" w:fill="auto"/>
          </w:tcPr>
          <w:p w:rsidR="00DC53DB" w:rsidRPr="00E13520" w:rsidRDefault="00DC53DB" w:rsidP="00DC53DB">
            <w:pPr>
              <w:pStyle w:val="a3"/>
              <w:suppressAutoHyphens/>
              <w:spacing w:before="120" w:after="120" w:line="240" w:lineRule="auto"/>
              <w:ind w:left="0"/>
              <w:contextualSpacing w:val="0"/>
            </w:pPr>
            <w:r w:rsidRPr="00E13520">
              <w:t>Оператор</w:t>
            </w:r>
          </w:p>
        </w:tc>
        <w:tc>
          <w:tcPr>
            <w:tcW w:w="2332" w:type="dxa"/>
            <w:shd w:val="clear" w:color="auto" w:fill="auto"/>
          </w:tcPr>
          <w:p w:rsidR="00DC53DB" w:rsidRDefault="00DC53DB" w:rsidP="00DC53DB">
            <w:pPr>
              <w:pStyle w:val="affffd"/>
              <w:spacing w:line="240" w:lineRule="auto"/>
              <w:rPr>
                <w:i w:val="0"/>
                <w:color w:val="auto"/>
                <w:szCs w:val="24"/>
              </w:rPr>
            </w:pPr>
            <w:r>
              <w:rPr>
                <w:i w:val="0"/>
                <w:color w:val="auto"/>
                <w:szCs w:val="24"/>
              </w:rPr>
              <w:t>Ожидает открытия</w:t>
            </w:r>
          </w:p>
          <w:p w:rsidR="00DC53DB" w:rsidRDefault="00DC53DB" w:rsidP="00DC53DB">
            <w:pPr>
              <w:pStyle w:val="affffd"/>
              <w:spacing w:line="240" w:lineRule="auto"/>
              <w:rPr>
                <w:i w:val="0"/>
                <w:color w:val="auto"/>
                <w:szCs w:val="24"/>
              </w:rPr>
            </w:pPr>
            <w:r>
              <w:rPr>
                <w:i w:val="0"/>
                <w:color w:val="auto"/>
                <w:szCs w:val="24"/>
              </w:rPr>
              <w:t>Активен</w:t>
            </w:r>
          </w:p>
          <w:p w:rsidR="00DC53DB" w:rsidRPr="00802CA8" w:rsidRDefault="00DC53DB" w:rsidP="00DC53DB">
            <w:pPr>
              <w:pStyle w:val="affffd"/>
              <w:spacing w:line="240" w:lineRule="auto"/>
              <w:rPr>
                <w:i w:val="0"/>
                <w:color w:val="auto"/>
                <w:szCs w:val="24"/>
              </w:rPr>
            </w:pPr>
            <w:r w:rsidRPr="00E13520">
              <w:rPr>
                <w:i w:val="0"/>
                <w:color w:val="auto"/>
                <w:szCs w:val="24"/>
              </w:rPr>
              <w:t>Заблокирован</w:t>
            </w:r>
          </w:p>
          <w:p w:rsidR="00DC53DB" w:rsidRPr="00E13520" w:rsidRDefault="00DC53DB" w:rsidP="00DC53DB">
            <w:pPr>
              <w:pStyle w:val="affffd"/>
              <w:spacing w:line="240" w:lineRule="auto"/>
              <w:rPr>
                <w:i w:val="0"/>
                <w:color w:val="auto"/>
                <w:szCs w:val="24"/>
              </w:rPr>
            </w:pPr>
            <w:r>
              <w:rPr>
                <w:i w:val="0"/>
                <w:color w:val="auto"/>
                <w:szCs w:val="24"/>
              </w:rPr>
              <w:t>Закрыт</w:t>
            </w:r>
          </w:p>
        </w:tc>
        <w:tc>
          <w:tcPr>
            <w:tcW w:w="2410" w:type="dxa"/>
            <w:shd w:val="clear" w:color="auto" w:fill="auto"/>
          </w:tcPr>
          <w:p w:rsidR="00DC53DB" w:rsidRDefault="00DC53DB" w:rsidP="00DC53DB">
            <w:pPr>
              <w:pStyle w:val="affffd"/>
              <w:spacing w:line="240" w:lineRule="auto"/>
              <w:rPr>
                <w:i w:val="0"/>
                <w:color w:val="auto"/>
                <w:szCs w:val="24"/>
              </w:rPr>
            </w:pPr>
            <w:r>
              <w:rPr>
                <w:i w:val="0"/>
                <w:color w:val="auto"/>
                <w:szCs w:val="24"/>
              </w:rPr>
              <w:t>Ожидает открытия</w:t>
            </w:r>
          </w:p>
          <w:p w:rsidR="00DC53DB" w:rsidRDefault="00DC53DB" w:rsidP="00DC53DB">
            <w:pPr>
              <w:pStyle w:val="affffd"/>
              <w:spacing w:line="240" w:lineRule="auto"/>
              <w:rPr>
                <w:i w:val="0"/>
                <w:color w:val="auto"/>
                <w:szCs w:val="24"/>
              </w:rPr>
            </w:pPr>
            <w:r>
              <w:rPr>
                <w:i w:val="0"/>
                <w:color w:val="auto"/>
                <w:szCs w:val="24"/>
              </w:rPr>
              <w:t>Активен</w:t>
            </w:r>
          </w:p>
          <w:p w:rsidR="00DC53DB" w:rsidRDefault="00DC53DB" w:rsidP="00DC53DB">
            <w:pPr>
              <w:pStyle w:val="affffd"/>
              <w:spacing w:line="240" w:lineRule="auto"/>
              <w:rPr>
                <w:i w:val="0"/>
                <w:color w:val="auto"/>
                <w:szCs w:val="24"/>
              </w:rPr>
            </w:pPr>
            <w:r w:rsidRPr="00E13520">
              <w:rPr>
                <w:i w:val="0"/>
                <w:color w:val="auto"/>
                <w:szCs w:val="24"/>
              </w:rPr>
              <w:t>Заблокирован</w:t>
            </w:r>
          </w:p>
          <w:p w:rsidR="00DC53DB" w:rsidRPr="00E13520" w:rsidRDefault="00DC53DB" w:rsidP="00DC53DB">
            <w:pPr>
              <w:pStyle w:val="affffd"/>
              <w:spacing w:line="240" w:lineRule="auto"/>
              <w:rPr>
                <w:i w:val="0"/>
                <w:color w:val="auto"/>
                <w:szCs w:val="24"/>
              </w:rPr>
            </w:pPr>
            <w:r>
              <w:rPr>
                <w:i w:val="0"/>
                <w:color w:val="auto"/>
                <w:szCs w:val="24"/>
              </w:rPr>
              <w:t>Закрыт</w:t>
            </w:r>
          </w:p>
        </w:tc>
        <w:tc>
          <w:tcPr>
            <w:tcW w:w="2977" w:type="dxa"/>
            <w:shd w:val="clear" w:color="auto" w:fill="auto"/>
          </w:tcPr>
          <w:p w:rsidR="00DC53DB" w:rsidRDefault="00DC53DB" w:rsidP="00DC53DB">
            <w:pPr>
              <w:pStyle w:val="affffd"/>
              <w:spacing w:line="240" w:lineRule="auto"/>
              <w:rPr>
                <w:i w:val="0"/>
                <w:color w:val="auto"/>
                <w:szCs w:val="24"/>
              </w:rPr>
            </w:pPr>
            <w:r>
              <w:rPr>
                <w:i w:val="0"/>
                <w:color w:val="auto"/>
                <w:szCs w:val="24"/>
              </w:rPr>
              <w:t>Ожидает открытия</w:t>
            </w:r>
          </w:p>
          <w:p w:rsidR="00DC53DB" w:rsidRDefault="00DC53DB" w:rsidP="00DC53DB">
            <w:pPr>
              <w:pStyle w:val="affffd"/>
              <w:spacing w:line="240" w:lineRule="auto"/>
              <w:rPr>
                <w:i w:val="0"/>
                <w:color w:val="auto"/>
                <w:szCs w:val="24"/>
              </w:rPr>
            </w:pPr>
            <w:r>
              <w:rPr>
                <w:i w:val="0"/>
                <w:color w:val="auto"/>
                <w:szCs w:val="24"/>
              </w:rPr>
              <w:t>Активен</w:t>
            </w:r>
          </w:p>
          <w:p w:rsidR="00DC53DB" w:rsidRDefault="00DC53DB" w:rsidP="00DC53DB">
            <w:pPr>
              <w:pStyle w:val="affffd"/>
              <w:spacing w:line="240" w:lineRule="auto"/>
              <w:rPr>
                <w:i w:val="0"/>
                <w:color w:val="auto"/>
                <w:szCs w:val="24"/>
              </w:rPr>
            </w:pPr>
            <w:r w:rsidRPr="00E13520">
              <w:rPr>
                <w:i w:val="0"/>
                <w:color w:val="auto"/>
                <w:szCs w:val="24"/>
              </w:rPr>
              <w:t>Заблокирован</w:t>
            </w:r>
          </w:p>
          <w:p w:rsidR="00DC53DB" w:rsidRPr="00F710C3" w:rsidRDefault="00DC53DB" w:rsidP="00DC53DB">
            <w:pPr>
              <w:pStyle w:val="affffd"/>
              <w:spacing w:line="240" w:lineRule="auto"/>
              <w:rPr>
                <w:i w:val="0"/>
                <w:color w:val="auto"/>
                <w:szCs w:val="24"/>
              </w:rPr>
            </w:pPr>
            <w:r w:rsidRPr="00F710C3">
              <w:rPr>
                <w:i w:val="0"/>
                <w:color w:val="auto"/>
              </w:rPr>
              <w:t>«Приостановление операций»</w:t>
            </w:r>
          </w:p>
          <w:p w:rsidR="00DC53DB" w:rsidRPr="00E13520" w:rsidRDefault="00DC53DB" w:rsidP="00DC53DB">
            <w:pPr>
              <w:pStyle w:val="affffd"/>
              <w:spacing w:line="240" w:lineRule="auto"/>
              <w:rPr>
                <w:i w:val="0"/>
                <w:color w:val="auto"/>
                <w:szCs w:val="24"/>
              </w:rPr>
            </w:pPr>
            <w:r>
              <w:rPr>
                <w:i w:val="0"/>
                <w:color w:val="auto"/>
                <w:szCs w:val="24"/>
              </w:rPr>
              <w:t>Закрыт</w:t>
            </w:r>
          </w:p>
        </w:tc>
      </w:tr>
      <w:tr w:rsidR="00DC53DB" w:rsidRPr="00E13520" w:rsidTr="00DC53DB">
        <w:tc>
          <w:tcPr>
            <w:tcW w:w="450" w:type="dxa"/>
            <w:shd w:val="clear" w:color="auto" w:fill="auto"/>
          </w:tcPr>
          <w:p w:rsidR="00DC53DB" w:rsidRPr="00E13520" w:rsidRDefault="00DC53DB" w:rsidP="00DC53DB">
            <w:pPr>
              <w:pStyle w:val="affffd"/>
              <w:spacing w:line="240" w:lineRule="auto"/>
              <w:rPr>
                <w:i w:val="0"/>
                <w:color w:val="auto"/>
                <w:szCs w:val="24"/>
              </w:rPr>
            </w:pPr>
            <w:r w:rsidRPr="00E13520">
              <w:rPr>
                <w:i w:val="0"/>
                <w:color w:val="auto"/>
                <w:szCs w:val="24"/>
              </w:rPr>
              <w:t>2</w:t>
            </w:r>
          </w:p>
        </w:tc>
        <w:tc>
          <w:tcPr>
            <w:tcW w:w="1862" w:type="dxa"/>
            <w:shd w:val="clear" w:color="auto" w:fill="auto"/>
          </w:tcPr>
          <w:p w:rsidR="00DC53DB" w:rsidRPr="00E13520" w:rsidRDefault="00DC53DB" w:rsidP="00DC53DB">
            <w:pPr>
              <w:suppressAutoHyphens/>
              <w:spacing w:before="120" w:after="120" w:line="240" w:lineRule="auto"/>
            </w:pPr>
            <w:r w:rsidRPr="00E13520">
              <w:t>ФП</w:t>
            </w:r>
          </w:p>
        </w:tc>
        <w:tc>
          <w:tcPr>
            <w:tcW w:w="2332" w:type="dxa"/>
            <w:shd w:val="clear" w:color="auto" w:fill="auto"/>
          </w:tcPr>
          <w:p w:rsidR="00DC53DB" w:rsidRDefault="00DC53DB" w:rsidP="00DC53DB">
            <w:pPr>
              <w:pStyle w:val="affffd"/>
              <w:spacing w:line="240" w:lineRule="auto"/>
              <w:rPr>
                <w:i w:val="0"/>
                <w:color w:val="auto"/>
                <w:szCs w:val="24"/>
              </w:rPr>
            </w:pPr>
            <w:r>
              <w:rPr>
                <w:i w:val="0"/>
                <w:color w:val="auto"/>
                <w:szCs w:val="24"/>
              </w:rPr>
              <w:t>Активен</w:t>
            </w:r>
          </w:p>
          <w:p w:rsidR="00DC53DB" w:rsidRPr="00BF5D93" w:rsidRDefault="00DC53DB" w:rsidP="00DC53DB">
            <w:pPr>
              <w:pStyle w:val="affffd"/>
              <w:spacing w:line="240" w:lineRule="auto"/>
              <w:rPr>
                <w:i w:val="0"/>
                <w:color w:val="auto"/>
                <w:szCs w:val="24"/>
              </w:rPr>
            </w:pPr>
            <w:r w:rsidRPr="00E13520">
              <w:rPr>
                <w:i w:val="0"/>
                <w:color w:val="auto"/>
                <w:szCs w:val="24"/>
              </w:rPr>
              <w:t>Заблокирован</w:t>
            </w:r>
          </w:p>
        </w:tc>
        <w:tc>
          <w:tcPr>
            <w:tcW w:w="2410" w:type="dxa"/>
            <w:shd w:val="clear" w:color="auto" w:fill="auto"/>
          </w:tcPr>
          <w:p w:rsidR="00DC53DB" w:rsidRDefault="00DC53DB" w:rsidP="00DC53DB">
            <w:pPr>
              <w:pStyle w:val="affffd"/>
              <w:spacing w:line="240" w:lineRule="auto"/>
              <w:rPr>
                <w:i w:val="0"/>
                <w:color w:val="auto"/>
                <w:szCs w:val="24"/>
              </w:rPr>
            </w:pPr>
            <w:r>
              <w:rPr>
                <w:i w:val="0"/>
                <w:color w:val="auto"/>
                <w:szCs w:val="24"/>
              </w:rPr>
              <w:t>Активен</w:t>
            </w:r>
          </w:p>
          <w:p w:rsidR="00DC53DB" w:rsidRPr="00E13520" w:rsidRDefault="00DC53DB" w:rsidP="00DC53DB">
            <w:pPr>
              <w:pStyle w:val="affffd"/>
              <w:spacing w:line="240" w:lineRule="auto"/>
              <w:rPr>
                <w:i w:val="0"/>
                <w:color w:val="auto"/>
                <w:szCs w:val="24"/>
              </w:rPr>
            </w:pPr>
            <w:r w:rsidRPr="00E13520">
              <w:rPr>
                <w:i w:val="0"/>
                <w:color w:val="auto"/>
                <w:szCs w:val="24"/>
              </w:rPr>
              <w:t>Заблокирован</w:t>
            </w:r>
          </w:p>
        </w:tc>
        <w:tc>
          <w:tcPr>
            <w:tcW w:w="2977" w:type="dxa"/>
            <w:shd w:val="clear" w:color="auto" w:fill="auto"/>
          </w:tcPr>
          <w:p w:rsidR="00DC53DB" w:rsidRPr="00E13520" w:rsidRDefault="00DC53DB" w:rsidP="00DC53DB">
            <w:pPr>
              <w:pStyle w:val="affffd"/>
              <w:spacing w:line="240" w:lineRule="auto"/>
              <w:rPr>
                <w:i w:val="0"/>
                <w:color w:val="auto"/>
                <w:szCs w:val="24"/>
              </w:rPr>
            </w:pPr>
            <w:r w:rsidRPr="00E13520">
              <w:rPr>
                <w:i w:val="0"/>
                <w:color w:val="auto"/>
                <w:szCs w:val="24"/>
              </w:rPr>
              <w:t>Заблокирован</w:t>
            </w:r>
          </w:p>
        </w:tc>
      </w:tr>
      <w:tr w:rsidR="00DC53DB" w:rsidRPr="00E13520" w:rsidTr="00DC53DB">
        <w:tc>
          <w:tcPr>
            <w:tcW w:w="450" w:type="dxa"/>
            <w:shd w:val="clear" w:color="auto" w:fill="auto"/>
          </w:tcPr>
          <w:p w:rsidR="00DC53DB" w:rsidRPr="00E13520" w:rsidRDefault="00DC53DB" w:rsidP="00DC53DB">
            <w:pPr>
              <w:pStyle w:val="affffd"/>
              <w:spacing w:line="240" w:lineRule="auto"/>
              <w:rPr>
                <w:i w:val="0"/>
                <w:color w:val="auto"/>
                <w:szCs w:val="24"/>
              </w:rPr>
            </w:pPr>
            <w:r w:rsidRPr="00E13520">
              <w:rPr>
                <w:i w:val="0"/>
                <w:color w:val="auto"/>
                <w:szCs w:val="24"/>
              </w:rPr>
              <w:t>3</w:t>
            </w:r>
          </w:p>
        </w:tc>
        <w:tc>
          <w:tcPr>
            <w:tcW w:w="1862" w:type="dxa"/>
            <w:shd w:val="clear" w:color="auto" w:fill="auto"/>
          </w:tcPr>
          <w:p w:rsidR="00DC53DB" w:rsidRPr="00E13520" w:rsidRDefault="00DC53DB" w:rsidP="00DC53DB">
            <w:pPr>
              <w:suppressAutoHyphens/>
              <w:spacing w:before="120" w:after="120" w:line="240" w:lineRule="auto"/>
            </w:pPr>
            <w:r w:rsidRPr="00E13520">
              <w:t>ФЛ</w:t>
            </w:r>
          </w:p>
        </w:tc>
        <w:tc>
          <w:tcPr>
            <w:tcW w:w="2332" w:type="dxa"/>
            <w:shd w:val="clear" w:color="auto" w:fill="auto"/>
          </w:tcPr>
          <w:p w:rsidR="00DC53DB" w:rsidRPr="007F292C" w:rsidRDefault="00DC53DB" w:rsidP="00DC53DB">
            <w:pPr>
              <w:pStyle w:val="affffd"/>
              <w:spacing w:line="240" w:lineRule="auto"/>
              <w:rPr>
                <w:i w:val="0"/>
                <w:color w:val="auto"/>
              </w:rPr>
            </w:pPr>
            <w:r w:rsidRPr="007F292C">
              <w:rPr>
                <w:i w:val="0"/>
                <w:color w:val="auto"/>
              </w:rPr>
              <w:t>Активен</w:t>
            </w:r>
          </w:p>
          <w:p w:rsidR="00DC53DB" w:rsidRPr="007F292C" w:rsidRDefault="00DC53DB" w:rsidP="00DC53DB">
            <w:pPr>
              <w:pStyle w:val="affffd"/>
              <w:spacing w:line="240" w:lineRule="auto"/>
              <w:rPr>
                <w:i w:val="0"/>
                <w:color w:val="auto"/>
              </w:rPr>
            </w:pPr>
            <w:r w:rsidRPr="007F292C">
              <w:rPr>
                <w:i w:val="0"/>
                <w:color w:val="auto"/>
              </w:rPr>
              <w:t>Заблокирован</w:t>
            </w:r>
          </w:p>
          <w:p w:rsidR="00DC53DB" w:rsidRPr="005619D9" w:rsidRDefault="00DC53DB" w:rsidP="00DC53DB">
            <w:pPr>
              <w:pStyle w:val="affffd"/>
              <w:spacing w:line="240" w:lineRule="auto"/>
              <w:rPr>
                <w:i w:val="0"/>
                <w:color w:val="auto"/>
              </w:rPr>
            </w:pPr>
            <w:r w:rsidRPr="007F292C">
              <w:rPr>
                <w:i w:val="0"/>
                <w:color w:val="auto"/>
              </w:rPr>
              <w:t>Закрыт</w:t>
            </w:r>
          </w:p>
        </w:tc>
        <w:tc>
          <w:tcPr>
            <w:tcW w:w="2410" w:type="dxa"/>
            <w:shd w:val="clear" w:color="auto" w:fill="auto"/>
          </w:tcPr>
          <w:p w:rsidR="00DC53DB" w:rsidRPr="005619D9" w:rsidRDefault="00DC53DB" w:rsidP="00DC53DB">
            <w:pPr>
              <w:pStyle w:val="affffd"/>
              <w:spacing w:line="240" w:lineRule="auto"/>
              <w:rPr>
                <w:i w:val="0"/>
                <w:color w:val="auto"/>
              </w:rPr>
            </w:pPr>
          </w:p>
        </w:tc>
        <w:tc>
          <w:tcPr>
            <w:tcW w:w="2977" w:type="dxa"/>
            <w:shd w:val="clear" w:color="auto" w:fill="auto"/>
          </w:tcPr>
          <w:p w:rsidR="00DC53DB" w:rsidRPr="005619D9" w:rsidRDefault="00DC53DB" w:rsidP="00DC53DB">
            <w:pPr>
              <w:pStyle w:val="affffd"/>
              <w:spacing w:line="240" w:lineRule="auto"/>
              <w:rPr>
                <w:i w:val="0"/>
                <w:color w:val="auto"/>
                <w:szCs w:val="24"/>
              </w:rPr>
            </w:pPr>
          </w:p>
        </w:tc>
      </w:tr>
      <w:tr w:rsidR="00DC53DB" w:rsidRPr="00E13520" w:rsidTr="00DC53DB">
        <w:trPr>
          <w:trHeight w:val="423"/>
        </w:trPr>
        <w:tc>
          <w:tcPr>
            <w:tcW w:w="450" w:type="dxa"/>
            <w:shd w:val="clear" w:color="auto" w:fill="auto"/>
          </w:tcPr>
          <w:p w:rsidR="00DC53DB" w:rsidRPr="00E13520" w:rsidRDefault="00DC53DB" w:rsidP="00DC53DB">
            <w:pPr>
              <w:pStyle w:val="affffd"/>
              <w:spacing w:line="240" w:lineRule="auto"/>
              <w:rPr>
                <w:i w:val="0"/>
                <w:color w:val="auto"/>
                <w:szCs w:val="24"/>
              </w:rPr>
            </w:pPr>
            <w:r w:rsidRPr="00E13520">
              <w:rPr>
                <w:i w:val="0"/>
                <w:color w:val="auto"/>
                <w:szCs w:val="24"/>
              </w:rPr>
              <w:t>4</w:t>
            </w:r>
          </w:p>
        </w:tc>
        <w:tc>
          <w:tcPr>
            <w:tcW w:w="1862" w:type="dxa"/>
            <w:shd w:val="clear" w:color="auto" w:fill="auto"/>
          </w:tcPr>
          <w:p w:rsidR="00DC53DB" w:rsidRPr="0050772F" w:rsidRDefault="00DC53DB" w:rsidP="00DC53DB">
            <w:pPr>
              <w:suppressAutoHyphens/>
              <w:spacing w:before="120" w:after="120" w:line="240" w:lineRule="auto"/>
            </w:pPr>
            <w:r>
              <w:t>ЮЛ</w:t>
            </w:r>
          </w:p>
        </w:tc>
        <w:tc>
          <w:tcPr>
            <w:tcW w:w="2332" w:type="dxa"/>
            <w:shd w:val="clear" w:color="auto" w:fill="auto"/>
          </w:tcPr>
          <w:p w:rsidR="00DC53DB" w:rsidRPr="005619D9" w:rsidRDefault="00DC53DB" w:rsidP="00DC53DB">
            <w:pPr>
              <w:spacing w:after="269"/>
            </w:pPr>
          </w:p>
        </w:tc>
        <w:tc>
          <w:tcPr>
            <w:tcW w:w="2410" w:type="dxa"/>
            <w:shd w:val="clear" w:color="auto" w:fill="auto"/>
          </w:tcPr>
          <w:p w:rsidR="00DC53DB" w:rsidRPr="007F292C" w:rsidRDefault="00DC53DB" w:rsidP="00DC53DB">
            <w:pPr>
              <w:pStyle w:val="affffd"/>
              <w:spacing w:line="240" w:lineRule="auto"/>
              <w:rPr>
                <w:i w:val="0"/>
                <w:color w:val="auto"/>
              </w:rPr>
            </w:pPr>
            <w:r w:rsidRPr="007F292C">
              <w:rPr>
                <w:i w:val="0"/>
                <w:color w:val="auto"/>
              </w:rPr>
              <w:t>Активен</w:t>
            </w:r>
          </w:p>
          <w:p w:rsidR="00DC53DB" w:rsidRPr="007F292C" w:rsidRDefault="00DC53DB" w:rsidP="00DC53DB">
            <w:pPr>
              <w:pStyle w:val="affffd"/>
              <w:spacing w:line="240" w:lineRule="auto"/>
              <w:rPr>
                <w:i w:val="0"/>
                <w:color w:val="auto"/>
              </w:rPr>
            </w:pPr>
            <w:r w:rsidRPr="007F292C">
              <w:rPr>
                <w:i w:val="0"/>
                <w:color w:val="auto"/>
              </w:rPr>
              <w:t>Заблокирован</w:t>
            </w:r>
          </w:p>
          <w:p w:rsidR="00DC53DB" w:rsidRPr="005619D9" w:rsidRDefault="00DC53DB" w:rsidP="00DC53DB">
            <w:pPr>
              <w:spacing w:after="269"/>
            </w:pPr>
            <w:r w:rsidRPr="007F292C">
              <w:t>Закрыт</w:t>
            </w:r>
          </w:p>
        </w:tc>
        <w:tc>
          <w:tcPr>
            <w:tcW w:w="2977" w:type="dxa"/>
            <w:shd w:val="clear" w:color="auto" w:fill="auto"/>
          </w:tcPr>
          <w:p w:rsidR="00DC53DB" w:rsidRPr="005619D9" w:rsidRDefault="00DC53DB" w:rsidP="00DC53DB">
            <w:pPr>
              <w:pStyle w:val="affffd"/>
              <w:spacing w:line="240" w:lineRule="auto"/>
              <w:rPr>
                <w:i w:val="0"/>
                <w:color w:val="auto"/>
                <w:szCs w:val="24"/>
              </w:rPr>
            </w:pPr>
          </w:p>
        </w:tc>
      </w:tr>
    </w:tbl>
    <w:p w:rsidR="00DC53DB" w:rsidRDefault="00DC53DB" w:rsidP="00DC53DB">
      <w:pPr>
        <w:ind w:firstLine="432"/>
        <w:jc w:val="both"/>
        <w:rPr>
          <w:lang w:val="ru-RU"/>
        </w:rPr>
      </w:pPr>
    </w:p>
    <w:p w:rsidR="00DC53DB" w:rsidRDefault="00DC53DB" w:rsidP="00DC53DB">
      <w:pPr>
        <w:ind w:firstLine="432"/>
        <w:jc w:val="both"/>
        <w:rPr>
          <w:lang w:val="ru-RU"/>
        </w:rPr>
      </w:pPr>
      <w:r w:rsidRPr="007A0693">
        <w:rPr>
          <w:lang w:val="ru-RU"/>
        </w:rPr>
        <w:t>Оператор име</w:t>
      </w:r>
      <w:r>
        <w:rPr>
          <w:lang w:val="ru-RU"/>
        </w:rPr>
        <w:t>ет</w:t>
      </w:r>
      <w:r w:rsidRPr="007A0693">
        <w:rPr>
          <w:lang w:val="ru-RU"/>
        </w:rPr>
        <w:t xml:space="preserve"> возможность изменять статус </w:t>
      </w:r>
      <w:r>
        <w:rPr>
          <w:lang w:val="ru-RU"/>
        </w:rPr>
        <w:t>СЦР</w:t>
      </w:r>
      <w:r w:rsidRPr="007A0693">
        <w:rPr>
          <w:lang w:val="ru-RU"/>
        </w:rPr>
        <w:t xml:space="preserve"> ФП/ФЛ/ЮЛ</w:t>
      </w:r>
      <w:r>
        <w:rPr>
          <w:lang w:val="ru-RU"/>
        </w:rPr>
        <w:t xml:space="preserve">. </w:t>
      </w:r>
    </w:p>
    <w:p w:rsidR="00DC53DB" w:rsidRDefault="00DC53DB" w:rsidP="00DC53DB">
      <w:pPr>
        <w:ind w:firstLine="432"/>
        <w:jc w:val="both"/>
        <w:rPr>
          <w:lang w:val="ru-RU"/>
        </w:rPr>
      </w:pPr>
      <w:r>
        <w:rPr>
          <w:lang w:val="ru-RU"/>
        </w:rPr>
        <w:t xml:space="preserve">Если Оператор установил статус «Заблокирован» на СЦР Субъекта ПлЦР, </w:t>
      </w:r>
      <w:r w:rsidRPr="0032504B">
        <w:rPr>
          <w:lang w:val="ru-RU"/>
        </w:rPr>
        <w:t>то изменить статус СЦР</w:t>
      </w:r>
      <w:r>
        <w:rPr>
          <w:lang w:val="ru-RU"/>
        </w:rPr>
        <w:t xml:space="preserve"> этого Субъекта</w:t>
      </w:r>
      <w:r w:rsidRPr="0032504B">
        <w:rPr>
          <w:lang w:val="ru-RU"/>
        </w:rPr>
        <w:t xml:space="preserve"> с «Заблокирован» на «Закрыт»</w:t>
      </w:r>
      <w:r>
        <w:rPr>
          <w:lang w:val="ru-RU"/>
        </w:rPr>
        <w:t xml:space="preserve"> или с </w:t>
      </w:r>
      <w:r w:rsidRPr="0032504B">
        <w:rPr>
          <w:lang w:val="ru-RU"/>
        </w:rPr>
        <w:t>«Заблокирован» на «</w:t>
      </w:r>
      <w:r>
        <w:rPr>
          <w:lang w:val="ru-RU"/>
        </w:rPr>
        <w:t>Активен</w:t>
      </w:r>
      <w:r w:rsidRPr="0032504B">
        <w:rPr>
          <w:lang w:val="ru-RU"/>
        </w:rPr>
        <w:t>» может только Оператор</w:t>
      </w:r>
      <w:r>
        <w:rPr>
          <w:lang w:val="ru-RU"/>
        </w:rPr>
        <w:t>.</w:t>
      </w:r>
    </w:p>
    <w:p w:rsidR="00DC53DB" w:rsidRPr="007A0693" w:rsidRDefault="00DC53DB" w:rsidP="00DC53DB">
      <w:pPr>
        <w:ind w:firstLine="432"/>
        <w:jc w:val="both"/>
        <w:rPr>
          <w:lang w:val="ru-RU"/>
        </w:rPr>
      </w:pPr>
      <w:r w:rsidRPr="003850AC">
        <w:rPr>
          <w:lang w:val="ru-RU"/>
        </w:rPr>
        <w:t xml:space="preserve">ФП имеет возможность изменять статус своего </w:t>
      </w:r>
      <w:r>
        <w:rPr>
          <w:lang w:val="ru-RU"/>
        </w:rPr>
        <w:t>СЦР</w:t>
      </w:r>
      <w:r w:rsidRPr="003850AC">
        <w:rPr>
          <w:lang w:val="ru-RU"/>
        </w:rPr>
        <w:t xml:space="preserve"> с «Активен» на «Заблокирован».</w:t>
      </w:r>
    </w:p>
    <w:p w:rsidR="00DC53DB" w:rsidRPr="003850AC" w:rsidRDefault="00DC53DB" w:rsidP="00DC53DB">
      <w:pPr>
        <w:ind w:firstLine="432"/>
        <w:jc w:val="both"/>
        <w:rPr>
          <w:lang w:val="ru-RU"/>
        </w:rPr>
      </w:pPr>
      <w:r w:rsidRPr="007A0693">
        <w:rPr>
          <w:lang w:val="ru-RU"/>
        </w:rPr>
        <w:t>ФП име</w:t>
      </w:r>
      <w:r>
        <w:rPr>
          <w:lang w:val="ru-RU"/>
        </w:rPr>
        <w:t>ет</w:t>
      </w:r>
      <w:r w:rsidRPr="007A0693">
        <w:rPr>
          <w:lang w:val="ru-RU"/>
        </w:rPr>
        <w:t xml:space="preserve"> возможность изменять статус </w:t>
      </w:r>
      <w:r>
        <w:rPr>
          <w:lang w:val="ru-RU"/>
        </w:rPr>
        <w:t>СЦР</w:t>
      </w:r>
      <w:r w:rsidRPr="007A0693">
        <w:rPr>
          <w:lang w:val="ru-RU"/>
        </w:rPr>
        <w:t xml:space="preserve"> ФЛ/ЮЛ с «Активен» на «Заблокирован», с «Заблокирован» на «Активен». При этом, если ФЛ/ЮЛ имеет доступ к своему </w:t>
      </w:r>
      <w:r>
        <w:rPr>
          <w:lang w:val="ru-RU"/>
        </w:rPr>
        <w:t>СЦР</w:t>
      </w:r>
      <w:r w:rsidRPr="007A0693">
        <w:rPr>
          <w:lang w:val="ru-RU"/>
        </w:rPr>
        <w:t xml:space="preserve"> через нескольких ФП, то возможность изменять статус </w:t>
      </w:r>
      <w:r>
        <w:rPr>
          <w:lang w:val="ru-RU"/>
        </w:rPr>
        <w:t>СЦР</w:t>
      </w:r>
      <w:r w:rsidRPr="007A0693">
        <w:rPr>
          <w:lang w:val="ru-RU"/>
        </w:rPr>
        <w:t xml:space="preserve"> ФЛ/ЮЛ с «Заблокирован» на «Активен» име</w:t>
      </w:r>
      <w:r>
        <w:rPr>
          <w:lang w:val="ru-RU"/>
        </w:rPr>
        <w:t>ет</w:t>
      </w:r>
      <w:r w:rsidRPr="007A0693">
        <w:rPr>
          <w:lang w:val="ru-RU"/>
        </w:rPr>
        <w:t xml:space="preserve"> только тот ФП, который изменял статус </w:t>
      </w:r>
      <w:r>
        <w:rPr>
          <w:lang w:val="ru-RU"/>
        </w:rPr>
        <w:t>СЦР</w:t>
      </w:r>
      <w:r w:rsidRPr="007A0693">
        <w:rPr>
          <w:lang w:val="ru-RU"/>
        </w:rPr>
        <w:t xml:space="preserve"> ФЛ/ЮЛ с «Активен» на «Заблокирован»</w:t>
      </w:r>
      <w:r>
        <w:rPr>
          <w:lang w:val="ru-RU"/>
        </w:rPr>
        <w:t>.</w:t>
      </w:r>
    </w:p>
    <w:p w:rsidR="00DC53DB" w:rsidRPr="00437F87" w:rsidRDefault="00DC53DB" w:rsidP="00DC53DB">
      <w:pPr>
        <w:pStyle w:val="10"/>
        <w:tabs>
          <w:tab w:val="clear" w:pos="432"/>
        </w:tabs>
        <w:ind w:left="432" w:hanging="432"/>
        <w:rPr>
          <w:lang w:val="ru-RU"/>
        </w:rPr>
      </w:pPr>
      <w:bookmarkStart w:id="131" w:name="_Toc161322741"/>
      <w:bookmarkStart w:id="132" w:name="_Toc178598705"/>
      <w:bookmarkStart w:id="133" w:name="_Toc192512276"/>
      <w:r>
        <w:rPr>
          <w:lang w:val="ru-RU"/>
        </w:rPr>
        <w:t>Порядок обмена ЭС в Системе Цифрового рубля</w:t>
      </w:r>
      <w:bookmarkEnd w:id="130"/>
      <w:bookmarkEnd w:id="131"/>
      <w:bookmarkEnd w:id="132"/>
      <w:bookmarkEnd w:id="133"/>
    </w:p>
    <w:p w:rsidR="00DC53DB" w:rsidRDefault="00DC53DB" w:rsidP="00DC53DB">
      <w:pPr>
        <w:pStyle w:val="1110"/>
        <w:ind w:firstLine="432"/>
      </w:pPr>
      <w:r>
        <w:t xml:space="preserve">Требования информационной безопасности в </w:t>
      </w:r>
      <w:r w:rsidRPr="002167CB">
        <w:t>отношении технологии обработки и</w:t>
      </w:r>
      <w:r>
        <w:t xml:space="preserve"> </w:t>
      </w:r>
      <w:r w:rsidRPr="002167CB">
        <w:t>передачи электронных сообщений при осуществлении</w:t>
      </w:r>
      <w:r>
        <w:t xml:space="preserve"> </w:t>
      </w:r>
      <w:r w:rsidRPr="002167CB">
        <w:t>операций с цифровыми рублями</w:t>
      </w:r>
      <w:r>
        <w:t xml:space="preserve"> Участником ПлЦР приведены в положении Банка России № 833-П. </w:t>
      </w:r>
    </w:p>
    <w:p w:rsidR="00DC53DB" w:rsidRPr="00AF2F7C" w:rsidRDefault="00DC53DB" w:rsidP="00DC53DB">
      <w:pPr>
        <w:pStyle w:val="a4"/>
        <w:numPr>
          <w:ilvl w:val="0"/>
          <w:numId w:val="0"/>
        </w:numPr>
        <w:ind w:left="992"/>
      </w:pPr>
    </w:p>
    <w:p w:rsidR="00DC53DB" w:rsidRPr="00F46967" w:rsidRDefault="00DC53DB" w:rsidP="00DC53DB">
      <w:pPr>
        <w:pStyle w:val="21"/>
        <w:tabs>
          <w:tab w:val="clear" w:pos="860"/>
          <w:tab w:val="num" w:pos="576"/>
          <w:tab w:val="num" w:pos="1286"/>
        </w:tabs>
        <w:ind w:left="576"/>
        <w:rPr>
          <w:lang w:val="ru-RU"/>
        </w:rPr>
      </w:pPr>
      <w:bookmarkStart w:id="134" w:name="_Toc80985035"/>
      <w:bookmarkStart w:id="135" w:name="_Toc161322742"/>
      <w:bookmarkStart w:id="136" w:name="_Toc178598706"/>
      <w:bookmarkStart w:id="137" w:name="_Toc192512277"/>
      <w:r w:rsidRPr="00F46967">
        <w:rPr>
          <w:lang w:val="ru-RU"/>
        </w:rPr>
        <w:t>Общие пояснения к схемам, описывающи</w:t>
      </w:r>
      <w:r>
        <w:rPr>
          <w:lang w:val="ru-RU"/>
        </w:rPr>
        <w:t>м</w:t>
      </w:r>
      <w:r w:rsidRPr="00F46967">
        <w:rPr>
          <w:lang w:val="ru-RU"/>
        </w:rPr>
        <w:t xml:space="preserve"> обмен ЭС</w:t>
      </w:r>
      <w:bookmarkEnd w:id="134"/>
      <w:bookmarkEnd w:id="135"/>
      <w:bookmarkEnd w:id="136"/>
      <w:bookmarkEnd w:id="137"/>
    </w:p>
    <w:p w:rsidR="00DC53DB" w:rsidRPr="00F46967" w:rsidRDefault="00DC53DB" w:rsidP="00DC53DB">
      <w:pPr>
        <w:pStyle w:val="ac"/>
        <w:rPr>
          <w:lang w:val="ru-RU"/>
        </w:rPr>
      </w:pPr>
      <w:r w:rsidRPr="00F46967">
        <w:rPr>
          <w:lang w:val="ru-RU"/>
        </w:rPr>
        <w:t>Серым цветом на схемах, описывающих обмен ЭС</w:t>
      </w:r>
      <w:r>
        <w:rPr>
          <w:lang w:val="ru-RU"/>
        </w:rPr>
        <w:t>,</w:t>
      </w:r>
      <w:r w:rsidRPr="00F46967">
        <w:rPr>
          <w:lang w:val="ru-RU"/>
        </w:rPr>
        <w:t xml:space="preserve"> обозначены:</w:t>
      </w:r>
    </w:p>
    <w:p w:rsidR="00DC53DB" w:rsidRPr="00472FE3" w:rsidRDefault="00DC53DB" w:rsidP="00DC53DB">
      <w:pPr>
        <w:pStyle w:val="a4"/>
        <w:ind w:left="992" w:hanging="425"/>
      </w:pPr>
      <w:r>
        <w:lastRenderedPageBreak/>
        <w:t>А</w:t>
      </w:r>
      <w:r w:rsidRPr="00472FE3">
        <w:t>ннотации к стрелкам сообщений, формат которых не регламентируется данным Альбомом;</w:t>
      </w:r>
    </w:p>
    <w:p w:rsidR="00DC53DB" w:rsidRPr="00472FE3" w:rsidRDefault="00DC53DB" w:rsidP="00DC53DB">
      <w:pPr>
        <w:pStyle w:val="a4"/>
        <w:ind w:left="992" w:hanging="425"/>
      </w:pPr>
      <w:r>
        <w:t>Ф</w:t>
      </w:r>
      <w:r w:rsidRPr="00472FE3">
        <w:t>ункции, выполняемые программным модулем Банка России.</w:t>
      </w:r>
    </w:p>
    <w:p w:rsidR="00DC53DB" w:rsidRDefault="00DC53DB" w:rsidP="00DC53DB">
      <w:pPr>
        <w:pStyle w:val="ac"/>
        <w:rPr>
          <w:lang w:val="ru-RU"/>
        </w:rPr>
      </w:pPr>
      <w:r>
        <w:rPr>
          <w:lang w:val="ru-RU"/>
        </w:rPr>
        <w:t>Входной контроль, описанный в разделе 4.2 применим ко всем сообщениям Альбома, поступающим в КК ПлЦР на участках обмена, обозначенных на схемах раздела 4.2. На всех схемах, иллюстрирующих обмен сообщениями Альбома, начиная с раздела 4.3, входной контроль не обозначается для упрощения чтения схем.</w:t>
      </w:r>
    </w:p>
    <w:p w:rsidR="00DC53DB" w:rsidRDefault="00DC53DB" w:rsidP="00DC53DB">
      <w:pPr>
        <w:pStyle w:val="ac"/>
        <w:rPr>
          <w:lang w:val="ru-RU"/>
        </w:rPr>
      </w:pPr>
      <w:r>
        <w:rPr>
          <w:lang w:val="ru-RU"/>
        </w:rPr>
        <w:t>Если при обмене сообщениями Альбома предусмотрена проверка, отличная от входного контроля, то на схеме это обозначается рефлексивным сообщением с подписью «Контроли». При этом состав контролей приводится в тексте описания соответствующей схемы.</w:t>
      </w:r>
    </w:p>
    <w:p w:rsidR="00DC53DB" w:rsidRPr="003B52C9" w:rsidRDefault="00DC53DB" w:rsidP="00DC53DB">
      <w:pPr>
        <w:spacing w:after="269"/>
        <w:jc w:val="both"/>
        <w:rPr>
          <w:lang w:val="ru-RU"/>
        </w:rPr>
      </w:pPr>
    </w:p>
    <w:p w:rsidR="008C244E" w:rsidRDefault="008C244E">
      <w:pPr>
        <w:pStyle w:val="10"/>
        <w:numPr>
          <w:ilvl w:val="0"/>
          <w:numId w:val="0"/>
        </w:numPr>
        <w:ind w:left="431"/>
        <w:rPr>
          <w:lang w:val="ru-RU"/>
        </w:rPr>
        <w:sectPr w:rsidR="008C244E">
          <w:pgSz w:w="12240" w:h="15840" w:code="1"/>
          <w:pgMar w:top="1701" w:right="1418" w:bottom="567" w:left="1418" w:header="567" w:footer="533" w:gutter="0"/>
          <w:cols w:space="720"/>
          <w:formProt w:val="0"/>
        </w:sectPr>
      </w:pPr>
    </w:p>
    <w:p w:rsidR="008C244E" w:rsidRPr="009F03AF" w:rsidRDefault="00281BB1" w:rsidP="009F03AF">
      <w:pPr>
        <w:pStyle w:val="21"/>
        <w:tabs>
          <w:tab w:val="clear" w:pos="860"/>
          <w:tab w:val="num" w:pos="576"/>
          <w:tab w:val="num" w:pos="1286"/>
        </w:tabs>
        <w:ind w:left="576"/>
        <w:rPr>
          <w:lang w:val="ru-RU"/>
        </w:rPr>
      </w:pPr>
      <w:bookmarkStart w:id="138" w:name="_Toc37261499"/>
      <w:bookmarkStart w:id="139" w:name="_Toc37261750"/>
      <w:bookmarkStart w:id="140" w:name="_Toc192512278"/>
      <w:bookmarkEnd w:id="68"/>
      <w:bookmarkEnd w:id="138"/>
      <w:bookmarkEnd w:id="139"/>
      <w:r w:rsidRPr="009F03AF">
        <w:rPr>
          <w:lang w:val="ru-RU"/>
        </w:rPr>
        <w:lastRenderedPageBreak/>
        <w:t>Входной контроль</w:t>
      </w:r>
      <w:bookmarkEnd w:id="140"/>
    </w:p>
    <w:p w:rsidR="008C244E" w:rsidRDefault="00281BB1">
      <w:pPr>
        <w:pStyle w:val="30"/>
      </w:pPr>
      <w:bookmarkStart w:id="141" w:name="_Toc9856249"/>
      <w:bookmarkStart w:id="142" w:name="_Toc37261500"/>
      <w:bookmarkStart w:id="143" w:name="_Toc37261751"/>
      <w:bookmarkStart w:id="144" w:name="_Toc192512279"/>
      <w:bookmarkEnd w:id="141"/>
      <w:bookmarkEnd w:id="142"/>
      <w:bookmarkEnd w:id="143"/>
      <w:r>
        <w:t>Область применения</w:t>
      </w:r>
      <w:bookmarkEnd w:id="144"/>
    </w:p>
    <w:p w:rsidR="008C244E" w:rsidRPr="00281BB1" w:rsidRDefault="00281BB1">
      <w:pPr>
        <w:spacing w:after="269"/>
        <w:rPr>
          <w:lang w:val="ru-RU"/>
        </w:rPr>
      </w:pPr>
      <w:r w:rsidRPr="00281BB1">
        <w:rPr>
          <w:rFonts w:ascii="Times New Roman" w:hAnsi="Times New Roman"/>
          <w:color w:val="000000"/>
          <w:lang w:val="ru-RU"/>
        </w:rPr>
        <w:t>В разделе описан</w:t>
      </w:r>
      <w:r>
        <w:rPr>
          <w:rFonts w:ascii="Times New Roman" w:hAnsi="Times New Roman"/>
          <w:color w:val="000000"/>
        </w:rPr>
        <w:t> </w:t>
      </w:r>
      <w:r w:rsidRPr="00281BB1">
        <w:rPr>
          <w:rFonts w:ascii="Times New Roman" w:hAnsi="Times New Roman"/>
          <w:color w:val="000000"/>
          <w:lang w:val="ru-RU"/>
        </w:rPr>
        <w:t>обмен</w:t>
      </w:r>
      <w:r>
        <w:rPr>
          <w:rFonts w:ascii="Times New Roman" w:hAnsi="Times New Roman"/>
          <w:color w:val="000000"/>
        </w:rPr>
        <w:t> </w:t>
      </w:r>
      <w:r w:rsidRPr="00281BB1">
        <w:rPr>
          <w:rFonts w:ascii="Times New Roman" w:hAnsi="Times New Roman"/>
          <w:color w:val="000000"/>
          <w:lang w:val="ru-RU"/>
        </w:rPr>
        <w:t>Субъектов ПлЦР при непрохождении входного контроля ЭС. Данный обмен применим ко всем типам ЭС, если иное не оговорено в описании конкретного процесса.</w:t>
      </w:r>
    </w:p>
    <w:p w:rsidR="008C244E" w:rsidRDefault="00281BB1">
      <w:pPr>
        <w:pStyle w:val="30"/>
      </w:pPr>
      <w:bookmarkStart w:id="145" w:name="_Toc37261501"/>
      <w:bookmarkStart w:id="146" w:name="_Toc37261752"/>
      <w:bookmarkStart w:id="147" w:name="_Toc192512280"/>
      <w:bookmarkEnd w:id="145"/>
      <w:bookmarkEnd w:id="146"/>
      <w:r>
        <w:t>Обмен через ФП с ПлЦР</w:t>
      </w:r>
      <w:bookmarkEnd w:id="147"/>
    </w:p>
    <w:p w:rsidR="008C244E" w:rsidRDefault="00281BB1">
      <w:r>
        <w:rPr>
          <w:noProof/>
          <w:lang w:val="ru-RU" w:eastAsia="ru-RU"/>
        </w:rPr>
        <w:drawing>
          <wp:inline distT="0" distB="0" distL="0" distR="0">
            <wp:extent cx="6217920" cy="343105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17920" cy="3431059"/>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Входной контроль на КК ПлЦР не пройден.</w:t>
      </w:r>
    </w:p>
    <w:p w:rsidR="008C244E" w:rsidRPr="00281BB1" w:rsidRDefault="008C244E">
      <w:pPr>
        <w:spacing w:after="269"/>
        <w:jc w:val="both"/>
        <w:rPr>
          <w:lang w:val="ru-RU"/>
        </w:rPr>
      </w:pP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15"/>
        </w:numPr>
        <w:jc w:val="both"/>
      </w:pPr>
      <w:r>
        <w:rPr>
          <w:rFonts w:ascii="Times New Roman" w:hAnsi="Times New Roman"/>
          <w:color w:val="000000"/>
        </w:rPr>
        <w:t xml:space="preserve">Запрос - ЭС из Альбома сообщений </w:t>
      </w:r>
    </w:p>
    <w:p w:rsidR="008C244E" w:rsidRPr="00281BB1" w:rsidRDefault="00281BB1" w:rsidP="00387B04">
      <w:pPr>
        <w:numPr>
          <w:ilvl w:val="0"/>
          <w:numId w:val="15"/>
        </w:numPr>
        <w:jc w:val="both"/>
        <w:rPr>
          <w:lang w:val="ru-RU"/>
        </w:rPr>
      </w:pPr>
      <w:r w:rsidRPr="00281BB1">
        <w:rPr>
          <w:rFonts w:ascii="Times New Roman" w:hAnsi="Times New Roman"/>
          <w:color w:val="000000"/>
          <w:lang w:val="ru-RU"/>
        </w:rPr>
        <w:t>Результат контроля на КК ПлЦР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CCStatusReport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Клиент-ФЛ/Клиент-ЮЛ с использованием Приложения Клиента/ДБО ФП формирует ЭС из Альбома сообщений и направляет его ФП.</w:t>
      </w:r>
    </w:p>
    <w:p w:rsidR="008C244E" w:rsidRPr="00281BB1" w:rsidRDefault="00281BB1">
      <w:pPr>
        <w:spacing w:after="269"/>
        <w:jc w:val="both"/>
        <w:rPr>
          <w:lang w:val="ru-RU"/>
        </w:rPr>
      </w:pPr>
      <w:r w:rsidRPr="00281BB1">
        <w:rPr>
          <w:rFonts w:ascii="Times New Roman" w:hAnsi="Times New Roman"/>
          <w:color w:val="000000"/>
          <w:lang w:val="ru-RU"/>
        </w:rPr>
        <w:lastRenderedPageBreak/>
        <w:t>2. ФП проводит входные контроли ЭС и в случае успешного прохождения проверок направляет на ПлЦР ЭС в соответствии со схемой обмена.</w:t>
      </w:r>
    </w:p>
    <w:p w:rsidR="008C244E" w:rsidRPr="00281BB1" w:rsidRDefault="00281BB1">
      <w:pPr>
        <w:spacing w:after="269"/>
        <w:jc w:val="both"/>
        <w:rPr>
          <w:lang w:val="ru-RU"/>
        </w:rPr>
      </w:pPr>
      <w:r w:rsidRPr="00281BB1">
        <w:rPr>
          <w:rFonts w:ascii="Times New Roman" w:hAnsi="Times New Roman"/>
          <w:color w:val="000000"/>
          <w:lang w:val="ru-RU"/>
        </w:rPr>
        <w:t>3. Контур контроля (КК) ПлЦР осуществляет входной контроль полученного ЭС. В рамках процедуры входного контроля после расшифрования ЭС осуществляются следующие контроли:</w:t>
      </w:r>
    </w:p>
    <w:p w:rsidR="008C244E" w:rsidRPr="00281BB1" w:rsidRDefault="00281BB1" w:rsidP="00387B04">
      <w:pPr>
        <w:numPr>
          <w:ilvl w:val="0"/>
          <w:numId w:val="16"/>
        </w:numPr>
        <w:jc w:val="both"/>
        <w:rPr>
          <w:lang w:val="ru-RU"/>
        </w:rPr>
      </w:pPr>
      <w:r w:rsidRPr="00281BB1">
        <w:rPr>
          <w:rFonts w:ascii="Times New Roman" w:hAnsi="Times New Roman"/>
          <w:color w:val="000000"/>
          <w:lang w:val="ru-RU"/>
        </w:rPr>
        <w:t>контроль подлинности и контроль целостности ЭС;</w:t>
      </w:r>
    </w:p>
    <w:p w:rsidR="008C244E" w:rsidRDefault="00281BB1" w:rsidP="00387B04">
      <w:pPr>
        <w:numPr>
          <w:ilvl w:val="0"/>
          <w:numId w:val="16"/>
        </w:numPr>
        <w:jc w:val="both"/>
      </w:pPr>
      <w:r>
        <w:rPr>
          <w:rFonts w:ascii="Times New Roman" w:hAnsi="Times New Roman"/>
          <w:color w:val="000000"/>
        </w:rPr>
        <w:t>структурный кнотроль ЭС;</w:t>
      </w:r>
    </w:p>
    <w:p w:rsidR="008C244E" w:rsidRDefault="00281BB1" w:rsidP="00387B04">
      <w:pPr>
        <w:numPr>
          <w:ilvl w:val="0"/>
          <w:numId w:val="16"/>
        </w:numPr>
        <w:jc w:val="both"/>
      </w:pPr>
      <w:r>
        <w:rPr>
          <w:rFonts w:ascii="Times New Roman" w:hAnsi="Times New Roman"/>
          <w:color w:val="000000"/>
        </w:rPr>
        <w:t>логические контроли ЭС;</w:t>
      </w:r>
    </w:p>
    <w:p w:rsidR="008C244E" w:rsidRDefault="00281BB1" w:rsidP="00387B04">
      <w:pPr>
        <w:numPr>
          <w:ilvl w:val="0"/>
          <w:numId w:val="16"/>
        </w:numPr>
        <w:jc w:val="both"/>
      </w:pPr>
      <w:r>
        <w:rPr>
          <w:rFonts w:ascii="Times New Roman" w:hAnsi="Times New Roman"/>
          <w:color w:val="000000"/>
        </w:rPr>
        <w:t>контроль на дублирование ЭС.</w:t>
      </w:r>
    </w:p>
    <w:p w:rsidR="008C244E" w:rsidRPr="00281BB1" w:rsidRDefault="00281BB1">
      <w:pPr>
        <w:spacing w:after="269"/>
        <w:jc w:val="both"/>
        <w:rPr>
          <w:lang w:val="ru-RU"/>
        </w:rPr>
      </w:pPr>
      <w:r w:rsidRPr="00281BB1">
        <w:rPr>
          <w:rFonts w:ascii="Times New Roman" w:hAnsi="Times New Roman"/>
          <w:color w:val="000000"/>
          <w:lang w:val="ru-RU"/>
        </w:rPr>
        <w:t>4. В случае неуспешного прохождения входного контроля КК ПлЦР формирует в адрес ФП ЭС "Результат контроля на КК ПлЦР"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CCStatusReport</w:t>
      </w:r>
      <w:r w:rsidRPr="00281BB1">
        <w:rPr>
          <w:rFonts w:ascii="Times New Roman" w:hAnsi="Times New Roman"/>
          <w:color w:val="000000"/>
          <w:lang w:val="ru-RU"/>
        </w:rPr>
        <w:t xml:space="preserve">). </w:t>
      </w:r>
    </w:p>
    <w:p w:rsidR="008C244E" w:rsidRPr="00281BB1" w:rsidRDefault="00281BB1">
      <w:pPr>
        <w:spacing w:after="269"/>
        <w:jc w:val="both"/>
        <w:rPr>
          <w:lang w:val="ru-RU"/>
        </w:rPr>
      </w:pPr>
      <w:r w:rsidRPr="00281BB1">
        <w:rPr>
          <w:rFonts w:ascii="Times New Roman" w:hAnsi="Times New Roman"/>
          <w:color w:val="000000"/>
          <w:lang w:val="ru-RU"/>
        </w:rPr>
        <w:t>5. ФП после получения ЭС "Результаты контроля на КК ПлЦР"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CCStatusReport</w:t>
      </w:r>
      <w:r w:rsidRPr="00281BB1">
        <w:rPr>
          <w:rFonts w:ascii="Times New Roman" w:hAnsi="Times New Roman"/>
          <w:color w:val="000000"/>
          <w:lang w:val="ru-RU"/>
        </w:rPr>
        <w:t>) информирует Клиента-ФЛ/Клиента-ЮЛ о невозможности исполнения Запроса.</w:t>
      </w:r>
    </w:p>
    <w:p w:rsidR="008C244E" w:rsidRPr="009F03AF" w:rsidRDefault="00281BB1">
      <w:pPr>
        <w:pStyle w:val="30"/>
        <w:rPr>
          <w:lang w:val="ru-RU"/>
        </w:rPr>
      </w:pPr>
      <w:bookmarkStart w:id="148" w:name="_Toc192512281"/>
      <w:r w:rsidRPr="009F03AF">
        <w:rPr>
          <w:lang w:val="ru-RU"/>
        </w:rPr>
        <w:t xml:space="preserve">Обмен между </w:t>
      </w:r>
      <w:r w:rsidR="009F03AF">
        <w:rPr>
          <w:lang w:val="ru-RU"/>
        </w:rPr>
        <w:t>ФП</w:t>
      </w:r>
      <w:r w:rsidRPr="009F03AF">
        <w:rPr>
          <w:lang w:val="ru-RU"/>
        </w:rPr>
        <w:t xml:space="preserve"> и ПлЦР</w:t>
      </w:r>
      <w:bookmarkEnd w:id="148"/>
    </w:p>
    <w:p w:rsidR="008C244E" w:rsidRDefault="00281BB1">
      <w:r>
        <w:rPr>
          <w:noProof/>
          <w:lang w:val="ru-RU" w:eastAsia="ru-RU"/>
        </w:rPr>
        <w:drawing>
          <wp:inline distT="0" distB="0" distL="0" distR="0">
            <wp:extent cx="5410200" cy="37147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3"/>
                    <a:stretch>
                      <a:fillRect/>
                    </a:stretch>
                  </pic:blipFill>
                  <pic:spPr>
                    <a:xfrm>
                      <a:off x="0" y="0"/>
                      <a:ext cx="5410200" cy="3714750"/>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Входной контроль ЭС не пройден.</w:t>
      </w:r>
    </w:p>
    <w:p w:rsidR="008C244E" w:rsidRDefault="00281BB1">
      <w:pPr>
        <w:spacing w:after="269"/>
        <w:jc w:val="both"/>
      </w:pPr>
      <w:r>
        <w:rPr>
          <w:rFonts w:ascii="Times New Roman" w:hAnsi="Times New Roman"/>
          <w:b/>
          <w:color w:val="000000"/>
        </w:rPr>
        <w:lastRenderedPageBreak/>
        <w:t>Применяемые форматы сообщений</w:t>
      </w:r>
    </w:p>
    <w:p w:rsidR="008C244E" w:rsidRPr="00281BB1" w:rsidRDefault="00281BB1" w:rsidP="00387B04">
      <w:pPr>
        <w:numPr>
          <w:ilvl w:val="0"/>
          <w:numId w:val="19"/>
        </w:numPr>
        <w:jc w:val="both"/>
        <w:rPr>
          <w:lang w:val="ru-RU"/>
        </w:rPr>
      </w:pPr>
      <w:r w:rsidRPr="00281BB1">
        <w:rPr>
          <w:rFonts w:ascii="Times New Roman" w:hAnsi="Times New Roman"/>
          <w:color w:val="000000"/>
          <w:lang w:val="ru-RU"/>
        </w:rPr>
        <w:t>Запрос - ЭС из Альбома сообщений;</w:t>
      </w:r>
    </w:p>
    <w:p w:rsidR="008C244E" w:rsidRPr="00281BB1" w:rsidRDefault="00281BB1" w:rsidP="00387B04">
      <w:pPr>
        <w:numPr>
          <w:ilvl w:val="0"/>
          <w:numId w:val="19"/>
        </w:numPr>
        <w:jc w:val="both"/>
        <w:rPr>
          <w:lang w:val="ru-RU"/>
        </w:rPr>
      </w:pPr>
      <w:r w:rsidRPr="00281BB1">
        <w:rPr>
          <w:rFonts w:ascii="Times New Roman" w:hAnsi="Times New Roman"/>
          <w:color w:val="000000"/>
          <w:lang w:val="ru-RU"/>
        </w:rPr>
        <w:t>Результат контроля на КК ПлЦР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CCStatusReport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1. ФП формирует ЭС из Альбома сообщений и направляет его на ПлЦР через КК ПлЦР.</w:t>
      </w:r>
    </w:p>
    <w:p w:rsidR="008C244E" w:rsidRPr="00281BB1" w:rsidRDefault="00281BB1">
      <w:pPr>
        <w:spacing w:after="269"/>
        <w:jc w:val="both"/>
        <w:rPr>
          <w:lang w:val="ru-RU"/>
        </w:rPr>
      </w:pPr>
      <w:r w:rsidRPr="00281BB1">
        <w:rPr>
          <w:rFonts w:ascii="Times New Roman" w:hAnsi="Times New Roman"/>
          <w:color w:val="000000"/>
          <w:lang w:val="ru-RU"/>
        </w:rPr>
        <w:t>2. КК ПлЦР проводит входной контроль ЭС. В рамках процедуры входного контроля после расшифрования ЭС осуществляются следующие контроли:</w:t>
      </w:r>
    </w:p>
    <w:p w:rsidR="008C244E" w:rsidRPr="00281BB1" w:rsidRDefault="00281BB1" w:rsidP="00387B04">
      <w:pPr>
        <w:numPr>
          <w:ilvl w:val="0"/>
          <w:numId w:val="20"/>
        </w:numPr>
        <w:jc w:val="both"/>
        <w:rPr>
          <w:lang w:val="ru-RU"/>
        </w:rPr>
      </w:pPr>
      <w:r w:rsidRPr="00281BB1">
        <w:rPr>
          <w:rFonts w:ascii="Times New Roman" w:hAnsi="Times New Roman"/>
          <w:color w:val="000000"/>
          <w:lang w:val="ru-RU"/>
        </w:rPr>
        <w:t>контроль подлинности и контроль целостности ЭС;</w:t>
      </w:r>
    </w:p>
    <w:p w:rsidR="008C244E" w:rsidRDefault="00281BB1" w:rsidP="00387B04">
      <w:pPr>
        <w:numPr>
          <w:ilvl w:val="0"/>
          <w:numId w:val="20"/>
        </w:numPr>
        <w:jc w:val="both"/>
      </w:pPr>
      <w:r>
        <w:rPr>
          <w:rFonts w:ascii="Times New Roman" w:hAnsi="Times New Roman"/>
          <w:color w:val="000000"/>
        </w:rPr>
        <w:t>структурный кнотроль ЭС;</w:t>
      </w:r>
    </w:p>
    <w:p w:rsidR="008C244E" w:rsidRDefault="00281BB1" w:rsidP="00387B04">
      <w:pPr>
        <w:numPr>
          <w:ilvl w:val="0"/>
          <w:numId w:val="20"/>
        </w:numPr>
        <w:jc w:val="both"/>
      </w:pPr>
      <w:r>
        <w:rPr>
          <w:rFonts w:ascii="Times New Roman" w:hAnsi="Times New Roman"/>
          <w:color w:val="000000"/>
        </w:rPr>
        <w:t>логические контроли ЭС;</w:t>
      </w:r>
    </w:p>
    <w:p w:rsidR="008C244E" w:rsidRDefault="00281BB1" w:rsidP="00387B04">
      <w:pPr>
        <w:numPr>
          <w:ilvl w:val="0"/>
          <w:numId w:val="20"/>
        </w:numPr>
        <w:jc w:val="both"/>
      </w:pPr>
      <w:r>
        <w:rPr>
          <w:rFonts w:ascii="Times New Roman" w:hAnsi="Times New Roman"/>
          <w:color w:val="000000"/>
        </w:rPr>
        <w:t>контроль на дублирование ЭС.</w:t>
      </w:r>
    </w:p>
    <w:p w:rsidR="008C244E" w:rsidRPr="00281BB1" w:rsidRDefault="00281BB1">
      <w:pPr>
        <w:spacing w:after="269"/>
        <w:jc w:val="both"/>
        <w:rPr>
          <w:lang w:val="ru-RU"/>
        </w:rPr>
      </w:pPr>
      <w:r w:rsidRPr="00281BB1">
        <w:rPr>
          <w:rFonts w:ascii="Times New Roman" w:hAnsi="Times New Roman"/>
          <w:color w:val="000000"/>
          <w:lang w:val="ru-RU"/>
        </w:rPr>
        <w:t>3. В случае неуспешного прохождения входного контроля КК ПлЦР формирует в адрес ФП ЭС "Результат контроля на КК ПлЦР"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CCStatusReport</w:t>
      </w:r>
      <w:r w:rsidRPr="00281BB1">
        <w:rPr>
          <w:rFonts w:ascii="Times New Roman" w:hAnsi="Times New Roman"/>
          <w:color w:val="000000"/>
          <w:lang w:val="ru-RU"/>
        </w:rPr>
        <w:t>).</w:t>
      </w:r>
    </w:p>
    <w:p w:rsidR="008C244E" w:rsidRPr="00281BB1" w:rsidRDefault="00281BB1">
      <w:pPr>
        <w:pStyle w:val="21"/>
        <w:rPr>
          <w:lang w:val="ru-RU"/>
        </w:rPr>
      </w:pPr>
      <w:bookmarkStart w:id="149" w:name="_Toc192512282"/>
      <w:r w:rsidRPr="00281BB1">
        <w:rPr>
          <w:lang w:val="ru-RU"/>
        </w:rPr>
        <w:t>Проверка правильности работы транспорта, средств защиты и подлинности</w:t>
      </w:r>
      <w:bookmarkEnd w:id="149"/>
    </w:p>
    <w:p w:rsidR="008C244E" w:rsidRDefault="00281BB1">
      <w:pPr>
        <w:pStyle w:val="30"/>
      </w:pPr>
      <w:bookmarkStart w:id="150" w:name="_Toc192512283"/>
      <w:r>
        <w:t>Область применения</w:t>
      </w:r>
      <w:bookmarkEnd w:id="150"/>
    </w:p>
    <w:p w:rsidR="008C244E" w:rsidRPr="00281BB1" w:rsidRDefault="00281BB1">
      <w:pPr>
        <w:spacing w:after="269"/>
        <w:rPr>
          <w:lang w:val="ru-RU"/>
        </w:rPr>
      </w:pPr>
      <w:r w:rsidRPr="00281BB1">
        <w:rPr>
          <w:rFonts w:ascii="Times New Roman" w:hAnsi="Times New Roman"/>
          <w:color w:val="000000"/>
          <w:lang w:val="ru-RU"/>
        </w:rPr>
        <w:t xml:space="preserve">При необходимости </w:t>
      </w:r>
      <w:r w:rsidR="003C050B">
        <w:rPr>
          <w:rFonts w:ascii="Times New Roman" w:hAnsi="Times New Roman"/>
          <w:color w:val="000000"/>
          <w:lang w:val="ru-RU"/>
        </w:rPr>
        <w:t>Участник</w:t>
      </w:r>
      <w:r w:rsidRPr="00281BB1">
        <w:rPr>
          <w:rFonts w:ascii="Times New Roman" w:hAnsi="Times New Roman"/>
          <w:color w:val="000000"/>
          <w:lang w:val="ru-RU"/>
        </w:rPr>
        <w:t xml:space="preserve"> может направить запрос на проверку правильности работы транспорта, средств защиты и подлинности ЭС.</w:t>
      </w:r>
    </w:p>
    <w:p w:rsidR="008C244E" w:rsidRDefault="00281BB1">
      <w:pPr>
        <w:pStyle w:val="30"/>
      </w:pPr>
      <w:bookmarkStart w:id="151" w:name="_Toc192512284"/>
      <w:r>
        <w:lastRenderedPageBreak/>
        <w:t>Обмен Участника с ПлЦР</w:t>
      </w:r>
      <w:bookmarkEnd w:id="151"/>
    </w:p>
    <w:p w:rsidR="008C244E" w:rsidRDefault="00281BB1">
      <w:r>
        <w:rPr>
          <w:noProof/>
          <w:lang w:val="ru-RU" w:eastAsia="ru-RU"/>
        </w:rPr>
        <w:drawing>
          <wp:inline distT="0" distB="0" distL="0" distR="0">
            <wp:extent cx="4191000" cy="35242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14"/>
                    <a:stretch>
                      <a:fillRect/>
                    </a:stretch>
                  </pic:blipFill>
                  <pic:spPr>
                    <a:xfrm>
                      <a:off x="0" y="0"/>
                      <a:ext cx="4191000" cy="3524250"/>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Успешное исполнение запроса на проверку правильности работы транспорта, средств защиты и подлинности ЭС.</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24"/>
        </w:numPr>
        <w:jc w:val="both"/>
      </w:pPr>
      <w:r>
        <w:rPr>
          <w:rFonts w:ascii="Times New Roman" w:hAnsi="Times New Roman"/>
          <w:color w:val="000000"/>
        </w:rPr>
        <w:t>Зонд (cbdc.999 Probe);</w:t>
      </w:r>
    </w:p>
    <w:p w:rsidR="008C244E" w:rsidRPr="00281BB1" w:rsidRDefault="00281BB1" w:rsidP="00387B04">
      <w:pPr>
        <w:numPr>
          <w:ilvl w:val="0"/>
          <w:numId w:val="24"/>
        </w:numPr>
        <w:jc w:val="both"/>
        <w:rPr>
          <w:lang w:val="ru-RU"/>
        </w:rPr>
      </w:pPr>
      <w:r w:rsidRPr="00281BB1">
        <w:rPr>
          <w:rFonts w:ascii="Times New Roman" w:hAnsi="Times New Roman"/>
          <w:color w:val="000000"/>
          <w:lang w:val="ru-RU"/>
        </w:rPr>
        <w:t>Ответ на сообщение - зонд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ProbeNotification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Условия применения</w:t>
      </w:r>
    </w:p>
    <w:p w:rsidR="008C244E" w:rsidRPr="00281BB1" w:rsidRDefault="00281BB1">
      <w:pPr>
        <w:spacing w:after="269"/>
        <w:jc w:val="both"/>
        <w:rPr>
          <w:lang w:val="ru-RU"/>
        </w:rPr>
      </w:pPr>
      <w:r w:rsidRPr="00281BB1">
        <w:rPr>
          <w:rFonts w:ascii="Times New Roman" w:hAnsi="Times New Roman"/>
          <w:color w:val="000000"/>
          <w:lang w:val="ru-RU"/>
        </w:rPr>
        <w:t>ФП хочет проверить правильность работы транспорта, средств защиты и подлинности ЭС.</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ФП формирует ЭС "Зонд" (</w:t>
      </w:r>
      <w:r>
        <w:rPr>
          <w:rFonts w:ascii="Times New Roman" w:hAnsi="Times New Roman"/>
          <w:color w:val="000000"/>
        </w:rPr>
        <w:t>cbdc</w:t>
      </w:r>
      <w:r w:rsidRPr="00281BB1">
        <w:rPr>
          <w:rFonts w:ascii="Times New Roman" w:hAnsi="Times New Roman"/>
          <w:color w:val="000000"/>
          <w:lang w:val="ru-RU"/>
        </w:rPr>
        <w:t xml:space="preserve">.999 </w:t>
      </w:r>
      <w:r>
        <w:rPr>
          <w:rFonts w:ascii="Times New Roman" w:hAnsi="Times New Roman"/>
          <w:color w:val="000000"/>
        </w:rPr>
        <w:t>Probe</w:t>
      </w:r>
      <w:r w:rsidRPr="00281BB1">
        <w:rPr>
          <w:rFonts w:ascii="Times New Roman" w:hAnsi="Times New Roman"/>
          <w:color w:val="000000"/>
          <w:lang w:val="ru-RU"/>
        </w:rPr>
        <w:t>) и направляет его в РОРД.</w:t>
      </w:r>
    </w:p>
    <w:p w:rsidR="008C244E" w:rsidRPr="00281BB1" w:rsidRDefault="00281BB1">
      <w:pPr>
        <w:spacing w:after="269"/>
        <w:jc w:val="both"/>
        <w:rPr>
          <w:lang w:val="ru-RU"/>
        </w:rPr>
      </w:pPr>
      <w:r w:rsidRPr="00281BB1">
        <w:rPr>
          <w:rFonts w:ascii="Times New Roman" w:hAnsi="Times New Roman"/>
          <w:color w:val="000000"/>
          <w:lang w:val="ru-RU"/>
        </w:rPr>
        <w:t>2. РОРД осуществляет входные контроли. В случае положительных результатов контролей формирует ЭС "Ответ на сообщение - зонд"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ProbeNotification</w:t>
      </w:r>
      <w:r w:rsidRPr="00281BB1">
        <w:rPr>
          <w:rFonts w:ascii="Times New Roman" w:hAnsi="Times New Roman"/>
          <w:color w:val="000000"/>
          <w:lang w:val="ru-RU"/>
        </w:rPr>
        <w:t>) и направляет ФП.</w:t>
      </w:r>
    </w:p>
    <w:p w:rsidR="008C244E" w:rsidRPr="00281BB1" w:rsidRDefault="008C244E">
      <w:pPr>
        <w:spacing w:after="269"/>
        <w:jc w:val="both"/>
        <w:rPr>
          <w:lang w:val="ru-RU"/>
        </w:rPr>
      </w:pPr>
    </w:p>
    <w:p w:rsidR="008C244E" w:rsidRDefault="00281BB1">
      <w:pPr>
        <w:pStyle w:val="21"/>
      </w:pPr>
      <w:bookmarkStart w:id="152" w:name="_Toc192512285"/>
      <w:r>
        <w:lastRenderedPageBreak/>
        <w:t>Пополнение СЦР Участника ПлЦР</w:t>
      </w:r>
      <w:bookmarkEnd w:id="152"/>
    </w:p>
    <w:p w:rsidR="008C244E" w:rsidRDefault="00281BB1">
      <w:pPr>
        <w:pStyle w:val="30"/>
      </w:pPr>
      <w:bookmarkStart w:id="153" w:name="_Toc192512286"/>
      <w:r>
        <w:t>Область применения</w:t>
      </w:r>
      <w:bookmarkEnd w:id="153"/>
    </w:p>
    <w:p w:rsidR="008C244E" w:rsidRPr="00281BB1" w:rsidRDefault="00281BB1">
      <w:pPr>
        <w:spacing w:after="269"/>
        <w:rPr>
          <w:lang w:val="ru-RU"/>
        </w:rPr>
      </w:pPr>
      <w:r w:rsidRPr="00281BB1">
        <w:rPr>
          <w:rFonts w:ascii="Times New Roman" w:hAnsi="Times New Roman"/>
          <w:color w:val="000000"/>
          <w:lang w:val="ru-RU"/>
        </w:rPr>
        <w:t>Пополнение СЦР Участника ПлЦР осуществляется за счет средств на корреспондентском счете, открытом в Банке России.</w:t>
      </w:r>
    </w:p>
    <w:p w:rsidR="008C244E" w:rsidRDefault="00281BB1">
      <w:pPr>
        <w:pStyle w:val="30"/>
      </w:pPr>
      <w:bookmarkStart w:id="154" w:name="_Toc192512287"/>
      <w:r>
        <w:t>Основной сценарий обмена</w:t>
      </w:r>
      <w:bookmarkEnd w:id="154"/>
    </w:p>
    <w:p w:rsidR="008C244E" w:rsidRDefault="00281BB1">
      <w:r>
        <w:rPr>
          <w:noProof/>
          <w:lang w:val="ru-RU" w:eastAsia="ru-RU"/>
        </w:rPr>
        <w:drawing>
          <wp:inline distT="0" distB="0" distL="0" distR="0">
            <wp:extent cx="6217920" cy="463404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
                    <pic:cNvPicPr/>
                  </pic:nvPicPr>
                  <pic:blipFill>
                    <a:blip r:embed="rId15"/>
                    <a:stretch>
                      <a:fillRect/>
                    </a:stretch>
                  </pic:blipFill>
                  <pic:spPr>
                    <a:xfrm>
                      <a:off x="0" y="0"/>
                      <a:ext cx="6217920" cy="4634045"/>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Успешная обработка Заявки ФП на пополнение СЦР ФП.</w:t>
      </w:r>
    </w:p>
    <w:p w:rsidR="008C244E" w:rsidRPr="00281BB1" w:rsidRDefault="008C244E">
      <w:pPr>
        <w:spacing w:after="269"/>
        <w:jc w:val="both"/>
        <w:rPr>
          <w:lang w:val="ru-RU"/>
        </w:rPr>
      </w:pP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25"/>
        </w:numPr>
        <w:jc w:val="both"/>
        <w:rPr>
          <w:lang w:val="ru-RU"/>
        </w:rPr>
      </w:pPr>
      <w:r w:rsidRPr="00281BB1">
        <w:rPr>
          <w:rFonts w:ascii="Times New Roman" w:hAnsi="Times New Roman"/>
          <w:color w:val="000000"/>
          <w:lang w:val="ru-RU"/>
        </w:rPr>
        <w:t>Заявка ФП на пополнение СЦР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FIDCBuyingRequest</w:t>
      </w:r>
      <w:r w:rsidRPr="00281BB1">
        <w:rPr>
          <w:rFonts w:ascii="Times New Roman" w:hAnsi="Times New Roman"/>
          <w:color w:val="000000"/>
          <w:lang w:val="ru-RU"/>
        </w:rPr>
        <w:t>)</w:t>
      </w:r>
    </w:p>
    <w:p w:rsidR="008C244E" w:rsidRPr="00281BB1" w:rsidRDefault="00281BB1" w:rsidP="00387B04">
      <w:pPr>
        <w:numPr>
          <w:ilvl w:val="0"/>
          <w:numId w:val="25"/>
        </w:numPr>
        <w:jc w:val="both"/>
        <w:rPr>
          <w:lang w:val="ru-RU"/>
        </w:rPr>
      </w:pPr>
      <w:r w:rsidRPr="00281BB1">
        <w:rPr>
          <w:rFonts w:ascii="Times New Roman" w:hAnsi="Times New Roman"/>
          <w:color w:val="000000"/>
          <w:lang w:val="ru-RU"/>
        </w:rPr>
        <w:lastRenderedPageBreak/>
        <w:t>Извещение ФП об исполнении заявки ФП на пополнение СЦР ФП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FIDCBuyingNotification</w:t>
      </w:r>
      <w:r w:rsidRPr="00281BB1">
        <w:rPr>
          <w:rFonts w:ascii="Times New Roman" w:hAnsi="Times New Roman"/>
          <w:color w:val="000000"/>
          <w:lang w:val="ru-RU"/>
        </w:rPr>
        <w:t>)</w:t>
      </w:r>
    </w:p>
    <w:p w:rsidR="008C244E" w:rsidRPr="00281BB1" w:rsidRDefault="00281BB1" w:rsidP="00387B04">
      <w:pPr>
        <w:numPr>
          <w:ilvl w:val="0"/>
          <w:numId w:val="25"/>
        </w:numPr>
        <w:jc w:val="both"/>
        <w:rPr>
          <w:lang w:val="ru-RU"/>
        </w:rPr>
      </w:pPr>
      <w:r w:rsidRPr="00281BB1">
        <w:rPr>
          <w:rFonts w:ascii="Times New Roman" w:hAnsi="Times New Roman"/>
          <w:color w:val="000000"/>
          <w:lang w:val="ru-RU"/>
        </w:rPr>
        <w:t>Извещение ФП о проведении транзакции по СЦР ФП в рамках пополнения СЦР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FIDCBuyingTransferNotification</w:t>
      </w:r>
      <w:r w:rsidRPr="00281BB1">
        <w:rPr>
          <w:rFonts w:ascii="Times New Roman" w:hAnsi="Times New Roman"/>
          <w:color w:val="000000"/>
          <w:lang w:val="ru-RU"/>
        </w:rPr>
        <w:t>)</w:t>
      </w:r>
    </w:p>
    <w:p w:rsidR="008C244E" w:rsidRPr="00281BB1" w:rsidRDefault="008C244E">
      <w:pPr>
        <w:spacing w:after="269"/>
        <w:jc w:val="both"/>
        <w:rPr>
          <w:lang w:val="ru-RU"/>
        </w:rPr>
      </w:pP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Намерение ФП пополнить свой СЦР за счет средств на корреспондентском счете, открытом в Банке России.</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i/>
          <w:color w:val="000000"/>
          <w:lang w:val="ru-RU"/>
        </w:rPr>
        <w:t>Курсивом отмечены операции, которые выполняются за рамками ПлЦР</w:t>
      </w:r>
    </w:p>
    <w:p w:rsidR="008C244E" w:rsidRPr="00281BB1" w:rsidRDefault="00281BB1">
      <w:pPr>
        <w:spacing w:after="269"/>
        <w:jc w:val="both"/>
        <w:rPr>
          <w:lang w:val="ru-RU"/>
        </w:rPr>
      </w:pPr>
      <w:r w:rsidRPr="00281BB1">
        <w:rPr>
          <w:rFonts w:ascii="Times New Roman" w:hAnsi="Times New Roman"/>
          <w:color w:val="000000"/>
          <w:lang w:val="ru-RU"/>
        </w:rPr>
        <w:t>1. ФП направляет на ПлЦР (Эмитенту) ЭС «Заявка ФП на пополнение СЦР»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FIDCBuyingRequest</w:t>
      </w:r>
      <w:r w:rsidRPr="00281BB1">
        <w:rPr>
          <w:rFonts w:ascii="Times New Roman" w:hAnsi="Times New Roman"/>
          <w:color w:val="000000"/>
          <w:lang w:val="ru-RU"/>
        </w:rPr>
        <w:t xml:space="preserve">). </w:t>
      </w:r>
    </w:p>
    <w:p w:rsidR="008C244E" w:rsidRPr="00281BB1" w:rsidRDefault="00281BB1">
      <w:pPr>
        <w:spacing w:after="269"/>
        <w:jc w:val="both"/>
        <w:rPr>
          <w:lang w:val="ru-RU"/>
        </w:rPr>
      </w:pPr>
      <w:r w:rsidRPr="00281BB1">
        <w:rPr>
          <w:rFonts w:ascii="Times New Roman" w:hAnsi="Times New Roman"/>
          <w:color w:val="000000"/>
          <w:lang w:val="ru-RU"/>
        </w:rPr>
        <w:t>2. Эмитент проводит входной контроль заявки и проверки:</w:t>
      </w:r>
    </w:p>
    <w:p w:rsidR="008C244E" w:rsidRDefault="00281BB1" w:rsidP="00387B04">
      <w:pPr>
        <w:numPr>
          <w:ilvl w:val="0"/>
          <w:numId w:val="26"/>
        </w:numPr>
        <w:jc w:val="both"/>
      </w:pPr>
      <w:r>
        <w:rPr>
          <w:rFonts w:ascii="Times New Roman" w:hAnsi="Times New Roman"/>
          <w:color w:val="000000"/>
        </w:rPr>
        <w:t>правомерность заявки ФП,</w:t>
      </w:r>
    </w:p>
    <w:p w:rsidR="008C244E" w:rsidRDefault="00281BB1" w:rsidP="00387B04">
      <w:pPr>
        <w:numPr>
          <w:ilvl w:val="0"/>
          <w:numId w:val="26"/>
        </w:numPr>
        <w:jc w:val="both"/>
      </w:pPr>
      <w:r>
        <w:rPr>
          <w:rFonts w:ascii="Times New Roman" w:hAnsi="Times New Roman"/>
          <w:color w:val="000000"/>
        </w:rPr>
        <w:t>доступность ПС БР,</w:t>
      </w:r>
    </w:p>
    <w:p w:rsidR="008C244E" w:rsidRPr="00281BB1" w:rsidRDefault="00281BB1" w:rsidP="00387B04">
      <w:pPr>
        <w:numPr>
          <w:ilvl w:val="0"/>
          <w:numId w:val="26"/>
        </w:numPr>
        <w:jc w:val="both"/>
        <w:rPr>
          <w:lang w:val="ru-RU"/>
        </w:rPr>
      </w:pPr>
      <w:r w:rsidRPr="00281BB1">
        <w:rPr>
          <w:rFonts w:ascii="Times New Roman" w:hAnsi="Times New Roman"/>
          <w:color w:val="000000"/>
          <w:lang w:val="ru-RU"/>
        </w:rPr>
        <w:t>наличие и текущий статус СЦР ФП,</w:t>
      </w:r>
    </w:p>
    <w:p w:rsidR="008C244E" w:rsidRPr="00281BB1" w:rsidRDefault="00281BB1" w:rsidP="00387B04">
      <w:pPr>
        <w:numPr>
          <w:ilvl w:val="0"/>
          <w:numId w:val="26"/>
        </w:numPr>
        <w:jc w:val="both"/>
        <w:rPr>
          <w:lang w:val="ru-RU"/>
        </w:rPr>
      </w:pPr>
      <w:r w:rsidRPr="00281BB1">
        <w:rPr>
          <w:rFonts w:ascii="Times New Roman" w:hAnsi="Times New Roman"/>
          <w:color w:val="000000"/>
          <w:lang w:val="ru-RU"/>
        </w:rPr>
        <w:t>непревышение установленных лимитов для данного типа операции (при наличии), в том числе контроль лимита максимальной суммы остатка ЦР на СЦР ФП.</w:t>
      </w:r>
    </w:p>
    <w:p w:rsidR="008C244E" w:rsidRPr="00281BB1" w:rsidRDefault="00281BB1">
      <w:pPr>
        <w:spacing w:after="269"/>
        <w:jc w:val="both"/>
        <w:rPr>
          <w:lang w:val="ru-RU"/>
        </w:rPr>
      </w:pPr>
      <w:r w:rsidRPr="00281BB1">
        <w:rPr>
          <w:rFonts w:ascii="Times New Roman" w:hAnsi="Times New Roman"/>
          <w:color w:val="000000"/>
          <w:lang w:val="ru-RU"/>
        </w:rPr>
        <w:t xml:space="preserve">Если контроль пройден успешно, то Эмитент инициирует учет операций ЦВЦБ в ПС БР, в рамках которого </w:t>
      </w:r>
      <w:r w:rsidRPr="00281BB1">
        <w:rPr>
          <w:rFonts w:ascii="Times New Roman" w:hAnsi="Times New Roman"/>
          <w:i/>
          <w:color w:val="000000"/>
          <w:lang w:val="ru-RU"/>
        </w:rPr>
        <w:t>ПС БР формирует программное распоряжение (</w:t>
      </w:r>
      <w:r>
        <w:rPr>
          <w:rFonts w:ascii="Times New Roman" w:hAnsi="Times New Roman"/>
          <w:i/>
          <w:color w:val="000000"/>
        </w:rPr>
        <w:t>ED</w:t>
      </w:r>
      <w:r w:rsidRPr="00281BB1">
        <w:rPr>
          <w:rFonts w:ascii="Times New Roman" w:hAnsi="Times New Roman"/>
          <w:i/>
          <w:color w:val="000000"/>
          <w:lang w:val="ru-RU"/>
        </w:rPr>
        <w:t>101) на перевод денежных средств с корсчета ФП-КО на счет учета ЦР в Банке России на сумму, указанную в заявке, производит учет в ПС БР создания ЦР.</w:t>
      </w:r>
    </w:p>
    <w:p w:rsidR="008C244E" w:rsidRPr="00281BB1" w:rsidRDefault="00281BB1">
      <w:pPr>
        <w:spacing w:after="269"/>
        <w:jc w:val="both"/>
        <w:rPr>
          <w:lang w:val="ru-RU"/>
        </w:rPr>
      </w:pPr>
      <w:r w:rsidRPr="00281BB1">
        <w:rPr>
          <w:rFonts w:ascii="Times New Roman" w:hAnsi="Times New Roman"/>
          <w:color w:val="000000"/>
          <w:lang w:val="ru-RU"/>
        </w:rPr>
        <w:t>После учета операций с ЦР в ПС БР, Эмитент инициирует операцию по пополнению СЦР ФП.</w:t>
      </w:r>
    </w:p>
    <w:p w:rsidR="008C244E" w:rsidRPr="00281BB1" w:rsidRDefault="00281BB1">
      <w:pPr>
        <w:spacing w:after="269"/>
        <w:jc w:val="both"/>
        <w:rPr>
          <w:lang w:val="ru-RU"/>
        </w:rPr>
      </w:pPr>
      <w:r w:rsidRPr="00281BB1">
        <w:rPr>
          <w:rFonts w:ascii="Times New Roman" w:hAnsi="Times New Roman"/>
          <w:color w:val="000000"/>
          <w:lang w:val="ru-RU"/>
        </w:rPr>
        <w:t>3. РОРД направляет ФП ЭС "Извещение ФП о проведении транзакции по СЦР ФП в рамках пополнения СЦР"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FIDCBuyingTransferNotification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4. Эмитент направляет ФП ЭС «Извещение ФП об исполнении заявки ФП на пополнение СЦР ФП»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FIDCBuyingNotification</w:t>
      </w:r>
      <w:r w:rsidRPr="00281BB1">
        <w:rPr>
          <w:rFonts w:ascii="Times New Roman" w:hAnsi="Times New Roman"/>
          <w:color w:val="000000"/>
          <w:lang w:val="ru-RU"/>
        </w:rPr>
        <w:t>).</w:t>
      </w:r>
    </w:p>
    <w:p w:rsidR="008C244E" w:rsidRDefault="00281BB1">
      <w:pPr>
        <w:pStyle w:val="30"/>
      </w:pPr>
      <w:bookmarkStart w:id="155" w:name="_Toc192512288"/>
      <w:r>
        <w:lastRenderedPageBreak/>
        <w:t>Неуспешный сценарий обмена 1</w:t>
      </w:r>
      <w:bookmarkEnd w:id="155"/>
    </w:p>
    <w:p w:rsidR="008C244E" w:rsidRDefault="00281BB1">
      <w:r>
        <w:rPr>
          <w:noProof/>
          <w:lang w:val="ru-RU" w:eastAsia="ru-RU"/>
        </w:rPr>
        <w:drawing>
          <wp:inline distT="0" distB="0" distL="0" distR="0">
            <wp:extent cx="6217920" cy="274994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
                    <pic:cNvPicPr/>
                  </pic:nvPicPr>
                  <pic:blipFill>
                    <a:blip r:embed="rId16"/>
                    <a:stretch>
                      <a:fillRect/>
                    </a:stretch>
                  </pic:blipFill>
                  <pic:spPr>
                    <a:xfrm>
                      <a:off x="0" y="0"/>
                      <a:ext cx="6217920" cy="2749940"/>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Неуспешная обработка Заявки ФП на пополнение СЦР ФП.</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27"/>
        </w:numPr>
        <w:jc w:val="both"/>
        <w:rPr>
          <w:lang w:val="ru-RU"/>
        </w:rPr>
      </w:pPr>
      <w:r w:rsidRPr="00281BB1">
        <w:rPr>
          <w:rFonts w:ascii="Times New Roman" w:hAnsi="Times New Roman"/>
          <w:color w:val="000000"/>
          <w:lang w:val="ru-RU"/>
        </w:rPr>
        <w:t>Заявка ФП на пополнение СЦР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FIDCBuyingRequest</w:t>
      </w:r>
      <w:r w:rsidRPr="00281BB1">
        <w:rPr>
          <w:rFonts w:ascii="Times New Roman" w:hAnsi="Times New Roman"/>
          <w:color w:val="000000"/>
          <w:lang w:val="ru-RU"/>
        </w:rPr>
        <w:t>);</w:t>
      </w:r>
    </w:p>
    <w:p w:rsidR="008C244E" w:rsidRPr="00281BB1" w:rsidRDefault="00281BB1" w:rsidP="00387B04">
      <w:pPr>
        <w:numPr>
          <w:ilvl w:val="0"/>
          <w:numId w:val="27"/>
        </w:numPr>
        <w:jc w:val="both"/>
        <w:rPr>
          <w:lang w:val="ru-RU"/>
        </w:rPr>
      </w:pPr>
      <w:r w:rsidRPr="00281BB1">
        <w:rPr>
          <w:rFonts w:ascii="Times New Roman" w:hAnsi="Times New Roman"/>
          <w:color w:val="000000"/>
          <w:lang w:val="ru-RU"/>
        </w:rPr>
        <w:t>Результат контроля Эмитентом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IssStatusReport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Намерение ФП пополнить свой СЦР за счет средств на корреспондентском счете, открытом в Банке России.</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1. ФП направляет на ПлЦР ЭС «Заявка ФП на пополнение СЦР»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FIDCBuyingRequest</w:t>
      </w:r>
      <w:r w:rsidRPr="00281BB1">
        <w:rPr>
          <w:rFonts w:ascii="Times New Roman" w:hAnsi="Times New Roman"/>
          <w:color w:val="000000"/>
          <w:lang w:val="ru-RU"/>
        </w:rPr>
        <w:t xml:space="preserve">). </w:t>
      </w:r>
    </w:p>
    <w:p w:rsidR="008C244E" w:rsidRPr="00281BB1" w:rsidRDefault="00281BB1">
      <w:pPr>
        <w:spacing w:after="269"/>
        <w:jc w:val="both"/>
        <w:rPr>
          <w:lang w:val="ru-RU"/>
        </w:rPr>
      </w:pPr>
      <w:r w:rsidRPr="00281BB1">
        <w:rPr>
          <w:rFonts w:ascii="Times New Roman" w:hAnsi="Times New Roman"/>
          <w:color w:val="000000"/>
          <w:lang w:val="ru-RU"/>
        </w:rPr>
        <w:t>2. Эмитент проводит попытку исполнения заявки.</w:t>
      </w:r>
    </w:p>
    <w:p w:rsidR="008C244E" w:rsidRPr="00281BB1" w:rsidRDefault="00281BB1">
      <w:pPr>
        <w:spacing w:after="269"/>
        <w:jc w:val="both"/>
        <w:rPr>
          <w:lang w:val="ru-RU"/>
        </w:rPr>
      </w:pPr>
      <w:r w:rsidRPr="00281BB1">
        <w:rPr>
          <w:rFonts w:ascii="Times New Roman" w:hAnsi="Times New Roman"/>
          <w:color w:val="000000"/>
          <w:lang w:val="ru-RU"/>
        </w:rPr>
        <w:t>Если при попытке исполнения заявки возникла ошибка, Эмитент направляет в адрес ФП ЭС "Результат контроля Эмитентом"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IssStatusReport</w:t>
      </w:r>
      <w:r w:rsidRPr="00281BB1">
        <w:rPr>
          <w:rFonts w:ascii="Times New Roman" w:hAnsi="Times New Roman"/>
          <w:color w:val="000000"/>
          <w:lang w:val="ru-RU"/>
        </w:rPr>
        <w:t>) с указанием кода ошибки.</w:t>
      </w:r>
    </w:p>
    <w:p w:rsidR="008C244E" w:rsidRPr="00281BB1" w:rsidRDefault="00281BB1">
      <w:pPr>
        <w:pStyle w:val="21"/>
        <w:rPr>
          <w:lang w:val="ru-RU"/>
        </w:rPr>
      </w:pPr>
      <w:bookmarkStart w:id="156" w:name="_Toc192512289"/>
      <w:r w:rsidRPr="00281BB1">
        <w:rPr>
          <w:lang w:val="ru-RU"/>
        </w:rPr>
        <w:lastRenderedPageBreak/>
        <w:t>Вывод средств с СЦР Участника ПлЦР</w:t>
      </w:r>
      <w:bookmarkEnd w:id="156"/>
    </w:p>
    <w:p w:rsidR="008C244E" w:rsidRDefault="00281BB1">
      <w:pPr>
        <w:pStyle w:val="30"/>
      </w:pPr>
      <w:bookmarkStart w:id="157" w:name="_Toc192512290"/>
      <w:r>
        <w:t>Область применения</w:t>
      </w:r>
      <w:bookmarkEnd w:id="157"/>
    </w:p>
    <w:p w:rsidR="008C244E" w:rsidRPr="00281BB1" w:rsidRDefault="00281BB1">
      <w:pPr>
        <w:spacing w:after="269"/>
        <w:rPr>
          <w:lang w:val="ru-RU"/>
        </w:rPr>
      </w:pPr>
      <w:r w:rsidRPr="00281BB1">
        <w:rPr>
          <w:rFonts w:ascii="Times New Roman" w:hAnsi="Times New Roman"/>
          <w:color w:val="000000"/>
          <w:lang w:val="ru-RU"/>
        </w:rPr>
        <w:t>В случае необходимости ФП может осуществить вывод средств с</w:t>
      </w:r>
      <w:r>
        <w:rPr>
          <w:rFonts w:ascii="Times New Roman" w:hAnsi="Times New Roman"/>
          <w:color w:val="000000"/>
        </w:rPr>
        <w:t> </w:t>
      </w:r>
      <w:r w:rsidRPr="00281BB1">
        <w:rPr>
          <w:rFonts w:ascii="Times New Roman" w:hAnsi="Times New Roman"/>
          <w:color w:val="000000"/>
          <w:lang w:val="ru-RU"/>
        </w:rPr>
        <w:t>СЦР</w:t>
      </w:r>
      <w:r>
        <w:rPr>
          <w:rFonts w:ascii="Times New Roman" w:hAnsi="Times New Roman"/>
          <w:color w:val="000000"/>
        </w:rPr>
        <w:t> </w:t>
      </w:r>
      <w:r w:rsidRPr="00281BB1">
        <w:rPr>
          <w:rFonts w:ascii="Times New Roman" w:hAnsi="Times New Roman"/>
          <w:color w:val="000000"/>
          <w:lang w:val="ru-RU"/>
        </w:rPr>
        <w:t>ФП</w:t>
      </w:r>
      <w:r>
        <w:rPr>
          <w:rFonts w:ascii="Times New Roman" w:hAnsi="Times New Roman"/>
          <w:color w:val="000000"/>
        </w:rPr>
        <w:t> </w:t>
      </w:r>
      <w:r w:rsidRPr="00281BB1">
        <w:rPr>
          <w:rFonts w:ascii="Times New Roman" w:hAnsi="Times New Roman"/>
          <w:color w:val="000000"/>
          <w:lang w:val="ru-RU"/>
        </w:rPr>
        <w:t>на безналичные средства.</w:t>
      </w:r>
    </w:p>
    <w:p w:rsidR="008C244E" w:rsidRDefault="00281BB1">
      <w:pPr>
        <w:pStyle w:val="30"/>
      </w:pPr>
      <w:bookmarkStart w:id="158" w:name="_Toc192512291"/>
      <w:r>
        <w:t>Основной сценарий обмена</w:t>
      </w:r>
      <w:bookmarkEnd w:id="158"/>
    </w:p>
    <w:p w:rsidR="008C244E" w:rsidRDefault="00281BB1">
      <w:r>
        <w:rPr>
          <w:noProof/>
          <w:lang w:val="ru-RU" w:eastAsia="ru-RU"/>
        </w:rPr>
        <w:drawing>
          <wp:inline distT="0" distB="0" distL="0" distR="0">
            <wp:extent cx="6217920" cy="3583433"/>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
                    <pic:cNvPicPr/>
                  </pic:nvPicPr>
                  <pic:blipFill>
                    <a:blip r:embed="rId17"/>
                    <a:stretch>
                      <a:fillRect/>
                    </a:stretch>
                  </pic:blipFill>
                  <pic:spPr>
                    <a:xfrm>
                      <a:off x="0" y="0"/>
                      <a:ext cx="6217920" cy="3583433"/>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Успешная обработка Заявки ФП на изъятие ЦР из обращения</w:t>
      </w:r>
    </w:p>
    <w:p w:rsidR="008C244E" w:rsidRPr="00281BB1" w:rsidRDefault="008C244E">
      <w:pPr>
        <w:spacing w:after="269"/>
        <w:jc w:val="both"/>
        <w:rPr>
          <w:lang w:val="ru-RU"/>
        </w:rPr>
      </w:pP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28"/>
        </w:numPr>
        <w:jc w:val="both"/>
        <w:rPr>
          <w:lang w:val="ru-RU"/>
        </w:rPr>
      </w:pPr>
      <w:r w:rsidRPr="00281BB1">
        <w:rPr>
          <w:rFonts w:ascii="Times New Roman" w:hAnsi="Times New Roman"/>
          <w:color w:val="000000"/>
          <w:lang w:val="ru-RU"/>
        </w:rPr>
        <w:t>Заявка ФП на вывод средств с СЦР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FIDCSellingRequest</w:t>
      </w:r>
      <w:r w:rsidRPr="00281BB1">
        <w:rPr>
          <w:rFonts w:ascii="Times New Roman" w:hAnsi="Times New Roman"/>
          <w:color w:val="000000"/>
          <w:lang w:val="ru-RU"/>
        </w:rPr>
        <w:t>);</w:t>
      </w:r>
    </w:p>
    <w:p w:rsidR="008C244E" w:rsidRPr="00281BB1" w:rsidRDefault="00281BB1" w:rsidP="00387B04">
      <w:pPr>
        <w:numPr>
          <w:ilvl w:val="0"/>
          <w:numId w:val="28"/>
        </w:numPr>
        <w:jc w:val="both"/>
        <w:rPr>
          <w:lang w:val="ru-RU"/>
        </w:rPr>
      </w:pPr>
      <w:r w:rsidRPr="00281BB1">
        <w:rPr>
          <w:rFonts w:ascii="Times New Roman" w:hAnsi="Times New Roman"/>
          <w:color w:val="000000"/>
          <w:lang w:val="ru-RU"/>
        </w:rPr>
        <w:t>Извещение ФП о проведении транзакции по СЦР ФП в рамках вывода средств с СЦР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FIDCSellingTransferNotification</w:t>
      </w:r>
      <w:r w:rsidRPr="00281BB1">
        <w:rPr>
          <w:rFonts w:ascii="Times New Roman" w:hAnsi="Times New Roman"/>
          <w:color w:val="000000"/>
          <w:lang w:val="ru-RU"/>
        </w:rPr>
        <w:t>);</w:t>
      </w:r>
    </w:p>
    <w:p w:rsidR="008C244E" w:rsidRPr="00281BB1" w:rsidRDefault="00281BB1" w:rsidP="00387B04">
      <w:pPr>
        <w:numPr>
          <w:ilvl w:val="0"/>
          <w:numId w:val="28"/>
        </w:numPr>
        <w:jc w:val="both"/>
        <w:rPr>
          <w:lang w:val="ru-RU"/>
        </w:rPr>
      </w:pPr>
      <w:r w:rsidRPr="00281BB1">
        <w:rPr>
          <w:rFonts w:ascii="Times New Roman" w:hAnsi="Times New Roman"/>
          <w:color w:val="000000"/>
          <w:lang w:val="ru-RU"/>
        </w:rPr>
        <w:t>Извещение ФП об исполнении заявки ФП на вывод средств с СЦР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FIDCSellingNotification</w:t>
      </w:r>
      <w:r w:rsidRPr="00281BB1">
        <w:rPr>
          <w:rFonts w:ascii="Times New Roman" w:hAnsi="Times New Roman"/>
          <w:color w:val="000000"/>
          <w:lang w:val="ru-RU"/>
        </w:rPr>
        <w:t>).</w:t>
      </w:r>
    </w:p>
    <w:p w:rsidR="008C244E" w:rsidRPr="00281BB1" w:rsidRDefault="008C244E">
      <w:pPr>
        <w:spacing w:after="269"/>
        <w:jc w:val="both"/>
        <w:rPr>
          <w:lang w:val="ru-RU"/>
        </w:rPr>
      </w:pPr>
    </w:p>
    <w:p w:rsidR="008C244E" w:rsidRPr="00281BB1" w:rsidRDefault="00281BB1">
      <w:pPr>
        <w:spacing w:after="269"/>
        <w:jc w:val="both"/>
        <w:rPr>
          <w:lang w:val="ru-RU"/>
        </w:rPr>
      </w:pPr>
      <w:r w:rsidRPr="00281BB1">
        <w:rPr>
          <w:rFonts w:ascii="Times New Roman" w:hAnsi="Times New Roman"/>
          <w:b/>
          <w:color w:val="000000"/>
          <w:lang w:val="ru-RU"/>
        </w:rPr>
        <w:lastRenderedPageBreak/>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Намерение ФП вывести средства с СЦР.</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i/>
          <w:color w:val="000000"/>
          <w:lang w:val="ru-RU"/>
        </w:rPr>
        <w:t>Курсивом отмечены операции, которые выполняются за рамками ПлЦР.</w:t>
      </w:r>
    </w:p>
    <w:p w:rsidR="008C244E" w:rsidRPr="00281BB1" w:rsidRDefault="00281BB1">
      <w:pPr>
        <w:spacing w:after="269"/>
        <w:jc w:val="both"/>
        <w:rPr>
          <w:lang w:val="ru-RU"/>
        </w:rPr>
      </w:pPr>
      <w:r w:rsidRPr="00281BB1">
        <w:rPr>
          <w:rFonts w:ascii="Times New Roman" w:hAnsi="Times New Roman"/>
          <w:color w:val="000000"/>
          <w:lang w:val="ru-RU"/>
        </w:rPr>
        <w:t>1. ФП направляет Эмитенту ЭС «Заявка ФП на вывод средств с СЦР»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FIDCSellingRequest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2. Эмитент проводит входной контроль и проверки:</w:t>
      </w:r>
    </w:p>
    <w:p w:rsidR="008C244E" w:rsidRDefault="00281BB1" w:rsidP="00387B04">
      <w:pPr>
        <w:numPr>
          <w:ilvl w:val="0"/>
          <w:numId w:val="29"/>
        </w:numPr>
        <w:jc w:val="both"/>
      </w:pPr>
      <w:r>
        <w:rPr>
          <w:rFonts w:ascii="Times New Roman" w:hAnsi="Times New Roman"/>
          <w:color w:val="000000"/>
        </w:rPr>
        <w:t>правомерность заявки ФП,</w:t>
      </w:r>
    </w:p>
    <w:p w:rsidR="008C244E" w:rsidRDefault="00281BB1" w:rsidP="00387B04">
      <w:pPr>
        <w:numPr>
          <w:ilvl w:val="0"/>
          <w:numId w:val="29"/>
        </w:numPr>
        <w:jc w:val="both"/>
      </w:pPr>
      <w:r>
        <w:rPr>
          <w:rFonts w:ascii="Times New Roman" w:hAnsi="Times New Roman"/>
          <w:color w:val="000000"/>
        </w:rPr>
        <w:t>доступность ПС БР.</w:t>
      </w:r>
    </w:p>
    <w:p w:rsidR="008C244E" w:rsidRPr="00281BB1" w:rsidRDefault="00281BB1">
      <w:pPr>
        <w:spacing w:after="269"/>
        <w:jc w:val="both"/>
        <w:rPr>
          <w:lang w:val="ru-RU"/>
        </w:rPr>
      </w:pPr>
      <w:r w:rsidRPr="00281BB1">
        <w:rPr>
          <w:rFonts w:ascii="Times New Roman" w:hAnsi="Times New Roman"/>
          <w:color w:val="000000"/>
          <w:lang w:val="ru-RU"/>
        </w:rPr>
        <w:t>3.Если контроль пройден успешно, то Эмитент инициирует:</w:t>
      </w:r>
    </w:p>
    <w:p w:rsidR="008C244E" w:rsidRPr="00281BB1" w:rsidRDefault="00281BB1">
      <w:pPr>
        <w:spacing w:after="269"/>
        <w:jc w:val="both"/>
        <w:rPr>
          <w:lang w:val="ru-RU"/>
        </w:rPr>
      </w:pPr>
      <w:r w:rsidRPr="00281BB1">
        <w:rPr>
          <w:rFonts w:ascii="Times New Roman" w:hAnsi="Times New Roman"/>
          <w:color w:val="000000"/>
          <w:lang w:val="ru-RU"/>
        </w:rPr>
        <w:t>3.1 операцию по списанию ЦР с СЦР ФП и зачислению на СЦР БР. РОРД направляет ФП ЭС "Извещение ФП о проведении транзакции по СЦР ФП в рамках вывода средств с СЦР"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FIDCSellingTransferNotification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 xml:space="preserve"> 3.2 учет операций ЦВЦБ в ПС БР, в рамках которого </w:t>
      </w:r>
      <w:r w:rsidRPr="00281BB1">
        <w:rPr>
          <w:rFonts w:ascii="Times New Roman" w:hAnsi="Times New Roman"/>
          <w:i/>
          <w:color w:val="000000"/>
          <w:lang w:val="ru-RU"/>
        </w:rPr>
        <w:t>ПС БР формирует программное распоряжение (</w:t>
      </w:r>
      <w:r>
        <w:rPr>
          <w:rFonts w:ascii="Times New Roman" w:hAnsi="Times New Roman"/>
          <w:i/>
          <w:color w:val="000000"/>
        </w:rPr>
        <w:t>ED</w:t>
      </w:r>
      <w:r w:rsidRPr="00281BB1">
        <w:rPr>
          <w:rFonts w:ascii="Times New Roman" w:hAnsi="Times New Roman"/>
          <w:i/>
          <w:color w:val="000000"/>
          <w:lang w:val="ru-RU"/>
        </w:rPr>
        <w:t>101) на перевод денежных средств со счета учета ЦР в Банке России на корсчет ФП-КО на сумму, указанную в заявке, производит учет в ПС БР уничтожения ЦР</w:t>
      </w:r>
      <w:r w:rsidRPr="00281BB1">
        <w:rPr>
          <w:rFonts w:ascii="Times New Roman" w:hAnsi="Times New Roman"/>
          <w:color w:val="000000"/>
          <w:lang w:val="ru-RU"/>
        </w:rPr>
        <w:t>. Эмитент направляет в адрес ФП ЭС «Извещение ФП об исполнении заявки ФП на вывод средств с СЦР»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FIDCSellingNotification</w:t>
      </w:r>
      <w:r w:rsidRPr="00281BB1">
        <w:rPr>
          <w:rFonts w:ascii="Times New Roman" w:hAnsi="Times New Roman"/>
          <w:color w:val="000000"/>
          <w:lang w:val="ru-RU"/>
        </w:rPr>
        <w:t>).</w:t>
      </w:r>
    </w:p>
    <w:p w:rsidR="008C244E" w:rsidRPr="00281BB1" w:rsidRDefault="008C244E">
      <w:pPr>
        <w:spacing w:after="269"/>
        <w:jc w:val="both"/>
        <w:rPr>
          <w:lang w:val="ru-RU"/>
        </w:rPr>
      </w:pPr>
    </w:p>
    <w:p w:rsidR="008C244E" w:rsidRDefault="00281BB1">
      <w:pPr>
        <w:pStyle w:val="30"/>
      </w:pPr>
      <w:bookmarkStart w:id="159" w:name="_Toc192512292"/>
      <w:r>
        <w:lastRenderedPageBreak/>
        <w:t>Неуспешный сценарий обмена 1</w:t>
      </w:r>
      <w:bookmarkEnd w:id="159"/>
    </w:p>
    <w:p w:rsidR="008C244E" w:rsidRDefault="00281BB1">
      <w:r>
        <w:rPr>
          <w:noProof/>
          <w:lang w:val="ru-RU" w:eastAsia="ru-RU"/>
        </w:rPr>
        <w:drawing>
          <wp:inline distT="0" distB="0" distL="0" distR="0">
            <wp:extent cx="5972175" cy="37147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
                    <pic:cNvPicPr/>
                  </pic:nvPicPr>
                  <pic:blipFill>
                    <a:blip r:embed="rId18"/>
                    <a:stretch>
                      <a:fillRect/>
                    </a:stretch>
                  </pic:blipFill>
                  <pic:spPr>
                    <a:xfrm>
                      <a:off x="0" y="0"/>
                      <a:ext cx="5972175" cy="3714750"/>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Неуспешная обработка Заявки ФП на изъятие ЦР из обращения</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30"/>
        </w:numPr>
        <w:jc w:val="both"/>
        <w:rPr>
          <w:lang w:val="ru-RU"/>
        </w:rPr>
      </w:pPr>
      <w:r w:rsidRPr="00281BB1">
        <w:rPr>
          <w:rFonts w:ascii="Times New Roman" w:hAnsi="Times New Roman"/>
          <w:color w:val="000000"/>
          <w:lang w:val="ru-RU"/>
        </w:rPr>
        <w:t>Заявка ФП на вывод средств с СЦР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FIDCSellingRequest</w:t>
      </w:r>
      <w:r w:rsidRPr="00281BB1">
        <w:rPr>
          <w:rFonts w:ascii="Times New Roman" w:hAnsi="Times New Roman"/>
          <w:color w:val="000000"/>
          <w:lang w:val="ru-RU"/>
        </w:rPr>
        <w:t>);</w:t>
      </w:r>
    </w:p>
    <w:p w:rsidR="008C244E" w:rsidRPr="00281BB1" w:rsidRDefault="00281BB1" w:rsidP="00387B04">
      <w:pPr>
        <w:numPr>
          <w:ilvl w:val="0"/>
          <w:numId w:val="30"/>
        </w:numPr>
        <w:jc w:val="both"/>
        <w:rPr>
          <w:lang w:val="ru-RU"/>
        </w:rPr>
      </w:pPr>
      <w:r w:rsidRPr="00281BB1">
        <w:rPr>
          <w:rFonts w:ascii="Times New Roman" w:hAnsi="Times New Roman"/>
          <w:color w:val="000000"/>
          <w:lang w:val="ru-RU"/>
        </w:rPr>
        <w:t>Результат контроля Эмитентом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IssStatusReport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Намерение ФП вывести средства с СЦР.</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1. ФП направляет Эмитенту  ЭС «Заявка ФП на вывод средств с СЦР»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FIDCSellingRequest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 xml:space="preserve"> 2. Эмитент проводит попытку исполнения заявки.</w:t>
      </w:r>
    </w:p>
    <w:p w:rsidR="008C244E" w:rsidRPr="00281BB1" w:rsidRDefault="00281BB1">
      <w:pPr>
        <w:spacing w:after="269"/>
        <w:jc w:val="both"/>
        <w:rPr>
          <w:lang w:val="ru-RU"/>
        </w:rPr>
      </w:pPr>
      <w:r w:rsidRPr="00281BB1">
        <w:rPr>
          <w:rFonts w:ascii="Times New Roman" w:hAnsi="Times New Roman"/>
          <w:color w:val="000000"/>
          <w:lang w:val="ru-RU"/>
        </w:rPr>
        <w:t>Если при попытке исполнения заявки возникла ошибка, Эмитент направляет в адрес ФП ЭС "Результат контроля Эмитентом"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IssStatusReport</w:t>
      </w:r>
      <w:r w:rsidRPr="00281BB1">
        <w:rPr>
          <w:rFonts w:ascii="Times New Roman" w:hAnsi="Times New Roman"/>
          <w:color w:val="000000"/>
          <w:lang w:val="ru-RU"/>
        </w:rPr>
        <w:t>) с указанием кода ошибки.</w:t>
      </w:r>
    </w:p>
    <w:p w:rsidR="008C244E" w:rsidRPr="00281BB1" w:rsidRDefault="008C244E">
      <w:pPr>
        <w:spacing w:after="269"/>
        <w:jc w:val="both"/>
        <w:rPr>
          <w:lang w:val="ru-RU"/>
        </w:rPr>
      </w:pPr>
    </w:p>
    <w:p w:rsidR="008C244E" w:rsidRDefault="00281BB1">
      <w:pPr>
        <w:pStyle w:val="30"/>
      </w:pPr>
      <w:bookmarkStart w:id="160" w:name="_Toc192512293"/>
      <w:r>
        <w:t>Неуспешный сценарий обмена 2</w:t>
      </w:r>
      <w:bookmarkEnd w:id="160"/>
    </w:p>
    <w:p w:rsidR="008C244E" w:rsidRDefault="00281BB1">
      <w:r>
        <w:rPr>
          <w:noProof/>
          <w:lang w:val="ru-RU" w:eastAsia="ru-RU"/>
        </w:rPr>
        <w:drawing>
          <wp:inline distT="0" distB="0" distL="0" distR="0">
            <wp:extent cx="6217920" cy="3487938"/>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
                    <pic:cNvPicPr/>
                  </pic:nvPicPr>
                  <pic:blipFill>
                    <a:blip r:embed="rId19"/>
                    <a:stretch>
                      <a:fillRect/>
                    </a:stretch>
                  </pic:blipFill>
                  <pic:spPr>
                    <a:xfrm>
                      <a:off x="0" y="0"/>
                      <a:ext cx="6217920" cy="3487938"/>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Неуспешная обработка Заявки ФП на изъятие ЦР из обращения.</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31"/>
        </w:numPr>
        <w:jc w:val="both"/>
        <w:rPr>
          <w:lang w:val="ru-RU"/>
        </w:rPr>
      </w:pPr>
      <w:r w:rsidRPr="00281BB1">
        <w:rPr>
          <w:rFonts w:ascii="Times New Roman" w:hAnsi="Times New Roman"/>
          <w:color w:val="000000"/>
          <w:lang w:val="ru-RU"/>
        </w:rPr>
        <w:t>Извещение ФП об исполнении Возврата по Заявке ФП на вывод средств с СЦР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FIRefundNotification</w:t>
      </w:r>
      <w:r w:rsidRPr="00281BB1">
        <w:rPr>
          <w:rFonts w:ascii="Times New Roman" w:hAnsi="Times New Roman"/>
          <w:color w:val="000000"/>
          <w:lang w:val="ru-RU"/>
        </w:rPr>
        <w:t>);</w:t>
      </w:r>
    </w:p>
    <w:p w:rsidR="008C244E" w:rsidRPr="00281BB1" w:rsidRDefault="00281BB1" w:rsidP="00387B04">
      <w:pPr>
        <w:numPr>
          <w:ilvl w:val="0"/>
          <w:numId w:val="31"/>
        </w:numPr>
        <w:jc w:val="both"/>
        <w:rPr>
          <w:lang w:val="ru-RU"/>
        </w:rPr>
      </w:pPr>
      <w:r w:rsidRPr="00281BB1">
        <w:rPr>
          <w:rFonts w:ascii="Times New Roman" w:hAnsi="Times New Roman"/>
          <w:color w:val="000000"/>
          <w:lang w:val="ru-RU"/>
        </w:rPr>
        <w:t>Результат контроля Эмитентом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IssStatusReport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На ПлЦР проведена операция по списанию ЦР с СЦР ФП на СЦР БР в рамках заявки ФП на вывод средств с СЦР.</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Default="00281BB1">
      <w:pPr>
        <w:spacing w:after="269"/>
        <w:jc w:val="both"/>
      </w:pPr>
      <w:r w:rsidRPr="00281BB1">
        <w:rPr>
          <w:rFonts w:ascii="Times New Roman" w:hAnsi="Times New Roman"/>
          <w:color w:val="000000"/>
          <w:lang w:val="ru-RU"/>
        </w:rPr>
        <w:t xml:space="preserve">В случае невозможности выполнения учета операций ЦВЦБ в ПС БР на ПлЦР происходит операция по возврату ЦР с СЦР БР на СЦР ФП. </w:t>
      </w:r>
      <w:r>
        <w:rPr>
          <w:rFonts w:ascii="Times New Roman" w:hAnsi="Times New Roman"/>
          <w:color w:val="000000"/>
        </w:rPr>
        <w:t>По факту выполнения операции возврата:</w:t>
      </w:r>
    </w:p>
    <w:p w:rsidR="008C244E" w:rsidRPr="00281BB1" w:rsidRDefault="00281BB1" w:rsidP="00387B04">
      <w:pPr>
        <w:numPr>
          <w:ilvl w:val="0"/>
          <w:numId w:val="32"/>
        </w:numPr>
        <w:jc w:val="both"/>
        <w:rPr>
          <w:lang w:val="ru-RU"/>
        </w:rPr>
      </w:pPr>
      <w:r w:rsidRPr="00281BB1">
        <w:rPr>
          <w:rFonts w:ascii="Times New Roman" w:hAnsi="Times New Roman"/>
          <w:color w:val="000000"/>
          <w:lang w:val="ru-RU"/>
        </w:rPr>
        <w:t xml:space="preserve"> РОРД направляет ФП ЭС "Извещение ФП об исполнении Возврата по Заявке ФП на вывод средств с СЦР"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FIRefundNotification</w:t>
      </w:r>
      <w:r w:rsidRPr="00281BB1">
        <w:rPr>
          <w:rFonts w:ascii="Times New Roman" w:hAnsi="Times New Roman"/>
          <w:color w:val="000000"/>
          <w:lang w:val="ru-RU"/>
        </w:rPr>
        <w:t>);</w:t>
      </w:r>
    </w:p>
    <w:p w:rsidR="008C244E" w:rsidRPr="00281BB1" w:rsidRDefault="00281BB1" w:rsidP="00387B04">
      <w:pPr>
        <w:numPr>
          <w:ilvl w:val="0"/>
          <w:numId w:val="32"/>
        </w:numPr>
        <w:jc w:val="both"/>
        <w:rPr>
          <w:lang w:val="ru-RU"/>
        </w:rPr>
      </w:pPr>
      <w:r w:rsidRPr="00281BB1">
        <w:rPr>
          <w:rFonts w:ascii="Times New Roman" w:hAnsi="Times New Roman"/>
          <w:color w:val="000000"/>
          <w:lang w:val="ru-RU"/>
        </w:rPr>
        <w:lastRenderedPageBreak/>
        <w:t>Эмитент формирует в адрес ФП ЭС "Результат контроля Эмитентом"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IssStatusReport</w:t>
      </w:r>
      <w:r w:rsidRPr="00281BB1">
        <w:rPr>
          <w:rFonts w:ascii="Times New Roman" w:hAnsi="Times New Roman"/>
          <w:color w:val="000000"/>
          <w:lang w:val="ru-RU"/>
        </w:rPr>
        <w:t>) с указанием кода ошибки.</w:t>
      </w:r>
    </w:p>
    <w:p w:rsidR="008C244E" w:rsidRDefault="00281BB1">
      <w:pPr>
        <w:pStyle w:val="21"/>
      </w:pPr>
      <w:bookmarkStart w:id="161" w:name="_Toc192512294"/>
      <w:r>
        <w:t>Пополнение СЦР Клиента-ЮЛ</w:t>
      </w:r>
      <w:bookmarkEnd w:id="161"/>
    </w:p>
    <w:p w:rsidR="008C244E" w:rsidRDefault="00281BB1">
      <w:pPr>
        <w:pStyle w:val="30"/>
      </w:pPr>
      <w:bookmarkStart w:id="162" w:name="_Toc192512295"/>
      <w:r>
        <w:t>Область применения</w:t>
      </w:r>
      <w:bookmarkEnd w:id="162"/>
    </w:p>
    <w:p w:rsidR="008C244E" w:rsidRPr="00281BB1" w:rsidRDefault="00281BB1">
      <w:pPr>
        <w:spacing w:after="269"/>
        <w:rPr>
          <w:lang w:val="ru-RU"/>
        </w:rPr>
      </w:pPr>
      <w:r w:rsidRPr="00281BB1">
        <w:rPr>
          <w:rFonts w:ascii="Times New Roman" w:hAnsi="Times New Roman"/>
          <w:color w:val="000000"/>
          <w:lang w:val="ru-RU"/>
        </w:rPr>
        <w:t>Клиент-ЮЛ хочет пополнить свой</w:t>
      </w:r>
      <w:r>
        <w:rPr>
          <w:rFonts w:ascii="Times New Roman" w:hAnsi="Times New Roman"/>
          <w:color w:val="000000"/>
        </w:rPr>
        <w:t> </w:t>
      </w:r>
      <w:r w:rsidRPr="00281BB1">
        <w:rPr>
          <w:rFonts w:ascii="Times New Roman" w:hAnsi="Times New Roman"/>
          <w:color w:val="000000"/>
          <w:lang w:val="ru-RU"/>
        </w:rPr>
        <w:t>СЦР.</w:t>
      </w:r>
    </w:p>
    <w:p w:rsidR="008C244E" w:rsidRDefault="00281BB1">
      <w:pPr>
        <w:pStyle w:val="30"/>
      </w:pPr>
      <w:bookmarkStart w:id="163" w:name="_Toc192512296"/>
      <w:r>
        <w:lastRenderedPageBreak/>
        <w:t>Основной сценарий обмена</w:t>
      </w:r>
      <w:bookmarkEnd w:id="163"/>
    </w:p>
    <w:p w:rsidR="008C244E" w:rsidRDefault="00281BB1">
      <w:r>
        <w:rPr>
          <w:noProof/>
          <w:lang w:val="ru-RU" w:eastAsia="ru-RU"/>
        </w:rPr>
        <w:drawing>
          <wp:inline distT="0" distB="0" distL="0" distR="0">
            <wp:extent cx="6217920" cy="6967349"/>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
                    <pic:cNvPicPr/>
                  </pic:nvPicPr>
                  <pic:blipFill>
                    <a:blip r:embed="rId20"/>
                    <a:stretch>
                      <a:fillRect/>
                    </a:stretch>
                  </pic:blipFill>
                  <pic:spPr>
                    <a:xfrm>
                      <a:off x="0" y="0"/>
                      <a:ext cx="6217920" cy="6967349"/>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Пополнение СЦР Клиента-ЮЛ за счет безналичных денежных средств или при уменьшении остатка ЭДС, проводимое по инициативе Клиента-ЮЛ.</w:t>
      </w:r>
    </w:p>
    <w:p w:rsidR="008C244E" w:rsidRDefault="00281BB1">
      <w:pPr>
        <w:spacing w:after="269"/>
        <w:jc w:val="both"/>
      </w:pPr>
      <w:r>
        <w:rPr>
          <w:rFonts w:ascii="Times New Roman" w:hAnsi="Times New Roman"/>
          <w:b/>
          <w:color w:val="000000"/>
        </w:rPr>
        <w:lastRenderedPageBreak/>
        <w:t>Применяемые форматы сообщений:</w:t>
      </w:r>
    </w:p>
    <w:p w:rsidR="008C244E" w:rsidRDefault="00281BB1" w:rsidP="00387B04">
      <w:pPr>
        <w:numPr>
          <w:ilvl w:val="0"/>
          <w:numId w:val="33"/>
        </w:numPr>
        <w:jc w:val="both"/>
      </w:pPr>
      <w:r>
        <w:rPr>
          <w:rFonts w:ascii="Times New Roman" w:hAnsi="Times New Roman"/>
          <w:color w:val="000000"/>
        </w:rPr>
        <w:t>Запрос возможности пополнения СЦР Клиента-ЮЛ (cbdc.012 OrganisationDCBuyingFIPossibilityRequest);</w:t>
      </w:r>
    </w:p>
    <w:p w:rsidR="008C244E" w:rsidRDefault="00281BB1" w:rsidP="00387B04">
      <w:pPr>
        <w:numPr>
          <w:ilvl w:val="0"/>
          <w:numId w:val="33"/>
        </w:numPr>
        <w:jc w:val="both"/>
      </w:pPr>
      <w:r>
        <w:rPr>
          <w:rFonts w:ascii="Times New Roman" w:hAnsi="Times New Roman"/>
          <w:color w:val="000000"/>
        </w:rPr>
        <w:t>Ответ на запрос возможности пополнения СЦР Клиента-ЮЛ (cbdc.013 OrganisationDCBuyingFIPossibilityResponse);</w:t>
      </w:r>
    </w:p>
    <w:p w:rsidR="008C244E" w:rsidRPr="00281BB1" w:rsidRDefault="00281BB1" w:rsidP="00387B04">
      <w:pPr>
        <w:numPr>
          <w:ilvl w:val="0"/>
          <w:numId w:val="33"/>
        </w:numPr>
        <w:jc w:val="both"/>
        <w:rPr>
          <w:lang w:val="ru-RU"/>
        </w:rPr>
      </w:pPr>
      <w:r w:rsidRPr="00281BB1">
        <w:rPr>
          <w:rFonts w:ascii="Times New Roman" w:hAnsi="Times New Roman"/>
          <w:color w:val="000000"/>
          <w:lang w:val="ru-RU"/>
        </w:rPr>
        <w:t>Распоряжение о пополнении СЦР Клиента-ЮЛ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OrganisationDCBuyingOrder</w:t>
      </w:r>
      <w:r w:rsidRPr="00281BB1">
        <w:rPr>
          <w:rFonts w:ascii="Times New Roman" w:hAnsi="Times New Roman"/>
          <w:color w:val="000000"/>
          <w:lang w:val="ru-RU"/>
        </w:rPr>
        <w:t>);</w:t>
      </w:r>
    </w:p>
    <w:p w:rsidR="008C244E" w:rsidRPr="00281BB1" w:rsidRDefault="00281BB1" w:rsidP="00387B04">
      <w:pPr>
        <w:numPr>
          <w:ilvl w:val="0"/>
          <w:numId w:val="33"/>
        </w:numPr>
        <w:jc w:val="both"/>
        <w:rPr>
          <w:lang w:val="ru-RU"/>
        </w:rPr>
      </w:pPr>
      <w:r w:rsidRPr="00281BB1">
        <w:rPr>
          <w:rFonts w:ascii="Times New Roman" w:hAnsi="Times New Roman"/>
          <w:color w:val="000000"/>
          <w:lang w:val="ru-RU"/>
        </w:rPr>
        <w:t>Извещение ФП об исполнении распоряжения о пополнении СЦР Клиента-ЮЛ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OrganisationDCBuyingFINotification</w:t>
      </w:r>
      <w:r w:rsidRPr="00281BB1">
        <w:rPr>
          <w:rFonts w:ascii="Times New Roman" w:hAnsi="Times New Roman"/>
          <w:color w:val="000000"/>
          <w:lang w:val="ru-RU"/>
        </w:rPr>
        <w:t>);</w:t>
      </w:r>
    </w:p>
    <w:p w:rsidR="008C244E" w:rsidRPr="00281BB1" w:rsidRDefault="00281BB1" w:rsidP="00387B04">
      <w:pPr>
        <w:numPr>
          <w:ilvl w:val="0"/>
          <w:numId w:val="33"/>
        </w:numPr>
        <w:jc w:val="both"/>
        <w:rPr>
          <w:lang w:val="ru-RU"/>
        </w:rPr>
      </w:pPr>
      <w:r w:rsidRPr="00281BB1">
        <w:rPr>
          <w:rFonts w:ascii="Times New Roman" w:hAnsi="Times New Roman"/>
          <w:color w:val="000000"/>
          <w:lang w:val="ru-RU"/>
        </w:rPr>
        <w:t>Извещение ЮЛ об исполнении распоряжения о пополнени</w:t>
      </w:r>
      <w:r w:rsidR="00D975EC">
        <w:rPr>
          <w:rFonts w:ascii="Times New Roman" w:hAnsi="Times New Roman"/>
          <w:color w:val="000000"/>
          <w:lang w:val="ru-RU"/>
        </w:rPr>
        <w:t>и</w:t>
      </w:r>
      <w:r w:rsidRPr="00281BB1">
        <w:rPr>
          <w:rFonts w:ascii="Times New Roman" w:hAnsi="Times New Roman"/>
          <w:color w:val="000000"/>
          <w:lang w:val="ru-RU"/>
        </w:rPr>
        <w:t xml:space="preserve"> СЦР Клиента-ЮЛ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OrganisationDCBuyingNotification</w:t>
      </w:r>
      <w:r w:rsidRPr="00281BB1">
        <w:rPr>
          <w:rFonts w:ascii="Times New Roman" w:hAnsi="Times New Roman"/>
          <w:color w:val="000000"/>
          <w:lang w:val="ru-RU"/>
        </w:rPr>
        <w:t>).</w:t>
      </w:r>
    </w:p>
    <w:p w:rsidR="008C244E" w:rsidRPr="00281BB1" w:rsidRDefault="008C244E">
      <w:pPr>
        <w:spacing w:after="269"/>
        <w:jc w:val="both"/>
        <w:rPr>
          <w:lang w:val="ru-RU"/>
        </w:rPr>
      </w:pP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 xml:space="preserve"> Клиент-ЮЛ хочет пополнить свой СЦР.</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 xml:space="preserve">1. Клиент-ЮЛ информирует ФП о желании пополнить свой СЦР за счет безналичных средств (в том числе, ЭДС) с указанием суммы и счета Клиента-ЮЛ, открытого у ФП, или ЭСП для списания суммы безналичных средств. </w:t>
      </w:r>
    </w:p>
    <w:p w:rsidR="008C244E" w:rsidRDefault="00281BB1">
      <w:pPr>
        <w:spacing w:after="269"/>
        <w:jc w:val="both"/>
      </w:pPr>
      <w:r>
        <w:rPr>
          <w:rFonts w:ascii="Times New Roman" w:hAnsi="Times New Roman"/>
          <w:color w:val="000000"/>
        </w:rPr>
        <w:t>2. ФП выполняет проверки:</w:t>
      </w:r>
    </w:p>
    <w:p w:rsidR="008C244E" w:rsidRPr="00281BB1" w:rsidRDefault="00281BB1" w:rsidP="00387B04">
      <w:pPr>
        <w:numPr>
          <w:ilvl w:val="0"/>
          <w:numId w:val="34"/>
        </w:numPr>
        <w:jc w:val="both"/>
        <w:rPr>
          <w:lang w:val="ru-RU"/>
        </w:rPr>
      </w:pPr>
      <w:r w:rsidRPr="00281BB1">
        <w:rPr>
          <w:rFonts w:ascii="Times New Roman" w:hAnsi="Times New Roman"/>
          <w:color w:val="000000"/>
          <w:lang w:val="ru-RU"/>
        </w:rPr>
        <w:t>правомерность заявки, принадлежность указанного счета или ЭСП Клиенту-ЮЛ,</w:t>
      </w:r>
    </w:p>
    <w:p w:rsidR="008C244E" w:rsidRPr="00281BB1" w:rsidRDefault="00281BB1" w:rsidP="00387B04">
      <w:pPr>
        <w:numPr>
          <w:ilvl w:val="0"/>
          <w:numId w:val="34"/>
        </w:numPr>
        <w:jc w:val="both"/>
        <w:rPr>
          <w:lang w:val="ru-RU"/>
        </w:rPr>
      </w:pPr>
      <w:r w:rsidRPr="00281BB1">
        <w:rPr>
          <w:rFonts w:ascii="Times New Roman" w:hAnsi="Times New Roman"/>
          <w:color w:val="000000"/>
          <w:lang w:val="ru-RU"/>
        </w:rPr>
        <w:t>достаточность средств на счете или ЭСП Клиента-ЮЛ,</w:t>
      </w:r>
    </w:p>
    <w:p w:rsidR="008C244E" w:rsidRPr="00281BB1" w:rsidRDefault="00281BB1" w:rsidP="00387B04">
      <w:pPr>
        <w:numPr>
          <w:ilvl w:val="0"/>
          <w:numId w:val="34"/>
        </w:numPr>
        <w:jc w:val="both"/>
        <w:rPr>
          <w:lang w:val="ru-RU"/>
        </w:rPr>
      </w:pPr>
      <w:r w:rsidRPr="00281BB1">
        <w:rPr>
          <w:rFonts w:ascii="Times New Roman" w:hAnsi="Times New Roman"/>
          <w:color w:val="000000"/>
          <w:lang w:val="ru-RU"/>
        </w:rPr>
        <w:t>достаточность ЦР у ФП для исполнения заявки.</w:t>
      </w:r>
    </w:p>
    <w:p w:rsidR="008C244E" w:rsidRPr="00281BB1" w:rsidRDefault="00281BB1">
      <w:pPr>
        <w:spacing w:after="269"/>
        <w:jc w:val="both"/>
        <w:rPr>
          <w:lang w:val="ru-RU"/>
        </w:rPr>
      </w:pPr>
      <w:r w:rsidRPr="00281BB1">
        <w:rPr>
          <w:rFonts w:ascii="Times New Roman" w:hAnsi="Times New Roman"/>
          <w:color w:val="000000"/>
          <w:lang w:val="ru-RU"/>
        </w:rPr>
        <w:t>В случае успешного прохождения проверок и контролей ФП переводит необходимую сумму безналичных денежных средств с банковского счета или ЭСП Клиента-ЮЛ на свой счет, формирует и направляет в РОРД ЭС "Запрос возможности пополнения СЦР Клиента-ЮЛ"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OrganisationDCBuyingFIPossibilityRequest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3. РОРД проводит входной контроль ЭС "Запрос возможности пополнения СЦР Клиента-ЮЛ"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OrganisationDCBuyingFIPossibilityRequest</w:t>
      </w:r>
      <w:r w:rsidRPr="00281BB1">
        <w:rPr>
          <w:rFonts w:ascii="Times New Roman" w:hAnsi="Times New Roman"/>
          <w:color w:val="000000"/>
          <w:lang w:val="ru-RU"/>
        </w:rPr>
        <w:t>). В случае успешного прохождения контроля РОРД создает Эталон ЭС "Распоряжение о пополнении СЦР Клиента-ЮЛ"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OrganisationDCBuyingOrder</w:t>
      </w:r>
      <w:r w:rsidRPr="00281BB1">
        <w:rPr>
          <w:rFonts w:ascii="Times New Roman" w:hAnsi="Times New Roman"/>
          <w:color w:val="000000"/>
          <w:lang w:val="ru-RU"/>
        </w:rPr>
        <w:t>), в состав которого входит эталон транзакционного сообщения РР, инкапсулирует его в формируемое ЭС "Ответ на запрос возможности пополнения СЦР Клиента-ЮЛ"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OrganisationDCBuyingFIPossibilityResponse</w:t>
      </w:r>
      <w:r w:rsidRPr="00281BB1">
        <w:rPr>
          <w:rFonts w:ascii="Times New Roman" w:hAnsi="Times New Roman"/>
          <w:color w:val="000000"/>
          <w:lang w:val="ru-RU"/>
        </w:rPr>
        <w:t>), которое направляет ФП.</w:t>
      </w:r>
    </w:p>
    <w:p w:rsidR="008C244E" w:rsidRPr="00281BB1" w:rsidRDefault="00281BB1">
      <w:pPr>
        <w:spacing w:after="269"/>
        <w:jc w:val="both"/>
        <w:rPr>
          <w:lang w:val="ru-RU"/>
        </w:rPr>
      </w:pPr>
      <w:r w:rsidRPr="00281BB1">
        <w:rPr>
          <w:rFonts w:ascii="Times New Roman" w:hAnsi="Times New Roman"/>
          <w:color w:val="000000"/>
          <w:lang w:val="ru-RU"/>
        </w:rPr>
        <w:lastRenderedPageBreak/>
        <w:t>4. ФП проводит входной контроль ЭС "Ответ на запрос возможности пополнения СЦР Клиента-ЮЛ"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OrganisationDCBuyingFIPossibilityResponse</w:t>
      </w:r>
      <w:r w:rsidRPr="00281BB1">
        <w:rPr>
          <w:rFonts w:ascii="Times New Roman" w:hAnsi="Times New Roman"/>
          <w:color w:val="000000"/>
          <w:lang w:val="ru-RU"/>
        </w:rPr>
        <w:t>). В случае успешного прохождения контроля ФП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и направляет в РОРД ЭС "Распоряжение о пополнении СЦР Клиента-ЮЛ"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OrganisationDCBuyingOrder</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5. РОРД проводит входной контроль распоряжения, а также проверки:</w:t>
      </w:r>
    </w:p>
    <w:p w:rsidR="008C244E" w:rsidRPr="00281BB1" w:rsidRDefault="00281BB1" w:rsidP="00387B04">
      <w:pPr>
        <w:numPr>
          <w:ilvl w:val="0"/>
          <w:numId w:val="35"/>
        </w:numPr>
        <w:jc w:val="both"/>
        <w:rPr>
          <w:lang w:val="ru-RU"/>
        </w:rPr>
      </w:pPr>
      <w:r w:rsidRPr="00281BB1">
        <w:rPr>
          <w:rFonts w:ascii="Times New Roman" w:hAnsi="Times New Roman"/>
          <w:color w:val="000000"/>
          <w:lang w:val="ru-RU"/>
        </w:rPr>
        <w:t>соответствие ролей отправителя и получателя типу совершаемой операции,</w:t>
      </w:r>
    </w:p>
    <w:p w:rsidR="008C244E" w:rsidRPr="00281BB1" w:rsidRDefault="00281BB1" w:rsidP="00387B04">
      <w:pPr>
        <w:numPr>
          <w:ilvl w:val="0"/>
          <w:numId w:val="35"/>
        </w:numPr>
        <w:jc w:val="both"/>
        <w:rPr>
          <w:lang w:val="ru-RU"/>
        </w:rPr>
      </w:pPr>
      <w:r w:rsidRPr="00281BB1">
        <w:rPr>
          <w:rFonts w:ascii="Times New Roman" w:hAnsi="Times New Roman"/>
          <w:color w:val="000000"/>
          <w:lang w:val="ru-RU"/>
        </w:rPr>
        <w:t>наличие и текущий статус СЦР ФП и Клиента-ЮЛ,</w:t>
      </w:r>
    </w:p>
    <w:p w:rsidR="008C244E" w:rsidRDefault="00281BB1" w:rsidP="00387B04">
      <w:pPr>
        <w:numPr>
          <w:ilvl w:val="0"/>
          <w:numId w:val="35"/>
        </w:numPr>
        <w:jc w:val="both"/>
      </w:pPr>
      <w:r>
        <w:rPr>
          <w:rFonts w:ascii="Times New Roman" w:hAnsi="Times New Roman"/>
          <w:color w:val="000000"/>
        </w:rPr>
        <w:t>достаточность ЦР на СЦР ФП</w:t>
      </w:r>
    </w:p>
    <w:p w:rsidR="008C244E" w:rsidRPr="00281BB1" w:rsidRDefault="00281BB1">
      <w:pPr>
        <w:spacing w:after="269"/>
        <w:jc w:val="both"/>
        <w:rPr>
          <w:lang w:val="ru-RU"/>
        </w:rPr>
      </w:pPr>
      <w:r w:rsidRPr="00281BB1">
        <w:rPr>
          <w:rFonts w:ascii="Times New Roman" w:hAnsi="Times New Roman"/>
          <w:color w:val="000000"/>
          <w:lang w:val="ru-RU"/>
        </w:rPr>
        <w:t>В случае успешного прохождения контролей РОРД переводит ЦР с СЦР ФП на СЦР Клиента-ЮЛ, формирует и направляет ФП ЭС "Извещение ФП об исполнении распоряжения о пополнении СЦР Клиента-ЮЛ"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OrganisationDCBuyingFINotification</w:t>
      </w:r>
      <w:r w:rsidRPr="00281BB1">
        <w:rPr>
          <w:rFonts w:ascii="Times New Roman" w:hAnsi="Times New Roman"/>
          <w:color w:val="000000"/>
          <w:lang w:val="ru-RU"/>
        </w:rPr>
        <w:t>) со статусом "Исполнено", формирует и направляет ФП ЭС "Извещение ЮЛ об исполнении распоряжения о пополнени</w:t>
      </w:r>
      <w:r w:rsidR="00D975EC">
        <w:rPr>
          <w:rFonts w:ascii="Times New Roman" w:hAnsi="Times New Roman"/>
          <w:color w:val="000000"/>
          <w:lang w:val="ru-RU"/>
        </w:rPr>
        <w:t>и</w:t>
      </w:r>
      <w:r w:rsidRPr="00281BB1">
        <w:rPr>
          <w:rFonts w:ascii="Times New Roman" w:hAnsi="Times New Roman"/>
          <w:color w:val="000000"/>
          <w:lang w:val="ru-RU"/>
        </w:rPr>
        <w:t xml:space="preserve"> СЦР Клиента-ЮЛ"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OrganisationDCBuyingNotification</w:t>
      </w:r>
      <w:r w:rsidRPr="00281BB1">
        <w:rPr>
          <w:rFonts w:ascii="Times New Roman" w:hAnsi="Times New Roman"/>
          <w:color w:val="000000"/>
          <w:lang w:val="ru-RU"/>
        </w:rPr>
        <w:t>) со статусом "Исполнено".</w:t>
      </w:r>
    </w:p>
    <w:p w:rsidR="008C244E" w:rsidRPr="00281BB1" w:rsidRDefault="00281BB1">
      <w:pPr>
        <w:spacing w:after="269"/>
        <w:jc w:val="both"/>
        <w:rPr>
          <w:lang w:val="ru-RU"/>
        </w:rPr>
      </w:pPr>
      <w:r w:rsidRPr="00281BB1">
        <w:rPr>
          <w:rFonts w:ascii="Times New Roman" w:hAnsi="Times New Roman"/>
          <w:color w:val="000000"/>
          <w:lang w:val="ru-RU"/>
        </w:rPr>
        <w:t>6. ФП получает ЭС "Извещение ФП об исполнении распоряжения о пополнении СЦР Клиента-ЮЛ"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OrganisationDCBuyingFINotification</w:t>
      </w:r>
      <w:r w:rsidRPr="00281BB1">
        <w:rPr>
          <w:rFonts w:ascii="Times New Roman" w:hAnsi="Times New Roman"/>
          <w:color w:val="000000"/>
          <w:lang w:val="ru-RU"/>
        </w:rPr>
        <w:t xml:space="preserve">) с информацией об актуальном балансе своего СЦР на момент после совершения перевода ЦР. </w:t>
      </w:r>
    </w:p>
    <w:p w:rsidR="008C244E" w:rsidRPr="00281BB1" w:rsidRDefault="00281BB1">
      <w:pPr>
        <w:spacing w:after="269"/>
        <w:jc w:val="both"/>
        <w:rPr>
          <w:lang w:val="ru-RU"/>
        </w:rPr>
      </w:pPr>
      <w:r w:rsidRPr="00281BB1">
        <w:rPr>
          <w:rFonts w:ascii="Times New Roman" w:hAnsi="Times New Roman"/>
          <w:color w:val="000000"/>
          <w:lang w:val="ru-RU"/>
        </w:rPr>
        <w:t>7. ФП после получения и успешного проведения входного контроля ЭС "Извещение ЮЛ об исполнении распоряжения о пополнени</w:t>
      </w:r>
      <w:r w:rsidR="00D975EC">
        <w:rPr>
          <w:rFonts w:ascii="Times New Roman" w:hAnsi="Times New Roman"/>
          <w:color w:val="000000"/>
          <w:lang w:val="ru-RU"/>
        </w:rPr>
        <w:t>и</w:t>
      </w:r>
      <w:r w:rsidRPr="00281BB1">
        <w:rPr>
          <w:rFonts w:ascii="Times New Roman" w:hAnsi="Times New Roman"/>
          <w:color w:val="000000"/>
          <w:lang w:val="ru-RU"/>
        </w:rPr>
        <w:t xml:space="preserve"> СЦР Клиента-ЮЛ"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OrganisationDCBuyingNotification</w:t>
      </w:r>
      <w:r w:rsidRPr="00281BB1">
        <w:rPr>
          <w:rFonts w:ascii="Times New Roman" w:hAnsi="Times New Roman"/>
          <w:color w:val="000000"/>
          <w:lang w:val="ru-RU"/>
        </w:rPr>
        <w:t>) перенаправляет ЭС Клиенту-ЮЛ.</w:t>
      </w:r>
    </w:p>
    <w:p w:rsidR="008C244E" w:rsidRDefault="00281BB1">
      <w:pPr>
        <w:pStyle w:val="30"/>
      </w:pPr>
      <w:bookmarkStart w:id="164" w:name="_Toc192512297"/>
      <w:r>
        <w:lastRenderedPageBreak/>
        <w:t>Неуспешный сценарий обмена 1</w:t>
      </w:r>
      <w:bookmarkEnd w:id="164"/>
    </w:p>
    <w:p w:rsidR="008C244E" w:rsidRDefault="00281BB1">
      <w:r>
        <w:rPr>
          <w:noProof/>
          <w:lang w:val="ru-RU" w:eastAsia="ru-RU"/>
        </w:rPr>
        <w:drawing>
          <wp:inline distT="0" distB="0" distL="0" distR="0">
            <wp:extent cx="6217920" cy="4303275"/>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
                    <pic:cNvPicPr/>
                  </pic:nvPicPr>
                  <pic:blipFill>
                    <a:blip r:embed="rId21"/>
                    <a:stretch>
                      <a:fillRect/>
                    </a:stretch>
                  </pic:blipFill>
                  <pic:spPr>
                    <a:xfrm>
                      <a:off x="0" y="0"/>
                      <a:ext cx="6217920" cy="4303275"/>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Неуспешный сценарий пополнения СЦР Клиента-ЮЛ за счет безналичных денежных средств или при уменьшении остатка ЭДС, проводимое по инициативе Клиента-ЮЛ.</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36"/>
        </w:numPr>
        <w:jc w:val="both"/>
        <w:rPr>
          <w:lang w:val="ru-RU"/>
        </w:rPr>
      </w:pPr>
      <w:r w:rsidRPr="00281BB1">
        <w:rPr>
          <w:rFonts w:ascii="Times New Roman" w:hAnsi="Times New Roman"/>
          <w:color w:val="000000"/>
          <w:lang w:val="ru-RU"/>
        </w:rPr>
        <w:t>Распоряжение о пополнении СЦР Клиента-ЮЛ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OrganisationDCBuyingOrder</w:t>
      </w:r>
      <w:r w:rsidRPr="00281BB1">
        <w:rPr>
          <w:rFonts w:ascii="Times New Roman" w:hAnsi="Times New Roman"/>
          <w:color w:val="000000"/>
          <w:lang w:val="ru-RU"/>
        </w:rPr>
        <w:t>);</w:t>
      </w:r>
    </w:p>
    <w:p w:rsidR="008C244E" w:rsidRDefault="00281BB1" w:rsidP="00387B04">
      <w:pPr>
        <w:numPr>
          <w:ilvl w:val="0"/>
          <w:numId w:val="36"/>
        </w:numPr>
        <w:jc w:val="both"/>
      </w:pPr>
      <w:r>
        <w:rPr>
          <w:rFonts w:ascii="Times New Roman" w:hAnsi="Times New Roman"/>
          <w:color w:val="000000"/>
        </w:rPr>
        <w:t>Результат контроля (cbdc.666 StatusReport).</w:t>
      </w:r>
    </w:p>
    <w:p w:rsidR="008C244E" w:rsidRDefault="008C244E">
      <w:pPr>
        <w:spacing w:after="269"/>
        <w:jc w:val="both"/>
      </w:pPr>
    </w:p>
    <w:p w:rsidR="008C244E" w:rsidRDefault="00281BB1">
      <w:pPr>
        <w:spacing w:after="269"/>
        <w:jc w:val="both"/>
      </w:pPr>
      <w:r>
        <w:rPr>
          <w:rFonts w:ascii="Times New Roman" w:hAnsi="Times New Roman"/>
          <w:b/>
          <w:color w:val="000000"/>
        </w:rPr>
        <w:t>Условия применения</w:t>
      </w:r>
    </w:p>
    <w:p w:rsidR="008C244E" w:rsidRPr="00281BB1" w:rsidRDefault="00281BB1">
      <w:pPr>
        <w:spacing w:after="269"/>
        <w:jc w:val="both"/>
        <w:rPr>
          <w:lang w:val="ru-RU"/>
        </w:rPr>
      </w:pPr>
      <w:r w:rsidRPr="00281BB1">
        <w:rPr>
          <w:rFonts w:ascii="Times New Roman" w:hAnsi="Times New Roman"/>
          <w:color w:val="000000"/>
          <w:lang w:val="ru-RU"/>
        </w:rPr>
        <w:t>ФП получил от РОРД валидные Эталон ЭС и Эталон дайджеста РР в рамках процесса пополнения СЦР Клиента-ЮЛ.</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lastRenderedPageBreak/>
        <w:t>1. ФП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и направляет в РОРД ЭС "Распоряжение о пополнении СЦР Клиента-ЮЛ"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OrganisationDCBuyingOrder</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2. РОРД проводит входной контроль распоряжения, а также проверки:</w:t>
      </w:r>
    </w:p>
    <w:p w:rsidR="008C244E" w:rsidRPr="00281BB1" w:rsidRDefault="00281BB1" w:rsidP="00387B04">
      <w:pPr>
        <w:numPr>
          <w:ilvl w:val="0"/>
          <w:numId w:val="37"/>
        </w:numPr>
        <w:jc w:val="both"/>
        <w:rPr>
          <w:lang w:val="ru-RU"/>
        </w:rPr>
      </w:pPr>
      <w:r w:rsidRPr="00281BB1">
        <w:rPr>
          <w:rFonts w:ascii="Times New Roman" w:hAnsi="Times New Roman"/>
          <w:color w:val="000000"/>
          <w:lang w:val="ru-RU"/>
        </w:rPr>
        <w:t>соответствие ролей отправителя и получателя типу совершаемой операции,</w:t>
      </w:r>
    </w:p>
    <w:p w:rsidR="008C244E" w:rsidRPr="00281BB1" w:rsidRDefault="00281BB1" w:rsidP="00387B04">
      <w:pPr>
        <w:numPr>
          <w:ilvl w:val="0"/>
          <w:numId w:val="37"/>
        </w:numPr>
        <w:jc w:val="both"/>
        <w:rPr>
          <w:lang w:val="ru-RU"/>
        </w:rPr>
      </w:pPr>
      <w:r w:rsidRPr="00281BB1">
        <w:rPr>
          <w:rFonts w:ascii="Times New Roman" w:hAnsi="Times New Roman"/>
          <w:color w:val="000000"/>
          <w:lang w:val="ru-RU"/>
        </w:rPr>
        <w:t>наличие и текущий статус СЦР ФП и Клиента-ЮЛ,</w:t>
      </w:r>
    </w:p>
    <w:p w:rsidR="008C244E" w:rsidRDefault="00281BB1" w:rsidP="00387B04">
      <w:pPr>
        <w:numPr>
          <w:ilvl w:val="0"/>
          <w:numId w:val="37"/>
        </w:numPr>
        <w:jc w:val="both"/>
      </w:pPr>
      <w:r>
        <w:rPr>
          <w:rFonts w:ascii="Times New Roman" w:hAnsi="Times New Roman"/>
          <w:color w:val="000000"/>
        </w:rPr>
        <w:t>достаточность ЦР на СЦР ФП</w:t>
      </w:r>
    </w:p>
    <w:p w:rsidR="008C244E" w:rsidRPr="00281BB1" w:rsidRDefault="00281BB1">
      <w:pPr>
        <w:spacing w:after="269"/>
        <w:jc w:val="both"/>
        <w:rPr>
          <w:lang w:val="ru-RU"/>
        </w:rPr>
      </w:pPr>
      <w:r w:rsidRPr="00281BB1">
        <w:rPr>
          <w:rFonts w:ascii="Times New Roman" w:hAnsi="Times New Roman"/>
          <w:color w:val="000000"/>
          <w:lang w:val="ru-RU"/>
        </w:rPr>
        <w:t>3. В случае неуспешного прохождения проверок РОРД формирует в адрес ФП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 ФП после получения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Клиента-ЮЛ о невозможности выполнения операции.</w:t>
      </w:r>
    </w:p>
    <w:p w:rsidR="008C244E" w:rsidRPr="00281BB1" w:rsidRDefault="00281BB1">
      <w:pPr>
        <w:spacing w:after="269"/>
        <w:jc w:val="both"/>
        <w:rPr>
          <w:lang w:val="ru-RU"/>
        </w:rPr>
      </w:pPr>
      <w:r w:rsidRPr="00281BB1">
        <w:rPr>
          <w:rFonts w:ascii="Times New Roman" w:hAnsi="Times New Roman"/>
          <w:color w:val="000000"/>
          <w:lang w:val="ru-RU"/>
        </w:rPr>
        <w:t>4. В случае успешного прохождения контролей РОРД делает попытку исполнить распоряжение. Если исполнить распоряжение не удается, РОРД формирует в адрес ФП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 ФП после получения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Клиента-ЮЛ о невозможности выполнения операции.</w:t>
      </w:r>
    </w:p>
    <w:p w:rsidR="008C244E" w:rsidRPr="00281BB1" w:rsidRDefault="00281BB1">
      <w:pPr>
        <w:pStyle w:val="21"/>
        <w:rPr>
          <w:lang w:val="ru-RU"/>
        </w:rPr>
      </w:pPr>
      <w:bookmarkStart w:id="165" w:name="_Toc192512298"/>
      <w:r w:rsidRPr="00281BB1">
        <w:rPr>
          <w:lang w:val="ru-RU"/>
        </w:rPr>
        <w:t>Вывод средств с СЦР Клиента-ЮЛ</w:t>
      </w:r>
      <w:bookmarkEnd w:id="165"/>
    </w:p>
    <w:p w:rsidR="008C244E" w:rsidRDefault="00281BB1">
      <w:pPr>
        <w:pStyle w:val="30"/>
      </w:pPr>
      <w:bookmarkStart w:id="166" w:name="_Toc192512299"/>
      <w:r>
        <w:t>Область применения</w:t>
      </w:r>
      <w:bookmarkEnd w:id="166"/>
    </w:p>
    <w:p w:rsidR="008C244E" w:rsidRPr="00281BB1" w:rsidRDefault="00281BB1">
      <w:pPr>
        <w:spacing w:after="269"/>
        <w:rPr>
          <w:lang w:val="ru-RU"/>
        </w:rPr>
      </w:pPr>
      <w:r w:rsidRPr="00281BB1">
        <w:rPr>
          <w:rFonts w:ascii="Times New Roman" w:hAnsi="Times New Roman"/>
          <w:color w:val="000000"/>
          <w:lang w:val="ru-RU"/>
        </w:rPr>
        <w:t>Клиент-ЮЛ хочет вывести средства со своего</w:t>
      </w:r>
      <w:r>
        <w:rPr>
          <w:rFonts w:ascii="Times New Roman" w:hAnsi="Times New Roman"/>
          <w:color w:val="000000"/>
        </w:rPr>
        <w:t> </w:t>
      </w:r>
      <w:r w:rsidRPr="00281BB1">
        <w:rPr>
          <w:rFonts w:ascii="Times New Roman" w:hAnsi="Times New Roman"/>
          <w:color w:val="000000"/>
          <w:lang w:val="ru-RU"/>
        </w:rPr>
        <w:t>СЦР.</w:t>
      </w:r>
    </w:p>
    <w:p w:rsidR="008C244E" w:rsidRDefault="00281BB1">
      <w:pPr>
        <w:pStyle w:val="30"/>
      </w:pPr>
      <w:bookmarkStart w:id="167" w:name="_Toc192512300"/>
      <w:r>
        <w:lastRenderedPageBreak/>
        <w:t>Основной сценарий обмена</w:t>
      </w:r>
      <w:bookmarkEnd w:id="167"/>
    </w:p>
    <w:p w:rsidR="008C244E" w:rsidRDefault="00281BB1">
      <w:r>
        <w:rPr>
          <w:noProof/>
          <w:lang w:val="ru-RU" w:eastAsia="ru-RU"/>
        </w:rPr>
        <w:drawing>
          <wp:inline distT="0" distB="0" distL="0" distR="0">
            <wp:extent cx="6217920" cy="6469512"/>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
                    <pic:cNvPicPr/>
                  </pic:nvPicPr>
                  <pic:blipFill>
                    <a:blip r:embed="rId22"/>
                    <a:stretch>
                      <a:fillRect/>
                    </a:stretch>
                  </pic:blipFill>
                  <pic:spPr>
                    <a:xfrm>
                      <a:off x="0" y="0"/>
                      <a:ext cx="6217920" cy="6469512"/>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 xml:space="preserve">Описание </w:t>
      </w:r>
    </w:p>
    <w:p w:rsidR="008C244E" w:rsidRPr="00281BB1" w:rsidRDefault="00281BB1">
      <w:pPr>
        <w:spacing w:after="269"/>
        <w:jc w:val="both"/>
        <w:rPr>
          <w:lang w:val="ru-RU"/>
        </w:rPr>
      </w:pPr>
      <w:r w:rsidRPr="00281BB1">
        <w:rPr>
          <w:rFonts w:ascii="Times New Roman" w:hAnsi="Times New Roman"/>
          <w:color w:val="000000"/>
          <w:lang w:val="ru-RU"/>
        </w:rPr>
        <w:t>Вывод средств с СЦР на банковский счет или при увеличении остатка ЭДС, проводимый по инициативе Клиента-ЮЛ.</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38"/>
        </w:numPr>
        <w:jc w:val="both"/>
      </w:pPr>
      <w:r>
        <w:rPr>
          <w:rFonts w:ascii="Times New Roman" w:hAnsi="Times New Roman"/>
          <w:color w:val="000000"/>
        </w:rPr>
        <w:lastRenderedPageBreak/>
        <w:t>Запрос возможности вывода средств с СЦР Клиента-ЮЛ (cbdc.012 OrganisationDCSellingPossibilityRequest);</w:t>
      </w:r>
    </w:p>
    <w:p w:rsidR="008C244E" w:rsidRPr="00281BB1" w:rsidRDefault="00281BB1" w:rsidP="00387B04">
      <w:pPr>
        <w:numPr>
          <w:ilvl w:val="0"/>
          <w:numId w:val="38"/>
        </w:numPr>
        <w:jc w:val="both"/>
        <w:rPr>
          <w:lang w:val="ru-RU"/>
        </w:rPr>
      </w:pPr>
      <w:r w:rsidRPr="00281BB1">
        <w:rPr>
          <w:rFonts w:ascii="Times New Roman" w:hAnsi="Times New Roman"/>
          <w:color w:val="000000"/>
          <w:lang w:val="ru-RU"/>
        </w:rPr>
        <w:t>Ответ на запрос возможности вывода средств с СЦР Клиента-ЮЛ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OrganisationDCSellingPossibilityResponse</w:t>
      </w:r>
      <w:r w:rsidRPr="00281BB1">
        <w:rPr>
          <w:rFonts w:ascii="Times New Roman" w:hAnsi="Times New Roman"/>
          <w:color w:val="000000"/>
          <w:lang w:val="ru-RU"/>
        </w:rPr>
        <w:t>);</w:t>
      </w:r>
    </w:p>
    <w:p w:rsidR="008C244E" w:rsidRPr="00281BB1" w:rsidRDefault="00281BB1" w:rsidP="00387B04">
      <w:pPr>
        <w:numPr>
          <w:ilvl w:val="0"/>
          <w:numId w:val="38"/>
        </w:numPr>
        <w:jc w:val="both"/>
        <w:rPr>
          <w:lang w:val="ru-RU"/>
        </w:rPr>
      </w:pPr>
      <w:r w:rsidRPr="00281BB1">
        <w:rPr>
          <w:rFonts w:ascii="Times New Roman" w:hAnsi="Times New Roman"/>
          <w:color w:val="000000"/>
          <w:lang w:val="ru-RU"/>
        </w:rPr>
        <w:t>Распоряжение на вывод средств с СЦР Клиента-ЮЛ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OrganisationDCSellingRequest</w:t>
      </w:r>
      <w:r w:rsidRPr="00281BB1">
        <w:rPr>
          <w:rFonts w:ascii="Times New Roman" w:hAnsi="Times New Roman"/>
          <w:color w:val="000000"/>
          <w:lang w:val="ru-RU"/>
        </w:rPr>
        <w:t>);</w:t>
      </w:r>
    </w:p>
    <w:p w:rsidR="008C244E" w:rsidRPr="00281BB1" w:rsidRDefault="00281BB1" w:rsidP="00387B04">
      <w:pPr>
        <w:numPr>
          <w:ilvl w:val="0"/>
          <w:numId w:val="38"/>
        </w:numPr>
        <w:jc w:val="both"/>
        <w:rPr>
          <w:lang w:val="ru-RU"/>
        </w:rPr>
      </w:pPr>
      <w:r w:rsidRPr="00281BB1">
        <w:rPr>
          <w:rFonts w:ascii="Times New Roman" w:hAnsi="Times New Roman"/>
          <w:color w:val="000000"/>
          <w:lang w:val="ru-RU"/>
        </w:rPr>
        <w:t>Извещение ФП об исполнении распоряжения на вывод средств с СЦР Клиента-ЮЛ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OrganisationDCSellingFINotification</w:t>
      </w:r>
      <w:r w:rsidRPr="00281BB1">
        <w:rPr>
          <w:rFonts w:ascii="Times New Roman" w:hAnsi="Times New Roman"/>
          <w:color w:val="000000"/>
          <w:lang w:val="ru-RU"/>
        </w:rPr>
        <w:t>);</w:t>
      </w:r>
    </w:p>
    <w:p w:rsidR="008C244E" w:rsidRPr="00281BB1" w:rsidRDefault="00281BB1" w:rsidP="00387B04">
      <w:pPr>
        <w:numPr>
          <w:ilvl w:val="0"/>
          <w:numId w:val="38"/>
        </w:numPr>
        <w:jc w:val="both"/>
        <w:rPr>
          <w:lang w:val="ru-RU"/>
        </w:rPr>
      </w:pPr>
      <w:r w:rsidRPr="00281BB1">
        <w:rPr>
          <w:rFonts w:ascii="Times New Roman" w:hAnsi="Times New Roman"/>
          <w:color w:val="000000"/>
          <w:lang w:val="ru-RU"/>
        </w:rPr>
        <w:t>Извещение ЮЛ об исполнении распоряжения на вывод средств с СЦР Клиента-ЮЛ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OrganisationDCSellingNotification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 xml:space="preserve"> Клиент-ЮЛ хочет вывести средства со своего СЦР.</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Клиент-ЮЛ инициирует операцию вывода средств с СЦР, направляет ФП ЭС "Запрос возможности вывода средств с СЦР Клиента-ЮЛ"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OrganisationDCSellingPossibilityRequest</w:t>
      </w:r>
      <w:r w:rsidRPr="00281BB1">
        <w:rPr>
          <w:rFonts w:ascii="Times New Roman" w:hAnsi="Times New Roman"/>
          <w:color w:val="000000"/>
          <w:lang w:val="ru-RU"/>
        </w:rPr>
        <w:t>) с указанием суммы и счета Клиента-ЮЛ, открытого у ФП, или ЭСП для зачисления безналичных денежных средств.</w:t>
      </w:r>
    </w:p>
    <w:p w:rsidR="008C244E" w:rsidRPr="00281BB1" w:rsidRDefault="00281BB1">
      <w:pPr>
        <w:spacing w:after="269"/>
        <w:jc w:val="both"/>
        <w:rPr>
          <w:lang w:val="ru-RU"/>
        </w:rPr>
      </w:pPr>
      <w:r w:rsidRPr="00281BB1">
        <w:rPr>
          <w:rFonts w:ascii="Times New Roman" w:hAnsi="Times New Roman"/>
          <w:color w:val="000000"/>
          <w:lang w:val="ru-RU"/>
        </w:rPr>
        <w:t>2. ФП проводит входной контроль ЭС "Запрос возможности вывода средств с СЦР Клиента-ЮЛ"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OrganisationDCSellingPossibilityRequest</w:t>
      </w:r>
      <w:r w:rsidRPr="00281BB1">
        <w:rPr>
          <w:rFonts w:ascii="Times New Roman" w:hAnsi="Times New Roman"/>
          <w:color w:val="000000"/>
          <w:lang w:val="ru-RU"/>
        </w:rPr>
        <w:t>), выполняет проверки:</w:t>
      </w:r>
    </w:p>
    <w:p w:rsidR="008C244E" w:rsidRDefault="00281BB1" w:rsidP="00387B04">
      <w:pPr>
        <w:numPr>
          <w:ilvl w:val="0"/>
          <w:numId w:val="39"/>
        </w:numPr>
        <w:jc w:val="both"/>
      </w:pPr>
      <w:r>
        <w:rPr>
          <w:rFonts w:ascii="Times New Roman" w:hAnsi="Times New Roman"/>
          <w:color w:val="000000"/>
        </w:rPr>
        <w:t>правомерность операции;</w:t>
      </w:r>
    </w:p>
    <w:p w:rsidR="008C244E" w:rsidRPr="00281BB1" w:rsidRDefault="00281BB1" w:rsidP="00387B04">
      <w:pPr>
        <w:numPr>
          <w:ilvl w:val="0"/>
          <w:numId w:val="39"/>
        </w:numPr>
        <w:jc w:val="both"/>
        <w:rPr>
          <w:lang w:val="ru-RU"/>
        </w:rPr>
      </w:pPr>
      <w:r w:rsidRPr="00281BB1">
        <w:rPr>
          <w:rFonts w:ascii="Times New Roman" w:hAnsi="Times New Roman"/>
          <w:color w:val="000000"/>
          <w:lang w:val="ru-RU"/>
        </w:rPr>
        <w:t>принадлежность указанного счета зачисления / ЭСП Клиенту-ЮЛ.</w:t>
      </w:r>
    </w:p>
    <w:p w:rsidR="008C244E" w:rsidRPr="00281BB1" w:rsidRDefault="00281BB1">
      <w:pPr>
        <w:spacing w:after="269"/>
        <w:jc w:val="both"/>
        <w:rPr>
          <w:lang w:val="ru-RU"/>
        </w:rPr>
      </w:pPr>
      <w:r w:rsidRPr="00281BB1">
        <w:rPr>
          <w:rFonts w:ascii="Times New Roman" w:hAnsi="Times New Roman"/>
          <w:color w:val="000000"/>
          <w:lang w:val="ru-RU"/>
        </w:rPr>
        <w:t>В случае успешного прохождения контроля ФП перенаправляет РОРД ЭС "Запрос возможности вывода средств с СЦР Клиента-ЮЛ"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OrganisationDCSellingPossibilityRequest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3. РОРД проводит входной контроль ЭС "Запрос возможности вывода средств с СЦР Клиента-ЮЛ"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OrganisationDCSellingPossibilityRequest</w:t>
      </w:r>
      <w:r w:rsidRPr="00281BB1">
        <w:rPr>
          <w:rFonts w:ascii="Times New Roman" w:hAnsi="Times New Roman"/>
          <w:color w:val="000000"/>
          <w:lang w:val="ru-RU"/>
        </w:rPr>
        <w:t>). В случае успешного прохождения контроля РОРД создает Эталон ЭС "Распоряжение на вывод средств с СЦР Клиента-ЮЛ"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OrganisationDCSellingRequest</w:t>
      </w:r>
      <w:r w:rsidRPr="00281BB1">
        <w:rPr>
          <w:rFonts w:ascii="Times New Roman" w:hAnsi="Times New Roman"/>
          <w:color w:val="000000"/>
          <w:lang w:val="ru-RU"/>
        </w:rPr>
        <w:t>), в состав которого входит эталон транзакционного сообщения РР, инкапсулирует его в формируемое ЭС "Ответ на запрос возможности вывода средств с СЦР Клиента-ЮЛ"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OrganisationDCSellingPossibilityResponse</w:t>
      </w:r>
      <w:r w:rsidRPr="00281BB1">
        <w:rPr>
          <w:rFonts w:ascii="Times New Roman" w:hAnsi="Times New Roman"/>
          <w:color w:val="000000"/>
          <w:lang w:val="ru-RU"/>
        </w:rPr>
        <w:t>), которое направляет ФП.</w:t>
      </w:r>
    </w:p>
    <w:p w:rsidR="008C244E" w:rsidRPr="00281BB1" w:rsidRDefault="00281BB1">
      <w:pPr>
        <w:spacing w:after="269"/>
        <w:jc w:val="both"/>
        <w:rPr>
          <w:lang w:val="ru-RU"/>
        </w:rPr>
      </w:pPr>
      <w:r w:rsidRPr="00281BB1">
        <w:rPr>
          <w:rFonts w:ascii="Times New Roman" w:hAnsi="Times New Roman"/>
          <w:color w:val="000000"/>
          <w:lang w:val="ru-RU"/>
        </w:rPr>
        <w:t>4. ФП проводит входной контроль и в случае успешного прохождения контроля перенаправляет ЭС Клиенту-ЮЛ.</w:t>
      </w:r>
    </w:p>
    <w:p w:rsidR="008C244E" w:rsidRPr="00281BB1" w:rsidRDefault="00281BB1">
      <w:pPr>
        <w:spacing w:after="269"/>
        <w:jc w:val="both"/>
        <w:rPr>
          <w:lang w:val="ru-RU"/>
        </w:rPr>
      </w:pPr>
      <w:r w:rsidRPr="00281BB1">
        <w:rPr>
          <w:rFonts w:ascii="Times New Roman" w:hAnsi="Times New Roman"/>
          <w:color w:val="000000"/>
          <w:lang w:val="ru-RU"/>
        </w:rPr>
        <w:lastRenderedPageBreak/>
        <w:t>5. Клиент-ЮЛ посредством ДБО ФП проводит входной контроль, после успешного проведения которого разбирает ЭС, получает из него эталон ЭС "Распоряжение на вывод средств с СЦР Клиента-ЮЛ"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OrganisationDCSellingRequest</w:t>
      </w:r>
      <w:r w:rsidRPr="00281BB1">
        <w:rPr>
          <w:rFonts w:ascii="Times New Roman" w:hAnsi="Times New Roman"/>
          <w:color w:val="000000"/>
          <w:lang w:val="ru-RU"/>
        </w:rPr>
        <w:t>), в состав которого входит эталон транзакционного сообщения РР. Клиент-ЮЛ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Клиент-ЮЛ направляет в адрес ФП ЭС "Распоряжение на вывод средств с СЦР Клиента-ЮЛ"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OrganisationDCSellingRequest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6. ФП проводит входной контроль ЭС. В случае успешного прохождения контроля ФП перенаправляет РОРД ЭС "Распоряжение на вывод средств с СЦР Клиента-ЮЛ"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OrganisationDCSellingRequest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7. РОРД проводит входной контроль распоряжения и осуществляет контроль на:</w:t>
      </w:r>
    </w:p>
    <w:p w:rsidR="008C244E" w:rsidRPr="00281BB1" w:rsidRDefault="00281BB1" w:rsidP="00387B04">
      <w:pPr>
        <w:numPr>
          <w:ilvl w:val="0"/>
          <w:numId w:val="40"/>
        </w:numPr>
        <w:jc w:val="both"/>
        <w:rPr>
          <w:lang w:val="ru-RU"/>
        </w:rPr>
      </w:pPr>
      <w:r w:rsidRPr="00281BB1">
        <w:rPr>
          <w:rFonts w:ascii="Times New Roman" w:hAnsi="Times New Roman"/>
          <w:color w:val="000000"/>
          <w:lang w:val="ru-RU"/>
        </w:rPr>
        <w:t>соответствие ролей отправителя и получателя типу совершаемой операции;</w:t>
      </w:r>
    </w:p>
    <w:p w:rsidR="008C244E" w:rsidRPr="00281BB1" w:rsidRDefault="00281BB1" w:rsidP="00387B04">
      <w:pPr>
        <w:numPr>
          <w:ilvl w:val="0"/>
          <w:numId w:val="40"/>
        </w:numPr>
        <w:jc w:val="both"/>
        <w:rPr>
          <w:lang w:val="ru-RU"/>
        </w:rPr>
      </w:pPr>
      <w:r w:rsidRPr="00281BB1">
        <w:rPr>
          <w:rFonts w:ascii="Times New Roman" w:hAnsi="Times New Roman"/>
          <w:color w:val="000000"/>
          <w:lang w:val="ru-RU"/>
        </w:rPr>
        <w:t>наличие и текущий статус СЦР Клиента-ЮЛ и ФП;</w:t>
      </w:r>
      <w:r w:rsidRPr="00281BB1">
        <w:rPr>
          <w:rFonts w:ascii="Calibri" w:hAnsi="Calibri"/>
          <w:color w:val="000000"/>
          <w:lang w:val="ru-RU"/>
        </w:rPr>
        <w:t xml:space="preserve"> </w:t>
      </w:r>
    </w:p>
    <w:p w:rsidR="008C244E" w:rsidRPr="00281BB1" w:rsidRDefault="00281BB1" w:rsidP="00387B04">
      <w:pPr>
        <w:numPr>
          <w:ilvl w:val="0"/>
          <w:numId w:val="40"/>
        </w:numPr>
        <w:jc w:val="both"/>
        <w:rPr>
          <w:lang w:val="ru-RU"/>
        </w:rPr>
      </w:pPr>
      <w:r w:rsidRPr="00281BB1">
        <w:rPr>
          <w:rFonts w:ascii="Times New Roman" w:hAnsi="Times New Roman"/>
          <w:color w:val="000000"/>
          <w:lang w:val="ru-RU"/>
        </w:rPr>
        <w:t>достаточность ЦР на СЦР Клиента-ЮЛ</w:t>
      </w:r>
    </w:p>
    <w:p w:rsidR="008C244E" w:rsidRPr="00281BB1" w:rsidRDefault="00281BB1">
      <w:pPr>
        <w:spacing w:after="269"/>
        <w:jc w:val="both"/>
        <w:rPr>
          <w:lang w:val="ru-RU"/>
        </w:rPr>
      </w:pPr>
      <w:r w:rsidRPr="00281BB1">
        <w:rPr>
          <w:rFonts w:ascii="Times New Roman" w:hAnsi="Times New Roman"/>
          <w:color w:val="000000"/>
          <w:lang w:val="ru-RU"/>
        </w:rPr>
        <w:t>В случае успешного прохождения контролей РОРД переводит ЦР с СЦР Клиента-ЮЛ на СЦР ФП, направляет ФП ЭС "Извещение ФП об исполнении распоряжения на вывод средств с СЦР Клиента-ЮЛ"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OrganisationDCSellingFINotification</w:t>
      </w:r>
      <w:r w:rsidRPr="00281BB1">
        <w:rPr>
          <w:rFonts w:ascii="Times New Roman" w:hAnsi="Times New Roman"/>
          <w:color w:val="000000"/>
          <w:lang w:val="ru-RU"/>
        </w:rPr>
        <w:t>), направляет ФП ЭС "Извещение ЮЛ об исполнении распоряжения на вывод средств с СЦР Клиента-ЮЛ"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OrganisationDCSellingNotification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8. ФП после получения и успешного проведения входного контроля ЭС "Извещение ФП об исполнении распоряжения на вывод средств с СЦР Клиента-ЮЛ"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OrganisationDCSellingFINotification</w:t>
      </w:r>
      <w:r w:rsidRPr="00281BB1">
        <w:rPr>
          <w:rFonts w:ascii="Times New Roman" w:hAnsi="Times New Roman"/>
          <w:color w:val="000000"/>
          <w:lang w:val="ru-RU"/>
        </w:rPr>
        <w:t xml:space="preserve">) зачисляет зарезервированную сумму безналичных денежных средств со своего счета на банковский счет / ЭСП Клиента-ЮЛ. </w:t>
      </w:r>
    </w:p>
    <w:p w:rsidR="008C244E" w:rsidRPr="00281BB1" w:rsidRDefault="00281BB1">
      <w:pPr>
        <w:spacing w:after="269"/>
        <w:jc w:val="both"/>
        <w:rPr>
          <w:lang w:val="ru-RU"/>
        </w:rPr>
      </w:pPr>
      <w:r w:rsidRPr="00281BB1">
        <w:rPr>
          <w:rFonts w:ascii="Times New Roman" w:hAnsi="Times New Roman"/>
          <w:color w:val="000000"/>
          <w:lang w:val="ru-RU"/>
        </w:rPr>
        <w:t>9. ФП после получения и успешного проведения входного контроля ЭС "Извещение ЮЛ об исполнении распоряжения на вывод средств с СЦР Клиента-ЮЛ"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OrganisationDCSellingNotification</w:t>
      </w:r>
      <w:r w:rsidRPr="00281BB1">
        <w:rPr>
          <w:rFonts w:ascii="Times New Roman" w:hAnsi="Times New Roman"/>
          <w:color w:val="000000"/>
          <w:lang w:val="ru-RU"/>
        </w:rPr>
        <w:t>) перенаправляет ЭС Клиенту-ЮЛ.</w:t>
      </w:r>
    </w:p>
    <w:p w:rsidR="008C244E" w:rsidRDefault="00281BB1">
      <w:pPr>
        <w:pStyle w:val="30"/>
      </w:pPr>
      <w:bookmarkStart w:id="168" w:name="_Toc192512301"/>
      <w:r>
        <w:lastRenderedPageBreak/>
        <w:t>Неуспешный сценарий обмена 1</w:t>
      </w:r>
      <w:bookmarkEnd w:id="168"/>
    </w:p>
    <w:p w:rsidR="008C244E" w:rsidRDefault="00281BB1">
      <w:r>
        <w:rPr>
          <w:noProof/>
          <w:lang w:val="ru-RU" w:eastAsia="ru-RU"/>
        </w:rPr>
        <w:drawing>
          <wp:inline distT="0" distB="0" distL="0" distR="0">
            <wp:extent cx="6217920" cy="2511083"/>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
                    <pic:cNvPicPr/>
                  </pic:nvPicPr>
                  <pic:blipFill>
                    <a:blip r:embed="rId23"/>
                    <a:stretch>
                      <a:fillRect/>
                    </a:stretch>
                  </pic:blipFill>
                  <pic:spPr>
                    <a:xfrm>
                      <a:off x="0" y="0"/>
                      <a:ext cx="6217920" cy="2511083"/>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 xml:space="preserve">Описание </w:t>
      </w:r>
    </w:p>
    <w:p w:rsidR="008C244E" w:rsidRPr="00281BB1" w:rsidRDefault="00281BB1">
      <w:pPr>
        <w:spacing w:after="269"/>
        <w:jc w:val="both"/>
        <w:rPr>
          <w:lang w:val="ru-RU"/>
        </w:rPr>
      </w:pPr>
      <w:r w:rsidRPr="00281BB1">
        <w:rPr>
          <w:rFonts w:ascii="Times New Roman" w:hAnsi="Times New Roman"/>
          <w:color w:val="000000"/>
          <w:lang w:val="ru-RU"/>
        </w:rPr>
        <w:t>Неуспешный вывод средств с СЦР на банковский счет или при увеличении остатка ЭДС, проводимый по инициативе Клиента-ЮЛ.</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41"/>
        </w:numPr>
        <w:jc w:val="both"/>
        <w:rPr>
          <w:lang w:val="ru-RU"/>
        </w:rPr>
      </w:pPr>
      <w:r w:rsidRPr="00281BB1">
        <w:rPr>
          <w:rFonts w:ascii="Times New Roman" w:hAnsi="Times New Roman"/>
          <w:color w:val="000000"/>
          <w:lang w:val="ru-RU"/>
        </w:rPr>
        <w:t>Распоряжение на вывод средств с СЦР Клиента-ЮЛ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OrganisationDCSellingRequest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Клиент-ЮЛ инициировал вывод средств с СЦР и уже получил эталон ЭС "Распоряжение на вывод средств с СЦР Клиента-ЮЛ"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OrganisationDCSellingRequest</w:t>
      </w:r>
      <w:r w:rsidRPr="00281BB1">
        <w:rPr>
          <w:rFonts w:ascii="Times New Roman" w:hAnsi="Times New Roman"/>
          <w:color w:val="000000"/>
          <w:lang w:val="ru-RU"/>
        </w:rPr>
        <w:t>), в состав которого входит эталон транзакционного сообщения РР.</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Клиент-ЮЛ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Клиент-ЮЛ направляет в адрес ФП ЭС "Распоряжение на вывод средств с СЦР Клиента-ЮЛ"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OrganisationDCSellingRequest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 xml:space="preserve">ФП проводит входной контроль ЭС, выполняет необходимые контроли. </w:t>
      </w:r>
    </w:p>
    <w:p w:rsidR="008C244E" w:rsidRPr="00281BB1" w:rsidRDefault="00281BB1">
      <w:pPr>
        <w:spacing w:after="269"/>
        <w:jc w:val="both"/>
        <w:rPr>
          <w:lang w:val="ru-RU"/>
        </w:rPr>
      </w:pPr>
      <w:r w:rsidRPr="00281BB1">
        <w:rPr>
          <w:rFonts w:ascii="Times New Roman" w:hAnsi="Times New Roman"/>
          <w:color w:val="000000"/>
          <w:lang w:val="ru-RU"/>
        </w:rPr>
        <w:t>2.В случае неуспешного прохождения проверок ФП информирует Клиента-ЮЛ о невозможности исполнения распоряжения.</w:t>
      </w:r>
    </w:p>
    <w:p w:rsidR="008C244E" w:rsidRDefault="00281BB1">
      <w:pPr>
        <w:pStyle w:val="30"/>
      </w:pPr>
      <w:bookmarkStart w:id="169" w:name="_Toc192512302"/>
      <w:r>
        <w:lastRenderedPageBreak/>
        <w:t>Неуспешный сценарий обмена 2</w:t>
      </w:r>
      <w:bookmarkEnd w:id="169"/>
    </w:p>
    <w:p w:rsidR="008C244E" w:rsidRDefault="00281BB1">
      <w:r>
        <w:rPr>
          <w:noProof/>
          <w:lang w:val="ru-RU" w:eastAsia="ru-RU"/>
        </w:rPr>
        <w:drawing>
          <wp:inline distT="0" distB="0" distL="0" distR="0">
            <wp:extent cx="6217920" cy="5029987"/>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
                    <pic:cNvPicPr/>
                  </pic:nvPicPr>
                  <pic:blipFill>
                    <a:blip r:embed="rId24"/>
                    <a:stretch>
                      <a:fillRect/>
                    </a:stretch>
                  </pic:blipFill>
                  <pic:spPr>
                    <a:xfrm>
                      <a:off x="0" y="0"/>
                      <a:ext cx="6217920" cy="5029987"/>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 xml:space="preserve">Описание </w:t>
      </w:r>
    </w:p>
    <w:p w:rsidR="008C244E" w:rsidRPr="00281BB1" w:rsidRDefault="00281BB1">
      <w:pPr>
        <w:spacing w:after="269"/>
        <w:jc w:val="both"/>
        <w:rPr>
          <w:lang w:val="ru-RU"/>
        </w:rPr>
      </w:pPr>
      <w:r w:rsidRPr="00281BB1">
        <w:rPr>
          <w:rFonts w:ascii="Times New Roman" w:hAnsi="Times New Roman"/>
          <w:color w:val="000000"/>
          <w:lang w:val="ru-RU"/>
        </w:rPr>
        <w:t>Неуспешный вывод средств с СЦР на банковский счет или при увеличении остатка ЭДС, проводимый по инициативе Клиента-ЮЛ.</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42"/>
        </w:numPr>
        <w:jc w:val="both"/>
        <w:rPr>
          <w:lang w:val="ru-RU"/>
        </w:rPr>
      </w:pPr>
      <w:r w:rsidRPr="00281BB1">
        <w:rPr>
          <w:rFonts w:ascii="Times New Roman" w:hAnsi="Times New Roman"/>
          <w:color w:val="000000"/>
          <w:lang w:val="ru-RU"/>
        </w:rPr>
        <w:t>Распоряжение на вывод средств с СЦР Клиента-ЮЛ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OrganisationDCSellingRequest</w:t>
      </w:r>
      <w:r w:rsidRPr="00281BB1">
        <w:rPr>
          <w:rFonts w:ascii="Times New Roman" w:hAnsi="Times New Roman"/>
          <w:color w:val="000000"/>
          <w:lang w:val="ru-RU"/>
        </w:rPr>
        <w:t>);</w:t>
      </w:r>
    </w:p>
    <w:p w:rsidR="008C244E" w:rsidRDefault="00281BB1" w:rsidP="00387B04">
      <w:pPr>
        <w:numPr>
          <w:ilvl w:val="0"/>
          <w:numId w:val="42"/>
        </w:numPr>
        <w:jc w:val="both"/>
      </w:pPr>
      <w:r>
        <w:rPr>
          <w:rFonts w:ascii="Times New Roman" w:hAnsi="Times New Roman"/>
          <w:color w:val="000000"/>
        </w:rPr>
        <w:t>Результат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lastRenderedPageBreak/>
        <w:t>Клиент-ЮЛ инициировал вывод средств с СЦР и уже получил эталон ЭС "Распоряжение на вывод средств с СЦР Клиента-ЮЛ"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OrganisationDCSellingRequest</w:t>
      </w:r>
      <w:r w:rsidRPr="00281BB1">
        <w:rPr>
          <w:rFonts w:ascii="Times New Roman" w:hAnsi="Times New Roman"/>
          <w:color w:val="000000"/>
          <w:lang w:val="ru-RU"/>
        </w:rPr>
        <w:t>), в состав которого входит эталон транзакционного сообщения РР.</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Клиент-ЮЛ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Клиент-ЮЛ направляет в адрес ФП ЭС "Распоряжение на вывод средств с СЦР Клиента-ЮЛ"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OrganisationDCSellingRequest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2. ФП проводит входной контроль ЭС. В случае успешного прохождения контроля ФП перенаправляет РОРД ЭС "Распоряжение на вывод средств с СЦР Клиента-ЮЛ"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OrganisationDCSellingRequest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3. РОРД проводит входной контроль распоряжения и осуществляет контроль на:</w:t>
      </w:r>
    </w:p>
    <w:p w:rsidR="008C244E" w:rsidRPr="00281BB1" w:rsidRDefault="00281BB1" w:rsidP="00387B04">
      <w:pPr>
        <w:numPr>
          <w:ilvl w:val="0"/>
          <w:numId w:val="43"/>
        </w:numPr>
        <w:jc w:val="both"/>
        <w:rPr>
          <w:lang w:val="ru-RU"/>
        </w:rPr>
      </w:pPr>
      <w:r w:rsidRPr="00281BB1">
        <w:rPr>
          <w:rFonts w:ascii="Times New Roman" w:hAnsi="Times New Roman"/>
          <w:color w:val="000000"/>
          <w:lang w:val="ru-RU"/>
        </w:rPr>
        <w:t>соответствие ролей отправителя и получателя типу совершаемой операции;</w:t>
      </w:r>
    </w:p>
    <w:p w:rsidR="008C244E" w:rsidRPr="00281BB1" w:rsidRDefault="00281BB1" w:rsidP="00387B04">
      <w:pPr>
        <w:numPr>
          <w:ilvl w:val="0"/>
          <w:numId w:val="43"/>
        </w:numPr>
        <w:jc w:val="both"/>
        <w:rPr>
          <w:lang w:val="ru-RU"/>
        </w:rPr>
      </w:pPr>
      <w:r w:rsidRPr="00281BB1">
        <w:rPr>
          <w:rFonts w:ascii="Times New Roman" w:hAnsi="Times New Roman"/>
          <w:color w:val="000000"/>
          <w:lang w:val="ru-RU"/>
        </w:rPr>
        <w:t xml:space="preserve">наличие и текущий статус СЦР Клиента-ЮЛ и ФП; </w:t>
      </w:r>
    </w:p>
    <w:p w:rsidR="008C244E" w:rsidRPr="00281BB1" w:rsidRDefault="00281BB1" w:rsidP="00387B04">
      <w:pPr>
        <w:numPr>
          <w:ilvl w:val="0"/>
          <w:numId w:val="43"/>
        </w:numPr>
        <w:jc w:val="both"/>
        <w:rPr>
          <w:lang w:val="ru-RU"/>
        </w:rPr>
      </w:pPr>
      <w:r w:rsidRPr="00281BB1">
        <w:rPr>
          <w:rFonts w:ascii="Times New Roman" w:hAnsi="Times New Roman"/>
          <w:color w:val="000000"/>
          <w:lang w:val="ru-RU"/>
        </w:rPr>
        <w:t>достаточность ЦР на СЦР Клиента-ЮЛ</w:t>
      </w:r>
    </w:p>
    <w:p w:rsidR="008C244E" w:rsidRPr="00281BB1" w:rsidRDefault="00281BB1">
      <w:pPr>
        <w:spacing w:after="269"/>
        <w:jc w:val="both"/>
        <w:rPr>
          <w:lang w:val="ru-RU"/>
        </w:rPr>
      </w:pPr>
      <w:r w:rsidRPr="00281BB1">
        <w:rPr>
          <w:rFonts w:ascii="Times New Roman" w:hAnsi="Times New Roman"/>
          <w:color w:val="000000"/>
          <w:lang w:val="ru-RU"/>
        </w:rPr>
        <w:t>4. В случае неуспешного прохождения проверок РОРД формирует в адрес ФП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 ФП после получения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Клиента-ЮЛ о невозможности исполнения распоряжения.</w:t>
      </w:r>
    </w:p>
    <w:p w:rsidR="008C244E" w:rsidRPr="00281BB1" w:rsidRDefault="00281BB1">
      <w:pPr>
        <w:spacing w:after="269"/>
        <w:jc w:val="both"/>
        <w:rPr>
          <w:lang w:val="ru-RU"/>
        </w:rPr>
      </w:pPr>
      <w:r w:rsidRPr="00281BB1">
        <w:rPr>
          <w:rFonts w:ascii="Times New Roman" w:hAnsi="Times New Roman"/>
          <w:color w:val="000000"/>
          <w:lang w:val="ru-RU"/>
        </w:rPr>
        <w:t>5. В случае успешного прохождения контролей РОРД делает попытку исполнить распоряжение. Если исполнить распоряжение не удается, РОРД формирует в адрес ФП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 ФП после получения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Клиента-ЮЛ о невозможности исполнения распоряжения.</w:t>
      </w:r>
    </w:p>
    <w:p w:rsidR="008C244E" w:rsidRDefault="00281BB1">
      <w:pPr>
        <w:pStyle w:val="21"/>
      </w:pPr>
      <w:bookmarkStart w:id="170" w:name="_Toc192512303"/>
      <w:r>
        <w:t>Пополнение СЦР Клиента-ФЛ</w:t>
      </w:r>
      <w:bookmarkEnd w:id="170"/>
    </w:p>
    <w:p w:rsidR="008C244E" w:rsidRDefault="00281BB1">
      <w:pPr>
        <w:pStyle w:val="30"/>
      </w:pPr>
      <w:bookmarkStart w:id="171" w:name="_Toc192512304"/>
      <w:r>
        <w:t>Область применения</w:t>
      </w:r>
      <w:bookmarkEnd w:id="171"/>
    </w:p>
    <w:p w:rsidR="008C244E" w:rsidRPr="00281BB1" w:rsidRDefault="00281BB1">
      <w:pPr>
        <w:spacing w:after="269"/>
        <w:rPr>
          <w:lang w:val="ru-RU"/>
        </w:rPr>
      </w:pPr>
      <w:r w:rsidRPr="00281BB1">
        <w:rPr>
          <w:rFonts w:ascii="Times New Roman" w:hAnsi="Times New Roman"/>
          <w:color w:val="000000"/>
          <w:lang w:val="ru-RU"/>
        </w:rPr>
        <w:t>Клиент-ФЛ хочет пополнить свой</w:t>
      </w:r>
      <w:r>
        <w:rPr>
          <w:rFonts w:ascii="Times New Roman" w:hAnsi="Times New Roman"/>
          <w:color w:val="000000"/>
        </w:rPr>
        <w:t> </w:t>
      </w:r>
      <w:r w:rsidRPr="00281BB1">
        <w:rPr>
          <w:rFonts w:ascii="Times New Roman" w:hAnsi="Times New Roman"/>
          <w:color w:val="000000"/>
          <w:lang w:val="ru-RU"/>
        </w:rPr>
        <w:t>СЦР.</w:t>
      </w:r>
    </w:p>
    <w:p w:rsidR="008C244E" w:rsidRDefault="00281BB1">
      <w:pPr>
        <w:pStyle w:val="30"/>
      </w:pPr>
      <w:bookmarkStart w:id="172" w:name="_Toc192512305"/>
      <w:r>
        <w:lastRenderedPageBreak/>
        <w:t>Основной сценарий обмена</w:t>
      </w:r>
      <w:bookmarkEnd w:id="172"/>
    </w:p>
    <w:p w:rsidR="008C244E" w:rsidRDefault="00281BB1">
      <w:r>
        <w:rPr>
          <w:noProof/>
          <w:lang w:val="ru-RU" w:eastAsia="ru-RU"/>
        </w:rPr>
        <w:drawing>
          <wp:inline distT="0" distB="0" distL="0" distR="0">
            <wp:extent cx="6217920" cy="696734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
                    <pic:cNvPicPr/>
                  </pic:nvPicPr>
                  <pic:blipFill>
                    <a:blip r:embed="rId25"/>
                    <a:stretch>
                      <a:fillRect/>
                    </a:stretch>
                  </pic:blipFill>
                  <pic:spPr>
                    <a:xfrm>
                      <a:off x="0" y="0"/>
                      <a:ext cx="6217920" cy="6967349"/>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Пополнение СЦР Клиента-ФЛ за счет безналичных денежных средств или при уменьшении остатка ЭДС, проводимое по инициативе Клиента-ФЛ.</w:t>
      </w:r>
    </w:p>
    <w:p w:rsidR="008C244E" w:rsidRDefault="00281BB1">
      <w:pPr>
        <w:spacing w:after="269"/>
        <w:jc w:val="both"/>
      </w:pPr>
      <w:r>
        <w:rPr>
          <w:rFonts w:ascii="Times New Roman" w:hAnsi="Times New Roman"/>
          <w:b/>
          <w:color w:val="000000"/>
        </w:rPr>
        <w:lastRenderedPageBreak/>
        <w:t>Применяемые форматы сообщений:</w:t>
      </w:r>
    </w:p>
    <w:p w:rsidR="008C244E" w:rsidRDefault="00281BB1" w:rsidP="00387B04">
      <w:pPr>
        <w:numPr>
          <w:ilvl w:val="0"/>
          <w:numId w:val="44"/>
        </w:numPr>
        <w:jc w:val="both"/>
      </w:pPr>
      <w:r>
        <w:rPr>
          <w:rFonts w:ascii="Times New Roman" w:hAnsi="Times New Roman"/>
          <w:color w:val="000000"/>
        </w:rPr>
        <w:t>Запрос возможности пополнения СЦР Клиента-ФЛ (cbdc.012 CustomerDCBuyingFIPossibilityRequest);</w:t>
      </w:r>
    </w:p>
    <w:p w:rsidR="008C244E" w:rsidRPr="00281BB1" w:rsidRDefault="00281BB1" w:rsidP="00387B04">
      <w:pPr>
        <w:numPr>
          <w:ilvl w:val="0"/>
          <w:numId w:val="44"/>
        </w:numPr>
        <w:jc w:val="both"/>
        <w:rPr>
          <w:lang w:val="ru-RU"/>
        </w:rPr>
      </w:pPr>
      <w:r w:rsidRPr="00281BB1">
        <w:rPr>
          <w:rFonts w:ascii="Times New Roman" w:hAnsi="Times New Roman"/>
          <w:color w:val="000000"/>
          <w:lang w:val="ru-RU"/>
        </w:rPr>
        <w:t>Ответ на запрос возможности пополнения СЦР Клиента-ФЛ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CustomerDCBuyingFIPossibilityResponse</w:t>
      </w:r>
      <w:r w:rsidRPr="00281BB1">
        <w:rPr>
          <w:rFonts w:ascii="Times New Roman" w:hAnsi="Times New Roman"/>
          <w:color w:val="000000"/>
          <w:lang w:val="ru-RU"/>
        </w:rPr>
        <w:t>);</w:t>
      </w:r>
    </w:p>
    <w:p w:rsidR="008C244E" w:rsidRPr="00281BB1" w:rsidRDefault="00281BB1" w:rsidP="00387B04">
      <w:pPr>
        <w:numPr>
          <w:ilvl w:val="0"/>
          <w:numId w:val="44"/>
        </w:numPr>
        <w:jc w:val="both"/>
        <w:rPr>
          <w:lang w:val="ru-RU"/>
        </w:rPr>
      </w:pPr>
      <w:r w:rsidRPr="00281BB1">
        <w:rPr>
          <w:rFonts w:ascii="Times New Roman" w:hAnsi="Times New Roman"/>
          <w:color w:val="000000"/>
          <w:lang w:val="ru-RU"/>
        </w:rPr>
        <w:t>Распоряжение о пополнении СЦР Клиента-ФЛ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CustomerDCBuyingOrder</w:t>
      </w:r>
      <w:r w:rsidRPr="00281BB1">
        <w:rPr>
          <w:rFonts w:ascii="Times New Roman" w:hAnsi="Times New Roman"/>
          <w:color w:val="000000"/>
          <w:lang w:val="ru-RU"/>
        </w:rPr>
        <w:t>);</w:t>
      </w:r>
    </w:p>
    <w:p w:rsidR="008C244E" w:rsidRPr="00281BB1" w:rsidRDefault="00281BB1" w:rsidP="00387B04">
      <w:pPr>
        <w:numPr>
          <w:ilvl w:val="0"/>
          <w:numId w:val="44"/>
        </w:numPr>
        <w:jc w:val="both"/>
        <w:rPr>
          <w:lang w:val="ru-RU"/>
        </w:rPr>
      </w:pPr>
      <w:r w:rsidRPr="00281BB1">
        <w:rPr>
          <w:rFonts w:ascii="Times New Roman" w:hAnsi="Times New Roman"/>
          <w:color w:val="000000"/>
          <w:lang w:val="ru-RU"/>
        </w:rPr>
        <w:t>Извещение ФЛ об исполнении распоряжения о пополнении СЦР Клиента-ФЛ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CustomerDCBuyingNotification</w:t>
      </w:r>
      <w:r w:rsidRPr="00281BB1">
        <w:rPr>
          <w:rFonts w:ascii="Times New Roman" w:hAnsi="Times New Roman"/>
          <w:color w:val="000000"/>
          <w:lang w:val="ru-RU"/>
        </w:rPr>
        <w:t>);</w:t>
      </w:r>
    </w:p>
    <w:p w:rsidR="008C244E" w:rsidRPr="00281BB1" w:rsidRDefault="00281BB1" w:rsidP="00387B04">
      <w:pPr>
        <w:numPr>
          <w:ilvl w:val="0"/>
          <w:numId w:val="44"/>
        </w:numPr>
        <w:jc w:val="both"/>
        <w:rPr>
          <w:lang w:val="ru-RU"/>
        </w:rPr>
      </w:pPr>
      <w:r w:rsidRPr="00281BB1">
        <w:rPr>
          <w:rFonts w:ascii="Times New Roman" w:hAnsi="Times New Roman"/>
          <w:color w:val="000000"/>
          <w:lang w:val="ru-RU"/>
        </w:rPr>
        <w:t>Извещение ФП об исполнении распоряжения о пополнении СЦР Клиента-ФЛ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CustomerDCBuyingFINotification</w:t>
      </w:r>
      <w:r w:rsidRPr="00281BB1">
        <w:rPr>
          <w:rFonts w:ascii="Times New Roman" w:hAnsi="Times New Roman"/>
          <w:color w:val="000000"/>
          <w:lang w:val="ru-RU"/>
        </w:rPr>
        <w:t>).</w:t>
      </w:r>
    </w:p>
    <w:p w:rsidR="008C244E" w:rsidRPr="00281BB1" w:rsidRDefault="008C244E">
      <w:pPr>
        <w:spacing w:after="269"/>
        <w:jc w:val="both"/>
        <w:rPr>
          <w:lang w:val="ru-RU"/>
        </w:rPr>
      </w:pP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 xml:space="preserve"> Клиент-ФЛ хочет пополнить свой СЦР.</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 xml:space="preserve">1. Клиент-ФЛ информирует ФП о желании пополнить свой СЦР за счет безналичных средств (в том числе, ЭДС) с указанием суммы и счета Клиента-ФЛ, открытого у ФП, или ЭСП для списания суммы безналичных средств. </w:t>
      </w:r>
    </w:p>
    <w:p w:rsidR="008C244E" w:rsidRDefault="00281BB1">
      <w:pPr>
        <w:spacing w:after="269"/>
        <w:jc w:val="both"/>
      </w:pPr>
      <w:r>
        <w:rPr>
          <w:rFonts w:ascii="Times New Roman" w:hAnsi="Times New Roman"/>
          <w:color w:val="000000"/>
        </w:rPr>
        <w:t>2. ФП выполняет проверки:</w:t>
      </w:r>
    </w:p>
    <w:p w:rsidR="008C244E" w:rsidRPr="00281BB1" w:rsidRDefault="00281BB1" w:rsidP="00387B04">
      <w:pPr>
        <w:numPr>
          <w:ilvl w:val="0"/>
          <w:numId w:val="45"/>
        </w:numPr>
        <w:jc w:val="both"/>
        <w:rPr>
          <w:lang w:val="ru-RU"/>
        </w:rPr>
      </w:pPr>
      <w:r w:rsidRPr="00281BB1">
        <w:rPr>
          <w:rFonts w:ascii="Times New Roman" w:hAnsi="Times New Roman"/>
          <w:color w:val="000000"/>
          <w:lang w:val="ru-RU"/>
        </w:rPr>
        <w:t>принадлежность указанного счета или ЭСП Клиенту-ФЛ,</w:t>
      </w:r>
    </w:p>
    <w:p w:rsidR="008C244E" w:rsidRPr="00281BB1" w:rsidRDefault="00281BB1" w:rsidP="00387B04">
      <w:pPr>
        <w:numPr>
          <w:ilvl w:val="0"/>
          <w:numId w:val="45"/>
        </w:numPr>
        <w:jc w:val="both"/>
        <w:rPr>
          <w:lang w:val="ru-RU"/>
        </w:rPr>
      </w:pPr>
      <w:r w:rsidRPr="00281BB1">
        <w:rPr>
          <w:rFonts w:ascii="Times New Roman" w:hAnsi="Times New Roman"/>
          <w:color w:val="000000"/>
          <w:lang w:val="ru-RU"/>
        </w:rPr>
        <w:t>достаточность средств на счете или ЭСП Клиента-ФЛ,</w:t>
      </w:r>
    </w:p>
    <w:p w:rsidR="008C244E" w:rsidRPr="00281BB1" w:rsidRDefault="00281BB1" w:rsidP="00387B04">
      <w:pPr>
        <w:numPr>
          <w:ilvl w:val="0"/>
          <w:numId w:val="45"/>
        </w:numPr>
        <w:jc w:val="both"/>
        <w:rPr>
          <w:lang w:val="ru-RU"/>
        </w:rPr>
      </w:pPr>
      <w:r w:rsidRPr="00281BB1">
        <w:rPr>
          <w:rFonts w:ascii="Times New Roman" w:hAnsi="Times New Roman"/>
          <w:color w:val="000000"/>
          <w:lang w:val="ru-RU"/>
        </w:rPr>
        <w:t>достаточность ЦР у ФП для исполнения заявки.</w:t>
      </w:r>
    </w:p>
    <w:p w:rsidR="008C244E" w:rsidRPr="00281BB1" w:rsidRDefault="00281BB1">
      <w:pPr>
        <w:spacing w:after="269"/>
        <w:jc w:val="both"/>
        <w:rPr>
          <w:lang w:val="ru-RU"/>
        </w:rPr>
      </w:pPr>
      <w:r w:rsidRPr="00281BB1">
        <w:rPr>
          <w:rFonts w:ascii="Times New Roman" w:hAnsi="Times New Roman"/>
          <w:color w:val="000000"/>
          <w:lang w:val="ru-RU"/>
        </w:rPr>
        <w:t>В случае успешного прохождения проверок и контролей ФП переводит необходимую сумму безналичных денежных средств с банковского счета или ЭСП Клиента-ФЛ на свой счет, формирует и направляет в РОРД ЭС "Запрос возможности операции покупки ЦР Клиентом-ФЛ"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CustomerDCBuyingFIPossibilityRequest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3. РОРД проводит входной контроль ЭС "Запрос возможности пополнения СЦР Клиента-ФЛ"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CustomerDCBuyingFIPossibilityRequest</w:t>
      </w:r>
      <w:r w:rsidRPr="00281BB1">
        <w:rPr>
          <w:rFonts w:ascii="Times New Roman" w:hAnsi="Times New Roman"/>
          <w:color w:val="000000"/>
          <w:lang w:val="ru-RU"/>
        </w:rPr>
        <w:t>). В случае успешного прохождения контроля РОРД создает Эталон ЭС «Распоряжение о пополнении СЦР Клиента-ФЛ»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CustomerDCBuyingOrder</w:t>
      </w:r>
      <w:r w:rsidRPr="00281BB1">
        <w:rPr>
          <w:rFonts w:ascii="Times New Roman" w:hAnsi="Times New Roman"/>
          <w:color w:val="000000"/>
          <w:lang w:val="ru-RU"/>
        </w:rPr>
        <w:t>), в состав которого входит эталон транзакционного сообщения РР, инкапсулирует его в формируемое ЭС "Ответ на запрос возможности пополнения СЦР Клиента-ФЛ"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CustomerDCBuyingFIPossibilityResponse</w:t>
      </w:r>
      <w:r w:rsidRPr="00281BB1">
        <w:rPr>
          <w:rFonts w:ascii="Times New Roman" w:hAnsi="Times New Roman"/>
          <w:color w:val="000000"/>
          <w:lang w:val="ru-RU"/>
        </w:rPr>
        <w:t>), которое направляет ФП.</w:t>
      </w:r>
    </w:p>
    <w:p w:rsidR="008C244E" w:rsidRPr="00281BB1" w:rsidRDefault="00281BB1">
      <w:pPr>
        <w:spacing w:after="269"/>
        <w:jc w:val="both"/>
        <w:rPr>
          <w:lang w:val="ru-RU"/>
        </w:rPr>
      </w:pPr>
      <w:r w:rsidRPr="00281BB1">
        <w:rPr>
          <w:rFonts w:ascii="Times New Roman" w:hAnsi="Times New Roman"/>
          <w:color w:val="000000"/>
          <w:lang w:val="ru-RU"/>
        </w:rPr>
        <w:lastRenderedPageBreak/>
        <w:t>4. ФП проводит входной контроль ЭС "Ответ на запрос возможности пополнения СЦР Клиента-ФЛ"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CustomerDCBuyingFIPossibilityResponse</w:t>
      </w:r>
      <w:r w:rsidRPr="00281BB1">
        <w:rPr>
          <w:rFonts w:ascii="Times New Roman" w:hAnsi="Times New Roman"/>
          <w:color w:val="000000"/>
          <w:lang w:val="ru-RU"/>
        </w:rPr>
        <w:t>). В случае успешного прохождения контроля ФП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и направляет в РОРД ЭС «Распоряжение о пополнении СЦР Клиента-ФЛ»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CustomerDCBuyingOrder</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5. РОРД проводит входной контроль распоряжения, а также проверки:</w:t>
      </w:r>
    </w:p>
    <w:p w:rsidR="008C244E" w:rsidRPr="00281BB1" w:rsidRDefault="00281BB1" w:rsidP="00387B04">
      <w:pPr>
        <w:numPr>
          <w:ilvl w:val="0"/>
          <w:numId w:val="46"/>
        </w:numPr>
        <w:jc w:val="both"/>
        <w:rPr>
          <w:lang w:val="ru-RU"/>
        </w:rPr>
      </w:pPr>
      <w:r w:rsidRPr="00281BB1">
        <w:rPr>
          <w:rFonts w:ascii="Times New Roman" w:hAnsi="Times New Roman"/>
          <w:color w:val="000000"/>
          <w:lang w:val="ru-RU"/>
        </w:rPr>
        <w:t>соответствие ролей отправителя и получателя типу совершаемой операции,</w:t>
      </w:r>
    </w:p>
    <w:p w:rsidR="008C244E" w:rsidRPr="00281BB1" w:rsidRDefault="00281BB1" w:rsidP="00387B04">
      <w:pPr>
        <w:numPr>
          <w:ilvl w:val="0"/>
          <w:numId w:val="46"/>
        </w:numPr>
        <w:jc w:val="both"/>
        <w:rPr>
          <w:lang w:val="ru-RU"/>
        </w:rPr>
      </w:pPr>
      <w:r w:rsidRPr="00281BB1">
        <w:rPr>
          <w:rFonts w:ascii="Times New Roman" w:hAnsi="Times New Roman"/>
          <w:color w:val="000000"/>
          <w:lang w:val="ru-RU"/>
        </w:rPr>
        <w:t>наличие и текущий статус СЦР ФП и Клиента-ФЛ,</w:t>
      </w:r>
    </w:p>
    <w:p w:rsidR="008C244E" w:rsidRPr="00281BB1" w:rsidRDefault="00281BB1" w:rsidP="00387B04">
      <w:pPr>
        <w:numPr>
          <w:ilvl w:val="0"/>
          <w:numId w:val="46"/>
        </w:numPr>
        <w:jc w:val="both"/>
        <w:rPr>
          <w:lang w:val="ru-RU"/>
        </w:rPr>
      </w:pPr>
      <w:r w:rsidRPr="00281BB1">
        <w:rPr>
          <w:rFonts w:ascii="Times New Roman" w:hAnsi="Times New Roman"/>
          <w:color w:val="000000"/>
          <w:lang w:val="ru-RU"/>
        </w:rPr>
        <w:t>достаточность ЦР на СЦР ФП,</w:t>
      </w:r>
    </w:p>
    <w:p w:rsidR="008C244E" w:rsidRPr="00281BB1" w:rsidRDefault="00281BB1" w:rsidP="00387B04">
      <w:pPr>
        <w:numPr>
          <w:ilvl w:val="0"/>
          <w:numId w:val="46"/>
        </w:numPr>
        <w:jc w:val="both"/>
        <w:rPr>
          <w:lang w:val="ru-RU"/>
        </w:rPr>
      </w:pPr>
      <w:r w:rsidRPr="00281BB1">
        <w:rPr>
          <w:rFonts w:ascii="Times New Roman" w:hAnsi="Times New Roman"/>
          <w:color w:val="000000"/>
          <w:lang w:val="ru-RU"/>
        </w:rPr>
        <w:t>непревышение установленных лимитов (при наличии).</w:t>
      </w:r>
    </w:p>
    <w:p w:rsidR="008C244E" w:rsidRPr="00281BB1" w:rsidRDefault="00281BB1">
      <w:pPr>
        <w:spacing w:after="269"/>
        <w:jc w:val="both"/>
        <w:rPr>
          <w:lang w:val="ru-RU"/>
        </w:rPr>
      </w:pPr>
      <w:r w:rsidRPr="00281BB1">
        <w:rPr>
          <w:rFonts w:ascii="Times New Roman" w:hAnsi="Times New Roman"/>
          <w:color w:val="000000"/>
          <w:lang w:val="ru-RU"/>
        </w:rPr>
        <w:t>В случае успешного прохождения контролей РОРД переводит ЦР с СЦР ФП на СЦР Клиента-ФЛ, формирует и направляет ФП ЭС «Извещение ФП об исполнении распоряжения о пополнении СЦР Клиента-ФЛ»</w:t>
      </w:r>
      <w:r w:rsidRPr="00281BB1">
        <w:rPr>
          <w:rFonts w:ascii="Times New Roman" w:hAnsi="Times New Roman"/>
          <w:b/>
          <w:color w:val="000000"/>
          <w:lang w:val="ru-RU"/>
        </w:rPr>
        <w:t xml:space="preserve"> </w:t>
      </w:r>
      <w:r w:rsidRPr="00281BB1">
        <w:rPr>
          <w:rFonts w:ascii="Times New Roman" w:hAnsi="Times New Roman"/>
          <w:color w:val="000000"/>
          <w:lang w:val="ru-RU"/>
        </w:rPr>
        <w:t>(</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CustomerDCBuyingFINotification</w:t>
      </w:r>
      <w:r w:rsidRPr="00281BB1">
        <w:rPr>
          <w:rFonts w:ascii="Times New Roman" w:hAnsi="Times New Roman"/>
          <w:color w:val="000000"/>
          <w:lang w:val="ru-RU"/>
        </w:rPr>
        <w:t>) со статусом "Исполнено", формирует и направляет ФП ЭС «Извещение ФЛ об исполнении распоряжения о пополнени</w:t>
      </w:r>
      <w:r w:rsidR="00D975EC">
        <w:rPr>
          <w:rFonts w:ascii="Times New Roman" w:hAnsi="Times New Roman"/>
          <w:color w:val="000000"/>
          <w:lang w:val="ru-RU"/>
        </w:rPr>
        <w:t>и</w:t>
      </w:r>
      <w:r w:rsidRPr="00281BB1">
        <w:rPr>
          <w:rFonts w:ascii="Times New Roman" w:hAnsi="Times New Roman"/>
          <w:color w:val="000000"/>
          <w:lang w:val="ru-RU"/>
        </w:rPr>
        <w:t xml:space="preserve"> СЦР Клиента-ФЛ"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CustomerDCBuyingNotification</w:t>
      </w:r>
      <w:r w:rsidRPr="00281BB1">
        <w:rPr>
          <w:rFonts w:ascii="Times New Roman" w:hAnsi="Times New Roman"/>
          <w:color w:val="000000"/>
          <w:lang w:val="ru-RU"/>
        </w:rPr>
        <w:t>) со статусом "Исполнено".</w:t>
      </w:r>
    </w:p>
    <w:p w:rsidR="008C244E" w:rsidRPr="00281BB1" w:rsidRDefault="00281BB1">
      <w:pPr>
        <w:spacing w:after="269"/>
        <w:jc w:val="both"/>
        <w:rPr>
          <w:lang w:val="ru-RU"/>
        </w:rPr>
      </w:pPr>
      <w:r w:rsidRPr="00281BB1">
        <w:rPr>
          <w:rFonts w:ascii="Times New Roman" w:hAnsi="Times New Roman"/>
          <w:color w:val="000000"/>
          <w:lang w:val="ru-RU"/>
        </w:rPr>
        <w:t>6. ФП получает ЭС «Извещение ФП об исполнении распоряжения о пополнении СЦР Клиента-ФЛ»</w:t>
      </w:r>
      <w:r w:rsidRPr="00281BB1">
        <w:rPr>
          <w:rFonts w:ascii="Times New Roman" w:hAnsi="Times New Roman"/>
          <w:b/>
          <w:color w:val="000000"/>
          <w:lang w:val="ru-RU"/>
        </w:rPr>
        <w:t xml:space="preserve"> </w:t>
      </w:r>
      <w:r w:rsidRPr="00281BB1">
        <w:rPr>
          <w:rFonts w:ascii="Times New Roman" w:hAnsi="Times New Roman"/>
          <w:color w:val="000000"/>
          <w:lang w:val="ru-RU"/>
        </w:rPr>
        <w:t>(</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CustomerDCBuyingFINotification</w:t>
      </w:r>
      <w:r w:rsidRPr="00281BB1">
        <w:rPr>
          <w:rFonts w:ascii="Times New Roman" w:hAnsi="Times New Roman"/>
          <w:color w:val="000000"/>
          <w:lang w:val="ru-RU"/>
        </w:rPr>
        <w:t xml:space="preserve">) с информацией об актуальном балансе своего СЦР на момент после совершения перевода ЦР. </w:t>
      </w:r>
    </w:p>
    <w:p w:rsidR="008C244E" w:rsidRPr="00281BB1" w:rsidRDefault="00281BB1">
      <w:pPr>
        <w:spacing w:after="269"/>
        <w:jc w:val="both"/>
        <w:rPr>
          <w:lang w:val="ru-RU"/>
        </w:rPr>
      </w:pPr>
      <w:r w:rsidRPr="00281BB1">
        <w:rPr>
          <w:rFonts w:ascii="Times New Roman" w:hAnsi="Times New Roman"/>
          <w:color w:val="000000"/>
          <w:lang w:val="ru-RU"/>
        </w:rPr>
        <w:t>7. ФП после получения и успешного проведения входного контроля ЭС "Извещение ФЛ об исполнении распоряжения о пополнении СЦР Клиента-ФЛ"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CustomerDCBuyingNotification</w:t>
      </w:r>
      <w:r w:rsidRPr="00281BB1">
        <w:rPr>
          <w:rFonts w:ascii="Times New Roman" w:hAnsi="Times New Roman"/>
          <w:color w:val="000000"/>
          <w:lang w:val="ru-RU"/>
        </w:rPr>
        <w:t>) перенаправляет ЭС Клиенту-ФЛ.</w:t>
      </w:r>
    </w:p>
    <w:p w:rsidR="008C244E" w:rsidRDefault="00281BB1">
      <w:pPr>
        <w:pStyle w:val="30"/>
      </w:pPr>
      <w:bookmarkStart w:id="173" w:name="_Toc192512306"/>
      <w:r>
        <w:lastRenderedPageBreak/>
        <w:t>Неуспешный сценарий обмена 1</w:t>
      </w:r>
      <w:bookmarkEnd w:id="173"/>
    </w:p>
    <w:p w:rsidR="008C244E" w:rsidRDefault="00281BB1">
      <w:r>
        <w:rPr>
          <w:noProof/>
          <w:lang w:val="ru-RU" w:eastAsia="ru-RU"/>
        </w:rPr>
        <w:drawing>
          <wp:inline distT="0" distB="0" distL="0" distR="0">
            <wp:extent cx="6217920" cy="4303275"/>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
                    <pic:cNvPicPr/>
                  </pic:nvPicPr>
                  <pic:blipFill>
                    <a:blip r:embed="rId26"/>
                    <a:stretch>
                      <a:fillRect/>
                    </a:stretch>
                  </pic:blipFill>
                  <pic:spPr>
                    <a:xfrm>
                      <a:off x="0" y="0"/>
                      <a:ext cx="6217920" cy="4303275"/>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Неуспешный сценарий пополнения СЦР Клиента-ФЛ за счет безналичных денежных средств или при уменьшении остатка ЭДС, проводимое по инициативе Клиента-ФЛ.</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47"/>
        </w:numPr>
        <w:jc w:val="both"/>
        <w:rPr>
          <w:lang w:val="ru-RU"/>
        </w:rPr>
      </w:pPr>
      <w:r w:rsidRPr="00281BB1">
        <w:rPr>
          <w:rFonts w:ascii="Times New Roman" w:hAnsi="Times New Roman"/>
          <w:color w:val="000000"/>
          <w:lang w:val="ru-RU"/>
        </w:rPr>
        <w:t>Распоряжение о пополнении СЦР Клиента-ФЛ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CustomerDCBuyingOrder</w:t>
      </w:r>
      <w:r w:rsidRPr="00281BB1">
        <w:rPr>
          <w:rFonts w:ascii="Times New Roman" w:hAnsi="Times New Roman"/>
          <w:color w:val="000000"/>
          <w:lang w:val="ru-RU"/>
        </w:rPr>
        <w:t>);</w:t>
      </w:r>
    </w:p>
    <w:p w:rsidR="008C244E" w:rsidRDefault="00281BB1" w:rsidP="00387B04">
      <w:pPr>
        <w:numPr>
          <w:ilvl w:val="0"/>
          <w:numId w:val="47"/>
        </w:numPr>
        <w:jc w:val="both"/>
      </w:pPr>
      <w:r>
        <w:rPr>
          <w:rFonts w:ascii="Times New Roman" w:hAnsi="Times New Roman"/>
          <w:color w:val="000000"/>
        </w:rPr>
        <w:t>Результат контроля (cbdc.666 StatusReport).</w:t>
      </w:r>
    </w:p>
    <w:p w:rsidR="008C244E" w:rsidRDefault="008C244E">
      <w:pPr>
        <w:spacing w:after="269"/>
        <w:jc w:val="both"/>
      </w:pPr>
    </w:p>
    <w:p w:rsidR="008C244E" w:rsidRDefault="00281BB1">
      <w:pPr>
        <w:spacing w:after="269"/>
        <w:jc w:val="both"/>
      </w:pPr>
      <w:r>
        <w:rPr>
          <w:rFonts w:ascii="Times New Roman" w:hAnsi="Times New Roman"/>
          <w:b/>
          <w:color w:val="000000"/>
        </w:rPr>
        <w:t>Условия применения</w:t>
      </w:r>
    </w:p>
    <w:p w:rsidR="008C244E" w:rsidRPr="00281BB1" w:rsidRDefault="00281BB1">
      <w:pPr>
        <w:spacing w:after="269"/>
        <w:jc w:val="both"/>
        <w:rPr>
          <w:lang w:val="ru-RU"/>
        </w:rPr>
      </w:pPr>
      <w:r w:rsidRPr="00281BB1">
        <w:rPr>
          <w:rFonts w:ascii="Times New Roman" w:hAnsi="Times New Roman"/>
          <w:color w:val="000000"/>
          <w:lang w:val="ru-RU"/>
        </w:rPr>
        <w:t xml:space="preserve"> ФП получил от РОРД валидные Эталон ЭС и Эталон дайджеста РР в рамках процесса пополнения СЦР Клиента-ФЛ.</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lastRenderedPageBreak/>
        <w:t>1. ФП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и направляет в РОРД ЭС «Распоряжение о пополнении СЦР Клиента-ФЛ»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CustomerDCBuyingOrder</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2. РОРД проводит входной контроль распоряжения, а также проверки:</w:t>
      </w:r>
    </w:p>
    <w:p w:rsidR="008C244E" w:rsidRPr="00281BB1" w:rsidRDefault="00281BB1" w:rsidP="00387B04">
      <w:pPr>
        <w:numPr>
          <w:ilvl w:val="0"/>
          <w:numId w:val="48"/>
        </w:numPr>
        <w:jc w:val="both"/>
        <w:rPr>
          <w:lang w:val="ru-RU"/>
        </w:rPr>
      </w:pPr>
      <w:r w:rsidRPr="00281BB1">
        <w:rPr>
          <w:rFonts w:ascii="Times New Roman" w:hAnsi="Times New Roman"/>
          <w:color w:val="000000"/>
          <w:lang w:val="ru-RU"/>
        </w:rPr>
        <w:t>соответствие ролей отправителя и получателя типу совершаемой операции,</w:t>
      </w:r>
    </w:p>
    <w:p w:rsidR="008C244E" w:rsidRPr="00281BB1" w:rsidRDefault="00281BB1" w:rsidP="00387B04">
      <w:pPr>
        <w:numPr>
          <w:ilvl w:val="0"/>
          <w:numId w:val="48"/>
        </w:numPr>
        <w:jc w:val="both"/>
        <w:rPr>
          <w:lang w:val="ru-RU"/>
        </w:rPr>
      </w:pPr>
      <w:r w:rsidRPr="00281BB1">
        <w:rPr>
          <w:rFonts w:ascii="Times New Roman" w:hAnsi="Times New Roman"/>
          <w:color w:val="000000"/>
          <w:lang w:val="ru-RU"/>
        </w:rPr>
        <w:t>наличие и текущий статус СЦР ФП и Клиента,</w:t>
      </w:r>
    </w:p>
    <w:p w:rsidR="008C244E" w:rsidRPr="00281BB1" w:rsidRDefault="00281BB1" w:rsidP="00387B04">
      <w:pPr>
        <w:numPr>
          <w:ilvl w:val="0"/>
          <w:numId w:val="48"/>
        </w:numPr>
        <w:jc w:val="both"/>
        <w:rPr>
          <w:lang w:val="ru-RU"/>
        </w:rPr>
      </w:pPr>
      <w:r w:rsidRPr="00281BB1">
        <w:rPr>
          <w:rFonts w:ascii="Times New Roman" w:hAnsi="Times New Roman"/>
          <w:color w:val="000000"/>
          <w:lang w:val="ru-RU"/>
        </w:rPr>
        <w:t>достаточность ЦР на СЦР ФП,</w:t>
      </w:r>
    </w:p>
    <w:p w:rsidR="008C244E" w:rsidRPr="00281BB1" w:rsidRDefault="00281BB1" w:rsidP="00387B04">
      <w:pPr>
        <w:numPr>
          <w:ilvl w:val="0"/>
          <w:numId w:val="48"/>
        </w:numPr>
        <w:jc w:val="both"/>
        <w:rPr>
          <w:lang w:val="ru-RU"/>
        </w:rPr>
      </w:pPr>
      <w:r w:rsidRPr="00281BB1">
        <w:rPr>
          <w:rFonts w:ascii="Times New Roman" w:hAnsi="Times New Roman"/>
          <w:color w:val="000000"/>
          <w:lang w:val="ru-RU"/>
        </w:rPr>
        <w:t>непревышение установленных лимитов (при наличии).</w:t>
      </w:r>
    </w:p>
    <w:p w:rsidR="008C244E" w:rsidRPr="00281BB1" w:rsidRDefault="00281BB1">
      <w:pPr>
        <w:spacing w:after="269"/>
        <w:jc w:val="both"/>
        <w:rPr>
          <w:lang w:val="ru-RU"/>
        </w:rPr>
      </w:pPr>
      <w:r w:rsidRPr="00281BB1">
        <w:rPr>
          <w:rFonts w:ascii="Times New Roman" w:hAnsi="Times New Roman"/>
          <w:color w:val="000000"/>
          <w:lang w:val="ru-RU"/>
        </w:rPr>
        <w:t>3. В случае неуспешного прохождения проверок РОРД формирует в адрес ФП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 ФП после получения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Клиента-ФЛ о невозможности выполнения операции.</w:t>
      </w:r>
    </w:p>
    <w:p w:rsidR="008C244E" w:rsidRPr="00281BB1" w:rsidRDefault="00281BB1">
      <w:pPr>
        <w:spacing w:after="269"/>
        <w:jc w:val="both"/>
        <w:rPr>
          <w:lang w:val="ru-RU"/>
        </w:rPr>
      </w:pPr>
      <w:r w:rsidRPr="00281BB1">
        <w:rPr>
          <w:rFonts w:ascii="Times New Roman" w:hAnsi="Times New Roman"/>
          <w:color w:val="000000"/>
          <w:lang w:val="ru-RU"/>
        </w:rPr>
        <w:t>4. В случае успешного прохождения контролей РОРД делает попытку исполнить распоряжение. Если исполнить распоряжение не удается, РОРД формирует в адрес ФП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 ФП после получения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Клиента-ФЛ о невозможности выполнения операции.</w:t>
      </w:r>
    </w:p>
    <w:p w:rsidR="008C244E" w:rsidRPr="00281BB1" w:rsidRDefault="00281BB1">
      <w:pPr>
        <w:pStyle w:val="21"/>
        <w:rPr>
          <w:lang w:val="ru-RU"/>
        </w:rPr>
      </w:pPr>
      <w:bookmarkStart w:id="174" w:name="_Toc192512307"/>
      <w:r w:rsidRPr="00281BB1">
        <w:rPr>
          <w:lang w:val="ru-RU"/>
        </w:rPr>
        <w:t>Вывод средств с СЦР Клиента-ФЛ</w:t>
      </w:r>
      <w:bookmarkEnd w:id="174"/>
    </w:p>
    <w:p w:rsidR="008C244E" w:rsidRDefault="00281BB1">
      <w:pPr>
        <w:pStyle w:val="30"/>
      </w:pPr>
      <w:bookmarkStart w:id="175" w:name="_Toc192512308"/>
      <w:r>
        <w:t>Область применения</w:t>
      </w:r>
      <w:bookmarkEnd w:id="175"/>
    </w:p>
    <w:p w:rsidR="008C244E" w:rsidRPr="00281BB1" w:rsidRDefault="00281BB1">
      <w:pPr>
        <w:spacing w:after="269"/>
        <w:rPr>
          <w:lang w:val="ru-RU"/>
        </w:rPr>
      </w:pPr>
      <w:r w:rsidRPr="00281BB1">
        <w:rPr>
          <w:rFonts w:ascii="Times New Roman" w:hAnsi="Times New Roman"/>
          <w:color w:val="000000"/>
          <w:lang w:val="ru-RU"/>
        </w:rPr>
        <w:t>Клиент-ФЛ хочет вывести средства со своего</w:t>
      </w:r>
      <w:r>
        <w:rPr>
          <w:rFonts w:ascii="Times New Roman" w:hAnsi="Times New Roman"/>
          <w:color w:val="000000"/>
        </w:rPr>
        <w:t> </w:t>
      </w:r>
      <w:r w:rsidRPr="00281BB1">
        <w:rPr>
          <w:rFonts w:ascii="Times New Roman" w:hAnsi="Times New Roman"/>
          <w:color w:val="000000"/>
          <w:lang w:val="ru-RU"/>
        </w:rPr>
        <w:t>СЦР.</w:t>
      </w:r>
    </w:p>
    <w:p w:rsidR="008C244E" w:rsidRDefault="00281BB1">
      <w:pPr>
        <w:pStyle w:val="30"/>
      </w:pPr>
      <w:bookmarkStart w:id="176" w:name="_Toc192512309"/>
      <w:r>
        <w:lastRenderedPageBreak/>
        <w:t>Основной сценарий обмена</w:t>
      </w:r>
      <w:bookmarkEnd w:id="176"/>
    </w:p>
    <w:p w:rsidR="008C244E" w:rsidRDefault="00281BB1">
      <w:r>
        <w:rPr>
          <w:noProof/>
          <w:lang w:val="ru-RU" w:eastAsia="ru-RU"/>
        </w:rPr>
        <w:drawing>
          <wp:inline distT="0" distB="0" distL="0" distR="0">
            <wp:extent cx="6217920" cy="6469512"/>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
                    <pic:cNvPicPr/>
                  </pic:nvPicPr>
                  <pic:blipFill>
                    <a:blip r:embed="rId27"/>
                    <a:stretch>
                      <a:fillRect/>
                    </a:stretch>
                  </pic:blipFill>
                  <pic:spPr>
                    <a:xfrm>
                      <a:off x="0" y="0"/>
                      <a:ext cx="6217920" cy="6469512"/>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 xml:space="preserve">Описание </w:t>
      </w:r>
    </w:p>
    <w:p w:rsidR="008C244E" w:rsidRPr="00281BB1" w:rsidRDefault="00281BB1">
      <w:pPr>
        <w:spacing w:after="269"/>
        <w:jc w:val="both"/>
        <w:rPr>
          <w:lang w:val="ru-RU"/>
        </w:rPr>
      </w:pPr>
      <w:r w:rsidRPr="00281BB1">
        <w:rPr>
          <w:rFonts w:ascii="Times New Roman" w:hAnsi="Times New Roman"/>
          <w:color w:val="000000"/>
          <w:lang w:val="ru-RU"/>
        </w:rPr>
        <w:t>Вывод средств с СЦР на банковский счет или при увеличении остатка ЭДС, проводимый по инициативе Клиента-ФЛ.</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49"/>
        </w:numPr>
        <w:jc w:val="both"/>
        <w:rPr>
          <w:lang w:val="ru-RU"/>
        </w:rPr>
      </w:pPr>
      <w:r w:rsidRPr="00281BB1">
        <w:rPr>
          <w:rFonts w:ascii="Times New Roman" w:hAnsi="Times New Roman"/>
          <w:color w:val="000000"/>
          <w:lang w:val="ru-RU"/>
        </w:rPr>
        <w:lastRenderedPageBreak/>
        <w:t>Запрос возможности вывода средств с СЦР Клиента-ФЛ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CustomerDCSellingPossibilityRequest</w:t>
      </w:r>
      <w:r w:rsidRPr="00281BB1">
        <w:rPr>
          <w:rFonts w:ascii="Times New Roman" w:hAnsi="Times New Roman"/>
          <w:color w:val="000000"/>
          <w:lang w:val="ru-RU"/>
        </w:rPr>
        <w:t>);</w:t>
      </w:r>
    </w:p>
    <w:p w:rsidR="008C244E" w:rsidRPr="00281BB1" w:rsidRDefault="00281BB1" w:rsidP="00387B04">
      <w:pPr>
        <w:numPr>
          <w:ilvl w:val="0"/>
          <w:numId w:val="49"/>
        </w:numPr>
        <w:jc w:val="both"/>
        <w:rPr>
          <w:lang w:val="ru-RU"/>
        </w:rPr>
      </w:pPr>
      <w:r w:rsidRPr="00281BB1">
        <w:rPr>
          <w:rFonts w:ascii="Times New Roman" w:hAnsi="Times New Roman"/>
          <w:color w:val="000000"/>
          <w:lang w:val="ru-RU"/>
        </w:rPr>
        <w:t>Ответ на запрос возможности вывода средств с СЦР Клиента-ФЛ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CustomerDCSellingPossibilityResponse</w:t>
      </w:r>
      <w:r w:rsidRPr="00281BB1">
        <w:rPr>
          <w:rFonts w:ascii="Times New Roman" w:hAnsi="Times New Roman"/>
          <w:color w:val="000000"/>
          <w:lang w:val="ru-RU"/>
        </w:rPr>
        <w:t>);</w:t>
      </w:r>
    </w:p>
    <w:p w:rsidR="008C244E" w:rsidRPr="00281BB1" w:rsidRDefault="00281BB1" w:rsidP="00387B04">
      <w:pPr>
        <w:numPr>
          <w:ilvl w:val="0"/>
          <w:numId w:val="49"/>
        </w:numPr>
        <w:jc w:val="both"/>
        <w:rPr>
          <w:lang w:val="ru-RU"/>
        </w:rPr>
      </w:pPr>
      <w:r w:rsidRPr="00281BB1">
        <w:rPr>
          <w:rFonts w:ascii="Times New Roman" w:hAnsi="Times New Roman"/>
          <w:color w:val="000000"/>
          <w:lang w:val="ru-RU"/>
        </w:rPr>
        <w:t>Распоряжение на вывод средств с СЦР Клиента-ФЛ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CustomerDCSellingRequest</w:t>
      </w:r>
      <w:r w:rsidRPr="00281BB1">
        <w:rPr>
          <w:rFonts w:ascii="Times New Roman" w:hAnsi="Times New Roman"/>
          <w:color w:val="000000"/>
          <w:lang w:val="ru-RU"/>
        </w:rPr>
        <w:t>);</w:t>
      </w:r>
    </w:p>
    <w:p w:rsidR="008C244E" w:rsidRPr="00281BB1" w:rsidRDefault="00281BB1" w:rsidP="00387B04">
      <w:pPr>
        <w:numPr>
          <w:ilvl w:val="0"/>
          <w:numId w:val="49"/>
        </w:numPr>
        <w:jc w:val="both"/>
        <w:rPr>
          <w:lang w:val="ru-RU"/>
        </w:rPr>
      </w:pPr>
      <w:r w:rsidRPr="00281BB1">
        <w:rPr>
          <w:rFonts w:ascii="Times New Roman" w:hAnsi="Times New Roman"/>
          <w:color w:val="000000"/>
          <w:lang w:val="ru-RU"/>
        </w:rPr>
        <w:t>Извещение ФП об исполнении распоряжения на вывод средств с СЦР Клиента-ФЛ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CustomerDCSellingFINotification</w:t>
      </w:r>
      <w:r w:rsidRPr="00281BB1">
        <w:rPr>
          <w:rFonts w:ascii="Times New Roman" w:hAnsi="Times New Roman"/>
          <w:color w:val="000000"/>
          <w:lang w:val="ru-RU"/>
        </w:rPr>
        <w:t>);</w:t>
      </w:r>
    </w:p>
    <w:p w:rsidR="008C244E" w:rsidRPr="00281BB1" w:rsidRDefault="00281BB1" w:rsidP="00387B04">
      <w:pPr>
        <w:numPr>
          <w:ilvl w:val="0"/>
          <w:numId w:val="49"/>
        </w:numPr>
        <w:jc w:val="both"/>
        <w:rPr>
          <w:lang w:val="ru-RU"/>
        </w:rPr>
      </w:pPr>
      <w:r w:rsidRPr="00281BB1">
        <w:rPr>
          <w:rFonts w:ascii="Times New Roman" w:hAnsi="Times New Roman"/>
          <w:color w:val="000000"/>
          <w:lang w:val="ru-RU"/>
        </w:rPr>
        <w:t>Извещение ФЛ об исполнении распоряжения на вывод средств с СЦР Клиента-ФЛ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CustomerDCSellingNotification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 xml:space="preserve"> Клиент-ФЛ хочет вывести средства со своего СЦР.</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Клиент-ФЛ инициирует операцию вывода средств с СЦР, направляет ФП ЭС "Запрос возможности вывода средств с СЦР Клиента-ФЛ"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CustomerDCSellingPossibilityRequest</w:t>
      </w:r>
      <w:r w:rsidRPr="00281BB1">
        <w:rPr>
          <w:rFonts w:ascii="Times New Roman" w:hAnsi="Times New Roman"/>
          <w:color w:val="000000"/>
          <w:lang w:val="ru-RU"/>
        </w:rPr>
        <w:t>) с указанием суммы и счета Клиента-ФЛ, открытого у ФП, или ЭСП для зачисления безналичных денежных средств.</w:t>
      </w:r>
    </w:p>
    <w:p w:rsidR="008C244E" w:rsidRPr="00281BB1" w:rsidRDefault="00281BB1">
      <w:pPr>
        <w:spacing w:after="269"/>
        <w:jc w:val="both"/>
        <w:rPr>
          <w:lang w:val="ru-RU"/>
        </w:rPr>
      </w:pPr>
      <w:r w:rsidRPr="00281BB1">
        <w:rPr>
          <w:rFonts w:ascii="Times New Roman" w:hAnsi="Times New Roman"/>
          <w:color w:val="000000"/>
          <w:lang w:val="ru-RU"/>
        </w:rPr>
        <w:t>2. ФП проводит входной контроль ЭС "Запрос возможности вывода средств с СЦР Клиента-ФЛ"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CustomerDCSellingPossibilityRequest</w:t>
      </w:r>
      <w:r w:rsidRPr="00281BB1">
        <w:rPr>
          <w:rFonts w:ascii="Times New Roman" w:hAnsi="Times New Roman"/>
          <w:color w:val="000000"/>
          <w:lang w:val="ru-RU"/>
        </w:rPr>
        <w:t>), выполняет проверки:</w:t>
      </w:r>
    </w:p>
    <w:p w:rsidR="008C244E" w:rsidRDefault="00281BB1" w:rsidP="00387B04">
      <w:pPr>
        <w:numPr>
          <w:ilvl w:val="0"/>
          <w:numId w:val="50"/>
        </w:numPr>
        <w:jc w:val="both"/>
      </w:pPr>
      <w:r>
        <w:rPr>
          <w:rFonts w:ascii="Times New Roman" w:hAnsi="Times New Roman"/>
          <w:color w:val="000000"/>
        </w:rPr>
        <w:t>правомерность операции;</w:t>
      </w:r>
    </w:p>
    <w:p w:rsidR="008C244E" w:rsidRPr="00281BB1" w:rsidRDefault="00281BB1" w:rsidP="00387B04">
      <w:pPr>
        <w:numPr>
          <w:ilvl w:val="0"/>
          <w:numId w:val="50"/>
        </w:numPr>
        <w:jc w:val="both"/>
        <w:rPr>
          <w:lang w:val="ru-RU"/>
        </w:rPr>
      </w:pPr>
      <w:r w:rsidRPr="00281BB1">
        <w:rPr>
          <w:rFonts w:ascii="Times New Roman" w:hAnsi="Times New Roman"/>
          <w:color w:val="000000"/>
          <w:lang w:val="ru-RU"/>
        </w:rPr>
        <w:t>принадлежность указанного счета / ЭСП зачисления Клиенту-ФЛ.</w:t>
      </w:r>
    </w:p>
    <w:p w:rsidR="008C244E" w:rsidRPr="00281BB1" w:rsidRDefault="00281BB1">
      <w:pPr>
        <w:spacing w:after="269"/>
        <w:jc w:val="both"/>
        <w:rPr>
          <w:lang w:val="ru-RU"/>
        </w:rPr>
      </w:pPr>
      <w:r w:rsidRPr="00281BB1">
        <w:rPr>
          <w:rFonts w:ascii="Times New Roman" w:hAnsi="Times New Roman"/>
          <w:color w:val="000000"/>
          <w:lang w:val="ru-RU"/>
        </w:rPr>
        <w:t>В случае успешного прохождения контроля ФП перенаправляет РОРД ЭС "Запрос возможности вывода средств с СЦР Клиента-ФЛ"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CustomerDCSellingPossibilityRequest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3. РОРД проводит входной контроль ЭС "Запрос возможности вывода средств с СЦР Клиента-ФЛ"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CustomerDCSellingPossibilityRequest</w:t>
      </w:r>
      <w:r w:rsidRPr="00281BB1">
        <w:rPr>
          <w:rFonts w:ascii="Times New Roman" w:hAnsi="Times New Roman"/>
          <w:color w:val="000000"/>
          <w:lang w:val="ru-RU"/>
        </w:rPr>
        <w:t>). В случае успешного прохождения контроля РОРД создает Эталон ЭС "Распоряжение на вывод средств с СЦР Клиента-ФЛ"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CustomerDCSellingRequest</w:t>
      </w:r>
      <w:r w:rsidRPr="00281BB1">
        <w:rPr>
          <w:rFonts w:ascii="Times New Roman" w:hAnsi="Times New Roman"/>
          <w:color w:val="000000"/>
          <w:lang w:val="ru-RU"/>
        </w:rPr>
        <w:t>), в состав которого входит эталон транзакционного сообщения РР, инкапсулирует его в формируемое ЭС "Ответ на запрос возможности вывода средств с СЦР Клиента-ФЛ"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CustomerDCSellingPossibilityResponse</w:t>
      </w:r>
      <w:r w:rsidRPr="00281BB1">
        <w:rPr>
          <w:rFonts w:ascii="Times New Roman" w:hAnsi="Times New Roman"/>
          <w:color w:val="000000"/>
          <w:lang w:val="ru-RU"/>
        </w:rPr>
        <w:t>), которое направляет ФП.</w:t>
      </w:r>
    </w:p>
    <w:p w:rsidR="008C244E" w:rsidRPr="00281BB1" w:rsidRDefault="00281BB1">
      <w:pPr>
        <w:spacing w:after="269"/>
        <w:jc w:val="both"/>
        <w:rPr>
          <w:lang w:val="ru-RU"/>
        </w:rPr>
      </w:pPr>
      <w:r w:rsidRPr="00281BB1">
        <w:rPr>
          <w:rFonts w:ascii="Times New Roman" w:hAnsi="Times New Roman"/>
          <w:color w:val="000000"/>
          <w:lang w:val="ru-RU"/>
        </w:rPr>
        <w:t>4. ФП проводит входной контроль и в случае успешного прохождения контроля перенаправляет ЭС Клиенту-ФЛ.</w:t>
      </w:r>
    </w:p>
    <w:p w:rsidR="008C244E" w:rsidRPr="00281BB1" w:rsidRDefault="00281BB1">
      <w:pPr>
        <w:spacing w:after="269"/>
        <w:jc w:val="both"/>
        <w:rPr>
          <w:lang w:val="ru-RU"/>
        </w:rPr>
      </w:pPr>
      <w:r w:rsidRPr="00281BB1">
        <w:rPr>
          <w:rFonts w:ascii="Times New Roman" w:hAnsi="Times New Roman"/>
          <w:color w:val="000000"/>
          <w:lang w:val="ru-RU"/>
        </w:rPr>
        <w:lastRenderedPageBreak/>
        <w:t>5. Клиент-ФЛ посредством Приложения Клиента проводит входной контроль, после успешного проведения которого разбирает ЭС, получает из него эталон ЭС "Распоряжение на вывод средств с СЦР Клиента-ФЛ"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CustomerDCSellingRequest</w:t>
      </w:r>
      <w:r w:rsidRPr="00281BB1">
        <w:rPr>
          <w:rFonts w:ascii="Times New Roman" w:hAnsi="Times New Roman"/>
          <w:color w:val="000000"/>
          <w:lang w:val="ru-RU"/>
        </w:rPr>
        <w:t>), в состав которого входит эталон транзакционного сообщения РР. Клиент-ФЛ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Клиент-ФЛ направляет в адрес ФП ЭС "Распоряжение на вывод средств с СЦР Клиента-ФЛ"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CustomerDCSellingRequest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6. ФП проводит входной контроль ЭС. В случае успешного прохождения контроля ФП перенаправляет РОРД ЭС "Распоряжение на вывод средств с СЦР Клиента-ФЛ"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CustomerDCSellingRequest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7. РОРД проводит входной контроль распоряжения и осуществляет контроль на:</w:t>
      </w:r>
    </w:p>
    <w:p w:rsidR="008C244E" w:rsidRPr="00281BB1" w:rsidRDefault="00281BB1" w:rsidP="00387B04">
      <w:pPr>
        <w:numPr>
          <w:ilvl w:val="0"/>
          <w:numId w:val="51"/>
        </w:numPr>
        <w:jc w:val="both"/>
        <w:rPr>
          <w:lang w:val="ru-RU"/>
        </w:rPr>
      </w:pPr>
      <w:r w:rsidRPr="00281BB1">
        <w:rPr>
          <w:rFonts w:ascii="Times New Roman" w:hAnsi="Times New Roman"/>
          <w:color w:val="000000"/>
          <w:lang w:val="ru-RU"/>
        </w:rPr>
        <w:t>соответствие ролей отправителя и получателя типу совершаемой операции;</w:t>
      </w:r>
    </w:p>
    <w:p w:rsidR="008C244E" w:rsidRPr="00281BB1" w:rsidRDefault="00281BB1" w:rsidP="00387B04">
      <w:pPr>
        <w:numPr>
          <w:ilvl w:val="0"/>
          <w:numId w:val="51"/>
        </w:numPr>
        <w:jc w:val="both"/>
        <w:rPr>
          <w:lang w:val="ru-RU"/>
        </w:rPr>
      </w:pPr>
      <w:r w:rsidRPr="00281BB1">
        <w:rPr>
          <w:rFonts w:ascii="Times New Roman" w:hAnsi="Times New Roman"/>
          <w:color w:val="000000"/>
          <w:lang w:val="ru-RU"/>
        </w:rPr>
        <w:t xml:space="preserve">наличие и текущий статус СЦР Клиента-ФЛ и ФП; </w:t>
      </w:r>
    </w:p>
    <w:p w:rsidR="008C244E" w:rsidRPr="00281BB1" w:rsidRDefault="00281BB1" w:rsidP="00387B04">
      <w:pPr>
        <w:numPr>
          <w:ilvl w:val="0"/>
          <w:numId w:val="51"/>
        </w:numPr>
        <w:jc w:val="both"/>
        <w:rPr>
          <w:lang w:val="ru-RU"/>
        </w:rPr>
      </w:pPr>
      <w:r w:rsidRPr="00281BB1">
        <w:rPr>
          <w:rFonts w:ascii="Times New Roman" w:hAnsi="Times New Roman"/>
          <w:color w:val="000000"/>
          <w:lang w:val="ru-RU"/>
        </w:rPr>
        <w:t>достаточность ЦР на СЦР Клиента-ФЛ;</w:t>
      </w:r>
    </w:p>
    <w:p w:rsidR="008C244E" w:rsidRPr="00281BB1" w:rsidRDefault="00281BB1" w:rsidP="00387B04">
      <w:pPr>
        <w:numPr>
          <w:ilvl w:val="0"/>
          <w:numId w:val="51"/>
        </w:numPr>
        <w:jc w:val="both"/>
        <w:rPr>
          <w:lang w:val="ru-RU"/>
        </w:rPr>
      </w:pPr>
      <w:r w:rsidRPr="00281BB1">
        <w:rPr>
          <w:rFonts w:ascii="Times New Roman" w:hAnsi="Times New Roman"/>
          <w:color w:val="000000"/>
          <w:lang w:val="ru-RU"/>
        </w:rPr>
        <w:t>непревышение установленных лимитов (при наличии).</w:t>
      </w:r>
    </w:p>
    <w:p w:rsidR="008C244E" w:rsidRPr="00281BB1" w:rsidRDefault="00281BB1">
      <w:pPr>
        <w:spacing w:after="269"/>
        <w:jc w:val="both"/>
        <w:rPr>
          <w:lang w:val="ru-RU"/>
        </w:rPr>
      </w:pPr>
      <w:r w:rsidRPr="00281BB1">
        <w:rPr>
          <w:rFonts w:ascii="Times New Roman" w:hAnsi="Times New Roman"/>
          <w:color w:val="000000"/>
          <w:lang w:val="ru-RU"/>
        </w:rPr>
        <w:t>В случае успешного прохождения контролей РОРД переводит ЦР с СЦР Клиента-ФЛ на СЦР ФП, направляет ФП ЭС "Извещение ФП об исполнении распоряжения на вывод средств с СЦР Клиента-ФЛ"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CustomerDCSellingFINotification</w:t>
      </w:r>
      <w:r w:rsidRPr="00281BB1">
        <w:rPr>
          <w:rFonts w:ascii="Times New Roman" w:hAnsi="Times New Roman"/>
          <w:color w:val="000000"/>
          <w:lang w:val="ru-RU"/>
        </w:rPr>
        <w:t>), направляет ФП ЭС "Извещение ФЛ об исполнении распоряжения на вывод средств с СЦР Клиента-ФЛ"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CustomerDCSellingNotification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8. ФП после получения и успешного проведения входного контроля ЭС "Извещение ФП об исполнении распоряжения на вывод средств с СЦР Клиента-ФЛ"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CustomerDCSellingFINotification</w:t>
      </w:r>
      <w:r w:rsidRPr="00281BB1">
        <w:rPr>
          <w:rFonts w:ascii="Times New Roman" w:hAnsi="Times New Roman"/>
          <w:color w:val="000000"/>
          <w:lang w:val="ru-RU"/>
        </w:rPr>
        <w:t xml:space="preserve">) зачисляет необходимую сумму безналичных денежных средств со своего счета на банковский счет / ЭСП Клиента-ФЛ. </w:t>
      </w:r>
    </w:p>
    <w:p w:rsidR="008C244E" w:rsidRPr="00281BB1" w:rsidRDefault="00281BB1">
      <w:pPr>
        <w:spacing w:after="269"/>
        <w:jc w:val="both"/>
        <w:rPr>
          <w:lang w:val="ru-RU"/>
        </w:rPr>
      </w:pPr>
      <w:r w:rsidRPr="00281BB1">
        <w:rPr>
          <w:rFonts w:ascii="Times New Roman" w:hAnsi="Times New Roman"/>
          <w:color w:val="000000"/>
          <w:lang w:val="ru-RU"/>
        </w:rPr>
        <w:t>9. ФП после получения и успешного проведения входного контроля ЭС "Извещение ФЛ об исполнении распоряжения на вывод средств с СЦР Клиента-ФЛ"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CustomerDCSellingNotification</w:t>
      </w:r>
      <w:r w:rsidRPr="00281BB1">
        <w:rPr>
          <w:rFonts w:ascii="Times New Roman" w:hAnsi="Times New Roman"/>
          <w:color w:val="000000"/>
          <w:lang w:val="ru-RU"/>
        </w:rPr>
        <w:t>) перенаправляет ЭС Клиенту-ФЛ.</w:t>
      </w:r>
    </w:p>
    <w:p w:rsidR="008C244E" w:rsidRDefault="00281BB1">
      <w:pPr>
        <w:pStyle w:val="30"/>
      </w:pPr>
      <w:bookmarkStart w:id="177" w:name="_Toc192512310"/>
      <w:r>
        <w:lastRenderedPageBreak/>
        <w:t>Неуспешный сценарий обмена 1</w:t>
      </w:r>
      <w:bookmarkEnd w:id="177"/>
    </w:p>
    <w:p w:rsidR="008C244E" w:rsidRDefault="00281BB1">
      <w:r>
        <w:rPr>
          <w:noProof/>
          <w:lang w:val="ru-RU" w:eastAsia="ru-RU"/>
        </w:rPr>
        <w:drawing>
          <wp:inline distT="0" distB="0" distL="0" distR="0">
            <wp:extent cx="6217920" cy="2511083"/>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
                    <pic:cNvPicPr/>
                  </pic:nvPicPr>
                  <pic:blipFill>
                    <a:blip r:embed="rId28"/>
                    <a:stretch>
                      <a:fillRect/>
                    </a:stretch>
                  </pic:blipFill>
                  <pic:spPr>
                    <a:xfrm>
                      <a:off x="0" y="0"/>
                      <a:ext cx="6217920" cy="2511083"/>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 xml:space="preserve">Описание </w:t>
      </w:r>
    </w:p>
    <w:p w:rsidR="008C244E" w:rsidRPr="00281BB1" w:rsidRDefault="00281BB1">
      <w:pPr>
        <w:spacing w:after="269"/>
        <w:jc w:val="both"/>
        <w:rPr>
          <w:lang w:val="ru-RU"/>
        </w:rPr>
      </w:pPr>
      <w:r w:rsidRPr="00281BB1">
        <w:rPr>
          <w:rFonts w:ascii="Times New Roman" w:hAnsi="Times New Roman"/>
          <w:color w:val="000000"/>
          <w:lang w:val="ru-RU"/>
        </w:rPr>
        <w:t>Неуспешный вывод средств с СЦР на банковский счет или при увеличении остатка ЭДС, проводимый по инициативе Клиента-ФЛ.</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52"/>
        </w:numPr>
        <w:jc w:val="both"/>
        <w:rPr>
          <w:lang w:val="ru-RU"/>
        </w:rPr>
      </w:pPr>
      <w:r w:rsidRPr="00281BB1">
        <w:rPr>
          <w:rFonts w:ascii="Times New Roman" w:hAnsi="Times New Roman"/>
          <w:color w:val="000000"/>
          <w:lang w:val="ru-RU"/>
        </w:rPr>
        <w:t>Распоряжение на вывод средств с СЦР Клиента-ФЛ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CustomerDCSellingRequest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 xml:space="preserve"> Клиент-ФЛ инициировал вывод средств с СЦР и уже получил эталон ЭС "Распоряжение на вывод средств с СЦР Клиента-ФЛ"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CustomerDCSellingRequest</w:t>
      </w:r>
      <w:r w:rsidRPr="00281BB1">
        <w:rPr>
          <w:rFonts w:ascii="Times New Roman" w:hAnsi="Times New Roman"/>
          <w:color w:val="000000"/>
          <w:lang w:val="ru-RU"/>
        </w:rPr>
        <w:t>), в состав которого входит эталон транзакционного сообщения РР.</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Клиент-ФЛ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Клиент-ФЛ направляет в адрес ФП ЭС "Распоряжение на вывод средств с СЦР Клиента-ФЛ"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CustomerDCSellingRequest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 xml:space="preserve">ФП проводит входной контроль ЭС, выполняет необходимые контроли. </w:t>
      </w:r>
    </w:p>
    <w:p w:rsidR="008C244E" w:rsidRPr="00281BB1" w:rsidRDefault="00281BB1">
      <w:pPr>
        <w:spacing w:after="269"/>
        <w:jc w:val="both"/>
        <w:rPr>
          <w:lang w:val="ru-RU"/>
        </w:rPr>
      </w:pPr>
      <w:r w:rsidRPr="00281BB1">
        <w:rPr>
          <w:rFonts w:ascii="Times New Roman" w:hAnsi="Times New Roman"/>
          <w:color w:val="000000"/>
          <w:lang w:val="ru-RU"/>
        </w:rPr>
        <w:t>2.В случае неуспешного прохождения проверок ФП информирует Клиента-ФЛ о невозможности исполнения заявки.</w:t>
      </w:r>
    </w:p>
    <w:p w:rsidR="008C244E" w:rsidRDefault="00281BB1">
      <w:pPr>
        <w:pStyle w:val="30"/>
      </w:pPr>
      <w:bookmarkStart w:id="178" w:name="_Toc192512311"/>
      <w:r>
        <w:lastRenderedPageBreak/>
        <w:t>Неуспешный сценарий обмена 2</w:t>
      </w:r>
      <w:bookmarkEnd w:id="178"/>
    </w:p>
    <w:p w:rsidR="008C244E" w:rsidRDefault="00281BB1">
      <w:r>
        <w:rPr>
          <w:noProof/>
          <w:lang w:val="ru-RU" w:eastAsia="ru-RU"/>
        </w:rPr>
        <w:drawing>
          <wp:inline distT="0" distB="0" distL="0" distR="0">
            <wp:extent cx="6217920" cy="49282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29"/>
                    <a:stretch>
                      <a:fillRect/>
                    </a:stretch>
                  </pic:blipFill>
                  <pic:spPr>
                    <a:xfrm>
                      <a:off x="0" y="0"/>
                      <a:ext cx="6217920" cy="4928200"/>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 xml:space="preserve">Описание </w:t>
      </w:r>
    </w:p>
    <w:p w:rsidR="008C244E" w:rsidRPr="00281BB1" w:rsidRDefault="00281BB1">
      <w:pPr>
        <w:spacing w:after="269"/>
        <w:jc w:val="both"/>
        <w:rPr>
          <w:lang w:val="ru-RU"/>
        </w:rPr>
      </w:pPr>
      <w:r w:rsidRPr="00281BB1">
        <w:rPr>
          <w:rFonts w:ascii="Times New Roman" w:hAnsi="Times New Roman"/>
          <w:color w:val="000000"/>
          <w:lang w:val="ru-RU"/>
        </w:rPr>
        <w:t>Неуспешный вывод средств с СЦР на банковский счет или при увеличении остатка ЭДС, проводимый по инициативе Клиента-ФЛ.</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53"/>
        </w:numPr>
        <w:jc w:val="both"/>
        <w:rPr>
          <w:lang w:val="ru-RU"/>
        </w:rPr>
      </w:pPr>
      <w:r w:rsidRPr="00281BB1">
        <w:rPr>
          <w:rFonts w:ascii="Times New Roman" w:hAnsi="Times New Roman"/>
          <w:color w:val="000000"/>
          <w:lang w:val="ru-RU"/>
        </w:rPr>
        <w:t>Распоряжение на вывод средств с СЦР Клиента-ФЛ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CustomerDCSellingRequest</w:t>
      </w:r>
      <w:r w:rsidRPr="00281BB1">
        <w:rPr>
          <w:rFonts w:ascii="Times New Roman" w:hAnsi="Times New Roman"/>
          <w:color w:val="000000"/>
          <w:lang w:val="ru-RU"/>
        </w:rPr>
        <w:t>);</w:t>
      </w:r>
    </w:p>
    <w:p w:rsidR="008C244E" w:rsidRDefault="00281BB1" w:rsidP="00387B04">
      <w:pPr>
        <w:numPr>
          <w:ilvl w:val="0"/>
          <w:numId w:val="53"/>
        </w:numPr>
        <w:jc w:val="both"/>
      </w:pPr>
      <w:r>
        <w:rPr>
          <w:rFonts w:ascii="Times New Roman" w:hAnsi="Times New Roman"/>
          <w:color w:val="000000"/>
        </w:rPr>
        <w:t>Результат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Клиент-ФЛ инициировал вывод средств с СЦР и уже получил эталон ЭС "Распоряжение на вывод средств с СЦР Клиента-ФЛ"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CustomerDCSellingRequest</w:t>
      </w:r>
      <w:r w:rsidRPr="00281BB1">
        <w:rPr>
          <w:rFonts w:ascii="Times New Roman" w:hAnsi="Times New Roman"/>
          <w:color w:val="000000"/>
          <w:lang w:val="ru-RU"/>
        </w:rPr>
        <w:t>), в состав которого входит эталон транзакционного сообщения РР.</w:t>
      </w:r>
    </w:p>
    <w:p w:rsidR="008C244E" w:rsidRPr="00281BB1" w:rsidRDefault="00281BB1">
      <w:pPr>
        <w:spacing w:after="269"/>
        <w:jc w:val="both"/>
        <w:rPr>
          <w:lang w:val="ru-RU"/>
        </w:rPr>
      </w:pPr>
      <w:r w:rsidRPr="00281BB1">
        <w:rPr>
          <w:rFonts w:ascii="Times New Roman" w:hAnsi="Times New Roman"/>
          <w:b/>
          <w:color w:val="000000"/>
          <w:lang w:val="ru-RU"/>
        </w:rPr>
        <w:lastRenderedPageBreak/>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Клиент-ФЛ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Клиент-ФЛ направляет в адрес ФП ЭС "Распоряжение на вывод средств с СЦР Клиента-ФЛ"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CustomerDCSellingRequest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2. ФП проводит входной контроль ЭС. В случае успешного прохождения контроля ФП перенаправляет РОРД ЭС "Распоряжение на вывод средств с СЦР Клиента-ФЛ" (</w:t>
      </w:r>
      <w:r>
        <w:rPr>
          <w:rFonts w:ascii="Times New Roman" w:hAnsi="Times New Roman"/>
          <w:color w:val="000000"/>
        </w:rPr>
        <w:t>cbdc</w:t>
      </w:r>
      <w:r w:rsidRPr="00281BB1">
        <w:rPr>
          <w:rFonts w:ascii="Times New Roman" w:hAnsi="Times New Roman"/>
          <w:color w:val="000000"/>
          <w:lang w:val="ru-RU"/>
        </w:rPr>
        <w:t xml:space="preserve">.002 </w:t>
      </w:r>
      <w:r>
        <w:rPr>
          <w:rFonts w:ascii="Times New Roman" w:hAnsi="Times New Roman"/>
          <w:color w:val="000000"/>
        </w:rPr>
        <w:t>CustomerDCSellingRequest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3. РОРД проводит входной контроль распоряжения и осуществляет контроль на:</w:t>
      </w:r>
    </w:p>
    <w:p w:rsidR="008C244E" w:rsidRPr="00281BB1" w:rsidRDefault="00281BB1" w:rsidP="00387B04">
      <w:pPr>
        <w:numPr>
          <w:ilvl w:val="0"/>
          <w:numId w:val="54"/>
        </w:numPr>
        <w:jc w:val="both"/>
        <w:rPr>
          <w:lang w:val="ru-RU"/>
        </w:rPr>
      </w:pPr>
      <w:r w:rsidRPr="00281BB1">
        <w:rPr>
          <w:rFonts w:ascii="Times New Roman" w:hAnsi="Times New Roman"/>
          <w:color w:val="000000"/>
          <w:lang w:val="ru-RU"/>
        </w:rPr>
        <w:t>соответствие ролей отправителя и получателя типу совершаемой операции;</w:t>
      </w:r>
    </w:p>
    <w:p w:rsidR="008C244E" w:rsidRPr="00281BB1" w:rsidRDefault="00281BB1" w:rsidP="00387B04">
      <w:pPr>
        <w:numPr>
          <w:ilvl w:val="0"/>
          <w:numId w:val="54"/>
        </w:numPr>
        <w:jc w:val="both"/>
        <w:rPr>
          <w:lang w:val="ru-RU"/>
        </w:rPr>
      </w:pPr>
      <w:r w:rsidRPr="00281BB1">
        <w:rPr>
          <w:rFonts w:ascii="Times New Roman" w:hAnsi="Times New Roman"/>
          <w:color w:val="000000"/>
          <w:lang w:val="ru-RU"/>
        </w:rPr>
        <w:t xml:space="preserve">наличие и текущий статус СЦР Клиента-ФЛ и ФП; </w:t>
      </w:r>
    </w:p>
    <w:p w:rsidR="008C244E" w:rsidRPr="00281BB1" w:rsidRDefault="00281BB1" w:rsidP="00387B04">
      <w:pPr>
        <w:numPr>
          <w:ilvl w:val="0"/>
          <w:numId w:val="54"/>
        </w:numPr>
        <w:jc w:val="both"/>
        <w:rPr>
          <w:lang w:val="ru-RU"/>
        </w:rPr>
      </w:pPr>
      <w:r w:rsidRPr="00281BB1">
        <w:rPr>
          <w:rFonts w:ascii="Times New Roman" w:hAnsi="Times New Roman"/>
          <w:color w:val="000000"/>
          <w:lang w:val="ru-RU"/>
        </w:rPr>
        <w:t>достаточность ЦР на СЦР Клиента-ФЛ;</w:t>
      </w:r>
    </w:p>
    <w:p w:rsidR="008C244E" w:rsidRPr="00281BB1" w:rsidRDefault="00281BB1" w:rsidP="00387B04">
      <w:pPr>
        <w:numPr>
          <w:ilvl w:val="0"/>
          <w:numId w:val="54"/>
        </w:numPr>
        <w:jc w:val="both"/>
        <w:rPr>
          <w:lang w:val="ru-RU"/>
        </w:rPr>
      </w:pPr>
      <w:r w:rsidRPr="00281BB1">
        <w:rPr>
          <w:rFonts w:ascii="Times New Roman" w:hAnsi="Times New Roman"/>
          <w:color w:val="000000"/>
          <w:lang w:val="ru-RU"/>
        </w:rPr>
        <w:t>непревышение установленных лимитов (при наличии).</w:t>
      </w:r>
    </w:p>
    <w:p w:rsidR="008C244E" w:rsidRPr="00281BB1" w:rsidRDefault="00281BB1">
      <w:pPr>
        <w:spacing w:after="269"/>
        <w:jc w:val="both"/>
        <w:rPr>
          <w:lang w:val="ru-RU"/>
        </w:rPr>
      </w:pPr>
      <w:r w:rsidRPr="00281BB1">
        <w:rPr>
          <w:rFonts w:ascii="Times New Roman" w:hAnsi="Times New Roman"/>
          <w:color w:val="000000"/>
          <w:lang w:val="ru-RU"/>
        </w:rPr>
        <w:t>4. В случае неуспешного прохождения проверок РОРД формирует в адрес ФП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 ФП после получения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Клиента-ФЛ о невозможности исполнения заявки.</w:t>
      </w:r>
    </w:p>
    <w:p w:rsidR="008C244E" w:rsidRPr="00281BB1" w:rsidRDefault="00281BB1">
      <w:pPr>
        <w:spacing w:after="269"/>
        <w:jc w:val="both"/>
        <w:rPr>
          <w:lang w:val="ru-RU"/>
        </w:rPr>
      </w:pPr>
      <w:r w:rsidRPr="00281BB1">
        <w:rPr>
          <w:rFonts w:ascii="Times New Roman" w:hAnsi="Times New Roman"/>
          <w:color w:val="000000"/>
          <w:lang w:val="ru-RU"/>
        </w:rPr>
        <w:t>5. В случае успешного прохождения контролей РОРД делает попытку исполнить распоряжение. Если исполнить распоряжение не удается, РОРД формирует в адрес ФП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 ФП после получения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Клиента-ФЛ о невозможности исполнения заявки.</w:t>
      </w:r>
    </w:p>
    <w:p w:rsidR="008C244E" w:rsidRPr="00281BB1" w:rsidRDefault="00281BB1">
      <w:pPr>
        <w:pStyle w:val="21"/>
        <w:rPr>
          <w:lang w:val="ru-RU"/>
        </w:rPr>
      </w:pPr>
      <w:bookmarkStart w:id="179" w:name="_Toc192512312"/>
      <w:r w:rsidRPr="00281BB1">
        <w:rPr>
          <w:lang w:val="ru-RU"/>
        </w:rPr>
        <w:t>Изменение Клиентом-ЮЛ статуса своего СЦР</w:t>
      </w:r>
      <w:bookmarkEnd w:id="179"/>
    </w:p>
    <w:p w:rsidR="008C244E" w:rsidRDefault="00281BB1">
      <w:pPr>
        <w:pStyle w:val="30"/>
      </w:pPr>
      <w:bookmarkStart w:id="180" w:name="_Toc192512313"/>
      <w:r>
        <w:t>Область применения</w:t>
      </w:r>
      <w:bookmarkEnd w:id="180"/>
    </w:p>
    <w:p w:rsidR="008C244E" w:rsidRPr="00281BB1" w:rsidRDefault="00281BB1">
      <w:pPr>
        <w:spacing w:after="269"/>
        <w:rPr>
          <w:lang w:val="ru-RU"/>
        </w:rPr>
      </w:pPr>
      <w:r w:rsidRPr="00281BB1">
        <w:rPr>
          <w:rFonts w:ascii="Times New Roman" w:hAnsi="Times New Roman"/>
          <w:color w:val="000000"/>
          <w:lang w:val="ru-RU"/>
        </w:rPr>
        <w:t>При необходимости Клиент-ЮЛ может изменить статус своего СЦР (заблокировать/разблокировать/закрыть), направив из ДБО</w:t>
      </w:r>
      <w:r>
        <w:rPr>
          <w:rFonts w:ascii="Times New Roman" w:hAnsi="Times New Roman"/>
          <w:color w:val="000000"/>
        </w:rPr>
        <w:t> </w:t>
      </w:r>
      <w:r w:rsidRPr="00281BB1">
        <w:rPr>
          <w:rFonts w:ascii="Times New Roman" w:hAnsi="Times New Roman"/>
          <w:color w:val="000000"/>
          <w:lang w:val="ru-RU"/>
        </w:rPr>
        <w:t>ФП запрос.</w:t>
      </w:r>
    </w:p>
    <w:p w:rsidR="008C244E" w:rsidRDefault="00281BB1">
      <w:pPr>
        <w:pStyle w:val="30"/>
      </w:pPr>
      <w:bookmarkStart w:id="181" w:name="_Toc192512314"/>
      <w:r>
        <w:lastRenderedPageBreak/>
        <w:t>Основной сценарий обмена</w:t>
      </w:r>
      <w:bookmarkEnd w:id="181"/>
    </w:p>
    <w:p w:rsidR="008C244E" w:rsidRDefault="00281BB1">
      <w:r>
        <w:rPr>
          <w:noProof/>
          <w:lang w:val="ru-RU" w:eastAsia="ru-RU"/>
        </w:rPr>
        <w:drawing>
          <wp:inline distT="0" distB="0" distL="0" distR="0">
            <wp:extent cx="6217920" cy="5100139"/>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30"/>
                    <a:stretch>
                      <a:fillRect/>
                    </a:stretch>
                  </pic:blipFill>
                  <pic:spPr>
                    <a:xfrm>
                      <a:off x="0" y="0"/>
                      <a:ext cx="6217920" cy="5100139"/>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Успешное исполнение запроса Клиента-ЮЛ на блокировку/разблокировку/закрытие своего СЦР.</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55"/>
        </w:numPr>
        <w:jc w:val="both"/>
      </w:pPr>
      <w:r>
        <w:rPr>
          <w:rFonts w:ascii="Times New Roman" w:hAnsi="Times New Roman"/>
          <w:color w:val="000000"/>
        </w:rPr>
        <w:t>Запрос возможности управления СЦР Клиента-ЮЛ (cbdc.012 OrganisationWalletManagementPossibilityRequest);</w:t>
      </w:r>
    </w:p>
    <w:p w:rsidR="008C244E" w:rsidRDefault="00281BB1" w:rsidP="00387B04">
      <w:pPr>
        <w:numPr>
          <w:ilvl w:val="0"/>
          <w:numId w:val="55"/>
        </w:numPr>
        <w:jc w:val="both"/>
      </w:pPr>
      <w:r>
        <w:rPr>
          <w:rFonts w:ascii="Times New Roman" w:hAnsi="Times New Roman"/>
          <w:color w:val="000000"/>
        </w:rPr>
        <w:t>Ответ на запрос возможности управления СЦР Клиента-ЮЛ (cbdc.013 OrganisationWalletManagementPossibilityResponse);</w:t>
      </w:r>
    </w:p>
    <w:p w:rsidR="008C244E" w:rsidRDefault="00281BB1" w:rsidP="00387B04">
      <w:pPr>
        <w:numPr>
          <w:ilvl w:val="0"/>
          <w:numId w:val="55"/>
        </w:numPr>
        <w:jc w:val="both"/>
      </w:pPr>
      <w:r>
        <w:rPr>
          <w:rFonts w:ascii="Times New Roman" w:hAnsi="Times New Roman"/>
          <w:color w:val="000000"/>
        </w:rPr>
        <w:t>Запрос на изменение статуса СЦР Клиента-ЮЛ (cbdc.022 OrganisationWalletManagementRequest);</w:t>
      </w:r>
    </w:p>
    <w:p w:rsidR="008C244E" w:rsidRDefault="00281BB1" w:rsidP="00387B04">
      <w:pPr>
        <w:numPr>
          <w:ilvl w:val="0"/>
          <w:numId w:val="55"/>
        </w:numPr>
        <w:jc w:val="both"/>
      </w:pPr>
      <w:r>
        <w:rPr>
          <w:rFonts w:ascii="Times New Roman" w:hAnsi="Times New Roman"/>
          <w:color w:val="000000"/>
        </w:rPr>
        <w:lastRenderedPageBreak/>
        <w:t>Уведомление об изменении статуса СЦР Клиента-ЮЛ (cbdc.023 OrganisationWalletManagementNotification);</w:t>
      </w:r>
    </w:p>
    <w:p w:rsidR="008C244E" w:rsidRPr="00281BB1" w:rsidRDefault="00281BB1" w:rsidP="00387B04">
      <w:pPr>
        <w:numPr>
          <w:ilvl w:val="0"/>
          <w:numId w:val="55"/>
        </w:numPr>
        <w:jc w:val="both"/>
        <w:rPr>
          <w:lang w:val="ru-RU"/>
        </w:rPr>
      </w:pPr>
      <w:r w:rsidRPr="00281BB1">
        <w:rPr>
          <w:rFonts w:ascii="Times New Roman" w:hAnsi="Times New Roman"/>
          <w:color w:val="000000"/>
          <w:lang w:val="ru-RU"/>
        </w:rPr>
        <w:t>Уведомление ФП об изменении статуса СЦР Клиента по запросу иных субъектов ПлЦР (</w:t>
      </w:r>
      <w:r>
        <w:rPr>
          <w:rFonts w:ascii="Times New Roman" w:hAnsi="Times New Roman"/>
          <w:color w:val="000000"/>
        </w:rPr>
        <w:t>cbdc</w:t>
      </w:r>
      <w:r w:rsidRPr="00281BB1">
        <w:rPr>
          <w:rFonts w:ascii="Times New Roman" w:hAnsi="Times New Roman"/>
          <w:color w:val="000000"/>
          <w:lang w:val="ru-RU"/>
        </w:rPr>
        <w:t xml:space="preserve">.023 </w:t>
      </w:r>
      <w:r>
        <w:rPr>
          <w:rFonts w:ascii="Times New Roman" w:hAnsi="Times New Roman"/>
          <w:color w:val="000000"/>
        </w:rPr>
        <w:t>ClientWalletManagementFINotification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Клиент-ЮЛ имеет действующий СЦР на ПлЦР.</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Клиент-ЮЛ формирует ЭС "Запрос возможности управления СЦР Клиента-ЮЛ "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OrganisationWalletManagementPossibilityRequest</w:t>
      </w:r>
      <w:r w:rsidRPr="00281BB1">
        <w:rPr>
          <w:rFonts w:ascii="Times New Roman" w:hAnsi="Times New Roman"/>
          <w:color w:val="000000"/>
          <w:lang w:val="ru-RU"/>
        </w:rPr>
        <w:t>), указав целевой статус СЦР и направляет ФП.</w:t>
      </w:r>
    </w:p>
    <w:p w:rsidR="008C244E" w:rsidRPr="00281BB1" w:rsidRDefault="00281BB1">
      <w:pPr>
        <w:spacing w:after="269"/>
        <w:jc w:val="both"/>
        <w:rPr>
          <w:lang w:val="ru-RU"/>
        </w:rPr>
      </w:pPr>
      <w:r w:rsidRPr="00281BB1">
        <w:rPr>
          <w:rFonts w:ascii="Times New Roman" w:hAnsi="Times New Roman"/>
          <w:color w:val="000000"/>
          <w:lang w:val="ru-RU"/>
        </w:rPr>
        <w:t>2. ФП проводит входной контроль ЭС "Запрос возможности управления СЦР Клиента-ЮЛ "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OrganisationWalletManagementPossibilityRequest</w:t>
      </w:r>
      <w:r w:rsidRPr="00281BB1">
        <w:rPr>
          <w:rFonts w:ascii="Times New Roman" w:hAnsi="Times New Roman"/>
          <w:color w:val="000000"/>
          <w:lang w:val="ru-RU"/>
        </w:rPr>
        <w:t>) и в случае успешного прохождения проверок передает в РОРД полученное от Клиента ЮЛ ЭС "Запрос возможности управления СЦР Клиента-ЮЛ"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OrganisationWalletManagementPossibilityRequest</w:t>
      </w:r>
      <w:r w:rsidRPr="00281BB1">
        <w:rPr>
          <w:rFonts w:ascii="Times New Roman" w:hAnsi="Times New Roman"/>
          <w:color w:val="000000"/>
          <w:lang w:val="ru-RU"/>
        </w:rPr>
        <w:t xml:space="preserve">). </w:t>
      </w:r>
    </w:p>
    <w:p w:rsidR="008C244E" w:rsidRPr="00281BB1" w:rsidRDefault="00281BB1">
      <w:pPr>
        <w:spacing w:after="269"/>
        <w:jc w:val="both"/>
        <w:rPr>
          <w:lang w:val="ru-RU"/>
        </w:rPr>
      </w:pPr>
      <w:r w:rsidRPr="00281BB1">
        <w:rPr>
          <w:rFonts w:ascii="Times New Roman" w:hAnsi="Times New Roman"/>
          <w:color w:val="000000"/>
          <w:lang w:val="ru-RU"/>
        </w:rPr>
        <w:t>3. РОРД осуществляет входные контроли полученного ЭС и контроли возможности исполнения запроса. При положительных результатах контролей возможности исполнения запроса формирует Эталон ЭС "Запрос на изменение статуса СЦР Клиента-ЮЛ"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OrganisationWalletManagementRequest</w:t>
      </w:r>
      <w:r w:rsidRPr="00281BB1">
        <w:rPr>
          <w:rFonts w:ascii="Times New Roman" w:hAnsi="Times New Roman"/>
          <w:color w:val="000000"/>
          <w:lang w:val="ru-RU"/>
        </w:rPr>
        <w:t>), который содержит Эталон транзакционного сообщения РР, и передает ФП, инкапсулировав его в формируемый ЭС "Ответ на запрос возможности управления СЦР Клиента-ЮЛ"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OrganisationWalletManagementPossibilityResponse</w:t>
      </w:r>
      <w:r w:rsidRPr="00281BB1">
        <w:rPr>
          <w:rFonts w:ascii="Times New Roman" w:hAnsi="Times New Roman"/>
          <w:color w:val="000000"/>
          <w:lang w:val="ru-RU"/>
        </w:rPr>
        <w:t xml:space="preserve">). </w:t>
      </w:r>
    </w:p>
    <w:p w:rsidR="008C244E" w:rsidRPr="00281BB1" w:rsidRDefault="00281BB1">
      <w:pPr>
        <w:spacing w:after="269"/>
        <w:jc w:val="both"/>
        <w:rPr>
          <w:lang w:val="ru-RU"/>
        </w:rPr>
      </w:pPr>
      <w:r w:rsidRPr="00281BB1">
        <w:rPr>
          <w:rFonts w:ascii="Times New Roman" w:hAnsi="Times New Roman"/>
          <w:color w:val="000000"/>
          <w:lang w:val="ru-RU"/>
        </w:rPr>
        <w:t>4. После получения ЭС "Ответ на запрос возможности управления СЦР организации"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OrganisationWalletManagementPossibilityResponse</w:t>
      </w:r>
      <w:r w:rsidRPr="00281BB1">
        <w:rPr>
          <w:rFonts w:ascii="Times New Roman" w:hAnsi="Times New Roman"/>
          <w:color w:val="000000"/>
          <w:lang w:val="ru-RU"/>
        </w:rPr>
        <w:t xml:space="preserve">) ФП осуществляет входные контроли. В случае успешного результата ФП передает далее Клиенту-ЮЛ полученное от РОРД ЭС. </w:t>
      </w:r>
    </w:p>
    <w:p w:rsidR="008C244E" w:rsidRPr="00281BB1" w:rsidRDefault="00281BB1">
      <w:pPr>
        <w:spacing w:after="269"/>
        <w:jc w:val="both"/>
        <w:rPr>
          <w:lang w:val="ru-RU"/>
        </w:rPr>
      </w:pPr>
      <w:r w:rsidRPr="00281BB1">
        <w:rPr>
          <w:rFonts w:ascii="Times New Roman" w:hAnsi="Times New Roman"/>
          <w:color w:val="000000"/>
          <w:lang w:val="ru-RU"/>
        </w:rPr>
        <w:t>5. Клиент ЮЛ посредством ДБО ФП осуществляет входные контроли ЭС "Ответ на запрос возможности управления СЦР Клиента-ЮЛ"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OrganisationWalletManagementPossibilityResponse</w:t>
      </w:r>
      <w:r w:rsidRPr="00281BB1">
        <w:rPr>
          <w:rFonts w:ascii="Times New Roman" w:hAnsi="Times New Roman"/>
          <w:color w:val="000000"/>
          <w:lang w:val="ru-RU"/>
        </w:rPr>
        <w:t>) и при положительных результатах разбирает ЭС, получает эталон ЭС "Запрос на изменение статуса СЦР Клиента-ЮЛ"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OrganisationWalletManagementRequest</w:t>
      </w:r>
      <w:r w:rsidRPr="00281BB1">
        <w:rPr>
          <w:rFonts w:ascii="Times New Roman" w:hAnsi="Times New Roman"/>
          <w:color w:val="000000"/>
          <w:lang w:val="ru-RU"/>
        </w:rPr>
        <w:t>), визуализирует его для подписания. Клиент-ЮЛ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Клиент-ЮЛ направляет ФП ЭС "Запрос на изменение статуса СЦР Клиента-ЮЛ"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OrganisationWalletManagementRequest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lastRenderedPageBreak/>
        <w:t>6. ФП проводит входные контроли полученного ЭС "Запрос на изменение статуса СЦР Клиента-ЮЛ"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OrganisationWalletManagementRequest</w:t>
      </w:r>
      <w:r w:rsidRPr="00281BB1">
        <w:rPr>
          <w:rFonts w:ascii="Times New Roman" w:hAnsi="Times New Roman"/>
          <w:color w:val="000000"/>
          <w:lang w:val="ru-RU"/>
        </w:rPr>
        <w:t>) и, при положительных результатах, передает ЭС далее в РОРД.</w:t>
      </w:r>
    </w:p>
    <w:p w:rsidR="008C244E" w:rsidRPr="00281BB1" w:rsidRDefault="00281BB1">
      <w:pPr>
        <w:spacing w:after="269"/>
        <w:jc w:val="both"/>
        <w:rPr>
          <w:lang w:val="ru-RU"/>
        </w:rPr>
      </w:pPr>
      <w:r w:rsidRPr="00281BB1">
        <w:rPr>
          <w:rFonts w:ascii="Times New Roman" w:hAnsi="Times New Roman"/>
          <w:color w:val="000000"/>
          <w:lang w:val="ru-RU"/>
        </w:rPr>
        <w:t>7. РОРД осуществляет входные контроли и контроли возможности исполнения полученного ЭС "Запрос на изменение статуса СЦР Клиента-ЮЛ"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OrganisationWalletManagementRequest</w:t>
      </w:r>
      <w:r w:rsidRPr="00281BB1">
        <w:rPr>
          <w:rFonts w:ascii="Times New Roman" w:hAnsi="Times New Roman"/>
          <w:color w:val="000000"/>
          <w:lang w:val="ru-RU"/>
        </w:rPr>
        <w:t>):</w:t>
      </w:r>
    </w:p>
    <w:p w:rsidR="008C244E" w:rsidRPr="00281BB1" w:rsidRDefault="00281BB1" w:rsidP="00387B04">
      <w:pPr>
        <w:numPr>
          <w:ilvl w:val="0"/>
          <w:numId w:val="56"/>
        </w:numPr>
        <w:jc w:val="both"/>
        <w:rPr>
          <w:lang w:val="ru-RU"/>
        </w:rPr>
      </w:pPr>
      <w:r w:rsidRPr="00281BB1">
        <w:rPr>
          <w:rFonts w:ascii="Times New Roman" w:hAnsi="Times New Roman"/>
          <w:color w:val="000000"/>
          <w:lang w:val="ru-RU"/>
        </w:rPr>
        <w:t>составитель ЭС имеет права в соответствии со своей ролью;</w:t>
      </w:r>
    </w:p>
    <w:p w:rsidR="008C244E" w:rsidRPr="00281BB1" w:rsidRDefault="00281BB1" w:rsidP="00387B04">
      <w:pPr>
        <w:numPr>
          <w:ilvl w:val="0"/>
          <w:numId w:val="56"/>
        </w:numPr>
        <w:jc w:val="both"/>
        <w:rPr>
          <w:lang w:val="ru-RU"/>
        </w:rPr>
      </w:pPr>
      <w:r w:rsidRPr="00281BB1">
        <w:rPr>
          <w:rFonts w:ascii="Times New Roman" w:hAnsi="Times New Roman"/>
          <w:color w:val="000000"/>
          <w:lang w:val="ru-RU"/>
        </w:rPr>
        <w:t>контроль наличия СЦР в системе;</w:t>
      </w:r>
    </w:p>
    <w:p w:rsidR="008C244E" w:rsidRPr="00281BB1" w:rsidRDefault="00281BB1" w:rsidP="00387B04">
      <w:pPr>
        <w:numPr>
          <w:ilvl w:val="0"/>
          <w:numId w:val="56"/>
        </w:numPr>
        <w:jc w:val="both"/>
        <w:rPr>
          <w:lang w:val="ru-RU"/>
        </w:rPr>
      </w:pPr>
      <w:r w:rsidRPr="00281BB1">
        <w:rPr>
          <w:rFonts w:ascii="Times New Roman" w:hAnsi="Times New Roman"/>
          <w:color w:val="000000"/>
          <w:lang w:val="ru-RU"/>
        </w:rPr>
        <w:t>контроль отличия целевого статуса от текущего;</w:t>
      </w:r>
    </w:p>
    <w:p w:rsidR="008C244E" w:rsidRPr="00281BB1" w:rsidRDefault="00281BB1" w:rsidP="00387B04">
      <w:pPr>
        <w:numPr>
          <w:ilvl w:val="0"/>
          <w:numId w:val="56"/>
        </w:numPr>
        <w:jc w:val="both"/>
        <w:rPr>
          <w:lang w:val="ru-RU"/>
        </w:rPr>
      </w:pPr>
      <w:r w:rsidRPr="00281BB1">
        <w:rPr>
          <w:rFonts w:ascii="Times New Roman" w:hAnsi="Times New Roman"/>
          <w:color w:val="000000"/>
          <w:lang w:val="ru-RU"/>
        </w:rPr>
        <w:t>контроль отсутствия средств на СЦР (для кода запроса "закрыть СЦР");</w:t>
      </w:r>
    </w:p>
    <w:p w:rsidR="008C244E" w:rsidRPr="00281BB1" w:rsidRDefault="00281BB1" w:rsidP="00387B04">
      <w:pPr>
        <w:numPr>
          <w:ilvl w:val="0"/>
          <w:numId w:val="56"/>
        </w:numPr>
        <w:jc w:val="both"/>
        <w:rPr>
          <w:lang w:val="ru-RU"/>
        </w:rPr>
      </w:pPr>
      <w:r w:rsidRPr="00281BB1">
        <w:rPr>
          <w:rFonts w:ascii="Times New Roman" w:hAnsi="Times New Roman"/>
          <w:color w:val="000000"/>
          <w:lang w:val="ru-RU"/>
        </w:rPr>
        <w:t>текущий статус СЦР "заблокирован" (для кодов запроса "закрыть СЦР"/"разблокировать СЦР").</w:t>
      </w:r>
    </w:p>
    <w:p w:rsidR="008C244E" w:rsidRPr="00281BB1" w:rsidRDefault="00281BB1">
      <w:pPr>
        <w:spacing w:after="269"/>
        <w:jc w:val="both"/>
        <w:rPr>
          <w:lang w:val="ru-RU"/>
        </w:rPr>
      </w:pPr>
      <w:r w:rsidRPr="00281BB1">
        <w:rPr>
          <w:rFonts w:ascii="Times New Roman" w:hAnsi="Times New Roman"/>
          <w:color w:val="000000"/>
          <w:lang w:val="ru-RU"/>
        </w:rPr>
        <w:t>В случае положительных результатов контролей РОРД устанавливает требуемый статус СЦР Клиента-ЮЛ, формирует ЭС "Уведомление об изменении статуса СЦР Клиента-ЮЛ" (</w:t>
      </w:r>
      <w:r>
        <w:rPr>
          <w:rFonts w:ascii="Times New Roman" w:hAnsi="Times New Roman"/>
          <w:color w:val="000000"/>
        </w:rPr>
        <w:t>cbdc</w:t>
      </w:r>
      <w:r w:rsidRPr="00281BB1">
        <w:rPr>
          <w:rFonts w:ascii="Times New Roman" w:hAnsi="Times New Roman"/>
          <w:color w:val="000000"/>
          <w:lang w:val="ru-RU"/>
        </w:rPr>
        <w:t xml:space="preserve">.023 </w:t>
      </w:r>
      <w:r>
        <w:rPr>
          <w:rFonts w:ascii="Times New Roman" w:hAnsi="Times New Roman"/>
          <w:color w:val="000000"/>
        </w:rPr>
        <w:t>OrganisationWalletManagementNotification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8. РОРД формирует ЭС "Уведомление ФП об изменении статуса СЦР Клиента по запросу иных субъектов ПлЦР" (</w:t>
      </w:r>
      <w:r>
        <w:rPr>
          <w:rFonts w:ascii="Times New Roman" w:hAnsi="Times New Roman"/>
          <w:color w:val="000000"/>
        </w:rPr>
        <w:t>cbdc</w:t>
      </w:r>
      <w:r w:rsidRPr="00281BB1">
        <w:rPr>
          <w:rFonts w:ascii="Times New Roman" w:hAnsi="Times New Roman"/>
          <w:color w:val="000000"/>
          <w:lang w:val="ru-RU"/>
        </w:rPr>
        <w:t xml:space="preserve">.023 </w:t>
      </w:r>
      <w:r>
        <w:rPr>
          <w:rFonts w:ascii="Times New Roman" w:hAnsi="Times New Roman"/>
          <w:color w:val="000000"/>
        </w:rPr>
        <w:t>ClientWalletManagementFINotification</w:t>
      </w:r>
      <w:r w:rsidRPr="00281BB1">
        <w:rPr>
          <w:rFonts w:ascii="Times New Roman" w:hAnsi="Times New Roman"/>
          <w:color w:val="000000"/>
          <w:lang w:val="ru-RU"/>
        </w:rPr>
        <w:t xml:space="preserve">) и направляет в адрес всех ФП, обслуживающих Клиента-ЮЛ, за исключением ФП, отправившего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OrganisationWalletManagementRequest</w:t>
      </w:r>
      <w:r w:rsidRPr="00281BB1">
        <w:rPr>
          <w:rFonts w:ascii="Times New Roman" w:hAnsi="Times New Roman"/>
          <w:color w:val="000000"/>
          <w:lang w:val="ru-RU"/>
        </w:rPr>
        <w:t xml:space="preserve"> в рамках текущего процесса.</w:t>
      </w:r>
    </w:p>
    <w:p w:rsidR="008C244E" w:rsidRPr="00281BB1" w:rsidRDefault="00281BB1">
      <w:pPr>
        <w:spacing w:after="269"/>
        <w:jc w:val="both"/>
        <w:rPr>
          <w:lang w:val="ru-RU"/>
        </w:rPr>
      </w:pPr>
      <w:r w:rsidRPr="00281BB1">
        <w:rPr>
          <w:rFonts w:ascii="Times New Roman" w:hAnsi="Times New Roman"/>
          <w:color w:val="000000"/>
          <w:lang w:val="ru-RU"/>
        </w:rPr>
        <w:t>9. ФП, через которого Клиент-ЮЛ направлял ЭС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OrganisationWalletManagementRequest</w:t>
      </w:r>
      <w:r w:rsidRPr="00281BB1">
        <w:rPr>
          <w:rFonts w:ascii="Times New Roman" w:hAnsi="Times New Roman"/>
          <w:color w:val="000000"/>
          <w:lang w:val="ru-RU"/>
        </w:rPr>
        <w:t>), осуществляет входные контроли полученного от РОРД ЭС "Уведомление об изменении статуса СЦР Клиента-ЮЛ" (</w:t>
      </w:r>
      <w:r>
        <w:rPr>
          <w:rFonts w:ascii="Times New Roman" w:hAnsi="Times New Roman"/>
          <w:color w:val="000000"/>
        </w:rPr>
        <w:t>cbdc</w:t>
      </w:r>
      <w:r w:rsidRPr="00281BB1">
        <w:rPr>
          <w:rFonts w:ascii="Times New Roman" w:hAnsi="Times New Roman"/>
          <w:color w:val="000000"/>
          <w:lang w:val="ru-RU"/>
        </w:rPr>
        <w:t xml:space="preserve">.023 </w:t>
      </w:r>
      <w:r>
        <w:rPr>
          <w:rFonts w:ascii="Times New Roman" w:hAnsi="Times New Roman"/>
          <w:color w:val="000000"/>
        </w:rPr>
        <w:t>OrganisationWalletManagementNotification</w:t>
      </w:r>
      <w:r w:rsidRPr="00281BB1">
        <w:rPr>
          <w:rFonts w:ascii="Times New Roman" w:hAnsi="Times New Roman"/>
          <w:color w:val="000000"/>
          <w:lang w:val="ru-RU"/>
        </w:rPr>
        <w:t>). В случае успешного результата контролей ФП передает ЭС Клиенту-ЮЛ.</w:t>
      </w:r>
    </w:p>
    <w:p w:rsidR="008C244E" w:rsidRPr="00281BB1" w:rsidRDefault="008C244E">
      <w:pPr>
        <w:spacing w:after="269"/>
        <w:jc w:val="both"/>
        <w:rPr>
          <w:lang w:val="ru-RU"/>
        </w:rPr>
      </w:pPr>
    </w:p>
    <w:p w:rsidR="008C244E" w:rsidRDefault="00281BB1">
      <w:pPr>
        <w:pStyle w:val="30"/>
      </w:pPr>
      <w:bookmarkStart w:id="182" w:name="_Toc192512315"/>
      <w:r>
        <w:lastRenderedPageBreak/>
        <w:t>Неуспешный сценарий обмена 1</w:t>
      </w:r>
      <w:bookmarkEnd w:id="182"/>
    </w:p>
    <w:p w:rsidR="008C244E" w:rsidRDefault="00281BB1">
      <w:r>
        <w:rPr>
          <w:noProof/>
          <w:lang w:val="ru-RU" w:eastAsia="ru-RU"/>
        </w:rPr>
        <w:drawing>
          <wp:inline distT="0" distB="0" distL="0" distR="0">
            <wp:extent cx="6217920" cy="2705582"/>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
                    <pic:cNvPicPr/>
                  </pic:nvPicPr>
                  <pic:blipFill>
                    <a:blip r:embed="rId31"/>
                    <a:stretch>
                      <a:fillRect/>
                    </a:stretch>
                  </pic:blipFill>
                  <pic:spPr>
                    <a:xfrm>
                      <a:off x="0" y="0"/>
                      <a:ext cx="6217920" cy="2705582"/>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Неуспешное исполнение запроса Клиента-ЮЛ на блокировку/разблокировку/закрытие своего СЦР.</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57"/>
        </w:numPr>
        <w:jc w:val="both"/>
      </w:pPr>
      <w:r>
        <w:rPr>
          <w:rFonts w:ascii="Times New Roman" w:hAnsi="Times New Roman"/>
          <w:color w:val="000000"/>
        </w:rPr>
        <w:t>Запрос возможности управления СЦР Клиента-ЮЛ (cbdc.012 OrganisationWalletManagementPossibilityRequest);</w:t>
      </w:r>
    </w:p>
    <w:p w:rsidR="008C244E" w:rsidRDefault="00281BB1" w:rsidP="00387B04">
      <w:pPr>
        <w:numPr>
          <w:ilvl w:val="0"/>
          <w:numId w:val="57"/>
        </w:numPr>
        <w:jc w:val="both"/>
      </w:pPr>
      <w:r>
        <w:rPr>
          <w:rFonts w:ascii="Times New Roman" w:hAnsi="Times New Roman"/>
          <w:color w:val="000000"/>
        </w:rPr>
        <w:t>Результаты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Клиент-ЮЛ имеет действующий СЦР на ПлЦР.</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Клиент-ЮЛ формирует ЭС "Запрос возможности управления СЦР Клиента-ЮЛ"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OrganisationWalletManagementPossibilityRequest</w:t>
      </w:r>
      <w:r w:rsidRPr="00281BB1">
        <w:rPr>
          <w:rFonts w:ascii="Times New Roman" w:hAnsi="Times New Roman"/>
          <w:color w:val="000000"/>
          <w:lang w:val="ru-RU"/>
        </w:rPr>
        <w:t>), указав целевой статус СЦР, и направляет ФП.</w:t>
      </w:r>
    </w:p>
    <w:p w:rsidR="008C244E" w:rsidRPr="00281BB1" w:rsidRDefault="00281BB1">
      <w:pPr>
        <w:spacing w:after="269"/>
        <w:jc w:val="both"/>
        <w:rPr>
          <w:lang w:val="ru-RU"/>
        </w:rPr>
      </w:pPr>
      <w:r w:rsidRPr="00281BB1">
        <w:rPr>
          <w:rFonts w:ascii="Times New Roman" w:hAnsi="Times New Roman"/>
          <w:color w:val="000000"/>
          <w:lang w:val="ru-RU"/>
        </w:rPr>
        <w:t>2. ФП проводит входной контроль ЭС "Запрос возможности управления СЦР Клиента-ЮЛ"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OrganisationWalletManagementPossibilityRequest</w:t>
      </w:r>
      <w:r w:rsidRPr="00281BB1">
        <w:rPr>
          <w:rFonts w:ascii="Times New Roman" w:hAnsi="Times New Roman"/>
          <w:color w:val="000000"/>
          <w:lang w:val="ru-RU"/>
        </w:rPr>
        <w:t>) и в случае успешного прохождения проверок передает в РОРД полученное от Клиента ЭС "Запрос возможности управления СЦР Клиента-ЮЛ"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OrganisationWalletManagementPossibilityRequest</w:t>
      </w:r>
      <w:r w:rsidRPr="00281BB1">
        <w:rPr>
          <w:rFonts w:ascii="Times New Roman" w:hAnsi="Times New Roman"/>
          <w:color w:val="000000"/>
          <w:lang w:val="ru-RU"/>
        </w:rPr>
        <w:t xml:space="preserve">). </w:t>
      </w:r>
    </w:p>
    <w:p w:rsidR="008C244E" w:rsidRPr="00281BB1" w:rsidRDefault="00281BB1">
      <w:pPr>
        <w:spacing w:after="269"/>
        <w:jc w:val="both"/>
        <w:rPr>
          <w:lang w:val="ru-RU"/>
        </w:rPr>
      </w:pPr>
      <w:r w:rsidRPr="00281BB1">
        <w:rPr>
          <w:rFonts w:ascii="Times New Roman" w:hAnsi="Times New Roman"/>
          <w:color w:val="000000"/>
          <w:lang w:val="ru-RU"/>
        </w:rPr>
        <w:lastRenderedPageBreak/>
        <w:t>3. РОРД осуществляет входные контроли полученного ЭС и контроли возможности исполнения запроса. В случае неуспешного прохождения проверок РОРД формирует в адрес ФП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w:t>
      </w:r>
    </w:p>
    <w:p w:rsidR="008C244E" w:rsidRPr="00281BB1" w:rsidRDefault="00281BB1">
      <w:pPr>
        <w:spacing w:after="269"/>
        <w:jc w:val="both"/>
        <w:rPr>
          <w:lang w:val="ru-RU"/>
        </w:rPr>
      </w:pPr>
      <w:r w:rsidRPr="00281BB1">
        <w:rPr>
          <w:rFonts w:ascii="Times New Roman" w:hAnsi="Times New Roman"/>
          <w:color w:val="000000"/>
          <w:lang w:val="ru-RU"/>
        </w:rPr>
        <w:t>4. ФП после получения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Клиент-ЮЛ о невозможности исполнения Запроса.</w:t>
      </w:r>
    </w:p>
    <w:p w:rsidR="008C244E" w:rsidRPr="00281BB1" w:rsidRDefault="008C244E">
      <w:pPr>
        <w:spacing w:after="269"/>
        <w:jc w:val="both"/>
        <w:rPr>
          <w:lang w:val="ru-RU"/>
        </w:rPr>
      </w:pPr>
    </w:p>
    <w:p w:rsidR="008C244E" w:rsidRDefault="00281BB1">
      <w:pPr>
        <w:pStyle w:val="30"/>
      </w:pPr>
      <w:bookmarkStart w:id="183" w:name="_Toc192512316"/>
      <w:r>
        <w:t>Неуспешный сценарий обмена 2</w:t>
      </w:r>
      <w:bookmarkEnd w:id="183"/>
    </w:p>
    <w:p w:rsidR="008C244E" w:rsidRDefault="00281BB1">
      <w:r>
        <w:rPr>
          <w:noProof/>
          <w:lang w:val="ru-RU" w:eastAsia="ru-RU"/>
        </w:rPr>
        <w:drawing>
          <wp:inline distT="0" distB="0" distL="0" distR="0">
            <wp:extent cx="6217920" cy="287866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
                    <pic:cNvPicPr/>
                  </pic:nvPicPr>
                  <pic:blipFill>
                    <a:blip r:embed="rId32"/>
                    <a:stretch>
                      <a:fillRect/>
                    </a:stretch>
                  </pic:blipFill>
                  <pic:spPr>
                    <a:xfrm>
                      <a:off x="0" y="0"/>
                      <a:ext cx="6217920" cy="2878667"/>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Неуспешное исполнение запроса Клиента-ЮЛ на блокировку/разблокировку/закрытие своего СЦР.</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58"/>
        </w:numPr>
        <w:jc w:val="both"/>
      </w:pPr>
      <w:r>
        <w:rPr>
          <w:rFonts w:ascii="Times New Roman" w:hAnsi="Times New Roman"/>
          <w:color w:val="000000"/>
        </w:rPr>
        <w:t>Запрос на изменение статуса СЦР Клиента-ЮЛ (cbdc.022 OrganisationWalletManagementRequest);</w:t>
      </w:r>
    </w:p>
    <w:p w:rsidR="008C244E" w:rsidRDefault="00281BB1" w:rsidP="00387B04">
      <w:pPr>
        <w:numPr>
          <w:ilvl w:val="0"/>
          <w:numId w:val="58"/>
        </w:numPr>
        <w:jc w:val="both"/>
      </w:pPr>
      <w:r>
        <w:rPr>
          <w:rFonts w:ascii="Times New Roman" w:hAnsi="Times New Roman"/>
          <w:color w:val="000000"/>
        </w:rPr>
        <w:t>Результат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Клиент-ЮЛ получил положительный ответ от РОРД на Запрос возможности управления СЦР организации.</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lastRenderedPageBreak/>
        <w:t>1. Клиент-ЮЛ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Клиент-ЮЛ направляет ФП ЭС "Запрос на изменение статуса СЦР Клиента-ЮЛ"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OrganisationWalletManagementRequest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2. ФП проводит входные контроли полученного ЭС "Запрос на изменение статуса СЦР Клиента-ЮЛ"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OrganisationWalletManagementRequest</w:t>
      </w:r>
      <w:r w:rsidRPr="00281BB1">
        <w:rPr>
          <w:rFonts w:ascii="Times New Roman" w:hAnsi="Times New Roman"/>
          <w:color w:val="000000"/>
          <w:lang w:val="ru-RU"/>
        </w:rPr>
        <w:t>) и при положительных результатах передает ЭС далее в РОРД.</w:t>
      </w:r>
    </w:p>
    <w:p w:rsidR="008C244E" w:rsidRPr="00281BB1" w:rsidRDefault="00281BB1">
      <w:pPr>
        <w:spacing w:after="269"/>
        <w:jc w:val="both"/>
        <w:rPr>
          <w:lang w:val="ru-RU"/>
        </w:rPr>
      </w:pPr>
      <w:r w:rsidRPr="00281BB1">
        <w:rPr>
          <w:rFonts w:ascii="Times New Roman" w:hAnsi="Times New Roman"/>
          <w:color w:val="000000"/>
          <w:lang w:val="ru-RU"/>
        </w:rPr>
        <w:t>3. РОРД осуществляет входные контроли и контроли возможности исполнения полученного ЭС "Запрос на изменение статуса СЦР Клиента-ЮЛ"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OrganisationWalletManagementRequest</w:t>
      </w:r>
      <w:r w:rsidRPr="00281BB1">
        <w:rPr>
          <w:rFonts w:ascii="Times New Roman" w:hAnsi="Times New Roman"/>
          <w:color w:val="000000"/>
          <w:lang w:val="ru-RU"/>
        </w:rPr>
        <w:t xml:space="preserve">): </w:t>
      </w:r>
    </w:p>
    <w:p w:rsidR="008C244E" w:rsidRPr="00281BB1" w:rsidRDefault="00281BB1" w:rsidP="00387B04">
      <w:pPr>
        <w:numPr>
          <w:ilvl w:val="0"/>
          <w:numId w:val="59"/>
        </w:numPr>
        <w:jc w:val="both"/>
        <w:rPr>
          <w:lang w:val="ru-RU"/>
        </w:rPr>
      </w:pPr>
      <w:r w:rsidRPr="00281BB1">
        <w:rPr>
          <w:rFonts w:ascii="Times New Roman" w:hAnsi="Times New Roman"/>
          <w:color w:val="000000"/>
          <w:lang w:val="ru-RU"/>
        </w:rPr>
        <w:t>составитель ЭС имеет права в соответствии со своей ролью;</w:t>
      </w:r>
    </w:p>
    <w:p w:rsidR="008C244E" w:rsidRPr="00281BB1" w:rsidRDefault="00281BB1" w:rsidP="00387B04">
      <w:pPr>
        <w:numPr>
          <w:ilvl w:val="0"/>
          <w:numId w:val="59"/>
        </w:numPr>
        <w:jc w:val="both"/>
        <w:rPr>
          <w:lang w:val="ru-RU"/>
        </w:rPr>
      </w:pPr>
      <w:r w:rsidRPr="00281BB1">
        <w:rPr>
          <w:rFonts w:ascii="Times New Roman" w:hAnsi="Times New Roman"/>
          <w:color w:val="000000"/>
          <w:lang w:val="ru-RU"/>
        </w:rPr>
        <w:t>контроль наличия СЦР в системе;</w:t>
      </w:r>
    </w:p>
    <w:p w:rsidR="008C244E" w:rsidRPr="00281BB1" w:rsidRDefault="00281BB1" w:rsidP="00387B04">
      <w:pPr>
        <w:numPr>
          <w:ilvl w:val="0"/>
          <w:numId w:val="59"/>
        </w:numPr>
        <w:jc w:val="both"/>
        <w:rPr>
          <w:lang w:val="ru-RU"/>
        </w:rPr>
      </w:pPr>
      <w:r w:rsidRPr="00281BB1">
        <w:rPr>
          <w:rFonts w:ascii="Times New Roman" w:hAnsi="Times New Roman"/>
          <w:color w:val="000000"/>
          <w:lang w:val="ru-RU"/>
        </w:rPr>
        <w:t>контроль отличия целевого статуса от текущего;</w:t>
      </w:r>
    </w:p>
    <w:p w:rsidR="008C244E" w:rsidRPr="00281BB1" w:rsidRDefault="00281BB1" w:rsidP="00387B04">
      <w:pPr>
        <w:numPr>
          <w:ilvl w:val="0"/>
          <w:numId w:val="59"/>
        </w:numPr>
        <w:jc w:val="both"/>
        <w:rPr>
          <w:lang w:val="ru-RU"/>
        </w:rPr>
      </w:pPr>
      <w:r w:rsidRPr="00281BB1">
        <w:rPr>
          <w:rFonts w:ascii="Times New Roman" w:hAnsi="Times New Roman"/>
          <w:color w:val="000000"/>
          <w:lang w:val="ru-RU"/>
        </w:rPr>
        <w:t>контроль отсутствия средств на СЦР (для кода запроса "закрыть СЦР");</w:t>
      </w:r>
    </w:p>
    <w:p w:rsidR="008C244E" w:rsidRPr="00281BB1" w:rsidRDefault="00281BB1" w:rsidP="00387B04">
      <w:pPr>
        <w:numPr>
          <w:ilvl w:val="0"/>
          <w:numId w:val="59"/>
        </w:numPr>
        <w:jc w:val="both"/>
        <w:rPr>
          <w:lang w:val="ru-RU"/>
        </w:rPr>
      </w:pPr>
      <w:r w:rsidRPr="00281BB1">
        <w:rPr>
          <w:rFonts w:ascii="Times New Roman" w:hAnsi="Times New Roman"/>
          <w:color w:val="000000"/>
          <w:lang w:val="ru-RU"/>
        </w:rPr>
        <w:t>текущий статус СЦР "заблокирован" (для кодов запроса "закрыть СЦР"/"разблокировать СЦР").</w:t>
      </w:r>
    </w:p>
    <w:p w:rsidR="008C244E" w:rsidRPr="00281BB1" w:rsidRDefault="00281BB1">
      <w:pPr>
        <w:spacing w:after="269"/>
        <w:jc w:val="both"/>
        <w:rPr>
          <w:lang w:val="ru-RU"/>
        </w:rPr>
      </w:pPr>
      <w:r w:rsidRPr="00281BB1">
        <w:rPr>
          <w:rFonts w:ascii="Times New Roman" w:hAnsi="Times New Roman"/>
          <w:color w:val="000000"/>
          <w:lang w:val="ru-RU"/>
        </w:rPr>
        <w:t>При неуспешном завершении контролей возможности исполнения полученного ЭС РОРД формирует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xml:space="preserve"> ) с указанием кода ошибки и направляет ФП.</w:t>
      </w:r>
    </w:p>
    <w:p w:rsidR="008C244E" w:rsidRPr="00281BB1" w:rsidRDefault="00281BB1">
      <w:pPr>
        <w:spacing w:after="269"/>
        <w:jc w:val="both"/>
        <w:rPr>
          <w:lang w:val="ru-RU"/>
        </w:rPr>
      </w:pPr>
      <w:r w:rsidRPr="00281BB1">
        <w:rPr>
          <w:rFonts w:ascii="Times New Roman" w:hAnsi="Times New Roman"/>
          <w:color w:val="000000"/>
          <w:lang w:val="ru-RU"/>
        </w:rPr>
        <w:t>4. ФП после получения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xml:space="preserve"> ) информирует Клиента-ЮЛ о невозможности исполнения запроса на изменение статуса СЦР.</w:t>
      </w:r>
    </w:p>
    <w:p w:rsidR="008C244E" w:rsidRPr="00281BB1" w:rsidRDefault="00281BB1">
      <w:pPr>
        <w:pStyle w:val="21"/>
        <w:rPr>
          <w:lang w:val="ru-RU"/>
        </w:rPr>
      </w:pPr>
      <w:bookmarkStart w:id="184" w:name="_Toc192512317"/>
      <w:r w:rsidRPr="00281BB1">
        <w:rPr>
          <w:lang w:val="ru-RU"/>
        </w:rPr>
        <w:t>Изменение Клиентом-ФЛ статуса своего СЦР</w:t>
      </w:r>
      <w:bookmarkEnd w:id="184"/>
    </w:p>
    <w:p w:rsidR="008C244E" w:rsidRDefault="00281BB1">
      <w:pPr>
        <w:pStyle w:val="30"/>
      </w:pPr>
      <w:bookmarkStart w:id="185" w:name="_Toc192512318"/>
      <w:r>
        <w:t>Область применения</w:t>
      </w:r>
      <w:bookmarkEnd w:id="185"/>
    </w:p>
    <w:p w:rsidR="008C244E" w:rsidRPr="00281BB1" w:rsidRDefault="00281BB1">
      <w:pPr>
        <w:spacing w:after="269"/>
        <w:rPr>
          <w:lang w:val="ru-RU"/>
        </w:rPr>
      </w:pPr>
      <w:r w:rsidRPr="00281BB1">
        <w:rPr>
          <w:rFonts w:ascii="Times New Roman" w:hAnsi="Times New Roman"/>
          <w:color w:val="000000"/>
          <w:lang w:val="ru-RU"/>
        </w:rPr>
        <w:t>При необходимости Клиент-ФЛ может изменить статус своего СЦР (заблокировать/разблокировать/закрыть), направив из Приложения Клиента</w:t>
      </w:r>
      <w:r>
        <w:rPr>
          <w:rFonts w:ascii="Times New Roman" w:hAnsi="Times New Roman"/>
          <w:color w:val="000000"/>
        </w:rPr>
        <w:t> </w:t>
      </w:r>
      <w:r w:rsidRPr="00281BB1">
        <w:rPr>
          <w:rFonts w:ascii="Times New Roman" w:hAnsi="Times New Roman"/>
          <w:color w:val="000000"/>
          <w:lang w:val="ru-RU"/>
        </w:rPr>
        <w:t>запрос.</w:t>
      </w:r>
    </w:p>
    <w:p w:rsidR="008C244E" w:rsidRDefault="00281BB1">
      <w:pPr>
        <w:pStyle w:val="30"/>
      </w:pPr>
      <w:bookmarkStart w:id="186" w:name="_Toc192512319"/>
      <w:r>
        <w:lastRenderedPageBreak/>
        <w:t>Основной сценарий обмена</w:t>
      </w:r>
      <w:bookmarkEnd w:id="186"/>
    </w:p>
    <w:p w:rsidR="008C244E" w:rsidRDefault="00281BB1">
      <w:r>
        <w:rPr>
          <w:noProof/>
          <w:lang w:val="ru-RU" w:eastAsia="ru-RU"/>
        </w:rPr>
        <w:drawing>
          <wp:inline distT="0" distB="0" distL="0" distR="0">
            <wp:extent cx="6217920" cy="5030132"/>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
                    <pic:cNvPicPr/>
                  </pic:nvPicPr>
                  <pic:blipFill>
                    <a:blip r:embed="rId33"/>
                    <a:stretch>
                      <a:fillRect/>
                    </a:stretch>
                  </pic:blipFill>
                  <pic:spPr>
                    <a:xfrm>
                      <a:off x="0" y="0"/>
                      <a:ext cx="6217920" cy="5030132"/>
                    </a:xfrm>
                    <a:prstGeom prst="rect">
                      <a:avLst/>
                    </a:prstGeom>
                  </pic:spPr>
                </pic:pic>
              </a:graphicData>
            </a:graphic>
          </wp:inline>
        </w:drawing>
      </w:r>
    </w:p>
    <w:p w:rsidR="008C244E" w:rsidRDefault="008C244E">
      <w:pPr>
        <w:spacing w:after="269"/>
        <w:jc w:val="both"/>
      </w:pP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Успешное исполнение запроса Клиента-ФЛ на блокировку/разблокировку/закрытие своего СЦР.</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60"/>
        </w:numPr>
        <w:jc w:val="both"/>
      </w:pPr>
      <w:r>
        <w:rPr>
          <w:rFonts w:ascii="Times New Roman" w:hAnsi="Times New Roman"/>
          <w:color w:val="000000"/>
        </w:rPr>
        <w:t>Запрос возможности управления СЦР Клиента-ФЛ (cbdc.012 CustomerWalletManagementPossibilityRequest);</w:t>
      </w:r>
    </w:p>
    <w:p w:rsidR="008C244E" w:rsidRDefault="00281BB1" w:rsidP="00387B04">
      <w:pPr>
        <w:numPr>
          <w:ilvl w:val="0"/>
          <w:numId w:val="60"/>
        </w:numPr>
        <w:jc w:val="both"/>
      </w:pPr>
      <w:r>
        <w:rPr>
          <w:rFonts w:ascii="Times New Roman" w:hAnsi="Times New Roman"/>
          <w:color w:val="000000"/>
        </w:rPr>
        <w:t>Ответ на запрос возможности управления СЦР Клиента-ФЛ (cbdc.013 CustomerWalletManagementPossibilityResponse);</w:t>
      </w:r>
    </w:p>
    <w:p w:rsidR="008C244E" w:rsidRPr="00281BB1" w:rsidRDefault="00281BB1" w:rsidP="00387B04">
      <w:pPr>
        <w:numPr>
          <w:ilvl w:val="0"/>
          <w:numId w:val="60"/>
        </w:numPr>
        <w:jc w:val="both"/>
        <w:rPr>
          <w:lang w:val="ru-RU"/>
        </w:rPr>
      </w:pPr>
      <w:r w:rsidRPr="00281BB1">
        <w:rPr>
          <w:rFonts w:ascii="Times New Roman" w:hAnsi="Times New Roman"/>
          <w:color w:val="000000"/>
          <w:lang w:val="ru-RU"/>
        </w:rPr>
        <w:lastRenderedPageBreak/>
        <w:t>Запрос на изменение статуса СЦР Клиента-ФЛ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CustomerWalletManagementRequest</w:t>
      </w:r>
      <w:r w:rsidRPr="00281BB1">
        <w:rPr>
          <w:rFonts w:ascii="Times New Roman" w:hAnsi="Times New Roman"/>
          <w:color w:val="000000"/>
          <w:lang w:val="ru-RU"/>
        </w:rPr>
        <w:t>);</w:t>
      </w:r>
    </w:p>
    <w:p w:rsidR="008C244E" w:rsidRPr="00281BB1" w:rsidRDefault="00281BB1" w:rsidP="00387B04">
      <w:pPr>
        <w:numPr>
          <w:ilvl w:val="0"/>
          <w:numId w:val="60"/>
        </w:numPr>
        <w:jc w:val="both"/>
        <w:rPr>
          <w:lang w:val="ru-RU"/>
        </w:rPr>
      </w:pPr>
      <w:r w:rsidRPr="00281BB1">
        <w:rPr>
          <w:rFonts w:ascii="Times New Roman" w:hAnsi="Times New Roman"/>
          <w:color w:val="000000"/>
          <w:lang w:val="ru-RU"/>
        </w:rPr>
        <w:t>Уведомление об изменении статуса СЦР Клиента-ФЛ (</w:t>
      </w:r>
      <w:r>
        <w:rPr>
          <w:rFonts w:ascii="Times New Roman" w:hAnsi="Times New Roman"/>
          <w:color w:val="000000"/>
        </w:rPr>
        <w:t>cbdc</w:t>
      </w:r>
      <w:r w:rsidRPr="00281BB1">
        <w:rPr>
          <w:rFonts w:ascii="Times New Roman" w:hAnsi="Times New Roman"/>
          <w:color w:val="000000"/>
          <w:lang w:val="ru-RU"/>
        </w:rPr>
        <w:t xml:space="preserve">.023 </w:t>
      </w:r>
      <w:r>
        <w:rPr>
          <w:rFonts w:ascii="Times New Roman" w:hAnsi="Times New Roman"/>
          <w:color w:val="000000"/>
        </w:rPr>
        <w:t>CustomerWalletManagementNotification</w:t>
      </w:r>
      <w:r w:rsidRPr="00281BB1">
        <w:rPr>
          <w:rFonts w:ascii="Times New Roman" w:hAnsi="Times New Roman"/>
          <w:color w:val="000000"/>
          <w:lang w:val="ru-RU"/>
        </w:rPr>
        <w:t>);</w:t>
      </w:r>
    </w:p>
    <w:p w:rsidR="008C244E" w:rsidRPr="00281BB1" w:rsidRDefault="00281BB1" w:rsidP="00387B04">
      <w:pPr>
        <w:numPr>
          <w:ilvl w:val="0"/>
          <w:numId w:val="60"/>
        </w:numPr>
        <w:jc w:val="both"/>
        <w:rPr>
          <w:lang w:val="ru-RU"/>
        </w:rPr>
      </w:pPr>
      <w:r w:rsidRPr="00281BB1">
        <w:rPr>
          <w:rFonts w:ascii="Times New Roman" w:hAnsi="Times New Roman"/>
          <w:color w:val="000000"/>
          <w:lang w:val="ru-RU"/>
        </w:rPr>
        <w:t>Уведомление ФП об изменении статуса СЦР Клиента по запросу иных субъектов ПлЦР (</w:t>
      </w:r>
      <w:r>
        <w:rPr>
          <w:rFonts w:ascii="Times New Roman" w:hAnsi="Times New Roman"/>
          <w:color w:val="000000"/>
        </w:rPr>
        <w:t>cbdc</w:t>
      </w:r>
      <w:r w:rsidRPr="00281BB1">
        <w:rPr>
          <w:rFonts w:ascii="Times New Roman" w:hAnsi="Times New Roman"/>
          <w:color w:val="000000"/>
          <w:lang w:val="ru-RU"/>
        </w:rPr>
        <w:t xml:space="preserve">.023 </w:t>
      </w:r>
      <w:r>
        <w:rPr>
          <w:rFonts w:ascii="Times New Roman" w:hAnsi="Times New Roman"/>
          <w:color w:val="000000"/>
        </w:rPr>
        <w:t>ClientWalletManagementFINotification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Клиент-ФЛ прошел авторизацию и аутентификацию в Приложении Клиента, имеет действующий СЦР</w:t>
      </w:r>
      <w:r w:rsidRPr="00281BB1">
        <w:rPr>
          <w:rFonts w:ascii="Calibri" w:hAnsi="Calibri"/>
          <w:color w:val="000000"/>
          <w:lang w:val="ru-RU"/>
        </w:rPr>
        <w:t xml:space="preserve"> </w:t>
      </w:r>
      <w:r w:rsidRPr="00281BB1">
        <w:rPr>
          <w:rFonts w:ascii="Times New Roman" w:hAnsi="Times New Roman"/>
          <w:color w:val="000000"/>
          <w:lang w:val="ru-RU"/>
        </w:rPr>
        <w:t>на ПлЦР.</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Клиент-ФЛ формирует ЭС "Запрос возможности управления СЦР Клиента-ФЛ"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CustomerWalletManagementPossibilityRequest</w:t>
      </w:r>
      <w:r w:rsidRPr="00281BB1">
        <w:rPr>
          <w:rFonts w:ascii="Times New Roman" w:hAnsi="Times New Roman"/>
          <w:color w:val="000000"/>
          <w:lang w:val="ru-RU"/>
        </w:rPr>
        <w:t>), указав целевой статус СЦР и направляет ФП.</w:t>
      </w:r>
    </w:p>
    <w:p w:rsidR="008C244E" w:rsidRPr="00281BB1" w:rsidRDefault="00281BB1">
      <w:pPr>
        <w:spacing w:after="269"/>
        <w:jc w:val="both"/>
        <w:rPr>
          <w:lang w:val="ru-RU"/>
        </w:rPr>
      </w:pPr>
      <w:r w:rsidRPr="00281BB1">
        <w:rPr>
          <w:rFonts w:ascii="Times New Roman" w:hAnsi="Times New Roman"/>
          <w:color w:val="000000"/>
          <w:lang w:val="ru-RU"/>
        </w:rPr>
        <w:t>2. ФП проводит входной контроль ЭС "Запрос возможности управления СЦР Клиента-ФЛ"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CustomerWalletManagementPossibilityRequest</w:t>
      </w:r>
      <w:r w:rsidRPr="00281BB1">
        <w:rPr>
          <w:rFonts w:ascii="Times New Roman" w:hAnsi="Times New Roman"/>
          <w:color w:val="000000"/>
          <w:lang w:val="ru-RU"/>
        </w:rPr>
        <w:t>) и в случае успешного прохождения проверок передает в РОРД полученное от Клиента ЭС "Запрос возможности управления СЦР Клиента-ФЛ"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CustomerWalletManagementPossibilityRequest</w:t>
      </w:r>
      <w:r w:rsidRPr="00281BB1">
        <w:rPr>
          <w:rFonts w:ascii="Times New Roman" w:hAnsi="Times New Roman"/>
          <w:color w:val="000000"/>
          <w:lang w:val="ru-RU"/>
        </w:rPr>
        <w:t xml:space="preserve">). </w:t>
      </w:r>
    </w:p>
    <w:p w:rsidR="008C244E" w:rsidRPr="00281BB1" w:rsidRDefault="00281BB1">
      <w:pPr>
        <w:spacing w:after="269"/>
        <w:jc w:val="both"/>
        <w:rPr>
          <w:lang w:val="ru-RU"/>
        </w:rPr>
      </w:pPr>
      <w:r w:rsidRPr="00281BB1">
        <w:rPr>
          <w:rFonts w:ascii="Times New Roman" w:hAnsi="Times New Roman"/>
          <w:color w:val="000000"/>
          <w:lang w:val="ru-RU"/>
        </w:rPr>
        <w:t>3. РОРД осуществляет входные контроли полученного ЭС и контроли возможности исполнения запроса. При положительных результатах контролей возможности исполнения запроса формирует Эталон ЭС "Запрос на изменение статуса СЦР Клиента-ФЛ"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CustomerWalletManagementRequest</w:t>
      </w:r>
      <w:r w:rsidRPr="00281BB1">
        <w:rPr>
          <w:rFonts w:ascii="Times New Roman" w:hAnsi="Times New Roman"/>
          <w:color w:val="000000"/>
          <w:lang w:val="ru-RU"/>
        </w:rPr>
        <w:t>), который содержит Эталон транзакционного сообщения РР, и передает ФП, инкапсулировав его в формируемый ЭС "Ответ на запрос возможности управления СЦР Клиента-ФЛ"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CustomerWalletManagementPossibilityResponse</w:t>
      </w:r>
      <w:r w:rsidRPr="00281BB1">
        <w:rPr>
          <w:rFonts w:ascii="Times New Roman" w:hAnsi="Times New Roman"/>
          <w:color w:val="000000"/>
          <w:lang w:val="ru-RU"/>
        </w:rPr>
        <w:t xml:space="preserve">). </w:t>
      </w:r>
    </w:p>
    <w:p w:rsidR="008C244E" w:rsidRPr="00281BB1" w:rsidRDefault="00281BB1">
      <w:pPr>
        <w:spacing w:after="269"/>
        <w:jc w:val="both"/>
        <w:rPr>
          <w:lang w:val="ru-RU"/>
        </w:rPr>
      </w:pPr>
      <w:r w:rsidRPr="00281BB1">
        <w:rPr>
          <w:rFonts w:ascii="Times New Roman" w:hAnsi="Times New Roman"/>
          <w:color w:val="000000"/>
          <w:lang w:val="ru-RU"/>
        </w:rPr>
        <w:t>4. После получения ЭС "Ответ на запрос возможности управления СЦР Клиента-ФЛ"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CustomerWalletManagementPossibilityResponse</w:t>
      </w:r>
      <w:r w:rsidRPr="00281BB1">
        <w:rPr>
          <w:rFonts w:ascii="Times New Roman" w:hAnsi="Times New Roman"/>
          <w:color w:val="000000"/>
          <w:lang w:val="ru-RU"/>
        </w:rPr>
        <w:t xml:space="preserve">) ФП осуществляет входные контроли. В случае успешного результата ФП передает далее Клиенту-ФЛ полученное от РОРД ЭС. </w:t>
      </w:r>
    </w:p>
    <w:p w:rsidR="008C244E" w:rsidRPr="00281BB1" w:rsidRDefault="00281BB1">
      <w:pPr>
        <w:spacing w:after="269"/>
        <w:jc w:val="both"/>
        <w:rPr>
          <w:lang w:val="ru-RU"/>
        </w:rPr>
      </w:pPr>
      <w:r w:rsidRPr="00281BB1">
        <w:rPr>
          <w:rFonts w:ascii="Times New Roman" w:hAnsi="Times New Roman"/>
          <w:color w:val="000000"/>
          <w:lang w:val="ru-RU"/>
        </w:rPr>
        <w:t>5. Клиент ФЛ посредством Приложения Клиента осуществляет входные контроли ЭС "Ответ на запрос возможности управления СЦР Клиента-ФЛ"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CustomerWalletManagementPossibilityResponse</w:t>
      </w:r>
      <w:r w:rsidRPr="00281BB1">
        <w:rPr>
          <w:rFonts w:ascii="Times New Roman" w:hAnsi="Times New Roman"/>
          <w:color w:val="000000"/>
          <w:lang w:val="ru-RU"/>
        </w:rPr>
        <w:t>) и при положительных результатах разбирает ЭС, получает эталон ЭС "Запрос на изменение статуса СЦР Клиента-ФЛ"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CustomerWalletManagementRequest</w:t>
      </w:r>
      <w:r w:rsidRPr="00281BB1">
        <w:rPr>
          <w:rFonts w:ascii="Times New Roman" w:hAnsi="Times New Roman"/>
          <w:color w:val="000000"/>
          <w:lang w:val="ru-RU"/>
        </w:rPr>
        <w:t>), визуализирует его для подписания. Клиент-ФЛ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 xml:space="preserve">&gt;. Клиент-ФЛ </w:t>
      </w:r>
      <w:r w:rsidRPr="00281BB1">
        <w:rPr>
          <w:rFonts w:ascii="Times New Roman" w:hAnsi="Times New Roman"/>
          <w:color w:val="000000"/>
          <w:lang w:val="ru-RU"/>
        </w:rPr>
        <w:lastRenderedPageBreak/>
        <w:t>направляет ФП ЭС "Запрос на изменение статуса СЦР Клиента-ФЛ"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CustomerWalletManagementRequest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6. ФП проводит входные контроли полученного ЭС "Запрос на изменение статуса СЦР Клиента-ФЛ"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CustomerWalletManagementRequest</w:t>
      </w:r>
      <w:r w:rsidRPr="00281BB1">
        <w:rPr>
          <w:rFonts w:ascii="Times New Roman" w:hAnsi="Times New Roman"/>
          <w:color w:val="000000"/>
          <w:lang w:val="ru-RU"/>
        </w:rPr>
        <w:t>) и, при положительных результатах, передает ЭС далее в РОРД.</w:t>
      </w:r>
    </w:p>
    <w:p w:rsidR="008C244E" w:rsidRPr="00281BB1" w:rsidRDefault="00281BB1">
      <w:pPr>
        <w:spacing w:after="269"/>
        <w:jc w:val="both"/>
        <w:rPr>
          <w:lang w:val="ru-RU"/>
        </w:rPr>
      </w:pPr>
      <w:r w:rsidRPr="00281BB1">
        <w:rPr>
          <w:rFonts w:ascii="Times New Roman" w:hAnsi="Times New Roman"/>
          <w:color w:val="000000"/>
          <w:lang w:val="ru-RU"/>
        </w:rPr>
        <w:t>7. РОРД осуществляет входные контроли и контроли возможности исполнения полученного ЭС "Запрос на изменение статуса СЦР Клиента-ФЛ"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CustomerWalletManagementRequest</w:t>
      </w:r>
      <w:r w:rsidRPr="00281BB1">
        <w:rPr>
          <w:rFonts w:ascii="Times New Roman" w:hAnsi="Times New Roman"/>
          <w:color w:val="000000"/>
          <w:lang w:val="ru-RU"/>
        </w:rPr>
        <w:t>):</w:t>
      </w:r>
    </w:p>
    <w:p w:rsidR="008C244E" w:rsidRPr="00281BB1" w:rsidRDefault="00281BB1" w:rsidP="00387B04">
      <w:pPr>
        <w:numPr>
          <w:ilvl w:val="0"/>
          <w:numId w:val="61"/>
        </w:numPr>
        <w:jc w:val="both"/>
        <w:rPr>
          <w:lang w:val="ru-RU"/>
        </w:rPr>
      </w:pPr>
      <w:r w:rsidRPr="00281BB1">
        <w:rPr>
          <w:rFonts w:ascii="Times New Roman" w:hAnsi="Times New Roman"/>
          <w:color w:val="000000"/>
          <w:lang w:val="ru-RU"/>
        </w:rPr>
        <w:t>составитель ЭС имеет права в соответствии со своей ролью;</w:t>
      </w:r>
    </w:p>
    <w:p w:rsidR="008C244E" w:rsidRPr="00281BB1" w:rsidRDefault="00281BB1" w:rsidP="00387B04">
      <w:pPr>
        <w:numPr>
          <w:ilvl w:val="0"/>
          <w:numId w:val="61"/>
        </w:numPr>
        <w:jc w:val="both"/>
        <w:rPr>
          <w:lang w:val="ru-RU"/>
        </w:rPr>
      </w:pPr>
      <w:r w:rsidRPr="00281BB1">
        <w:rPr>
          <w:rFonts w:ascii="Times New Roman" w:hAnsi="Times New Roman"/>
          <w:color w:val="000000"/>
          <w:lang w:val="ru-RU"/>
        </w:rPr>
        <w:t>контроль наличия СЦР</w:t>
      </w:r>
      <w:r w:rsidRPr="00281BB1">
        <w:rPr>
          <w:rFonts w:ascii="Calibri" w:hAnsi="Calibri"/>
          <w:color w:val="000000"/>
          <w:lang w:val="ru-RU"/>
        </w:rPr>
        <w:t xml:space="preserve"> </w:t>
      </w:r>
      <w:r w:rsidRPr="00281BB1">
        <w:rPr>
          <w:rFonts w:ascii="Times New Roman" w:hAnsi="Times New Roman"/>
          <w:color w:val="000000"/>
          <w:lang w:val="ru-RU"/>
        </w:rPr>
        <w:t>в системе;</w:t>
      </w:r>
    </w:p>
    <w:p w:rsidR="008C244E" w:rsidRPr="00281BB1" w:rsidRDefault="00281BB1" w:rsidP="00387B04">
      <w:pPr>
        <w:numPr>
          <w:ilvl w:val="0"/>
          <w:numId w:val="61"/>
        </w:numPr>
        <w:jc w:val="both"/>
        <w:rPr>
          <w:lang w:val="ru-RU"/>
        </w:rPr>
      </w:pPr>
      <w:r w:rsidRPr="00281BB1">
        <w:rPr>
          <w:rFonts w:ascii="Times New Roman" w:hAnsi="Times New Roman"/>
          <w:color w:val="000000"/>
          <w:lang w:val="ru-RU"/>
        </w:rPr>
        <w:t>контроль отличия целевого статуса от текущего;</w:t>
      </w:r>
    </w:p>
    <w:p w:rsidR="008C244E" w:rsidRPr="00281BB1" w:rsidRDefault="00281BB1" w:rsidP="00387B04">
      <w:pPr>
        <w:numPr>
          <w:ilvl w:val="0"/>
          <w:numId w:val="61"/>
        </w:numPr>
        <w:jc w:val="both"/>
        <w:rPr>
          <w:lang w:val="ru-RU"/>
        </w:rPr>
      </w:pPr>
      <w:r w:rsidRPr="00281BB1">
        <w:rPr>
          <w:rFonts w:ascii="Times New Roman" w:hAnsi="Times New Roman"/>
          <w:color w:val="000000"/>
          <w:lang w:val="ru-RU"/>
        </w:rPr>
        <w:t>контроль отсутствия средств на СЦР (для кода запроса "закрыть СЦР");</w:t>
      </w:r>
    </w:p>
    <w:p w:rsidR="008C244E" w:rsidRPr="00281BB1" w:rsidRDefault="00281BB1" w:rsidP="00387B04">
      <w:pPr>
        <w:numPr>
          <w:ilvl w:val="0"/>
          <w:numId w:val="61"/>
        </w:numPr>
        <w:jc w:val="both"/>
        <w:rPr>
          <w:lang w:val="ru-RU"/>
        </w:rPr>
      </w:pPr>
      <w:r w:rsidRPr="00281BB1">
        <w:rPr>
          <w:rFonts w:ascii="Times New Roman" w:hAnsi="Times New Roman"/>
          <w:color w:val="000000"/>
          <w:lang w:val="ru-RU"/>
        </w:rPr>
        <w:t>текущий статус СЦР "заблокирован" (для кодов запроса "закрыть СЦР"/"разблокировать СЦР").</w:t>
      </w:r>
    </w:p>
    <w:p w:rsidR="008C244E" w:rsidRPr="00281BB1" w:rsidRDefault="00281BB1">
      <w:pPr>
        <w:spacing w:after="269"/>
        <w:jc w:val="both"/>
        <w:rPr>
          <w:lang w:val="ru-RU"/>
        </w:rPr>
      </w:pPr>
      <w:r w:rsidRPr="00281BB1">
        <w:rPr>
          <w:rFonts w:ascii="Times New Roman" w:hAnsi="Times New Roman"/>
          <w:color w:val="000000"/>
          <w:lang w:val="ru-RU"/>
        </w:rPr>
        <w:t>В случае положительных результатов контролей РОРД устанавливает требуемый статус СЦР Клиента. При изменении статуса СЦР Клиента на "Закрыт" выполняет проверку на наличие самоисполняемой сделки (или сделок) в статусе "Действующий". При наличии такой сделки (или сделок) присваивается статус "Прекращено",</w:t>
      </w:r>
    </w:p>
    <w:p w:rsidR="008C244E" w:rsidRPr="00281BB1" w:rsidRDefault="00281BB1">
      <w:pPr>
        <w:spacing w:after="269"/>
        <w:jc w:val="both"/>
        <w:rPr>
          <w:lang w:val="ru-RU"/>
        </w:rPr>
      </w:pPr>
      <w:r w:rsidRPr="00281BB1">
        <w:rPr>
          <w:rFonts w:ascii="Times New Roman" w:hAnsi="Times New Roman"/>
          <w:color w:val="000000"/>
          <w:lang w:val="ru-RU"/>
        </w:rPr>
        <w:t>8. РОРД формирует ЭС "Уведомление об изменении статуса СЦР Клиента-ФЛ" (</w:t>
      </w:r>
      <w:r>
        <w:rPr>
          <w:rFonts w:ascii="Times New Roman" w:hAnsi="Times New Roman"/>
          <w:color w:val="000000"/>
        </w:rPr>
        <w:t>cbdc</w:t>
      </w:r>
      <w:r w:rsidRPr="00281BB1">
        <w:rPr>
          <w:rFonts w:ascii="Times New Roman" w:hAnsi="Times New Roman"/>
          <w:color w:val="000000"/>
          <w:lang w:val="ru-RU"/>
        </w:rPr>
        <w:t xml:space="preserve">.023 </w:t>
      </w:r>
      <w:r>
        <w:rPr>
          <w:rFonts w:ascii="Times New Roman" w:hAnsi="Times New Roman"/>
          <w:color w:val="000000"/>
        </w:rPr>
        <w:t>CustomerWalletManagementNotification</w:t>
      </w:r>
      <w:r w:rsidRPr="00281BB1">
        <w:rPr>
          <w:rFonts w:ascii="Times New Roman" w:hAnsi="Times New Roman"/>
          <w:color w:val="000000"/>
          <w:lang w:val="ru-RU"/>
        </w:rPr>
        <w:t>), включая в том числе в ЭС информацию о СиС, прекративших действие (при изменении статуса СЦР на "закрыт").</w:t>
      </w:r>
    </w:p>
    <w:p w:rsidR="008C244E" w:rsidRPr="00281BB1" w:rsidRDefault="00281BB1">
      <w:pPr>
        <w:spacing w:after="269"/>
        <w:jc w:val="both"/>
        <w:rPr>
          <w:lang w:val="ru-RU"/>
        </w:rPr>
      </w:pPr>
      <w:r w:rsidRPr="00281BB1">
        <w:rPr>
          <w:rFonts w:ascii="Times New Roman" w:hAnsi="Times New Roman"/>
          <w:color w:val="000000"/>
          <w:lang w:val="ru-RU"/>
        </w:rPr>
        <w:t>9. ФП, через которого Клиент-ФЛ направлял ЭС "Запрос возможности управления СЦР Клиента-ФЛ"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CustomerWalletManagementPossibilityRequest</w:t>
      </w:r>
      <w:r w:rsidRPr="00281BB1">
        <w:rPr>
          <w:rFonts w:ascii="Times New Roman" w:hAnsi="Times New Roman"/>
          <w:color w:val="000000"/>
          <w:lang w:val="ru-RU"/>
        </w:rPr>
        <w:t>), осуществляет входные контроли полученного от РОРД ЭС "Уведомление об изменении статуса СЦР Клиента-ФЛ" (</w:t>
      </w:r>
      <w:r>
        <w:rPr>
          <w:rFonts w:ascii="Times New Roman" w:hAnsi="Times New Roman"/>
          <w:color w:val="000000"/>
        </w:rPr>
        <w:t>cbdc</w:t>
      </w:r>
      <w:r w:rsidRPr="00281BB1">
        <w:rPr>
          <w:rFonts w:ascii="Times New Roman" w:hAnsi="Times New Roman"/>
          <w:color w:val="000000"/>
          <w:lang w:val="ru-RU"/>
        </w:rPr>
        <w:t xml:space="preserve">.023 </w:t>
      </w:r>
      <w:r>
        <w:rPr>
          <w:rFonts w:ascii="Times New Roman" w:hAnsi="Times New Roman"/>
          <w:color w:val="000000"/>
        </w:rPr>
        <w:t>CustomerWalletManagementNotification</w:t>
      </w:r>
      <w:r w:rsidRPr="00281BB1">
        <w:rPr>
          <w:rFonts w:ascii="Times New Roman" w:hAnsi="Times New Roman"/>
          <w:color w:val="000000"/>
          <w:lang w:val="ru-RU"/>
        </w:rPr>
        <w:t>). В случае успешного результата контролей ФП передает ЭС Клиенту-ФЛ.</w:t>
      </w:r>
    </w:p>
    <w:p w:rsidR="008C244E" w:rsidRPr="00281BB1" w:rsidRDefault="00281BB1">
      <w:pPr>
        <w:spacing w:after="269"/>
        <w:jc w:val="both"/>
        <w:rPr>
          <w:lang w:val="ru-RU"/>
        </w:rPr>
      </w:pPr>
      <w:r w:rsidRPr="00281BB1">
        <w:rPr>
          <w:rFonts w:ascii="Times New Roman" w:hAnsi="Times New Roman"/>
          <w:color w:val="000000"/>
          <w:lang w:val="ru-RU"/>
        </w:rPr>
        <w:t>10. РОРД формирует ЭС "Уведомление ФП об изменении статуса СЦР Клиента по запросу иных субъектов ПлЦР" (</w:t>
      </w:r>
      <w:r>
        <w:rPr>
          <w:rFonts w:ascii="Times New Roman" w:hAnsi="Times New Roman"/>
          <w:color w:val="000000"/>
        </w:rPr>
        <w:t>cbdc</w:t>
      </w:r>
      <w:r w:rsidRPr="00281BB1">
        <w:rPr>
          <w:rFonts w:ascii="Times New Roman" w:hAnsi="Times New Roman"/>
          <w:color w:val="000000"/>
          <w:lang w:val="ru-RU"/>
        </w:rPr>
        <w:t xml:space="preserve">.023 </w:t>
      </w:r>
      <w:r>
        <w:rPr>
          <w:rFonts w:ascii="Times New Roman" w:hAnsi="Times New Roman"/>
          <w:color w:val="000000"/>
        </w:rPr>
        <w:t>ClientWalletManagementFINotification</w:t>
      </w:r>
      <w:r w:rsidRPr="00281BB1">
        <w:rPr>
          <w:rFonts w:ascii="Times New Roman" w:hAnsi="Times New Roman"/>
          <w:color w:val="000000"/>
          <w:lang w:val="ru-RU"/>
        </w:rPr>
        <w:t xml:space="preserve">) , включая в том числе в ЭС информацию о СиС, прекративших действие (при изменении статуса СЦР на "закрыт") и направляет в адрес всех ФП, обслуживающих Клиента-ФЛ, за исключением ФП, отправившего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CustomerWalletManagementRequest</w:t>
      </w:r>
      <w:r w:rsidRPr="00281BB1">
        <w:rPr>
          <w:rFonts w:ascii="Times New Roman" w:hAnsi="Times New Roman"/>
          <w:color w:val="000000"/>
          <w:lang w:val="ru-RU"/>
        </w:rPr>
        <w:t xml:space="preserve"> в рамках текущего процесса.</w:t>
      </w:r>
    </w:p>
    <w:p w:rsidR="008C244E" w:rsidRPr="00281BB1" w:rsidRDefault="008C244E">
      <w:pPr>
        <w:spacing w:after="269"/>
        <w:jc w:val="both"/>
        <w:rPr>
          <w:lang w:val="ru-RU"/>
        </w:rPr>
      </w:pPr>
    </w:p>
    <w:p w:rsidR="008C244E" w:rsidRPr="00281BB1" w:rsidRDefault="008C244E">
      <w:pPr>
        <w:spacing w:after="269"/>
        <w:jc w:val="both"/>
        <w:rPr>
          <w:lang w:val="ru-RU"/>
        </w:rPr>
      </w:pPr>
    </w:p>
    <w:p w:rsidR="008C244E" w:rsidRDefault="00281BB1">
      <w:pPr>
        <w:pStyle w:val="30"/>
      </w:pPr>
      <w:bookmarkStart w:id="187" w:name="_Toc192512320"/>
      <w:r>
        <w:lastRenderedPageBreak/>
        <w:t>Неуспешный сценарий обмена 1</w:t>
      </w:r>
      <w:bookmarkEnd w:id="187"/>
    </w:p>
    <w:p w:rsidR="008C244E" w:rsidRDefault="00281BB1">
      <w:r>
        <w:rPr>
          <w:noProof/>
          <w:lang w:val="ru-RU" w:eastAsia="ru-RU"/>
        </w:rPr>
        <w:drawing>
          <wp:inline distT="0" distB="0" distL="0" distR="0">
            <wp:extent cx="6217920" cy="2663439"/>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
                    <pic:cNvPicPr/>
                  </pic:nvPicPr>
                  <pic:blipFill>
                    <a:blip r:embed="rId34"/>
                    <a:stretch>
                      <a:fillRect/>
                    </a:stretch>
                  </pic:blipFill>
                  <pic:spPr>
                    <a:xfrm>
                      <a:off x="0" y="0"/>
                      <a:ext cx="6217920" cy="2663439"/>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Неуспешное исполнение запроса Клиента-ФЛ на блокировку/разблокировку/закрытие своего СЦР.</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62"/>
        </w:numPr>
        <w:jc w:val="both"/>
      </w:pPr>
      <w:r>
        <w:rPr>
          <w:rFonts w:ascii="Times New Roman" w:hAnsi="Times New Roman"/>
          <w:color w:val="000000"/>
        </w:rPr>
        <w:t>Запрос возможности управления СЦР Клиента-ФЛ (cbdc.012 CustomerWalletManagementPossibilityRequest);</w:t>
      </w:r>
    </w:p>
    <w:p w:rsidR="008C244E" w:rsidRDefault="00281BB1" w:rsidP="00387B04">
      <w:pPr>
        <w:numPr>
          <w:ilvl w:val="0"/>
          <w:numId w:val="62"/>
        </w:numPr>
        <w:jc w:val="both"/>
      </w:pPr>
      <w:r>
        <w:rPr>
          <w:rFonts w:ascii="Times New Roman" w:hAnsi="Times New Roman"/>
          <w:color w:val="000000"/>
        </w:rPr>
        <w:t>Результаты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Клиент-ФЛ прошел авторизацию и аутентификацию в Приложении Клиента, имеет действующий СЦР на ПлЦР.</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Клиент ФЛ формирует ЭС "Запрос возможности управления СЦР Клиента-ФЛ"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CustomerWalletManagementPossibilityRequest</w:t>
      </w:r>
      <w:r w:rsidRPr="00281BB1">
        <w:rPr>
          <w:rFonts w:ascii="Times New Roman" w:hAnsi="Times New Roman"/>
          <w:color w:val="000000"/>
          <w:lang w:val="ru-RU"/>
        </w:rPr>
        <w:t>), указав целевой статус СЦР, и направляет ФП.</w:t>
      </w:r>
    </w:p>
    <w:p w:rsidR="008C244E" w:rsidRPr="00281BB1" w:rsidRDefault="00281BB1">
      <w:pPr>
        <w:spacing w:after="269"/>
        <w:jc w:val="both"/>
        <w:rPr>
          <w:lang w:val="ru-RU"/>
        </w:rPr>
      </w:pPr>
      <w:r w:rsidRPr="00281BB1">
        <w:rPr>
          <w:rFonts w:ascii="Times New Roman" w:hAnsi="Times New Roman"/>
          <w:color w:val="000000"/>
          <w:lang w:val="ru-RU"/>
        </w:rPr>
        <w:t>2. ФП проводит входной контроль ЭС "Запрос возможности управления СЦР Клиента-ФЛ"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CustomerWalletManagementPossibilityRequest</w:t>
      </w:r>
      <w:r w:rsidRPr="00281BB1">
        <w:rPr>
          <w:rFonts w:ascii="Times New Roman" w:hAnsi="Times New Roman"/>
          <w:color w:val="000000"/>
          <w:lang w:val="ru-RU"/>
        </w:rPr>
        <w:t>) и в случае успешного прохождения проверок передает в РОРД полученное от Клиента ЭС "Запрос возможности управления СЦР Клиента-ФЛ"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CustomerWalletManagementPossibilityRequest</w:t>
      </w:r>
      <w:r w:rsidRPr="00281BB1">
        <w:rPr>
          <w:rFonts w:ascii="Times New Roman" w:hAnsi="Times New Roman"/>
          <w:color w:val="000000"/>
          <w:lang w:val="ru-RU"/>
        </w:rPr>
        <w:t xml:space="preserve">). </w:t>
      </w:r>
    </w:p>
    <w:p w:rsidR="008C244E" w:rsidRPr="00281BB1" w:rsidRDefault="00281BB1">
      <w:pPr>
        <w:spacing w:after="269"/>
        <w:jc w:val="both"/>
        <w:rPr>
          <w:lang w:val="ru-RU"/>
        </w:rPr>
      </w:pPr>
      <w:r w:rsidRPr="00281BB1">
        <w:rPr>
          <w:rFonts w:ascii="Times New Roman" w:hAnsi="Times New Roman"/>
          <w:color w:val="000000"/>
          <w:lang w:val="ru-RU"/>
        </w:rPr>
        <w:lastRenderedPageBreak/>
        <w:t>3. РОРД осуществляет входные контроли полученного ЭС и контроли возможности исполнения запроса. В случае неуспешного прохождения проверок РОРД формирует в адрес ФП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w:t>
      </w:r>
    </w:p>
    <w:p w:rsidR="008C244E" w:rsidRPr="00281BB1" w:rsidRDefault="00281BB1">
      <w:pPr>
        <w:spacing w:after="269"/>
        <w:jc w:val="both"/>
        <w:rPr>
          <w:lang w:val="ru-RU"/>
        </w:rPr>
      </w:pPr>
      <w:r w:rsidRPr="00281BB1">
        <w:rPr>
          <w:rFonts w:ascii="Times New Roman" w:hAnsi="Times New Roman"/>
          <w:color w:val="000000"/>
          <w:lang w:val="ru-RU"/>
        </w:rPr>
        <w:t>4. ФП после получения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Клиента-ФЛ о невозможности исполнения запроса.</w:t>
      </w:r>
      <w:r w:rsidRPr="00281BB1">
        <w:rPr>
          <w:rFonts w:ascii="Calibri" w:hAnsi="Calibri"/>
          <w:color w:val="000000"/>
          <w:lang w:val="ru-RU"/>
        </w:rPr>
        <w:t xml:space="preserve"> </w:t>
      </w:r>
    </w:p>
    <w:p w:rsidR="008C244E" w:rsidRPr="00281BB1" w:rsidRDefault="008C244E">
      <w:pPr>
        <w:spacing w:after="269"/>
        <w:jc w:val="both"/>
        <w:rPr>
          <w:lang w:val="ru-RU"/>
        </w:rPr>
      </w:pPr>
    </w:p>
    <w:p w:rsidR="008C244E" w:rsidRPr="00281BB1" w:rsidRDefault="008C244E">
      <w:pPr>
        <w:spacing w:after="269"/>
        <w:jc w:val="both"/>
        <w:rPr>
          <w:lang w:val="ru-RU"/>
        </w:rPr>
      </w:pPr>
    </w:p>
    <w:p w:rsidR="008C244E" w:rsidRDefault="00281BB1">
      <w:pPr>
        <w:pStyle w:val="30"/>
      </w:pPr>
      <w:bookmarkStart w:id="188" w:name="_Toc192512321"/>
      <w:r>
        <w:t>Неуспешный сценарий обмена 2</w:t>
      </w:r>
      <w:bookmarkEnd w:id="188"/>
    </w:p>
    <w:p w:rsidR="008C244E" w:rsidRDefault="00281BB1">
      <w:r>
        <w:rPr>
          <w:noProof/>
          <w:lang w:val="ru-RU" w:eastAsia="ru-RU"/>
        </w:rPr>
        <w:drawing>
          <wp:inline distT="0" distB="0" distL="0" distR="0">
            <wp:extent cx="6217920" cy="2878667"/>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
                    <pic:cNvPicPr/>
                  </pic:nvPicPr>
                  <pic:blipFill>
                    <a:blip r:embed="rId35"/>
                    <a:stretch>
                      <a:fillRect/>
                    </a:stretch>
                  </pic:blipFill>
                  <pic:spPr>
                    <a:xfrm>
                      <a:off x="0" y="0"/>
                      <a:ext cx="6217920" cy="2878667"/>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Неуспешное исполнение запроса Клиента-ФЛ на блокировку/разблокировку/закрытие своего СЦР.</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63"/>
        </w:numPr>
        <w:jc w:val="both"/>
        <w:rPr>
          <w:lang w:val="ru-RU"/>
        </w:rPr>
      </w:pPr>
      <w:r w:rsidRPr="00281BB1">
        <w:rPr>
          <w:rFonts w:ascii="Times New Roman" w:hAnsi="Times New Roman"/>
          <w:color w:val="000000"/>
          <w:lang w:val="ru-RU"/>
        </w:rPr>
        <w:t>Запрос на изменение статуса СЦР Клиента-ФЛ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CustomerWalletManagementRequest</w:t>
      </w:r>
      <w:r w:rsidRPr="00281BB1">
        <w:rPr>
          <w:rFonts w:ascii="Times New Roman" w:hAnsi="Times New Roman"/>
          <w:color w:val="000000"/>
          <w:lang w:val="ru-RU"/>
        </w:rPr>
        <w:t>);</w:t>
      </w:r>
    </w:p>
    <w:p w:rsidR="008C244E" w:rsidRDefault="00281BB1" w:rsidP="00387B04">
      <w:pPr>
        <w:numPr>
          <w:ilvl w:val="0"/>
          <w:numId w:val="63"/>
        </w:numPr>
        <w:jc w:val="both"/>
      </w:pPr>
      <w:r>
        <w:rPr>
          <w:rFonts w:ascii="Times New Roman" w:hAnsi="Times New Roman"/>
          <w:color w:val="000000"/>
        </w:rPr>
        <w:t>Результат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Клиент-ФЛ получил положительный ответ от РОРД на Запрос возможности управления СЦР Клиента.</w:t>
      </w:r>
    </w:p>
    <w:p w:rsidR="008C244E" w:rsidRPr="00281BB1" w:rsidRDefault="00281BB1">
      <w:pPr>
        <w:spacing w:after="269"/>
        <w:jc w:val="both"/>
        <w:rPr>
          <w:lang w:val="ru-RU"/>
        </w:rPr>
      </w:pPr>
      <w:r w:rsidRPr="00281BB1">
        <w:rPr>
          <w:rFonts w:ascii="Times New Roman" w:hAnsi="Times New Roman"/>
          <w:b/>
          <w:color w:val="000000"/>
          <w:lang w:val="ru-RU"/>
        </w:rPr>
        <w:lastRenderedPageBreak/>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Клиент-ФЛ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Клиент-ФЛ направляет ФП ЭС "Запрос на изменение статуса СЦР Клиента-ФЛ"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CustomerWalletManagementRequest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2. ФП проводит входные контроли полученного ЭС "Запрос на изменение статуса СЦР Клиента-ФЛ"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CustomerWalletManagementRequest</w:t>
      </w:r>
      <w:r w:rsidRPr="00281BB1">
        <w:rPr>
          <w:rFonts w:ascii="Times New Roman" w:hAnsi="Times New Roman"/>
          <w:color w:val="000000"/>
          <w:lang w:val="ru-RU"/>
        </w:rPr>
        <w:t>) и при положительных результатах передает ЭС далее в РОРД.</w:t>
      </w:r>
    </w:p>
    <w:p w:rsidR="008C244E" w:rsidRPr="00281BB1" w:rsidRDefault="00281BB1">
      <w:pPr>
        <w:spacing w:after="269"/>
        <w:jc w:val="both"/>
        <w:rPr>
          <w:lang w:val="ru-RU"/>
        </w:rPr>
      </w:pPr>
      <w:r w:rsidRPr="00281BB1">
        <w:rPr>
          <w:rFonts w:ascii="Times New Roman" w:hAnsi="Times New Roman"/>
          <w:color w:val="000000"/>
          <w:lang w:val="ru-RU"/>
        </w:rPr>
        <w:t>3. РОРД осуществляет входные контроли и контроли возможности исполнения полученного ЭС "Запрос на изменение статуса СЦР Клиента-ФЛ"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CustomerWalletManagementRequest</w:t>
      </w:r>
      <w:r w:rsidRPr="00281BB1">
        <w:rPr>
          <w:rFonts w:ascii="Times New Roman" w:hAnsi="Times New Roman"/>
          <w:color w:val="000000"/>
          <w:lang w:val="ru-RU"/>
        </w:rPr>
        <w:t xml:space="preserve">): </w:t>
      </w:r>
    </w:p>
    <w:p w:rsidR="008C244E" w:rsidRPr="00281BB1" w:rsidRDefault="00281BB1" w:rsidP="00387B04">
      <w:pPr>
        <w:numPr>
          <w:ilvl w:val="0"/>
          <w:numId w:val="64"/>
        </w:numPr>
        <w:jc w:val="both"/>
        <w:rPr>
          <w:lang w:val="ru-RU"/>
        </w:rPr>
      </w:pPr>
      <w:r w:rsidRPr="00281BB1">
        <w:rPr>
          <w:rFonts w:ascii="Times New Roman" w:hAnsi="Times New Roman"/>
          <w:color w:val="000000"/>
          <w:lang w:val="ru-RU"/>
        </w:rPr>
        <w:t>составитель ЭС имеет права в соответствии со своей ролью;</w:t>
      </w:r>
    </w:p>
    <w:p w:rsidR="008C244E" w:rsidRPr="00281BB1" w:rsidRDefault="00281BB1" w:rsidP="00387B04">
      <w:pPr>
        <w:numPr>
          <w:ilvl w:val="0"/>
          <w:numId w:val="64"/>
        </w:numPr>
        <w:jc w:val="both"/>
        <w:rPr>
          <w:lang w:val="ru-RU"/>
        </w:rPr>
      </w:pPr>
      <w:r w:rsidRPr="00281BB1">
        <w:rPr>
          <w:rFonts w:ascii="Times New Roman" w:hAnsi="Times New Roman"/>
          <w:color w:val="000000"/>
          <w:lang w:val="ru-RU"/>
        </w:rPr>
        <w:t>контроль наличия СЦР в системе;</w:t>
      </w:r>
    </w:p>
    <w:p w:rsidR="008C244E" w:rsidRPr="00281BB1" w:rsidRDefault="00281BB1" w:rsidP="00387B04">
      <w:pPr>
        <w:numPr>
          <w:ilvl w:val="0"/>
          <w:numId w:val="64"/>
        </w:numPr>
        <w:jc w:val="both"/>
        <w:rPr>
          <w:lang w:val="ru-RU"/>
        </w:rPr>
      </w:pPr>
      <w:r w:rsidRPr="00281BB1">
        <w:rPr>
          <w:rFonts w:ascii="Times New Roman" w:hAnsi="Times New Roman"/>
          <w:color w:val="000000"/>
          <w:lang w:val="ru-RU"/>
        </w:rPr>
        <w:t>контроль отличия целевого статуса от текущего;</w:t>
      </w:r>
    </w:p>
    <w:p w:rsidR="008C244E" w:rsidRPr="00281BB1" w:rsidRDefault="00281BB1" w:rsidP="00387B04">
      <w:pPr>
        <w:numPr>
          <w:ilvl w:val="0"/>
          <w:numId w:val="64"/>
        </w:numPr>
        <w:jc w:val="both"/>
        <w:rPr>
          <w:lang w:val="ru-RU"/>
        </w:rPr>
      </w:pPr>
      <w:r w:rsidRPr="00281BB1">
        <w:rPr>
          <w:rFonts w:ascii="Times New Roman" w:hAnsi="Times New Roman"/>
          <w:color w:val="000000"/>
          <w:lang w:val="ru-RU"/>
        </w:rPr>
        <w:t>контроль отсутствия средств на СЦР (для кода запроса "закрыть СЦР");</w:t>
      </w:r>
    </w:p>
    <w:p w:rsidR="008C244E" w:rsidRPr="00281BB1" w:rsidRDefault="00281BB1" w:rsidP="00387B04">
      <w:pPr>
        <w:numPr>
          <w:ilvl w:val="0"/>
          <w:numId w:val="64"/>
        </w:numPr>
        <w:jc w:val="both"/>
        <w:rPr>
          <w:lang w:val="ru-RU"/>
        </w:rPr>
      </w:pPr>
      <w:r w:rsidRPr="00281BB1">
        <w:rPr>
          <w:rFonts w:ascii="Times New Roman" w:hAnsi="Times New Roman"/>
          <w:color w:val="000000"/>
          <w:lang w:val="ru-RU"/>
        </w:rPr>
        <w:t>текущий статус СЦР "заблокирован" (для кодов запроса "закрыть СЦР"/"разблокировать СЦР").</w:t>
      </w:r>
    </w:p>
    <w:p w:rsidR="008C244E" w:rsidRPr="00281BB1" w:rsidRDefault="00281BB1">
      <w:pPr>
        <w:spacing w:after="269"/>
        <w:jc w:val="both"/>
        <w:rPr>
          <w:lang w:val="ru-RU"/>
        </w:rPr>
      </w:pPr>
      <w:r w:rsidRPr="00281BB1">
        <w:rPr>
          <w:rFonts w:ascii="Times New Roman" w:hAnsi="Times New Roman"/>
          <w:color w:val="000000"/>
          <w:lang w:val="ru-RU"/>
        </w:rPr>
        <w:t>При неуспешном завершении контролей возможности исполнения полученного ЭС РОРД формирует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xml:space="preserve"> ) с указанием кода ошибки и направляет ФП.</w:t>
      </w:r>
    </w:p>
    <w:p w:rsidR="008C244E" w:rsidRPr="00281BB1" w:rsidRDefault="00281BB1">
      <w:pPr>
        <w:spacing w:after="269"/>
        <w:jc w:val="both"/>
        <w:rPr>
          <w:lang w:val="ru-RU"/>
        </w:rPr>
      </w:pPr>
      <w:r w:rsidRPr="00281BB1">
        <w:rPr>
          <w:rFonts w:ascii="Times New Roman" w:hAnsi="Times New Roman"/>
          <w:color w:val="000000"/>
          <w:lang w:val="ru-RU"/>
        </w:rPr>
        <w:t>4. ФП после получения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xml:space="preserve"> ) информирует Клиента-ФЛ о невозможности исполнения запроса на изменение статуса СЦР.</w:t>
      </w:r>
    </w:p>
    <w:p w:rsidR="008C244E" w:rsidRPr="00281BB1" w:rsidRDefault="008C244E">
      <w:pPr>
        <w:spacing w:after="269"/>
        <w:jc w:val="both"/>
        <w:rPr>
          <w:lang w:val="ru-RU"/>
        </w:rPr>
      </w:pPr>
    </w:p>
    <w:p w:rsidR="008C244E" w:rsidRPr="00281BB1" w:rsidRDefault="00281BB1">
      <w:pPr>
        <w:pStyle w:val="21"/>
        <w:rPr>
          <w:lang w:val="ru-RU"/>
        </w:rPr>
      </w:pPr>
      <w:bookmarkStart w:id="189" w:name="_Toc192512322"/>
      <w:r w:rsidRPr="00281BB1">
        <w:rPr>
          <w:lang w:val="ru-RU"/>
        </w:rPr>
        <w:t>Изменение Оператором статуса СЦР ФП</w:t>
      </w:r>
      <w:bookmarkEnd w:id="189"/>
    </w:p>
    <w:p w:rsidR="008C244E" w:rsidRDefault="00281BB1">
      <w:pPr>
        <w:pStyle w:val="30"/>
      </w:pPr>
      <w:bookmarkStart w:id="190" w:name="_Toc192512323"/>
      <w:r>
        <w:t>Область применения</w:t>
      </w:r>
      <w:bookmarkEnd w:id="190"/>
    </w:p>
    <w:p w:rsidR="008C244E" w:rsidRPr="00281BB1" w:rsidRDefault="00281BB1">
      <w:pPr>
        <w:spacing w:after="269"/>
        <w:rPr>
          <w:lang w:val="ru-RU"/>
        </w:rPr>
      </w:pPr>
      <w:r w:rsidRPr="00281BB1">
        <w:rPr>
          <w:rFonts w:ascii="Times New Roman" w:hAnsi="Times New Roman"/>
          <w:color w:val="000000"/>
          <w:lang w:val="ru-RU"/>
        </w:rPr>
        <w:t>При необходимости Оператор может изменить статус СЦР ФП (заблокировать/разблокировать/закрыть), направив запрос в РОРД.</w:t>
      </w:r>
    </w:p>
    <w:p w:rsidR="008C244E" w:rsidRDefault="00281BB1">
      <w:pPr>
        <w:pStyle w:val="30"/>
      </w:pPr>
      <w:bookmarkStart w:id="191" w:name="_Toc192512324"/>
      <w:r>
        <w:lastRenderedPageBreak/>
        <w:t>Основной сценарий обмена</w:t>
      </w:r>
      <w:bookmarkEnd w:id="191"/>
    </w:p>
    <w:p w:rsidR="008C244E" w:rsidRDefault="00281BB1">
      <w:r>
        <w:rPr>
          <w:noProof/>
          <w:lang w:val="ru-RU" w:eastAsia="ru-RU"/>
        </w:rPr>
        <w:drawing>
          <wp:inline distT="0" distB="0" distL="0" distR="0">
            <wp:extent cx="6217920" cy="2487168"/>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
                    <pic:cNvPicPr/>
                  </pic:nvPicPr>
                  <pic:blipFill>
                    <a:blip r:embed="rId36"/>
                    <a:stretch>
                      <a:fillRect/>
                    </a:stretch>
                  </pic:blipFill>
                  <pic:spPr>
                    <a:xfrm>
                      <a:off x="0" y="0"/>
                      <a:ext cx="6217920" cy="2487168"/>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Успешное исполнение запроса Оператора на блокировку/разблокировку/закрытие СЦР ФП.</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65"/>
        </w:numPr>
        <w:jc w:val="both"/>
        <w:rPr>
          <w:lang w:val="ru-RU"/>
        </w:rPr>
      </w:pPr>
      <w:r w:rsidRPr="00281BB1">
        <w:rPr>
          <w:rFonts w:ascii="Times New Roman" w:hAnsi="Times New Roman"/>
          <w:color w:val="000000"/>
          <w:lang w:val="ru-RU"/>
        </w:rPr>
        <w:t>Уведомление ФП об изменении статуса СЦР ФП по запросу Оператора (</w:t>
      </w:r>
      <w:r>
        <w:rPr>
          <w:rFonts w:ascii="Times New Roman" w:hAnsi="Times New Roman"/>
          <w:color w:val="000000"/>
        </w:rPr>
        <w:t>cbdc</w:t>
      </w:r>
      <w:r w:rsidRPr="00281BB1">
        <w:rPr>
          <w:rFonts w:ascii="Times New Roman" w:hAnsi="Times New Roman"/>
          <w:color w:val="000000"/>
          <w:lang w:val="ru-RU"/>
        </w:rPr>
        <w:t xml:space="preserve">.023 </w:t>
      </w:r>
      <w:r>
        <w:rPr>
          <w:rFonts w:ascii="Times New Roman" w:hAnsi="Times New Roman"/>
          <w:color w:val="000000"/>
        </w:rPr>
        <w:t>FIWalletAdmFINotification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Оператор принимает решение о блокировке/разблокировке/закрытии СЦР ФП.</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По запросу Оператора РОРД устанавливает требуемый статус СЦР ФП и формирует:</w:t>
      </w:r>
    </w:p>
    <w:p w:rsidR="008C244E" w:rsidRPr="00281BB1" w:rsidRDefault="00281BB1" w:rsidP="00387B04">
      <w:pPr>
        <w:numPr>
          <w:ilvl w:val="0"/>
          <w:numId w:val="66"/>
        </w:numPr>
        <w:jc w:val="both"/>
        <w:rPr>
          <w:lang w:val="ru-RU"/>
        </w:rPr>
      </w:pPr>
      <w:r w:rsidRPr="00281BB1">
        <w:rPr>
          <w:rFonts w:ascii="Times New Roman" w:hAnsi="Times New Roman"/>
          <w:color w:val="000000"/>
          <w:lang w:val="ru-RU"/>
        </w:rPr>
        <w:t>ЭС "Уведомление ФП об изменении статуса СЦР ФП по запросу Оператора" (</w:t>
      </w:r>
      <w:r>
        <w:rPr>
          <w:rFonts w:ascii="Times New Roman" w:hAnsi="Times New Roman"/>
          <w:color w:val="000000"/>
        </w:rPr>
        <w:t>cbdc</w:t>
      </w:r>
      <w:r w:rsidRPr="00281BB1">
        <w:rPr>
          <w:rFonts w:ascii="Times New Roman" w:hAnsi="Times New Roman"/>
          <w:color w:val="000000"/>
          <w:lang w:val="ru-RU"/>
        </w:rPr>
        <w:t xml:space="preserve">.023 </w:t>
      </w:r>
      <w:r>
        <w:rPr>
          <w:rFonts w:ascii="Times New Roman" w:hAnsi="Times New Roman"/>
          <w:color w:val="000000"/>
        </w:rPr>
        <w:t>FIWalletAdmFINotification</w:t>
      </w:r>
      <w:r w:rsidRPr="00281BB1">
        <w:rPr>
          <w:rFonts w:ascii="Times New Roman" w:hAnsi="Times New Roman"/>
          <w:color w:val="000000"/>
          <w:lang w:val="ru-RU"/>
        </w:rPr>
        <w:t>) и направляет ФП, статус СЦР которого был изменен.</w:t>
      </w:r>
    </w:p>
    <w:p w:rsidR="008C244E" w:rsidRPr="00281BB1" w:rsidRDefault="008C244E">
      <w:pPr>
        <w:spacing w:after="269"/>
        <w:jc w:val="both"/>
        <w:rPr>
          <w:lang w:val="ru-RU"/>
        </w:rPr>
      </w:pPr>
    </w:p>
    <w:p w:rsidR="008C244E" w:rsidRPr="00281BB1" w:rsidRDefault="008C244E">
      <w:pPr>
        <w:spacing w:after="269"/>
        <w:jc w:val="both"/>
        <w:rPr>
          <w:lang w:val="ru-RU"/>
        </w:rPr>
      </w:pPr>
    </w:p>
    <w:p w:rsidR="008C244E" w:rsidRPr="00281BB1" w:rsidRDefault="00281BB1">
      <w:pPr>
        <w:pStyle w:val="21"/>
        <w:rPr>
          <w:lang w:val="ru-RU"/>
        </w:rPr>
      </w:pPr>
      <w:bookmarkStart w:id="192" w:name="_Toc192512325"/>
      <w:r w:rsidRPr="00281BB1">
        <w:rPr>
          <w:lang w:val="ru-RU"/>
        </w:rPr>
        <w:lastRenderedPageBreak/>
        <w:t>Изменение Оператором статуса СЦР ФП и отмена самоисполняемых сделок на основании установления ограничения в ПС БР</w:t>
      </w:r>
      <w:bookmarkEnd w:id="192"/>
    </w:p>
    <w:p w:rsidR="008C244E" w:rsidRDefault="00281BB1">
      <w:pPr>
        <w:pStyle w:val="30"/>
      </w:pPr>
      <w:bookmarkStart w:id="193" w:name="_Toc192512326"/>
      <w:r>
        <w:t>Область применения</w:t>
      </w:r>
      <w:bookmarkEnd w:id="193"/>
    </w:p>
    <w:p w:rsidR="008C244E" w:rsidRPr="00281BB1" w:rsidRDefault="00281BB1">
      <w:pPr>
        <w:spacing w:after="269"/>
        <w:rPr>
          <w:lang w:val="ru-RU"/>
        </w:rPr>
      </w:pPr>
      <w:r w:rsidRPr="00281BB1">
        <w:rPr>
          <w:rFonts w:ascii="Times New Roman" w:hAnsi="Times New Roman"/>
          <w:color w:val="000000"/>
          <w:lang w:val="ru-RU"/>
        </w:rPr>
        <w:t>При получении от ПС БР информации об отзыве (аннулировании) лицензии у Финансового посредника</w:t>
      </w:r>
      <w:r>
        <w:rPr>
          <w:rFonts w:ascii="Times New Roman" w:hAnsi="Times New Roman"/>
          <w:color w:val="000000"/>
        </w:rPr>
        <w:t> </w:t>
      </w:r>
      <w:r w:rsidRPr="00281BB1">
        <w:rPr>
          <w:rFonts w:ascii="Times New Roman" w:hAnsi="Times New Roman"/>
          <w:color w:val="000000"/>
          <w:lang w:val="ru-RU"/>
        </w:rPr>
        <w:t>Оператор</w:t>
      </w:r>
      <w:r>
        <w:rPr>
          <w:rFonts w:ascii="Times New Roman" w:hAnsi="Times New Roman"/>
          <w:color w:val="000000"/>
        </w:rPr>
        <w:t> </w:t>
      </w:r>
      <w:r w:rsidRPr="00281BB1">
        <w:rPr>
          <w:rFonts w:ascii="Times New Roman" w:hAnsi="Times New Roman"/>
          <w:color w:val="000000"/>
          <w:lang w:val="ru-RU"/>
        </w:rPr>
        <w:t>изменяет</w:t>
      </w:r>
      <w:r>
        <w:rPr>
          <w:rFonts w:ascii="Times New Roman" w:hAnsi="Times New Roman"/>
          <w:color w:val="000000"/>
        </w:rPr>
        <w:t> </w:t>
      </w:r>
      <w:r w:rsidRPr="00281BB1">
        <w:rPr>
          <w:rFonts w:ascii="Times New Roman" w:hAnsi="Times New Roman"/>
          <w:color w:val="000000"/>
          <w:lang w:val="ru-RU"/>
        </w:rPr>
        <w:t>статус</w:t>
      </w:r>
      <w:r>
        <w:rPr>
          <w:rFonts w:ascii="Times New Roman" w:hAnsi="Times New Roman"/>
          <w:color w:val="000000"/>
        </w:rPr>
        <w:t> </w:t>
      </w:r>
      <w:r w:rsidRPr="00281BB1">
        <w:rPr>
          <w:rFonts w:ascii="Times New Roman" w:hAnsi="Times New Roman"/>
          <w:color w:val="000000"/>
          <w:lang w:val="ru-RU"/>
        </w:rPr>
        <w:t xml:space="preserve"> СЦР ФП с "Активен" или "Заблокирован" на "Приостановление операций", а также инициирует:</w:t>
      </w:r>
    </w:p>
    <w:p w:rsidR="008C244E" w:rsidRPr="00281BB1" w:rsidRDefault="00281BB1" w:rsidP="00387B04">
      <w:pPr>
        <w:numPr>
          <w:ilvl w:val="0"/>
          <w:numId w:val="67"/>
        </w:numPr>
        <w:rPr>
          <w:lang w:val="ru-RU"/>
        </w:rPr>
      </w:pPr>
      <w:r>
        <w:rPr>
          <w:rFonts w:ascii="Times New Roman" w:hAnsi="Times New Roman"/>
          <w:color w:val="000000"/>
        </w:rPr>
        <w:t> </w:t>
      </w:r>
      <w:r w:rsidRPr="00281BB1">
        <w:rPr>
          <w:rFonts w:ascii="Times New Roman" w:hAnsi="Times New Roman"/>
          <w:color w:val="000000"/>
          <w:lang w:val="ru-RU"/>
        </w:rPr>
        <w:t>отмену</w:t>
      </w:r>
      <w:r>
        <w:rPr>
          <w:rFonts w:ascii="Times New Roman" w:hAnsi="Times New Roman"/>
          <w:color w:val="000000"/>
        </w:rPr>
        <w:t> </w:t>
      </w:r>
      <w:r w:rsidRPr="00281BB1">
        <w:rPr>
          <w:rFonts w:ascii="Times New Roman" w:hAnsi="Times New Roman"/>
          <w:color w:val="000000"/>
          <w:lang w:val="ru-RU"/>
        </w:rPr>
        <w:t>самоисполняемых сделок, заключенных через данного ФП;</w:t>
      </w:r>
    </w:p>
    <w:p w:rsidR="008C244E" w:rsidRPr="00281BB1" w:rsidRDefault="00281BB1" w:rsidP="00387B04">
      <w:pPr>
        <w:numPr>
          <w:ilvl w:val="0"/>
          <w:numId w:val="67"/>
        </w:numPr>
        <w:rPr>
          <w:lang w:val="ru-RU"/>
        </w:rPr>
      </w:pPr>
      <w:r>
        <w:rPr>
          <w:rFonts w:ascii="Times New Roman" w:hAnsi="Times New Roman"/>
          <w:color w:val="000000"/>
        </w:rPr>
        <w:t> </w:t>
      </w:r>
      <w:r w:rsidRPr="00281BB1">
        <w:rPr>
          <w:rFonts w:ascii="Times New Roman" w:hAnsi="Times New Roman"/>
          <w:color w:val="000000"/>
          <w:lang w:val="ru-RU"/>
        </w:rPr>
        <w:t>обмен ЦР, находящихся в СЦР ФП, на безналичные средства.</w:t>
      </w:r>
    </w:p>
    <w:p w:rsidR="008C244E" w:rsidRDefault="00281BB1">
      <w:pPr>
        <w:pStyle w:val="30"/>
      </w:pPr>
      <w:bookmarkStart w:id="194" w:name="_Toc192512327"/>
      <w:r>
        <w:t>Основной сценарий обмена</w:t>
      </w:r>
      <w:bookmarkEnd w:id="194"/>
    </w:p>
    <w:p w:rsidR="008C244E" w:rsidRDefault="00281BB1">
      <w:r>
        <w:rPr>
          <w:noProof/>
          <w:lang w:val="ru-RU" w:eastAsia="ru-RU"/>
        </w:rPr>
        <w:drawing>
          <wp:inline distT="0" distB="0" distL="0" distR="0">
            <wp:extent cx="6217920" cy="4411713"/>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
                    <pic:cNvPicPr/>
                  </pic:nvPicPr>
                  <pic:blipFill>
                    <a:blip r:embed="rId37"/>
                    <a:stretch>
                      <a:fillRect/>
                    </a:stretch>
                  </pic:blipFill>
                  <pic:spPr>
                    <a:xfrm>
                      <a:off x="0" y="0"/>
                      <a:ext cx="6217920" cy="4411713"/>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Установление статуса "Приостановление обмена" на СЦР ФП, отмена самоисполняемых сделок заключенных через данного ФП и изъятие ЦР на основании установления ограничения в ПС БР.</w:t>
      </w:r>
    </w:p>
    <w:p w:rsidR="008C244E" w:rsidRDefault="00281BB1">
      <w:pPr>
        <w:spacing w:after="269"/>
        <w:jc w:val="both"/>
      </w:pPr>
      <w:r>
        <w:rPr>
          <w:rFonts w:ascii="Times New Roman" w:hAnsi="Times New Roman"/>
          <w:b/>
          <w:color w:val="000000"/>
        </w:rPr>
        <w:lastRenderedPageBreak/>
        <w:t>Применяемые форматы сообщений</w:t>
      </w:r>
    </w:p>
    <w:p w:rsidR="008C244E" w:rsidRPr="00281BB1" w:rsidRDefault="00281BB1" w:rsidP="00387B04">
      <w:pPr>
        <w:numPr>
          <w:ilvl w:val="0"/>
          <w:numId w:val="68"/>
        </w:numPr>
        <w:jc w:val="both"/>
        <w:rPr>
          <w:lang w:val="ru-RU"/>
        </w:rPr>
      </w:pPr>
      <w:r w:rsidRPr="00281BB1">
        <w:rPr>
          <w:rFonts w:ascii="Times New Roman" w:hAnsi="Times New Roman"/>
          <w:color w:val="000000"/>
          <w:lang w:val="ru-RU"/>
        </w:rPr>
        <w:t>Уведомление ФП об изменении статуса СЦР ФП на основании ограничений ПС БР (</w:t>
      </w:r>
      <w:r>
        <w:rPr>
          <w:rFonts w:ascii="Times New Roman" w:hAnsi="Times New Roman"/>
          <w:color w:val="000000"/>
        </w:rPr>
        <w:t>cbdc</w:t>
      </w:r>
      <w:r w:rsidRPr="00281BB1">
        <w:rPr>
          <w:rFonts w:ascii="Times New Roman" w:hAnsi="Times New Roman"/>
          <w:color w:val="000000"/>
          <w:lang w:val="ru-RU"/>
        </w:rPr>
        <w:t xml:space="preserve">.023 </w:t>
      </w:r>
      <w:r>
        <w:rPr>
          <w:rFonts w:ascii="Times New Roman" w:hAnsi="Times New Roman"/>
          <w:color w:val="000000"/>
        </w:rPr>
        <w:t>FIWalletManagementFINotification</w:t>
      </w:r>
      <w:r w:rsidRPr="00281BB1">
        <w:rPr>
          <w:rFonts w:ascii="Times New Roman" w:hAnsi="Times New Roman"/>
          <w:color w:val="000000"/>
          <w:lang w:val="ru-RU"/>
        </w:rPr>
        <w:t>);</w:t>
      </w:r>
    </w:p>
    <w:p w:rsidR="008C244E" w:rsidRPr="00281BB1" w:rsidRDefault="00281BB1" w:rsidP="00387B04">
      <w:pPr>
        <w:numPr>
          <w:ilvl w:val="0"/>
          <w:numId w:val="68"/>
        </w:numPr>
        <w:jc w:val="both"/>
        <w:rPr>
          <w:lang w:val="ru-RU"/>
        </w:rPr>
      </w:pPr>
      <w:r w:rsidRPr="00281BB1">
        <w:rPr>
          <w:rFonts w:ascii="Times New Roman" w:hAnsi="Times New Roman"/>
          <w:color w:val="000000"/>
          <w:lang w:val="ru-RU"/>
        </w:rPr>
        <w:t xml:space="preserve">Уведомление ФП об отмене </w:t>
      </w:r>
      <w:r w:rsidR="001F2026">
        <w:rPr>
          <w:rFonts w:ascii="Times New Roman" w:hAnsi="Times New Roman"/>
          <w:color w:val="000000"/>
          <w:lang w:val="ru-RU"/>
        </w:rPr>
        <w:t>самоисполняемых сделок</w:t>
      </w:r>
      <w:r w:rsidR="001F2026" w:rsidRPr="00281BB1">
        <w:rPr>
          <w:rFonts w:ascii="Times New Roman" w:hAnsi="Times New Roman"/>
          <w:color w:val="000000"/>
          <w:lang w:val="ru-RU"/>
        </w:rPr>
        <w:t xml:space="preserve"> </w:t>
      </w:r>
      <w:r w:rsidRPr="00281BB1">
        <w:rPr>
          <w:rFonts w:ascii="Times New Roman" w:hAnsi="Times New Roman"/>
          <w:color w:val="000000"/>
          <w:lang w:val="ru-RU"/>
        </w:rPr>
        <w:t>на ПлЦР (</w:t>
      </w:r>
      <w:r>
        <w:rPr>
          <w:rFonts w:ascii="Times New Roman" w:hAnsi="Times New Roman"/>
          <w:color w:val="000000"/>
        </w:rPr>
        <w:t>cbdc</w:t>
      </w:r>
      <w:r w:rsidRPr="00281BB1">
        <w:rPr>
          <w:rFonts w:ascii="Times New Roman" w:hAnsi="Times New Roman"/>
          <w:color w:val="000000"/>
          <w:lang w:val="ru-RU"/>
        </w:rPr>
        <w:t xml:space="preserve">.111 </w:t>
      </w:r>
      <w:r>
        <w:rPr>
          <w:rFonts w:ascii="Times New Roman" w:hAnsi="Times New Roman"/>
          <w:color w:val="000000"/>
        </w:rPr>
        <w:t>SETCancelFINotification</w:t>
      </w:r>
      <w:r w:rsidRPr="00281BB1">
        <w:rPr>
          <w:rFonts w:ascii="Times New Roman" w:hAnsi="Times New Roman"/>
          <w:color w:val="000000"/>
          <w:lang w:val="ru-RU"/>
        </w:rPr>
        <w:t>);</w:t>
      </w:r>
    </w:p>
    <w:p w:rsidR="008C244E" w:rsidRPr="00281BB1" w:rsidRDefault="00281BB1" w:rsidP="00387B04">
      <w:pPr>
        <w:numPr>
          <w:ilvl w:val="0"/>
          <w:numId w:val="68"/>
        </w:numPr>
        <w:jc w:val="both"/>
        <w:rPr>
          <w:lang w:val="ru-RU"/>
        </w:rPr>
      </w:pPr>
      <w:r w:rsidRPr="00281BB1">
        <w:rPr>
          <w:rFonts w:ascii="Times New Roman" w:hAnsi="Times New Roman"/>
          <w:color w:val="000000"/>
          <w:lang w:val="ru-RU"/>
        </w:rPr>
        <w:t>Извещение ФП о проведении транзакции по СЦР ФП в рамках вывода средств с СЦР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FIDCSellingTransferNotification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После обработки поступившей информации от ПС БР Оператор ПлЦР принимает решение об изменении статуса СЦР ФП на "Приостановление обмена", отмене самоисполняемых сделок заключенных через данного ФП и изъятии ЦР.</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При поступлении информации от ПС БР об установленных ограничениях Оператор ПлЦР инициирует изменение статуса СЦР ФП на "Приостановление обмена". По факту установления требуемого статуса СЦР ФП, РОРД формирует ЭС "Уведомление ФП об изменении статуса СЦР ФП на основании ограничений ПС БР" (</w:t>
      </w:r>
      <w:r>
        <w:rPr>
          <w:rFonts w:ascii="Times New Roman" w:hAnsi="Times New Roman"/>
          <w:color w:val="000000"/>
        </w:rPr>
        <w:t>cbdc</w:t>
      </w:r>
      <w:r w:rsidRPr="00281BB1">
        <w:rPr>
          <w:rFonts w:ascii="Times New Roman" w:hAnsi="Times New Roman"/>
          <w:color w:val="000000"/>
          <w:lang w:val="ru-RU"/>
        </w:rPr>
        <w:t xml:space="preserve">.023 </w:t>
      </w:r>
      <w:r>
        <w:rPr>
          <w:rFonts w:ascii="Times New Roman" w:hAnsi="Times New Roman"/>
          <w:color w:val="000000"/>
        </w:rPr>
        <w:t>FIWalletManagementFINotification</w:t>
      </w:r>
      <w:r w:rsidRPr="00281BB1">
        <w:rPr>
          <w:rFonts w:ascii="Times New Roman" w:hAnsi="Times New Roman"/>
          <w:color w:val="000000"/>
          <w:lang w:val="ru-RU"/>
        </w:rPr>
        <w:t>) и направляет ФП, статус СЦР которого был изменен.</w:t>
      </w:r>
    </w:p>
    <w:p w:rsidR="008C244E" w:rsidRPr="00281BB1" w:rsidRDefault="00281BB1">
      <w:pPr>
        <w:spacing w:after="269"/>
        <w:jc w:val="both"/>
        <w:rPr>
          <w:lang w:val="ru-RU"/>
        </w:rPr>
      </w:pPr>
      <w:r w:rsidRPr="00281BB1">
        <w:rPr>
          <w:rFonts w:ascii="Times New Roman" w:hAnsi="Times New Roman"/>
          <w:color w:val="000000"/>
          <w:lang w:val="ru-RU"/>
        </w:rPr>
        <w:t xml:space="preserve">2. РОРД ищет действующие самоисполняемые сделки, заключенные Клиентами через данного ФП. Если на ПлЦР есть такие самоисполняемые сделки, РОРД инициирует операцию по отмене действующих самоисполняемых сделок, заключенные через данного ФП. РОРД формирует и направляет в сторону всех ФП, через которых обслуживается Клиент, кроме ФП </w:t>
      </w:r>
      <w:r w:rsidR="00631190">
        <w:rPr>
          <w:rFonts w:ascii="Times New Roman" w:hAnsi="Times New Roman"/>
          <w:color w:val="000000"/>
          <w:lang w:val="ru-RU"/>
        </w:rPr>
        <w:t>с</w:t>
      </w:r>
      <w:r w:rsidRPr="00281BB1">
        <w:rPr>
          <w:rFonts w:ascii="Times New Roman" w:hAnsi="Times New Roman"/>
          <w:color w:val="000000"/>
          <w:lang w:val="ru-RU"/>
        </w:rPr>
        <w:t xml:space="preserve">татус СЦР которого был изменен, ЭС "Уведомление ФП об отмене </w:t>
      </w:r>
      <w:r w:rsidR="0055065F">
        <w:rPr>
          <w:rFonts w:ascii="Times New Roman" w:hAnsi="Times New Roman"/>
          <w:color w:val="000000"/>
          <w:lang w:val="ru-RU"/>
        </w:rPr>
        <w:t>самоисполняемых сделок</w:t>
      </w:r>
      <w:r w:rsidR="0055065F" w:rsidRPr="00281BB1">
        <w:rPr>
          <w:rFonts w:ascii="Times New Roman" w:hAnsi="Times New Roman"/>
          <w:color w:val="000000"/>
          <w:lang w:val="ru-RU"/>
        </w:rPr>
        <w:t xml:space="preserve"> </w:t>
      </w:r>
      <w:r w:rsidRPr="00281BB1">
        <w:rPr>
          <w:rFonts w:ascii="Times New Roman" w:hAnsi="Times New Roman"/>
          <w:color w:val="000000"/>
          <w:lang w:val="ru-RU"/>
        </w:rPr>
        <w:t>на ПлЦР" (</w:t>
      </w:r>
      <w:r>
        <w:rPr>
          <w:rFonts w:ascii="Times New Roman" w:hAnsi="Times New Roman"/>
          <w:color w:val="000000"/>
        </w:rPr>
        <w:t>cbdc</w:t>
      </w:r>
      <w:r w:rsidRPr="00281BB1">
        <w:rPr>
          <w:rFonts w:ascii="Times New Roman" w:hAnsi="Times New Roman"/>
          <w:color w:val="000000"/>
          <w:lang w:val="ru-RU"/>
        </w:rPr>
        <w:t xml:space="preserve">.111 </w:t>
      </w:r>
      <w:r>
        <w:rPr>
          <w:rFonts w:ascii="Times New Roman" w:hAnsi="Times New Roman"/>
          <w:color w:val="000000"/>
        </w:rPr>
        <w:t>SETCancelFINotification</w:t>
      </w:r>
      <w:r w:rsidRPr="00281BB1">
        <w:rPr>
          <w:rFonts w:ascii="Times New Roman" w:hAnsi="Times New Roman"/>
          <w:color w:val="000000"/>
          <w:lang w:val="ru-RU"/>
        </w:rPr>
        <w:t xml:space="preserve">). </w:t>
      </w:r>
    </w:p>
    <w:p w:rsidR="008C244E" w:rsidRPr="00281BB1" w:rsidRDefault="00281BB1">
      <w:pPr>
        <w:spacing w:after="269"/>
        <w:jc w:val="both"/>
        <w:rPr>
          <w:lang w:val="ru-RU"/>
        </w:rPr>
      </w:pPr>
      <w:r w:rsidRPr="00281BB1">
        <w:rPr>
          <w:rFonts w:ascii="Times New Roman" w:hAnsi="Times New Roman"/>
          <w:color w:val="000000"/>
          <w:lang w:val="ru-RU"/>
        </w:rPr>
        <w:t>3. ФП, через которых обслуживается Клиент, кроме ФП статус СЦР которого был изменен, после получения ЭС "Уведомление ФП об отмене СиС на ПлЦР" (</w:t>
      </w:r>
      <w:r>
        <w:rPr>
          <w:rFonts w:ascii="Times New Roman" w:hAnsi="Times New Roman"/>
          <w:color w:val="000000"/>
        </w:rPr>
        <w:t>cbdc</w:t>
      </w:r>
      <w:r w:rsidRPr="00281BB1">
        <w:rPr>
          <w:rFonts w:ascii="Times New Roman" w:hAnsi="Times New Roman"/>
          <w:color w:val="000000"/>
          <w:lang w:val="ru-RU"/>
        </w:rPr>
        <w:t xml:space="preserve">.111 </w:t>
      </w:r>
      <w:r>
        <w:rPr>
          <w:rFonts w:ascii="Times New Roman" w:hAnsi="Times New Roman"/>
          <w:color w:val="000000"/>
        </w:rPr>
        <w:t>SETCancelFINotification</w:t>
      </w:r>
      <w:r w:rsidRPr="00281BB1">
        <w:rPr>
          <w:rFonts w:ascii="Times New Roman" w:hAnsi="Times New Roman"/>
          <w:color w:val="000000"/>
          <w:lang w:val="ru-RU"/>
        </w:rPr>
        <w:t>) осуществляют входные контроли ЭС и в случае успешного прохождения контролей уведомляют Клиента об отмене его самоисполняемых сделок, заключенных через данного ФП.</w:t>
      </w:r>
    </w:p>
    <w:p w:rsidR="008C244E" w:rsidRPr="00281BB1" w:rsidRDefault="00281BB1">
      <w:pPr>
        <w:spacing w:after="269"/>
        <w:jc w:val="both"/>
        <w:rPr>
          <w:lang w:val="ru-RU"/>
        </w:rPr>
      </w:pPr>
      <w:r w:rsidRPr="00281BB1">
        <w:rPr>
          <w:rFonts w:ascii="Times New Roman" w:hAnsi="Times New Roman"/>
          <w:color w:val="000000"/>
          <w:lang w:val="ru-RU"/>
        </w:rPr>
        <w:t>4. Если на СЦР ФП статус СЦР которого был изменен, имеется ненулевой остаток, Оператор инициирует:</w:t>
      </w:r>
    </w:p>
    <w:p w:rsidR="008C244E" w:rsidRPr="00281BB1" w:rsidRDefault="00281BB1">
      <w:pPr>
        <w:spacing w:after="269"/>
        <w:jc w:val="both"/>
        <w:rPr>
          <w:lang w:val="ru-RU"/>
        </w:rPr>
      </w:pPr>
      <w:r w:rsidRPr="00281BB1">
        <w:rPr>
          <w:rFonts w:ascii="Times New Roman" w:hAnsi="Times New Roman"/>
          <w:color w:val="000000"/>
          <w:lang w:val="ru-RU"/>
        </w:rPr>
        <w:t>4.1 Операцию по списанию ЦР с СЦР ФП и зачислению на эмиссионный СЦР. РОРД направляет ФП, статус СЦР которого был изменен, ЭС "Извещение ФП о проведении транзакции по СЦР ФП в рамках вывода средств с СЦР"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FIDCSellingTransferNotification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lastRenderedPageBreak/>
        <w:t xml:space="preserve"> 4.2 учет операций ЦВЦБ в ПС БР, в рамках которого </w:t>
      </w:r>
      <w:r w:rsidRPr="00281BB1">
        <w:rPr>
          <w:rFonts w:ascii="Times New Roman" w:hAnsi="Times New Roman"/>
          <w:i/>
          <w:color w:val="000000"/>
          <w:lang w:val="ru-RU"/>
        </w:rPr>
        <w:t>ПС БР формирует программное распоряжение (</w:t>
      </w:r>
      <w:r>
        <w:rPr>
          <w:rFonts w:ascii="Times New Roman" w:hAnsi="Times New Roman"/>
          <w:i/>
          <w:color w:val="000000"/>
        </w:rPr>
        <w:t>ED</w:t>
      </w:r>
      <w:r w:rsidRPr="00281BB1">
        <w:rPr>
          <w:rFonts w:ascii="Times New Roman" w:hAnsi="Times New Roman"/>
          <w:i/>
          <w:color w:val="000000"/>
          <w:lang w:val="ru-RU"/>
        </w:rPr>
        <w:t>101) на перевод денежных средств со счета учета ЦР в Банке России на корсчет ФП-КО на сумму, указанную в заявке, производит учет в ПС БР уничтожения ЦР</w:t>
      </w:r>
      <w:r w:rsidRPr="00281BB1">
        <w:rPr>
          <w:rFonts w:ascii="Times New Roman" w:hAnsi="Times New Roman"/>
          <w:color w:val="000000"/>
          <w:lang w:val="ru-RU"/>
        </w:rPr>
        <w:t xml:space="preserve">. </w:t>
      </w:r>
    </w:p>
    <w:p w:rsidR="008C244E" w:rsidRPr="00281BB1" w:rsidRDefault="008C244E">
      <w:pPr>
        <w:spacing w:after="269"/>
        <w:jc w:val="both"/>
        <w:rPr>
          <w:lang w:val="ru-RU"/>
        </w:rPr>
      </w:pPr>
    </w:p>
    <w:p w:rsidR="008C244E" w:rsidRPr="00281BB1" w:rsidRDefault="00281BB1">
      <w:pPr>
        <w:pStyle w:val="21"/>
        <w:rPr>
          <w:lang w:val="ru-RU"/>
        </w:rPr>
      </w:pPr>
      <w:bookmarkStart w:id="195" w:name="_Toc192512328"/>
      <w:r w:rsidRPr="00281BB1">
        <w:rPr>
          <w:lang w:val="ru-RU"/>
        </w:rPr>
        <w:t>Изменение ФП статуса СЦР Клиента-ФЛ или Клиента-ЮЛ</w:t>
      </w:r>
      <w:bookmarkEnd w:id="195"/>
    </w:p>
    <w:p w:rsidR="008C244E" w:rsidRDefault="00281BB1">
      <w:pPr>
        <w:pStyle w:val="30"/>
      </w:pPr>
      <w:bookmarkStart w:id="196" w:name="_Toc192512329"/>
      <w:r>
        <w:t>Область применения</w:t>
      </w:r>
      <w:bookmarkEnd w:id="196"/>
    </w:p>
    <w:p w:rsidR="008C244E" w:rsidRPr="00281BB1" w:rsidRDefault="00281BB1">
      <w:pPr>
        <w:spacing w:after="269"/>
        <w:rPr>
          <w:lang w:val="ru-RU"/>
        </w:rPr>
      </w:pPr>
      <w:r w:rsidRPr="00281BB1">
        <w:rPr>
          <w:rFonts w:ascii="Times New Roman" w:hAnsi="Times New Roman"/>
          <w:color w:val="000000"/>
          <w:lang w:val="ru-RU"/>
        </w:rPr>
        <w:t>При необходимости ФП</w:t>
      </w:r>
      <w:r>
        <w:rPr>
          <w:rFonts w:ascii="Times New Roman" w:hAnsi="Times New Roman"/>
          <w:color w:val="000000"/>
        </w:rPr>
        <w:t> </w:t>
      </w:r>
      <w:r w:rsidRPr="00281BB1">
        <w:rPr>
          <w:rFonts w:ascii="Times New Roman" w:hAnsi="Times New Roman"/>
          <w:color w:val="000000"/>
          <w:lang w:val="ru-RU"/>
        </w:rPr>
        <w:t>может изменить статус СЦР Клиента ФЛ, Клиента ЮЛ (заблокировать/разблокировать), направив запрос на ПлЦР.</w:t>
      </w:r>
    </w:p>
    <w:p w:rsidR="008C244E" w:rsidRDefault="00281BB1">
      <w:pPr>
        <w:pStyle w:val="30"/>
      </w:pPr>
      <w:bookmarkStart w:id="197" w:name="_Toc192512330"/>
      <w:r>
        <w:t>Основной сценарий обмена</w:t>
      </w:r>
      <w:bookmarkEnd w:id="197"/>
    </w:p>
    <w:p w:rsidR="008C244E" w:rsidRDefault="00281BB1">
      <w:r>
        <w:rPr>
          <w:noProof/>
          <w:lang w:val="ru-RU" w:eastAsia="ru-RU"/>
        </w:rPr>
        <w:drawing>
          <wp:inline distT="0" distB="0" distL="0" distR="0">
            <wp:extent cx="6217920" cy="3304604"/>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
                    <pic:cNvPicPr/>
                  </pic:nvPicPr>
                  <pic:blipFill>
                    <a:blip r:embed="rId38"/>
                    <a:stretch>
                      <a:fillRect/>
                    </a:stretch>
                  </pic:blipFill>
                  <pic:spPr>
                    <a:xfrm>
                      <a:off x="0" y="0"/>
                      <a:ext cx="6217920" cy="3304604"/>
                    </a:xfrm>
                    <a:prstGeom prst="rect">
                      <a:avLst/>
                    </a:prstGeom>
                  </pic:spPr>
                </pic:pic>
              </a:graphicData>
            </a:graphic>
          </wp:inline>
        </w:drawing>
      </w:r>
    </w:p>
    <w:p w:rsidR="008C244E" w:rsidRDefault="008C244E">
      <w:pPr>
        <w:spacing w:after="269"/>
        <w:jc w:val="both"/>
      </w:pP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Успешное исполнение запроса Финансового посредника на блокировку/разблокировку СЦР Клиента-ФЛ или Клиента-ЮЛ.</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69"/>
        </w:numPr>
        <w:jc w:val="both"/>
      </w:pPr>
      <w:r>
        <w:rPr>
          <w:rFonts w:ascii="Times New Roman" w:hAnsi="Times New Roman"/>
          <w:color w:val="000000"/>
        </w:rPr>
        <w:t>Запрос ФП возможности управления СЦР Клиента-ФЛ (cbdc.012 CustomerWalletFIManagementPossibilityRequest);</w:t>
      </w:r>
    </w:p>
    <w:p w:rsidR="008C244E" w:rsidRDefault="00281BB1" w:rsidP="00387B04">
      <w:pPr>
        <w:numPr>
          <w:ilvl w:val="0"/>
          <w:numId w:val="69"/>
        </w:numPr>
        <w:jc w:val="both"/>
      </w:pPr>
      <w:r>
        <w:rPr>
          <w:rFonts w:ascii="Times New Roman" w:hAnsi="Times New Roman"/>
          <w:color w:val="000000"/>
        </w:rPr>
        <w:lastRenderedPageBreak/>
        <w:t>Запрос ФП возможности управления СЦР Клиента-ЮЛ (cbdc.012 OrganisationWalletFIManagementPossibilityRequest);</w:t>
      </w:r>
    </w:p>
    <w:p w:rsidR="008C244E" w:rsidRDefault="00281BB1" w:rsidP="00387B04">
      <w:pPr>
        <w:numPr>
          <w:ilvl w:val="0"/>
          <w:numId w:val="69"/>
        </w:numPr>
        <w:jc w:val="both"/>
      </w:pPr>
      <w:r>
        <w:rPr>
          <w:rFonts w:ascii="Times New Roman" w:hAnsi="Times New Roman"/>
          <w:color w:val="000000"/>
        </w:rPr>
        <w:t>Ответ ФП на запрос возможности управления СЦР Клиента-ФЛ (cbdc.013 CustomerWalletFIManagementPossibilityResponse);</w:t>
      </w:r>
    </w:p>
    <w:p w:rsidR="008C244E" w:rsidRDefault="00281BB1" w:rsidP="00387B04">
      <w:pPr>
        <w:numPr>
          <w:ilvl w:val="0"/>
          <w:numId w:val="69"/>
        </w:numPr>
        <w:jc w:val="both"/>
      </w:pPr>
      <w:r>
        <w:rPr>
          <w:rFonts w:ascii="Times New Roman" w:hAnsi="Times New Roman"/>
          <w:color w:val="000000"/>
        </w:rPr>
        <w:t>Ответ ФП на запрос возможности управления СЦР Клиента-ЮЛ (cbdc.013 OrganisationWalletFIManagementPossibilityResponse);</w:t>
      </w:r>
    </w:p>
    <w:p w:rsidR="008C244E" w:rsidRDefault="00281BB1" w:rsidP="00387B04">
      <w:pPr>
        <w:numPr>
          <w:ilvl w:val="0"/>
          <w:numId w:val="69"/>
        </w:numPr>
        <w:jc w:val="both"/>
      </w:pPr>
      <w:r>
        <w:rPr>
          <w:rFonts w:ascii="Times New Roman" w:hAnsi="Times New Roman"/>
          <w:color w:val="000000"/>
        </w:rPr>
        <w:t>Запрос ФП на изменение статуса СЦР Клиента-ФЛ (cbdc.022 CustomerWalletFIManagementRequest);</w:t>
      </w:r>
    </w:p>
    <w:p w:rsidR="008C244E" w:rsidRDefault="00281BB1" w:rsidP="00387B04">
      <w:pPr>
        <w:numPr>
          <w:ilvl w:val="0"/>
          <w:numId w:val="69"/>
        </w:numPr>
        <w:jc w:val="both"/>
      </w:pPr>
      <w:r>
        <w:rPr>
          <w:rFonts w:ascii="Times New Roman" w:hAnsi="Times New Roman"/>
          <w:color w:val="000000"/>
        </w:rPr>
        <w:t>Запрос ФП на изменение статуса СЦР Клиента-ЮЛ (cbdc.022 OrganisationWalletFIManagementRequest);</w:t>
      </w:r>
    </w:p>
    <w:p w:rsidR="008C244E" w:rsidRDefault="00281BB1" w:rsidP="00387B04">
      <w:pPr>
        <w:numPr>
          <w:ilvl w:val="0"/>
          <w:numId w:val="69"/>
        </w:numPr>
        <w:jc w:val="both"/>
      </w:pPr>
      <w:r>
        <w:rPr>
          <w:rFonts w:ascii="Times New Roman" w:hAnsi="Times New Roman"/>
          <w:color w:val="000000"/>
        </w:rPr>
        <w:t>Уведомление ФП об изменении статуса СЦР Клиента-ФЛ (cbdc.023 CustomerWalletFIManagementNotification);</w:t>
      </w:r>
    </w:p>
    <w:p w:rsidR="008C244E" w:rsidRDefault="00281BB1" w:rsidP="00387B04">
      <w:pPr>
        <w:numPr>
          <w:ilvl w:val="0"/>
          <w:numId w:val="69"/>
        </w:numPr>
        <w:jc w:val="both"/>
      </w:pPr>
      <w:r>
        <w:rPr>
          <w:rFonts w:ascii="Times New Roman" w:hAnsi="Times New Roman"/>
          <w:color w:val="000000"/>
        </w:rPr>
        <w:t>Уведомление ФП об изменении статуса СЦР Клиента-ЮЛ (cbdc.023 OrganisationWalletFIManagementNotification);</w:t>
      </w:r>
    </w:p>
    <w:p w:rsidR="008C244E" w:rsidRPr="00281BB1" w:rsidRDefault="00281BB1" w:rsidP="00387B04">
      <w:pPr>
        <w:numPr>
          <w:ilvl w:val="0"/>
          <w:numId w:val="69"/>
        </w:numPr>
        <w:jc w:val="both"/>
        <w:rPr>
          <w:lang w:val="ru-RU"/>
        </w:rPr>
      </w:pPr>
      <w:r w:rsidRPr="00281BB1">
        <w:rPr>
          <w:rFonts w:ascii="Times New Roman" w:hAnsi="Times New Roman"/>
          <w:color w:val="000000"/>
          <w:lang w:val="ru-RU"/>
        </w:rPr>
        <w:t>Уведомление ФП об изменении статуса СЦР Клиента по запросу иных субъектов ПлЦР (</w:t>
      </w:r>
      <w:r>
        <w:rPr>
          <w:rFonts w:ascii="Times New Roman" w:hAnsi="Times New Roman"/>
          <w:color w:val="000000"/>
        </w:rPr>
        <w:t>cbdc</w:t>
      </w:r>
      <w:r w:rsidRPr="00281BB1">
        <w:rPr>
          <w:rFonts w:ascii="Times New Roman" w:hAnsi="Times New Roman"/>
          <w:color w:val="000000"/>
          <w:lang w:val="ru-RU"/>
        </w:rPr>
        <w:t xml:space="preserve">.023 </w:t>
      </w:r>
      <w:r>
        <w:rPr>
          <w:rFonts w:ascii="Times New Roman" w:hAnsi="Times New Roman"/>
          <w:color w:val="000000"/>
        </w:rPr>
        <w:t>ClientWalletManagementFINotification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ФП принимает решение о блокировке/разблокировке СЦР Клиента-ФЛ или Клиента-ЮЛ.</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ФП формирует ЭС "Запрос ФП возможности управления СЦР Клиента-ФЛ"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CustomerWalletFIManagementPossibilityRequest</w:t>
      </w:r>
      <w:r w:rsidRPr="00281BB1">
        <w:rPr>
          <w:rFonts w:ascii="Times New Roman" w:hAnsi="Times New Roman"/>
          <w:color w:val="000000"/>
          <w:lang w:val="ru-RU"/>
        </w:rPr>
        <w:t>)/"Запрос ФП возможности управления СЦР Клиента-ЮЛ"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OrganisationWalletFIManagementPossibilityRequest</w:t>
      </w:r>
      <w:r w:rsidRPr="00281BB1">
        <w:rPr>
          <w:rFonts w:ascii="Times New Roman" w:hAnsi="Times New Roman"/>
          <w:color w:val="000000"/>
          <w:lang w:val="ru-RU"/>
        </w:rPr>
        <w:t>, указав целевой статус СЦР, и направляет в РОРД.</w:t>
      </w:r>
    </w:p>
    <w:p w:rsidR="008C244E" w:rsidRPr="00281BB1" w:rsidRDefault="00281BB1">
      <w:pPr>
        <w:spacing w:after="269"/>
        <w:jc w:val="both"/>
        <w:rPr>
          <w:lang w:val="ru-RU"/>
        </w:rPr>
      </w:pPr>
      <w:r w:rsidRPr="00281BB1">
        <w:rPr>
          <w:rFonts w:ascii="Times New Roman" w:hAnsi="Times New Roman"/>
          <w:color w:val="000000"/>
          <w:lang w:val="ru-RU"/>
        </w:rPr>
        <w:t>2. РОРД осуществляет входные контроли полученного ЭС и контроли возможности исполнения . При положительных результатах контролей формирует Эталон ЭС "Запрос на изменение статуса СЦР Клиента-ФЛ"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CustomerWalletFIManagementRequest</w:t>
      </w:r>
      <w:r w:rsidRPr="00281BB1">
        <w:rPr>
          <w:rFonts w:ascii="Times New Roman" w:hAnsi="Times New Roman"/>
          <w:color w:val="000000"/>
          <w:lang w:val="ru-RU"/>
        </w:rPr>
        <w:t>)/ "Запрос ФП на изменение статуса СЦР Клиента-ЮЛ"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OrganisationWalletFIManagementRequest</w:t>
      </w:r>
      <w:r w:rsidRPr="00281BB1">
        <w:rPr>
          <w:rFonts w:ascii="Times New Roman" w:hAnsi="Times New Roman"/>
          <w:color w:val="000000"/>
          <w:lang w:val="ru-RU"/>
        </w:rPr>
        <w:t>), который содержит Эталон транзакционного сообщения РР, и передает ФП, инкапсулировав его в формируемый ЭС "Ответ ФП на запрос возможности управления СЦР Клиента-ФЛ"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CustomerWalletFIManagementPossibilityResponse</w:t>
      </w:r>
      <w:r w:rsidRPr="00281BB1">
        <w:rPr>
          <w:rFonts w:ascii="Times New Roman" w:hAnsi="Times New Roman"/>
          <w:color w:val="000000"/>
          <w:lang w:val="ru-RU"/>
        </w:rPr>
        <w:t>) / "Ответ ФП на запрос возможности управления СЦР Клиента-ЮЛ"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OrganisationWalletFIManagementPossibilityResponse</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3. ФП проводит входные контроли, после успешного проведения которых разбирает ЭС, получает эталон ЭС "Запрос на изменение статуса СЦР Клиента-ФЛ"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CustomerWalletFIManagementRequest</w:t>
      </w:r>
      <w:r w:rsidRPr="00281BB1">
        <w:rPr>
          <w:rFonts w:ascii="Times New Roman" w:hAnsi="Times New Roman"/>
          <w:color w:val="000000"/>
          <w:lang w:val="ru-RU"/>
        </w:rPr>
        <w:t>)/ "Запрос ФП на изменение статуса СЦР Клиента-</w:t>
      </w:r>
      <w:r w:rsidRPr="00281BB1">
        <w:rPr>
          <w:rFonts w:ascii="Times New Roman" w:hAnsi="Times New Roman"/>
          <w:color w:val="000000"/>
          <w:lang w:val="ru-RU"/>
        </w:rPr>
        <w:lastRenderedPageBreak/>
        <w:t>ЮЛ"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OrganisationWalletFIManagementRequest</w:t>
      </w:r>
      <w:r w:rsidRPr="00281BB1">
        <w:rPr>
          <w:rFonts w:ascii="Times New Roman" w:hAnsi="Times New Roman"/>
          <w:color w:val="000000"/>
          <w:lang w:val="ru-RU"/>
        </w:rPr>
        <w:t>),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и направляет в РОРД ЭС "Запрос на изменение статуса СЦР Клиента-ФЛ"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CustomerWalletFIManagementRequest</w:t>
      </w:r>
      <w:r w:rsidRPr="00281BB1">
        <w:rPr>
          <w:rFonts w:ascii="Times New Roman" w:hAnsi="Times New Roman"/>
          <w:color w:val="000000"/>
          <w:lang w:val="ru-RU"/>
        </w:rPr>
        <w:t>)/ "Запрос ФП на изменение статуса СЦР Клиента-ЮЛ"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OrganisationWalletFIManagementRequest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4. РОРД осуществляет входные контроли и контроли возможности исполнения полученного ЭС:</w:t>
      </w:r>
    </w:p>
    <w:p w:rsidR="008C244E" w:rsidRPr="00281BB1" w:rsidRDefault="00281BB1" w:rsidP="00387B04">
      <w:pPr>
        <w:numPr>
          <w:ilvl w:val="0"/>
          <w:numId w:val="70"/>
        </w:numPr>
        <w:jc w:val="both"/>
        <w:rPr>
          <w:lang w:val="ru-RU"/>
        </w:rPr>
      </w:pPr>
      <w:r w:rsidRPr="00281BB1">
        <w:rPr>
          <w:rFonts w:ascii="Times New Roman" w:hAnsi="Times New Roman"/>
          <w:color w:val="000000"/>
          <w:lang w:val="ru-RU"/>
        </w:rPr>
        <w:t xml:space="preserve">составитель ЭС имеет права в соответствии со своей ролью; </w:t>
      </w:r>
    </w:p>
    <w:p w:rsidR="008C244E" w:rsidRPr="00281BB1" w:rsidRDefault="00281BB1" w:rsidP="00387B04">
      <w:pPr>
        <w:numPr>
          <w:ilvl w:val="0"/>
          <w:numId w:val="70"/>
        </w:numPr>
        <w:jc w:val="both"/>
        <w:rPr>
          <w:lang w:val="ru-RU"/>
        </w:rPr>
      </w:pPr>
      <w:r w:rsidRPr="00281BB1">
        <w:rPr>
          <w:rFonts w:ascii="Times New Roman" w:hAnsi="Times New Roman"/>
          <w:color w:val="000000"/>
          <w:lang w:val="ru-RU"/>
        </w:rPr>
        <w:t>контроль наличия СЦР в системе;</w:t>
      </w:r>
    </w:p>
    <w:p w:rsidR="008C244E" w:rsidRPr="00281BB1" w:rsidRDefault="00281BB1" w:rsidP="00387B04">
      <w:pPr>
        <w:numPr>
          <w:ilvl w:val="0"/>
          <w:numId w:val="70"/>
        </w:numPr>
        <w:jc w:val="both"/>
        <w:rPr>
          <w:lang w:val="ru-RU"/>
        </w:rPr>
      </w:pPr>
      <w:r w:rsidRPr="00281BB1">
        <w:rPr>
          <w:rFonts w:ascii="Times New Roman" w:hAnsi="Times New Roman"/>
          <w:color w:val="000000"/>
          <w:lang w:val="ru-RU"/>
        </w:rPr>
        <w:t>контроль отличия целевого статуса от текущего;</w:t>
      </w:r>
    </w:p>
    <w:p w:rsidR="008C244E" w:rsidRPr="00281BB1" w:rsidRDefault="00281BB1" w:rsidP="00387B04">
      <w:pPr>
        <w:numPr>
          <w:ilvl w:val="0"/>
          <w:numId w:val="70"/>
        </w:numPr>
        <w:jc w:val="both"/>
        <w:rPr>
          <w:lang w:val="ru-RU"/>
        </w:rPr>
      </w:pPr>
      <w:r w:rsidRPr="00281BB1">
        <w:rPr>
          <w:rFonts w:ascii="Times New Roman" w:hAnsi="Times New Roman"/>
          <w:color w:val="000000"/>
          <w:lang w:val="ru-RU"/>
        </w:rPr>
        <w:t>текущий статус СЦР "заблокирован" (для кода запроса "разблокировать СЦР").</w:t>
      </w:r>
    </w:p>
    <w:p w:rsidR="008C244E" w:rsidRPr="00281BB1" w:rsidRDefault="00281BB1">
      <w:pPr>
        <w:spacing w:after="269"/>
        <w:jc w:val="both"/>
        <w:rPr>
          <w:lang w:val="ru-RU"/>
        </w:rPr>
      </w:pPr>
      <w:r w:rsidRPr="00281BB1">
        <w:rPr>
          <w:rFonts w:ascii="Times New Roman" w:hAnsi="Times New Roman"/>
          <w:color w:val="000000"/>
          <w:lang w:val="ru-RU"/>
        </w:rPr>
        <w:t>В случае положительных результатов контролей устанавливает требуемый статус СЦР Клиента.</w:t>
      </w:r>
      <w:r w:rsidRPr="00281BB1">
        <w:rPr>
          <w:lang w:val="ru-RU"/>
        </w:rPr>
        <w:br/>
      </w:r>
      <w:r w:rsidRPr="00281BB1">
        <w:rPr>
          <w:rFonts w:ascii="Times New Roman" w:hAnsi="Times New Roman"/>
          <w:color w:val="000000"/>
          <w:lang w:val="ru-RU"/>
        </w:rPr>
        <w:t xml:space="preserve"> </w:t>
      </w:r>
      <w:r w:rsidRPr="00281BB1">
        <w:rPr>
          <w:lang w:val="ru-RU"/>
        </w:rPr>
        <w:br/>
      </w:r>
      <w:r w:rsidRPr="00281BB1">
        <w:rPr>
          <w:rFonts w:ascii="Times New Roman" w:hAnsi="Times New Roman"/>
          <w:color w:val="000000"/>
          <w:lang w:val="ru-RU"/>
        </w:rPr>
        <w:t xml:space="preserve"> При изменении статуса СЦР Клиента РОРД формирует и направляет ЭС "Уведомление ФП об изменении статуса СЦР Клиента-ФЛ" (</w:t>
      </w:r>
      <w:r>
        <w:rPr>
          <w:rFonts w:ascii="Times New Roman" w:hAnsi="Times New Roman"/>
          <w:color w:val="000000"/>
        </w:rPr>
        <w:t>cbdc</w:t>
      </w:r>
      <w:r w:rsidRPr="00281BB1">
        <w:rPr>
          <w:rFonts w:ascii="Times New Roman" w:hAnsi="Times New Roman"/>
          <w:color w:val="000000"/>
          <w:lang w:val="ru-RU"/>
        </w:rPr>
        <w:t xml:space="preserve">.023 </w:t>
      </w:r>
      <w:r>
        <w:rPr>
          <w:rFonts w:ascii="Times New Roman" w:hAnsi="Times New Roman"/>
          <w:color w:val="000000"/>
        </w:rPr>
        <w:t>CustomerWalletFIManagementNotification</w:t>
      </w:r>
      <w:r w:rsidRPr="00281BB1">
        <w:rPr>
          <w:rFonts w:ascii="Times New Roman" w:hAnsi="Times New Roman"/>
          <w:color w:val="000000"/>
          <w:lang w:val="ru-RU"/>
        </w:rPr>
        <w:t>) / "Уведомление ФП об изменении статуса СЦР Клиента-ЮЛ" (</w:t>
      </w:r>
      <w:r>
        <w:rPr>
          <w:rFonts w:ascii="Times New Roman" w:hAnsi="Times New Roman"/>
          <w:color w:val="000000"/>
        </w:rPr>
        <w:t>cbdc</w:t>
      </w:r>
      <w:r w:rsidRPr="00281BB1">
        <w:rPr>
          <w:rFonts w:ascii="Times New Roman" w:hAnsi="Times New Roman"/>
          <w:color w:val="000000"/>
          <w:lang w:val="ru-RU"/>
        </w:rPr>
        <w:t xml:space="preserve">.023 </w:t>
      </w:r>
      <w:r>
        <w:rPr>
          <w:rFonts w:ascii="Times New Roman" w:hAnsi="Times New Roman"/>
          <w:color w:val="000000"/>
        </w:rPr>
        <w:t>OrganisationWalletFIManagementNotification</w:t>
      </w:r>
      <w:r w:rsidRPr="00281BB1">
        <w:rPr>
          <w:rFonts w:ascii="Times New Roman" w:hAnsi="Times New Roman"/>
          <w:color w:val="000000"/>
          <w:lang w:val="ru-RU"/>
        </w:rPr>
        <w:t xml:space="preserve"> в адрес ФП, инициирующего изменение статуса СЦР.</w:t>
      </w:r>
    </w:p>
    <w:p w:rsidR="008C244E" w:rsidRPr="00281BB1" w:rsidRDefault="00281BB1">
      <w:pPr>
        <w:spacing w:after="269"/>
        <w:jc w:val="both"/>
        <w:rPr>
          <w:lang w:val="ru-RU"/>
        </w:rPr>
      </w:pPr>
      <w:r w:rsidRPr="00281BB1">
        <w:rPr>
          <w:rFonts w:ascii="Times New Roman" w:hAnsi="Times New Roman"/>
          <w:color w:val="000000"/>
          <w:lang w:val="ru-RU"/>
        </w:rPr>
        <w:t>5. ФП после получения ЭС "Уведомление ФП об изменении статуса СЦР Клиента-ФЛ" (</w:t>
      </w:r>
      <w:r>
        <w:rPr>
          <w:rFonts w:ascii="Times New Roman" w:hAnsi="Times New Roman"/>
          <w:color w:val="000000"/>
        </w:rPr>
        <w:t>cbdc</w:t>
      </w:r>
      <w:r w:rsidRPr="00281BB1">
        <w:rPr>
          <w:rFonts w:ascii="Times New Roman" w:hAnsi="Times New Roman"/>
          <w:color w:val="000000"/>
          <w:lang w:val="ru-RU"/>
        </w:rPr>
        <w:t xml:space="preserve">.023 </w:t>
      </w:r>
      <w:r>
        <w:rPr>
          <w:rFonts w:ascii="Times New Roman" w:hAnsi="Times New Roman"/>
          <w:color w:val="000000"/>
        </w:rPr>
        <w:t>CustomerWalletFIManagementNotification</w:t>
      </w:r>
      <w:r w:rsidRPr="00281BB1">
        <w:rPr>
          <w:rFonts w:ascii="Times New Roman" w:hAnsi="Times New Roman"/>
          <w:color w:val="000000"/>
          <w:lang w:val="ru-RU"/>
        </w:rPr>
        <w:t>) / "Уведомление ФП об изменении статуса СЦР Клиента-ЮЛ" (</w:t>
      </w:r>
      <w:r>
        <w:rPr>
          <w:rFonts w:ascii="Times New Roman" w:hAnsi="Times New Roman"/>
          <w:color w:val="000000"/>
        </w:rPr>
        <w:t>cbdc</w:t>
      </w:r>
      <w:r w:rsidRPr="00281BB1">
        <w:rPr>
          <w:rFonts w:ascii="Times New Roman" w:hAnsi="Times New Roman"/>
          <w:color w:val="000000"/>
          <w:lang w:val="ru-RU"/>
        </w:rPr>
        <w:t xml:space="preserve">.023 </w:t>
      </w:r>
      <w:r>
        <w:rPr>
          <w:rFonts w:ascii="Times New Roman" w:hAnsi="Times New Roman"/>
          <w:color w:val="000000"/>
        </w:rPr>
        <w:t>OrganisationWalletFIManagementNotification</w:t>
      </w:r>
      <w:r w:rsidRPr="00281BB1">
        <w:rPr>
          <w:rFonts w:ascii="Times New Roman" w:hAnsi="Times New Roman"/>
          <w:color w:val="000000"/>
          <w:lang w:val="ru-RU"/>
        </w:rPr>
        <w:t>) осуществляет входные контроли ЭС и в случае успешного прохождения контролей уведомляет Клиента-ФЛ / Клиента-ЮЛ об изменении статуса его СЦР.</w:t>
      </w:r>
    </w:p>
    <w:p w:rsidR="008C244E" w:rsidRPr="00281BB1" w:rsidRDefault="00281BB1">
      <w:pPr>
        <w:spacing w:after="269"/>
        <w:jc w:val="both"/>
        <w:rPr>
          <w:lang w:val="ru-RU"/>
        </w:rPr>
      </w:pPr>
      <w:r w:rsidRPr="00281BB1">
        <w:rPr>
          <w:rFonts w:ascii="Times New Roman" w:hAnsi="Times New Roman"/>
          <w:color w:val="000000"/>
          <w:lang w:val="ru-RU"/>
        </w:rPr>
        <w:t>6. РОРД формирует и направляет в сторону других ФП, через которых обслуживается Клиент, ЭС "Уведомление ФП об изменении статуса СЦР Клиента по запросу иных субъектов ПлЦР (</w:t>
      </w:r>
      <w:r>
        <w:rPr>
          <w:rFonts w:ascii="Times New Roman" w:hAnsi="Times New Roman"/>
          <w:color w:val="000000"/>
        </w:rPr>
        <w:t>cbdc</w:t>
      </w:r>
      <w:r w:rsidRPr="00281BB1">
        <w:rPr>
          <w:rFonts w:ascii="Times New Roman" w:hAnsi="Times New Roman"/>
          <w:color w:val="000000"/>
          <w:lang w:val="ru-RU"/>
        </w:rPr>
        <w:t xml:space="preserve">.023 </w:t>
      </w:r>
      <w:r>
        <w:rPr>
          <w:rFonts w:ascii="Times New Roman" w:hAnsi="Times New Roman"/>
          <w:color w:val="000000"/>
        </w:rPr>
        <w:t>ClientWalletManagementFINotification</w:t>
      </w:r>
      <w:r w:rsidRPr="00281BB1">
        <w:rPr>
          <w:rFonts w:ascii="Times New Roman" w:hAnsi="Times New Roman"/>
          <w:color w:val="000000"/>
          <w:lang w:val="ru-RU"/>
        </w:rPr>
        <w:t>)".</w:t>
      </w:r>
    </w:p>
    <w:p w:rsidR="008C244E" w:rsidRPr="00281BB1" w:rsidRDefault="008C244E">
      <w:pPr>
        <w:spacing w:after="269"/>
        <w:jc w:val="both"/>
        <w:rPr>
          <w:lang w:val="ru-RU"/>
        </w:rPr>
      </w:pPr>
    </w:p>
    <w:p w:rsidR="008C244E" w:rsidRDefault="00281BB1">
      <w:pPr>
        <w:pStyle w:val="30"/>
      </w:pPr>
      <w:bookmarkStart w:id="198" w:name="_Toc192512331"/>
      <w:r>
        <w:lastRenderedPageBreak/>
        <w:t>Неуспешный сценарий обмена 1</w:t>
      </w:r>
      <w:bookmarkEnd w:id="198"/>
    </w:p>
    <w:p w:rsidR="008C244E" w:rsidRDefault="00281BB1">
      <w:r>
        <w:rPr>
          <w:noProof/>
          <w:lang w:val="ru-RU" w:eastAsia="ru-RU"/>
        </w:rPr>
        <w:drawing>
          <wp:inline distT="0" distB="0" distL="0" distR="0">
            <wp:extent cx="6217920" cy="2754775"/>
            <wp:effectExtent l="0" t="0" r="0" b="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
                    <pic:cNvPicPr/>
                  </pic:nvPicPr>
                  <pic:blipFill>
                    <a:blip r:embed="rId39"/>
                    <a:stretch>
                      <a:fillRect/>
                    </a:stretch>
                  </pic:blipFill>
                  <pic:spPr>
                    <a:xfrm>
                      <a:off x="0" y="0"/>
                      <a:ext cx="6217920" cy="2754775"/>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Неуспешное исполнение запроса ФП на блокировку/разблокировку СЦР Клиента-ФЛ или Клиента-ЮЛ.</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71"/>
        </w:numPr>
        <w:jc w:val="both"/>
      </w:pPr>
      <w:r>
        <w:rPr>
          <w:rFonts w:ascii="Times New Roman" w:hAnsi="Times New Roman"/>
          <w:color w:val="000000"/>
        </w:rPr>
        <w:t>Запрос ФП возможности управления СЦР Клиента-ФЛ (cbdc.012 CustomerWalletFIManagementPossibilityRequest);</w:t>
      </w:r>
    </w:p>
    <w:p w:rsidR="008C244E" w:rsidRDefault="00281BB1" w:rsidP="00387B04">
      <w:pPr>
        <w:numPr>
          <w:ilvl w:val="0"/>
          <w:numId w:val="71"/>
        </w:numPr>
        <w:jc w:val="both"/>
      </w:pPr>
      <w:r>
        <w:rPr>
          <w:rFonts w:ascii="Times New Roman" w:hAnsi="Times New Roman"/>
          <w:color w:val="000000"/>
        </w:rPr>
        <w:t>Запрос ФП возможности управления СЦР Клиента-ЮЛ (cbdc.012 OrganisationWalletFIManagementPossibilityRequest);</w:t>
      </w:r>
    </w:p>
    <w:p w:rsidR="008C244E" w:rsidRDefault="00281BB1" w:rsidP="00387B04">
      <w:pPr>
        <w:numPr>
          <w:ilvl w:val="0"/>
          <w:numId w:val="71"/>
        </w:numPr>
        <w:jc w:val="both"/>
      </w:pPr>
      <w:r>
        <w:rPr>
          <w:rFonts w:ascii="Times New Roman" w:hAnsi="Times New Roman"/>
          <w:color w:val="000000"/>
        </w:rPr>
        <w:t>Результат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ФП принимает решение о блокировке/разблокировке СЦР Клиента ФЛ или Клиента ЮЛ.</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ФП формирует ЭС "Запрос ФП возможности управления СЦР Клиента-ФЛ"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CustomerWalletFIManagementPossibilityRequest</w:t>
      </w:r>
      <w:r w:rsidRPr="00281BB1">
        <w:rPr>
          <w:rFonts w:ascii="Times New Roman" w:hAnsi="Times New Roman"/>
          <w:color w:val="000000"/>
          <w:lang w:val="ru-RU"/>
        </w:rPr>
        <w:t>)/"Запрос ФП возможности управления СЦР Клиента-ЮЛ"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OrganisationWalletFIManagementPossibilityRequest</w:t>
      </w:r>
      <w:r w:rsidRPr="00281BB1">
        <w:rPr>
          <w:rFonts w:ascii="Times New Roman" w:hAnsi="Times New Roman"/>
          <w:color w:val="000000"/>
          <w:lang w:val="ru-RU"/>
        </w:rPr>
        <w:t>), указав целевой статус СЦР, и направляет в РОРД.</w:t>
      </w:r>
    </w:p>
    <w:p w:rsidR="008C244E" w:rsidRPr="00281BB1" w:rsidRDefault="00281BB1">
      <w:pPr>
        <w:spacing w:after="269"/>
        <w:jc w:val="both"/>
        <w:rPr>
          <w:lang w:val="ru-RU"/>
        </w:rPr>
      </w:pPr>
      <w:r w:rsidRPr="00281BB1">
        <w:rPr>
          <w:rFonts w:ascii="Times New Roman" w:hAnsi="Times New Roman"/>
          <w:color w:val="000000"/>
          <w:lang w:val="ru-RU"/>
        </w:rPr>
        <w:t>2. РОРД осуществляет входные контроли и контроли возможности исполнения полученного ЭС. В случае неуспешного прохождения проверок РОРД направляет в адрес ФП,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w:t>
      </w:r>
    </w:p>
    <w:p w:rsidR="008C244E" w:rsidRPr="00281BB1" w:rsidRDefault="008C244E">
      <w:pPr>
        <w:spacing w:after="269"/>
        <w:jc w:val="both"/>
        <w:rPr>
          <w:lang w:val="ru-RU"/>
        </w:rPr>
      </w:pPr>
    </w:p>
    <w:p w:rsidR="008C244E" w:rsidRDefault="00281BB1">
      <w:pPr>
        <w:pStyle w:val="30"/>
      </w:pPr>
      <w:bookmarkStart w:id="199" w:name="_Toc192512332"/>
      <w:r>
        <w:t>Неуспешный сценарий обмена 2</w:t>
      </w:r>
      <w:bookmarkEnd w:id="199"/>
    </w:p>
    <w:p w:rsidR="008C244E" w:rsidRDefault="00281BB1">
      <w:r>
        <w:rPr>
          <w:noProof/>
          <w:lang w:val="ru-RU" w:eastAsia="ru-RU"/>
        </w:rPr>
        <w:drawing>
          <wp:inline distT="0" distB="0" distL="0" distR="0">
            <wp:extent cx="6217920" cy="2466398"/>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
                    <pic:cNvPicPr/>
                  </pic:nvPicPr>
                  <pic:blipFill>
                    <a:blip r:embed="rId40"/>
                    <a:stretch>
                      <a:fillRect/>
                    </a:stretch>
                  </pic:blipFill>
                  <pic:spPr>
                    <a:xfrm>
                      <a:off x="0" y="0"/>
                      <a:ext cx="6217920" cy="2466398"/>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Неуспешное исполнение запроса ФП на блокировку/разблокировку СЦР Клиента-ФЛ или Клиента-ЮЛ.</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72"/>
        </w:numPr>
        <w:jc w:val="both"/>
      </w:pPr>
      <w:r>
        <w:rPr>
          <w:rFonts w:ascii="Times New Roman" w:hAnsi="Times New Roman"/>
          <w:color w:val="000000"/>
        </w:rPr>
        <w:t>Запрос ФП на изменение статуса СЦР Клиента-ФЛ (cbdc.022 CustomerWalletFIManagementRequest);</w:t>
      </w:r>
    </w:p>
    <w:p w:rsidR="008C244E" w:rsidRDefault="00281BB1" w:rsidP="00387B04">
      <w:pPr>
        <w:numPr>
          <w:ilvl w:val="0"/>
          <w:numId w:val="72"/>
        </w:numPr>
        <w:jc w:val="both"/>
      </w:pPr>
      <w:r>
        <w:rPr>
          <w:rFonts w:ascii="Times New Roman" w:hAnsi="Times New Roman"/>
          <w:color w:val="000000"/>
        </w:rPr>
        <w:t>Запрос ФП на изменение статуса СЦР Клиента-ЮЛ (cbdc.022 OrganisationWalletFIManagementRequest);</w:t>
      </w:r>
    </w:p>
    <w:p w:rsidR="008C244E" w:rsidRDefault="00281BB1" w:rsidP="00387B04">
      <w:pPr>
        <w:numPr>
          <w:ilvl w:val="0"/>
          <w:numId w:val="72"/>
        </w:numPr>
        <w:jc w:val="both"/>
      </w:pPr>
      <w:r>
        <w:rPr>
          <w:rFonts w:ascii="Times New Roman" w:hAnsi="Times New Roman"/>
          <w:color w:val="000000"/>
        </w:rPr>
        <w:t>Результат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Финансовый посредник получил положительный ответ на запрос возможности управления СЦР Клиента-ФЛ или Клиента-ЮЛ.</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3. ФП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ФП направляет в РОРД ЭС "Запрос на изменение статуса СЦР Клиента-ФЛ"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CustomerWalletManagementRequest</w:t>
      </w:r>
      <w:r w:rsidRPr="00281BB1">
        <w:rPr>
          <w:rFonts w:ascii="Times New Roman" w:hAnsi="Times New Roman"/>
          <w:color w:val="000000"/>
          <w:lang w:val="ru-RU"/>
        </w:rPr>
        <w:t>)/ "Запрос ФП на изменение статуса СЦР Клиента-ЮЛ"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OrganisationWalletFIManagementRequest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lastRenderedPageBreak/>
        <w:t>4. РОРД осуществляет входные контроли и контроли возможности исполнения полученного ЭС:</w:t>
      </w:r>
    </w:p>
    <w:p w:rsidR="008C244E" w:rsidRPr="00281BB1" w:rsidRDefault="00281BB1" w:rsidP="00387B04">
      <w:pPr>
        <w:numPr>
          <w:ilvl w:val="0"/>
          <w:numId w:val="73"/>
        </w:numPr>
        <w:jc w:val="both"/>
        <w:rPr>
          <w:lang w:val="ru-RU"/>
        </w:rPr>
      </w:pPr>
      <w:r w:rsidRPr="00281BB1">
        <w:rPr>
          <w:rFonts w:ascii="Times New Roman" w:hAnsi="Times New Roman"/>
          <w:color w:val="000000"/>
          <w:lang w:val="ru-RU"/>
        </w:rPr>
        <w:t xml:space="preserve">составитель ЭС имеет права в соответствии со своей ролью; </w:t>
      </w:r>
    </w:p>
    <w:p w:rsidR="008C244E" w:rsidRPr="00281BB1" w:rsidRDefault="00281BB1" w:rsidP="00387B04">
      <w:pPr>
        <w:numPr>
          <w:ilvl w:val="0"/>
          <w:numId w:val="73"/>
        </w:numPr>
        <w:jc w:val="both"/>
        <w:rPr>
          <w:lang w:val="ru-RU"/>
        </w:rPr>
      </w:pPr>
      <w:r w:rsidRPr="00281BB1">
        <w:rPr>
          <w:rFonts w:ascii="Times New Roman" w:hAnsi="Times New Roman"/>
          <w:color w:val="000000"/>
          <w:lang w:val="ru-RU"/>
        </w:rPr>
        <w:t>контроль наличия СЦР в системе;</w:t>
      </w:r>
    </w:p>
    <w:p w:rsidR="008C244E" w:rsidRPr="00281BB1" w:rsidRDefault="00281BB1" w:rsidP="00387B04">
      <w:pPr>
        <w:numPr>
          <w:ilvl w:val="0"/>
          <w:numId w:val="73"/>
        </w:numPr>
        <w:jc w:val="both"/>
        <w:rPr>
          <w:lang w:val="ru-RU"/>
        </w:rPr>
      </w:pPr>
      <w:r w:rsidRPr="00281BB1">
        <w:rPr>
          <w:rFonts w:ascii="Times New Roman" w:hAnsi="Times New Roman"/>
          <w:color w:val="000000"/>
          <w:lang w:val="ru-RU"/>
        </w:rPr>
        <w:t>контроль отличия целевого статуса от текущего;</w:t>
      </w:r>
    </w:p>
    <w:p w:rsidR="008C244E" w:rsidRPr="00281BB1" w:rsidRDefault="00281BB1" w:rsidP="00387B04">
      <w:pPr>
        <w:numPr>
          <w:ilvl w:val="0"/>
          <w:numId w:val="73"/>
        </w:numPr>
        <w:jc w:val="both"/>
        <w:rPr>
          <w:lang w:val="ru-RU"/>
        </w:rPr>
      </w:pPr>
      <w:r w:rsidRPr="00281BB1">
        <w:rPr>
          <w:rFonts w:ascii="Times New Roman" w:hAnsi="Times New Roman"/>
          <w:color w:val="000000"/>
          <w:lang w:val="ru-RU"/>
        </w:rPr>
        <w:t>текущий статус СЦР "заблокирован" (для кода запроса "разблокировать СЦР").</w:t>
      </w:r>
    </w:p>
    <w:p w:rsidR="008C244E" w:rsidRPr="00281BB1" w:rsidRDefault="00281BB1">
      <w:pPr>
        <w:spacing w:after="269"/>
        <w:jc w:val="both"/>
        <w:rPr>
          <w:lang w:val="ru-RU"/>
        </w:rPr>
      </w:pPr>
      <w:r w:rsidRPr="00281BB1">
        <w:rPr>
          <w:rFonts w:ascii="Times New Roman" w:hAnsi="Times New Roman"/>
          <w:color w:val="000000"/>
          <w:lang w:val="ru-RU"/>
        </w:rPr>
        <w:t>В случае неуспешного результата контролей РОРД формирует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w:t>
      </w:r>
      <w:r w:rsidRPr="00281BB1">
        <w:rPr>
          <w:rFonts w:ascii="Calibri" w:hAnsi="Calibri"/>
          <w:color w:val="000000"/>
          <w:lang w:val="ru-RU"/>
        </w:rPr>
        <w:t xml:space="preserve"> </w:t>
      </w:r>
      <w:r w:rsidRPr="00281BB1">
        <w:rPr>
          <w:rFonts w:ascii="Times New Roman" w:hAnsi="Times New Roman"/>
          <w:color w:val="000000"/>
          <w:lang w:val="ru-RU"/>
        </w:rPr>
        <w:t>и направляет ФП.</w:t>
      </w:r>
    </w:p>
    <w:p w:rsidR="008C244E" w:rsidRPr="00281BB1" w:rsidRDefault="00281BB1">
      <w:pPr>
        <w:pStyle w:val="21"/>
        <w:rPr>
          <w:lang w:val="ru-RU"/>
        </w:rPr>
      </w:pPr>
      <w:bookmarkStart w:id="200" w:name="_Toc192512333"/>
      <w:r w:rsidRPr="00281BB1">
        <w:rPr>
          <w:lang w:val="ru-RU"/>
        </w:rPr>
        <w:t>Изменение ФП статуса своего СЦР</w:t>
      </w:r>
      <w:bookmarkEnd w:id="200"/>
    </w:p>
    <w:p w:rsidR="008C244E" w:rsidRDefault="00281BB1">
      <w:pPr>
        <w:pStyle w:val="30"/>
      </w:pPr>
      <w:bookmarkStart w:id="201" w:name="_Toc192512334"/>
      <w:r>
        <w:t>Область применения</w:t>
      </w:r>
      <w:bookmarkEnd w:id="201"/>
    </w:p>
    <w:p w:rsidR="008C244E" w:rsidRPr="00281BB1" w:rsidRDefault="00281BB1">
      <w:pPr>
        <w:spacing w:after="269"/>
        <w:rPr>
          <w:lang w:val="ru-RU"/>
        </w:rPr>
      </w:pPr>
      <w:r w:rsidRPr="00281BB1">
        <w:rPr>
          <w:rFonts w:ascii="Times New Roman" w:hAnsi="Times New Roman"/>
          <w:color w:val="000000"/>
          <w:lang w:val="ru-RU"/>
        </w:rPr>
        <w:t>При необходимости ФП</w:t>
      </w:r>
      <w:r>
        <w:rPr>
          <w:rFonts w:ascii="Times New Roman" w:hAnsi="Times New Roman"/>
          <w:color w:val="000000"/>
        </w:rPr>
        <w:t> </w:t>
      </w:r>
      <w:r w:rsidRPr="00281BB1">
        <w:rPr>
          <w:rFonts w:ascii="Times New Roman" w:hAnsi="Times New Roman"/>
          <w:color w:val="000000"/>
          <w:lang w:val="ru-RU"/>
        </w:rPr>
        <w:t xml:space="preserve"> может изменить статус своего СЦР</w:t>
      </w:r>
      <w:r>
        <w:rPr>
          <w:rFonts w:ascii="Times New Roman" w:hAnsi="Times New Roman"/>
          <w:color w:val="000000"/>
        </w:rPr>
        <w:t> </w:t>
      </w:r>
      <w:r w:rsidRPr="00281BB1">
        <w:rPr>
          <w:rFonts w:ascii="Times New Roman" w:hAnsi="Times New Roman"/>
          <w:color w:val="000000"/>
          <w:lang w:val="ru-RU"/>
        </w:rPr>
        <w:t xml:space="preserve">(заблокировать), направив </w:t>
      </w:r>
      <w:r>
        <w:rPr>
          <w:rFonts w:ascii="Times New Roman" w:hAnsi="Times New Roman"/>
          <w:color w:val="000000"/>
        </w:rPr>
        <w:t> </w:t>
      </w:r>
      <w:r w:rsidRPr="00281BB1">
        <w:rPr>
          <w:rFonts w:ascii="Times New Roman" w:hAnsi="Times New Roman"/>
          <w:color w:val="000000"/>
          <w:lang w:val="ru-RU"/>
        </w:rPr>
        <w:t>запрос на ПлЦР.</w:t>
      </w:r>
    </w:p>
    <w:p w:rsidR="008C244E" w:rsidRDefault="00281BB1">
      <w:pPr>
        <w:pStyle w:val="30"/>
      </w:pPr>
      <w:bookmarkStart w:id="202" w:name="_Toc192512335"/>
      <w:r>
        <w:lastRenderedPageBreak/>
        <w:t>Основной сценарий обмена</w:t>
      </w:r>
      <w:bookmarkEnd w:id="202"/>
    </w:p>
    <w:p w:rsidR="008C244E" w:rsidRDefault="00281BB1">
      <w:r>
        <w:rPr>
          <w:noProof/>
          <w:lang w:val="ru-RU" w:eastAsia="ru-RU"/>
        </w:rPr>
        <w:drawing>
          <wp:inline distT="0" distB="0" distL="0" distR="0">
            <wp:extent cx="6217920" cy="5326226"/>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
                    <pic:cNvPicPr/>
                  </pic:nvPicPr>
                  <pic:blipFill>
                    <a:blip r:embed="rId41"/>
                    <a:stretch>
                      <a:fillRect/>
                    </a:stretch>
                  </pic:blipFill>
                  <pic:spPr>
                    <a:xfrm>
                      <a:off x="0" y="0"/>
                      <a:ext cx="6217920" cy="5326226"/>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Успешное исполнение запроса Финансового посредника на блокировку своего СЦР.</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74"/>
        </w:numPr>
        <w:jc w:val="both"/>
      </w:pPr>
      <w:r>
        <w:rPr>
          <w:rFonts w:ascii="Times New Roman" w:hAnsi="Times New Roman"/>
          <w:color w:val="000000"/>
        </w:rPr>
        <w:t>Запрос возможности управления СЦР ФП (cbdc.012 FIWalletManagementPossibilityRequest);</w:t>
      </w:r>
    </w:p>
    <w:p w:rsidR="008C244E" w:rsidRDefault="00281BB1" w:rsidP="00387B04">
      <w:pPr>
        <w:numPr>
          <w:ilvl w:val="0"/>
          <w:numId w:val="74"/>
        </w:numPr>
        <w:jc w:val="both"/>
      </w:pPr>
      <w:r>
        <w:rPr>
          <w:rFonts w:ascii="Times New Roman" w:hAnsi="Times New Roman"/>
          <w:color w:val="000000"/>
        </w:rPr>
        <w:t>Ответ на запрос возможности управления СЦР ФП (cbdc.013 FIWalletManagementPossibilityResponse);</w:t>
      </w:r>
    </w:p>
    <w:p w:rsidR="008C244E" w:rsidRPr="00281BB1" w:rsidRDefault="00281BB1" w:rsidP="00387B04">
      <w:pPr>
        <w:numPr>
          <w:ilvl w:val="0"/>
          <w:numId w:val="74"/>
        </w:numPr>
        <w:jc w:val="both"/>
        <w:rPr>
          <w:lang w:val="ru-RU"/>
        </w:rPr>
      </w:pPr>
      <w:r w:rsidRPr="00281BB1">
        <w:rPr>
          <w:rFonts w:ascii="Times New Roman" w:hAnsi="Times New Roman"/>
          <w:color w:val="000000"/>
          <w:lang w:val="ru-RU"/>
        </w:rPr>
        <w:t>Запрос на изменение статуса СЦР ФП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FIWalletManagementRequest</w:t>
      </w:r>
      <w:r w:rsidRPr="00281BB1">
        <w:rPr>
          <w:rFonts w:ascii="Times New Roman" w:hAnsi="Times New Roman"/>
          <w:color w:val="000000"/>
          <w:lang w:val="ru-RU"/>
        </w:rPr>
        <w:t>);</w:t>
      </w:r>
    </w:p>
    <w:p w:rsidR="008C244E" w:rsidRPr="00281BB1" w:rsidRDefault="00281BB1" w:rsidP="00387B04">
      <w:pPr>
        <w:numPr>
          <w:ilvl w:val="0"/>
          <w:numId w:val="74"/>
        </w:numPr>
        <w:jc w:val="both"/>
        <w:rPr>
          <w:lang w:val="ru-RU"/>
        </w:rPr>
      </w:pPr>
      <w:r w:rsidRPr="00281BB1">
        <w:rPr>
          <w:rFonts w:ascii="Times New Roman" w:hAnsi="Times New Roman"/>
          <w:color w:val="000000"/>
          <w:lang w:val="ru-RU"/>
        </w:rPr>
        <w:t>Уведомление об изменении статуса СЦР ФП (</w:t>
      </w:r>
      <w:r>
        <w:rPr>
          <w:rFonts w:ascii="Times New Roman" w:hAnsi="Times New Roman"/>
          <w:color w:val="000000"/>
        </w:rPr>
        <w:t>cbdc</w:t>
      </w:r>
      <w:r w:rsidRPr="00281BB1">
        <w:rPr>
          <w:rFonts w:ascii="Times New Roman" w:hAnsi="Times New Roman"/>
          <w:color w:val="000000"/>
          <w:lang w:val="ru-RU"/>
        </w:rPr>
        <w:t xml:space="preserve">.023 </w:t>
      </w:r>
      <w:r>
        <w:rPr>
          <w:rFonts w:ascii="Times New Roman" w:hAnsi="Times New Roman"/>
          <w:color w:val="000000"/>
        </w:rPr>
        <w:t>FIWalletManagementNotification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lastRenderedPageBreak/>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ФП принимает решение о блокировке своего СЦР.</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ФП формирует ЭС "Запрос возможности управления СЦР ФП"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FIWalletManagementPossibilityRequest</w:t>
      </w:r>
      <w:r w:rsidRPr="00281BB1">
        <w:rPr>
          <w:rFonts w:ascii="Times New Roman" w:hAnsi="Times New Roman"/>
          <w:color w:val="000000"/>
          <w:lang w:val="ru-RU"/>
        </w:rPr>
        <w:t>), указав целевой статус СЦР, и направляет в РОРД.</w:t>
      </w:r>
    </w:p>
    <w:p w:rsidR="008C244E" w:rsidRPr="00281BB1" w:rsidRDefault="00281BB1">
      <w:pPr>
        <w:spacing w:after="269"/>
        <w:jc w:val="both"/>
        <w:rPr>
          <w:lang w:val="ru-RU"/>
        </w:rPr>
      </w:pPr>
      <w:r w:rsidRPr="00281BB1">
        <w:rPr>
          <w:rFonts w:ascii="Times New Roman" w:hAnsi="Times New Roman"/>
          <w:color w:val="000000"/>
          <w:lang w:val="ru-RU"/>
        </w:rPr>
        <w:t>2. РОРД осуществляет входные контроли полученного ЭС и контроли возможности исполнения. При положительных результатах контролей формирует Эталон ЭС "Запрос на изменение статуса СЦР ФП"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FIWalletManagementRequest</w:t>
      </w:r>
      <w:r w:rsidRPr="00281BB1">
        <w:rPr>
          <w:rFonts w:ascii="Times New Roman" w:hAnsi="Times New Roman"/>
          <w:color w:val="000000"/>
          <w:lang w:val="ru-RU"/>
        </w:rPr>
        <w:t>), который содержит Эталон транзакционного сообщения РР, и передает ФП, инкапсулировав его в формируемый ЭС "Ответ на запрос возможности управления СЦР ФП"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FIWalletManagementPossibilityResponse</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3. ФП проводит входные контроли, после успешного проведения которых разбирает ЭС, получает эталон ЭС "Запрос на изменение статуса СЦР ФП"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FIWalletManagementRequest</w:t>
      </w:r>
      <w:r w:rsidRPr="00281BB1">
        <w:rPr>
          <w:rFonts w:ascii="Times New Roman" w:hAnsi="Times New Roman"/>
          <w:color w:val="000000"/>
          <w:lang w:val="ru-RU"/>
        </w:rPr>
        <w:t>),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и направляет в РОРД ЭС "Запрос на изменение статуса СЦР ФП"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FIWalletManagementRequest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4. РОРД осуществляет входные контроли и контроли возможности исполнения полученного ЭС:</w:t>
      </w:r>
    </w:p>
    <w:p w:rsidR="008C244E" w:rsidRPr="00281BB1" w:rsidRDefault="00281BB1" w:rsidP="00387B04">
      <w:pPr>
        <w:numPr>
          <w:ilvl w:val="0"/>
          <w:numId w:val="75"/>
        </w:numPr>
        <w:jc w:val="both"/>
        <w:rPr>
          <w:lang w:val="ru-RU"/>
        </w:rPr>
      </w:pPr>
      <w:r w:rsidRPr="00281BB1">
        <w:rPr>
          <w:rFonts w:ascii="Times New Roman" w:hAnsi="Times New Roman"/>
          <w:color w:val="000000"/>
          <w:lang w:val="ru-RU"/>
        </w:rPr>
        <w:t xml:space="preserve">составитель ЭС имеет права в соответствии со своей ролью; </w:t>
      </w:r>
    </w:p>
    <w:p w:rsidR="008C244E" w:rsidRPr="00281BB1" w:rsidRDefault="00281BB1" w:rsidP="00387B04">
      <w:pPr>
        <w:numPr>
          <w:ilvl w:val="0"/>
          <w:numId w:val="75"/>
        </w:numPr>
        <w:jc w:val="both"/>
        <w:rPr>
          <w:lang w:val="ru-RU"/>
        </w:rPr>
      </w:pPr>
      <w:r w:rsidRPr="00281BB1">
        <w:rPr>
          <w:rFonts w:ascii="Times New Roman" w:hAnsi="Times New Roman"/>
          <w:color w:val="000000"/>
          <w:lang w:val="ru-RU"/>
        </w:rPr>
        <w:t>контроль отличия целевого статуса от текущего;</w:t>
      </w:r>
    </w:p>
    <w:p w:rsidR="008C244E" w:rsidRPr="00281BB1" w:rsidRDefault="00281BB1" w:rsidP="00387B04">
      <w:pPr>
        <w:numPr>
          <w:ilvl w:val="0"/>
          <w:numId w:val="75"/>
        </w:numPr>
        <w:jc w:val="both"/>
        <w:rPr>
          <w:lang w:val="ru-RU"/>
        </w:rPr>
      </w:pPr>
      <w:r w:rsidRPr="00281BB1">
        <w:rPr>
          <w:rFonts w:ascii="Times New Roman" w:hAnsi="Times New Roman"/>
          <w:color w:val="000000"/>
          <w:lang w:val="ru-RU"/>
        </w:rPr>
        <w:t>контроль наличия СЦР в системе.</w:t>
      </w:r>
    </w:p>
    <w:p w:rsidR="008C244E" w:rsidRPr="00281BB1" w:rsidRDefault="00281BB1">
      <w:pPr>
        <w:spacing w:after="269"/>
        <w:jc w:val="both"/>
        <w:rPr>
          <w:lang w:val="ru-RU"/>
        </w:rPr>
      </w:pPr>
      <w:r w:rsidRPr="00281BB1">
        <w:rPr>
          <w:rFonts w:ascii="Times New Roman" w:hAnsi="Times New Roman"/>
          <w:color w:val="000000"/>
          <w:lang w:val="ru-RU"/>
        </w:rPr>
        <w:t>В случае положительных результатов контролей устанавливает требуемый статус СЦР ФП.</w:t>
      </w:r>
      <w:r w:rsidRPr="00281BB1">
        <w:rPr>
          <w:lang w:val="ru-RU"/>
        </w:rPr>
        <w:br/>
      </w:r>
      <w:r w:rsidRPr="00281BB1">
        <w:rPr>
          <w:rFonts w:ascii="Times New Roman" w:hAnsi="Times New Roman"/>
          <w:color w:val="000000"/>
          <w:lang w:val="ru-RU"/>
        </w:rPr>
        <w:t xml:space="preserve"> При изменении статуса СЦР ФП РОРД формирует ЭС "Уведомление об изменении статуса СЦР ФП" (</w:t>
      </w:r>
      <w:r>
        <w:rPr>
          <w:rFonts w:ascii="Times New Roman" w:hAnsi="Times New Roman"/>
          <w:color w:val="000000"/>
        </w:rPr>
        <w:t>cbdc</w:t>
      </w:r>
      <w:r w:rsidRPr="00281BB1">
        <w:rPr>
          <w:rFonts w:ascii="Times New Roman" w:hAnsi="Times New Roman"/>
          <w:color w:val="000000"/>
          <w:lang w:val="ru-RU"/>
        </w:rPr>
        <w:t xml:space="preserve">.023 </w:t>
      </w:r>
      <w:r>
        <w:rPr>
          <w:rFonts w:ascii="Times New Roman" w:hAnsi="Times New Roman"/>
          <w:color w:val="000000"/>
        </w:rPr>
        <w:t>FIWalletManagementNotification</w:t>
      </w:r>
      <w:r w:rsidRPr="00281BB1">
        <w:rPr>
          <w:rFonts w:ascii="Times New Roman" w:hAnsi="Times New Roman"/>
          <w:color w:val="000000"/>
          <w:lang w:val="ru-RU"/>
        </w:rPr>
        <w:t>) и направляет его ФП.</w:t>
      </w:r>
    </w:p>
    <w:p w:rsidR="008C244E" w:rsidRPr="00281BB1" w:rsidRDefault="008C244E">
      <w:pPr>
        <w:spacing w:after="269"/>
        <w:jc w:val="both"/>
        <w:rPr>
          <w:lang w:val="ru-RU"/>
        </w:rPr>
      </w:pPr>
    </w:p>
    <w:p w:rsidR="008C244E" w:rsidRDefault="00281BB1">
      <w:pPr>
        <w:pStyle w:val="30"/>
      </w:pPr>
      <w:bookmarkStart w:id="203" w:name="_Toc192512336"/>
      <w:r>
        <w:lastRenderedPageBreak/>
        <w:t>Неуспешный сценарий обмена 1</w:t>
      </w:r>
      <w:bookmarkEnd w:id="203"/>
    </w:p>
    <w:p w:rsidR="008C244E" w:rsidRDefault="00281BB1">
      <w:r>
        <w:rPr>
          <w:noProof/>
          <w:lang w:val="ru-RU" w:eastAsia="ru-RU"/>
        </w:rPr>
        <w:drawing>
          <wp:inline distT="0" distB="0" distL="0" distR="0">
            <wp:extent cx="6217920" cy="275477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
                    <pic:cNvPicPr/>
                  </pic:nvPicPr>
                  <pic:blipFill>
                    <a:blip r:embed="rId42"/>
                    <a:stretch>
                      <a:fillRect/>
                    </a:stretch>
                  </pic:blipFill>
                  <pic:spPr>
                    <a:xfrm>
                      <a:off x="0" y="0"/>
                      <a:ext cx="6217920" cy="2754775"/>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Неуспешное исполнение запроса ФП на блокировку своего СЦР.</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76"/>
        </w:numPr>
        <w:jc w:val="both"/>
      </w:pPr>
      <w:r>
        <w:rPr>
          <w:rFonts w:ascii="Times New Roman" w:hAnsi="Times New Roman"/>
          <w:color w:val="000000"/>
        </w:rPr>
        <w:t>Запрос возможности управления СЦР ФП (cbdc.012 FIWalletManagementPossibilityRequest);</w:t>
      </w:r>
    </w:p>
    <w:p w:rsidR="008C244E" w:rsidRDefault="00281BB1" w:rsidP="00387B04">
      <w:pPr>
        <w:numPr>
          <w:ilvl w:val="0"/>
          <w:numId w:val="76"/>
        </w:numPr>
        <w:jc w:val="both"/>
      </w:pPr>
      <w:r>
        <w:rPr>
          <w:rFonts w:ascii="Times New Roman" w:hAnsi="Times New Roman"/>
          <w:color w:val="000000"/>
        </w:rPr>
        <w:t>Результат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ФП принимает решение о блокировке своего СЦР.</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ФП формирует ЭС "Запрос возможности управления СЦР ФП"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FIWalletManagementPossibilityRequest</w:t>
      </w:r>
      <w:r w:rsidRPr="00281BB1">
        <w:rPr>
          <w:rFonts w:ascii="Times New Roman" w:hAnsi="Times New Roman"/>
          <w:color w:val="000000"/>
          <w:lang w:val="ru-RU"/>
        </w:rPr>
        <w:t>), указав целевой статус СЦР, и направляет в РОРД.</w:t>
      </w:r>
    </w:p>
    <w:p w:rsidR="008C244E" w:rsidRPr="00281BB1" w:rsidRDefault="00281BB1">
      <w:pPr>
        <w:spacing w:after="269"/>
        <w:jc w:val="both"/>
        <w:rPr>
          <w:lang w:val="ru-RU"/>
        </w:rPr>
      </w:pPr>
      <w:r w:rsidRPr="00281BB1">
        <w:rPr>
          <w:rFonts w:ascii="Times New Roman" w:hAnsi="Times New Roman"/>
          <w:color w:val="000000"/>
          <w:lang w:val="ru-RU"/>
        </w:rPr>
        <w:t>2. РОРД осуществляет входные контроли и контроли возможности исполнения полученного ЭС. В случае неуспешного прохождения проверок РОРД направляет в адрес ФП,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w:t>
      </w:r>
    </w:p>
    <w:p w:rsidR="008C244E" w:rsidRDefault="00281BB1">
      <w:pPr>
        <w:pStyle w:val="30"/>
      </w:pPr>
      <w:bookmarkStart w:id="204" w:name="_Toc192512337"/>
      <w:r>
        <w:lastRenderedPageBreak/>
        <w:t>Неуспешный сценарий обмена 2</w:t>
      </w:r>
      <w:bookmarkEnd w:id="204"/>
    </w:p>
    <w:p w:rsidR="008C244E" w:rsidRDefault="00281BB1">
      <w:r>
        <w:rPr>
          <w:noProof/>
          <w:lang w:val="ru-RU" w:eastAsia="ru-RU"/>
        </w:rPr>
        <w:drawing>
          <wp:inline distT="0" distB="0" distL="0" distR="0">
            <wp:extent cx="6217920" cy="2466398"/>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
                    <pic:cNvPicPr/>
                  </pic:nvPicPr>
                  <pic:blipFill>
                    <a:blip r:embed="rId43"/>
                    <a:stretch>
                      <a:fillRect/>
                    </a:stretch>
                  </pic:blipFill>
                  <pic:spPr>
                    <a:xfrm>
                      <a:off x="0" y="0"/>
                      <a:ext cx="6217920" cy="2466398"/>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Неуспешное исполнение запроса ФП на блокировку своего СЦР.</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77"/>
        </w:numPr>
        <w:jc w:val="both"/>
        <w:rPr>
          <w:lang w:val="ru-RU"/>
        </w:rPr>
      </w:pPr>
      <w:r w:rsidRPr="00281BB1">
        <w:rPr>
          <w:rFonts w:ascii="Times New Roman" w:hAnsi="Times New Roman"/>
          <w:color w:val="000000"/>
          <w:lang w:val="ru-RU"/>
        </w:rPr>
        <w:t>Запрос на изменение статуса СЦР ФП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FIWalletManagementRequest</w:t>
      </w:r>
      <w:r w:rsidRPr="00281BB1">
        <w:rPr>
          <w:rFonts w:ascii="Times New Roman" w:hAnsi="Times New Roman"/>
          <w:color w:val="000000"/>
          <w:lang w:val="ru-RU"/>
        </w:rPr>
        <w:t>);</w:t>
      </w:r>
    </w:p>
    <w:p w:rsidR="008C244E" w:rsidRDefault="00281BB1" w:rsidP="00387B04">
      <w:pPr>
        <w:numPr>
          <w:ilvl w:val="0"/>
          <w:numId w:val="77"/>
        </w:numPr>
        <w:jc w:val="both"/>
      </w:pPr>
      <w:r>
        <w:rPr>
          <w:rFonts w:ascii="Times New Roman" w:hAnsi="Times New Roman"/>
          <w:color w:val="000000"/>
        </w:rPr>
        <w:t>Результат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Финансовый посредник получил положительный ответ на запрос возможности управления своим СЦР.</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3. ФП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ФП направляет в РОРД ЭС "Запрос на изменение статуса СЦР ФП"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FIWalletManagementRequest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4. РОРД осуществляет входные контроли и контроли возможности исполнения полученного ЭС:</w:t>
      </w:r>
    </w:p>
    <w:p w:rsidR="008C244E" w:rsidRPr="00281BB1" w:rsidRDefault="00281BB1" w:rsidP="00387B04">
      <w:pPr>
        <w:numPr>
          <w:ilvl w:val="0"/>
          <w:numId w:val="78"/>
        </w:numPr>
        <w:jc w:val="both"/>
        <w:rPr>
          <w:lang w:val="ru-RU"/>
        </w:rPr>
      </w:pPr>
      <w:r w:rsidRPr="00281BB1">
        <w:rPr>
          <w:rFonts w:ascii="Times New Roman" w:hAnsi="Times New Roman"/>
          <w:color w:val="000000"/>
          <w:lang w:val="ru-RU"/>
        </w:rPr>
        <w:t xml:space="preserve">составитель ЭС имеет права в соответствии со своей ролью; </w:t>
      </w:r>
    </w:p>
    <w:p w:rsidR="008C244E" w:rsidRPr="00281BB1" w:rsidRDefault="00281BB1" w:rsidP="00387B04">
      <w:pPr>
        <w:numPr>
          <w:ilvl w:val="0"/>
          <w:numId w:val="78"/>
        </w:numPr>
        <w:jc w:val="both"/>
        <w:rPr>
          <w:lang w:val="ru-RU"/>
        </w:rPr>
      </w:pPr>
      <w:r w:rsidRPr="00281BB1">
        <w:rPr>
          <w:rFonts w:ascii="Times New Roman" w:hAnsi="Times New Roman"/>
          <w:color w:val="000000"/>
          <w:lang w:val="ru-RU"/>
        </w:rPr>
        <w:t>контроль отличия целевого статуса от текущего;</w:t>
      </w:r>
    </w:p>
    <w:p w:rsidR="008C244E" w:rsidRPr="00281BB1" w:rsidRDefault="00281BB1" w:rsidP="00387B04">
      <w:pPr>
        <w:numPr>
          <w:ilvl w:val="0"/>
          <w:numId w:val="78"/>
        </w:numPr>
        <w:jc w:val="both"/>
        <w:rPr>
          <w:lang w:val="ru-RU"/>
        </w:rPr>
      </w:pPr>
      <w:r w:rsidRPr="00281BB1">
        <w:rPr>
          <w:rFonts w:ascii="Times New Roman" w:hAnsi="Times New Roman"/>
          <w:color w:val="000000"/>
          <w:lang w:val="ru-RU"/>
        </w:rPr>
        <w:t>контроль наличия СЦР в системе.</w:t>
      </w:r>
    </w:p>
    <w:p w:rsidR="008C244E" w:rsidRPr="00281BB1" w:rsidRDefault="00281BB1">
      <w:pPr>
        <w:spacing w:after="269"/>
        <w:jc w:val="both"/>
        <w:rPr>
          <w:lang w:val="ru-RU"/>
        </w:rPr>
      </w:pPr>
      <w:r w:rsidRPr="00281BB1">
        <w:rPr>
          <w:rFonts w:ascii="Times New Roman" w:hAnsi="Times New Roman"/>
          <w:color w:val="000000"/>
          <w:lang w:val="ru-RU"/>
        </w:rPr>
        <w:t>В случае неуспешного результата контролей РОРД формирует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w:t>
      </w:r>
      <w:r w:rsidRPr="00281BB1">
        <w:rPr>
          <w:rFonts w:ascii="Calibri" w:hAnsi="Calibri"/>
          <w:color w:val="000000"/>
          <w:lang w:val="ru-RU"/>
        </w:rPr>
        <w:t xml:space="preserve"> </w:t>
      </w:r>
      <w:r w:rsidRPr="00281BB1">
        <w:rPr>
          <w:rFonts w:ascii="Times New Roman" w:hAnsi="Times New Roman"/>
          <w:color w:val="000000"/>
          <w:lang w:val="ru-RU"/>
        </w:rPr>
        <w:t>и направляет ФП.</w:t>
      </w:r>
    </w:p>
    <w:p w:rsidR="008C244E" w:rsidRPr="00281BB1" w:rsidRDefault="00281BB1">
      <w:pPr>
        <w:pStyle w:val="21"/>
        <w:rPr>
          <w:lang w:val="ru-RU"/>
        </w:rPr>
      </w:pPr>
      <w:bookmarkStart w:id="205" w:name="_Toc192512338"/>
      <w:r w:rsidRPr="00281BB1">
        <w:rPr>
          <w:lang w:val="ru-RU"/>
        </w:rPr>
        <w:lastRenderedPageBreak/>
        <w:t>Изменение Оператором статуса СЦР Клиента-ФЛ или Клиента-ЮЛ</w:t>
      </w:r>
      <w:bookmarkEnd w:id="205"/>
    </w:p>
    <w:p w:rsidR="008C244E" w:rsidRDefault="00281BB1">
      <w:pPr>
        <w:pStyle w:val="30"/>
      </w:pPr>
      <w:bookmarkStart w:id="206" w:name="_Toc192512339"/>
      <w:r>
        <w:t>Область применения</w:t>
      </w:r>
      <w:bookmarkEnd w:id="206"/>
    </w:p>
    <w:p w:rsidR="008C244E" w:rsidRPr="00281BB1" w:rsidRDefault="00281BB1">
      <w:pPr>
        <w:spacing w:after="269"/>
        <w:rPr>
          <w:lang w:val="ru-RU"/>
        </w:rPr>
      </w:pPr>
      <w:r w:rsidRPr="00281BB1">
        <w:rPr>
          <w:rFonts w:ascii="Times New Roman" w:hAnsi="Times New Roman"/>
          <w:color w:val="000000"/>
          <w:lang w:val="ru-RU"/>
        </w:rPr>
        <w:t>При необходимости Оператор может изменить статус</w:t>
      </w:r>
      <w:r>
        <w:rPr>
          <w:rFonts w:ascii="Times New Roman" w:hAnsi="Times New Roman"/>
          <w:color w:val="000000"/>
        </w:rPr>
        <w:t> </w:t>
      </w:r>
      <w:r w:rsidRPr="00281BB1">
        <w:rPr>
          <w:rFonts w:ascii="Times New Roman" w:hAnsi="Times New Roman"/>
          <w:color w:val="000000"/>
          <w:lang w:val="ru-RU"/>
        </w:rPr>
        <w:t>СЦР</w:t>
      </w:r>
      <w:r>
        <w:rPr>
          <w:rFonts w:ascii="Times New Roman" w:hAnsi="Times New Roman"/>
          <w:color w:val="000000"/>
        </w:rPr>
        <w:t> </w:t>
      </w:r>
      <w:r w:rsidRPr="00281BB1">
        <w:rPr>
          <w:rFonts w:ascii="Times New Roman" w:hAnsi="Times New Roman"/>
          <w:color w:val="000000"/>
          <w:lang w:val="ru-RU"/>
        </w:rPr>
        <w:t>Клиента-ФЛ или Клиента-ЮЛ (заблокировать/разблокировать/закрыть), направив запрос в РОРД.</w:t>
      </w:r>
    </w:p>
    <w:p w:rsidR="008C244E" w:rsidRDefault="00281BB1">
      <w:pPr>
        <w:pStyle w:val="30"/>
      </w:pPr>
      <w:bookmarkStart w:id="207" w:name="_Toc192512340"/>
      <w:r>
        <w:t>Основной сценарий обмена</w:t>
      </w:r>
      <w:bookmarkEnd w:id="207"/>
    </w:p>
    <w:p w:rsidR="008C244E" w:rsidRDefault="00281BB1">
      <w:r>
        <w:rPr>
          <w:noProof/>
          <w:lang w:val="ru-RU" w:eastAsia="ru-RU"/>
        </w:rPr>
        <w:drawing>
          <wp:inline distT="0" distB="0" distL="0" distR="0">
            <wp:extent cx="6217920" cy="2017462"/>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
                    <pic:cNvPicPr/>
                  </pic:nvPicPr>
                  <pic:blipFill>
                    <a:blip r:embed="rId44"/>
                    <a:stretch>
                      <a:fillRect/>
                    </a:stretch>
                  </pic:blipFill>
                  <pic:spPr>
                    <a:xfrm>
                      <a:off x="0" y="0"/>
                      <a:ext cx="6217920" cy="2017462"/>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Успешное исполнение запроса Оператора на блокировку/разблокировку/закрытие СЦР Клиента-ФЛ/Клиента-ЮЛ.</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79"/>
        </w:numPr>
        <w:jc w:val="both"/>
        <w:rPr>
          <w:lang w:val="ru-RU"/>
        </w:rPr>
      </w:pPr>
      <w:r w:rsidRPr="00281BB1">
        <w:rPr>
          <w:rFonts w:ascii="Times New Roman" w:hAnsi="Times New Roman"/>
          <w:color w:val="000000"/>
          <w:lang w:val="ru-RU"/>
        </w:rPr>
        <w:t>Уведомление ФП об изменении статуса СЦР Клиента по запросу иных субъектов ПлЦР (</w:t>
      </w:r>
      <w:r>
        <w:rPr>
          <w:rFonts w:ascii="Times New Roman" w:hAnsi="Times New Roman"/>
          <w:color w:val="000000"/>
        </w:rPr>
        <w:t>cbdc</w:t>
      </w:r>
      <w:r w:rsidRPr="00281BB1">
        <w:rPr>
          <w:rFonts w:ascii="Times New Roman" w:hAnsi="Times New Roman"/>
          <w:color w:val="000000"/>
          <w:lang w:val="ru-RU"/>
        </w:rPr>
        <w:t xml:space="preserve">.023 </w:t>
      </w:r>
      <w:r>
        <w:rPr>
          <w:rFonts w:ascii="Times New Roman" w:hAnsi="Times New Roman"/>
          <w:color w:val="000000"/>
        </w:rPr>
        <w:t>ClientWalletManagementFINotification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Оператор принимает решение о блокировке/разблокировке/закрытии СЦР Клиента-ФЛ или Клиента-ЮЛ.</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 xml:space="preserve">1. По запросу Оператора РОРД устанавливает требуемый статус СЦР Клиента-ФЛ/ Клиента-ЮЛ . При изменении статуса СЦР Клиента на "Закрыт" выполняет проверку на наличие самоисполняемой сделки (или сделок) в статусе "Действующий". При наличии такой сделки (или сделок) присваивается статус "Прекращено", </w:t>
      </w:r>
    </w:p>
    <w:p w:rsidR="008C244E" w:rsidRPr="00281BB1" w:rsidRDefault="00281BB1">
      <w:pPr>
        <w:spacing w:after="269"/>
        <w:jc w:val="both"/>
        <w:rPr>
          <w:lang w:val="ru-RU"/>
        </w:rPr>
      </w:pPr>
      <w:r w:rsidRPr="00281BB1">
        <w:rPr>
          <w:rFonts w:ascii="Times New Roman" w:hAnsi="Times New Roman"/>
          <w:color w:val="000000"/>
          <w:lang w:val="ru-RU"/>
        </w:rPr>
        <w:lastRenderedPageBreak/>
        <w:t>2. РОРД формирует ЭС " Уведомление ФП об изменении статуса СЦР Клиента по запросу иных субъектов ПлЦР" (</w:t>
      </w:r>
      <w:r>
        <w:rPr>
          <w:rFonts w:ascii="Times New Roman" w:hAnsi="Times New Roman"/>
          <w:color w:val="000000"/>
        </w:rPr>
        <w:t>cbdc</w:t>
      </w:r>
      <w:r w:rsidRPr="00281BB1">
        <w:rPr>
          <w:rFonts w:ascii="Times New Roman" w:hAnsi="Times New Roman"/>
          <w:color w:val="000000"/>
          <w:lang w:val="ru-RU"/>
        </w:rPr>
        <w:t xml:space="preserve">.023 </w:t>
      </w:r>
      <w:r>
        <w:rPr>
          <w:rFonts w:ascii="Times New Roman" w:hAnsi="Times New Roman"/>
          <w:color w:val="000000"/>
        </w:rPr>
        <w:t>ClientWalletManagementFINotification</w:t>
      </w:r>
      <w:r w:rsidRPr="00281BB1">
        <w:rPr>
          <w:rFonts w:ascii="Times New Roman" w:hAnsi="Times New Roman"/>
          <w:color w:val="000000"/>
          <w:lang w:val="ru-RU"/>
        </w:rPr>
        <w:t>), включает в ЭС информацию о прекративших действие СиС (при изменении статуса СЦР на "закрыт") и направляет всем ФП, обслуживающим Клиента-ФЛ /Клиента-ЮЛ, статус СЦР которого был изменен.</w:t>
      </w:r>
    </w:p>
    <w:p w:rsidR="008C244E" w:rsidRPr="00281BB1" w:rsidRDefault="008C244E">
      <w:pPr>
        <w:spacing w:after="269"/>
        <w:jc w:val="both"/>
        <w:rPr>
          <w:lang w:val="ru-RU"/>
        </w:rPr>
      </w:pPr>
    </w:p>
    <w:p w:rsidR="008C244E" w:rsidRPr="00281BB1" w:rsidRDefault="00281BB1">
      <w:pPr>
        <w:pStyle w:val="21"/>
        <w:rPr>
          <w:lang w:val="ru-RU"/>
        </w:rPr>
      </w:pPr>
      <w:bookmarkStart w:id="208" w:name="_Toc192512341"/>
      <w:r w:rsidRPr="00281BB1">
        <w:rPr>
          <w:lang w:val="ru-RU"/>
        </w:rPr>
        <w:t>Запрос баланса/истории операций СЦР Клиента-ФЛ</w:t>
      </w:r>
      <w:bookmarkEnd w:id="208"/>
    </w:p>
    <w:p w:rsidR="008C244E" w:rsidRDefault="00281BB1">
      <w:pPr>
        <w:pStyle w:val="30"/>
      </w:pPr>
      <w:bookmarkStart w:id="209" w:name="_Toc192512342"/>
      <w:r>
        <w:t>Область применения</w:t>
      </w:r>
      <w:bookmarkEnd w:id="209"/>
    </w:p>
    <w:p w:rsidR="008C244E" w:rsidRPr="00281BB1" w:rsidRDefault="00281BB1">
      <w:pPr>
        <w:spacing w:after="269"/>
        <w:rPr>
          <w:lang w:val="ru-RU"/>
        </w:rPr>
      </w:pPr>
      <w:r w:rsidRPr="00281BB1">
        <w:rPr>
          <w:rFonts w:ascii="Times New Roman" w:hAnsi="Times New Roman"/>
          <w:color w:val="000000"/>
          <w:lang w:val="ru-RU"/>
        </w:rPr>
        <w:t>Для возможности в Приложении Клиента</w:t>
      </w:r>
      <w:r>
        <w:rPr>
          <w:rFonts w:ascii="Times New Roman" w:hAnsi="Times New Roman"/>
          <w:color w:val="000000"/>
        </w:rPr>
        <w:t> </w:t>
      </w:r>
      <w:r w:rsidRPr="00281BB1">
        <w:rPr>
          <w:rFonts w:ascii="Times New Roman" w:hAnsi="Times New Roman"/>
          <w:color w:val="000000"/>
          <w:lang w:val="ru-RU"/>
        </w:rPr>
        <w:t>предоставить Клиенту-ФЛ</w:t>
      </w:r>
      <w:r>
        <w:rPr>
          <w:rFonts w:ascii="Times New Roman" w:hAnsi="Times New Roman"/>
          <w:color w:val="000000"/>
        </w:rPr>
        <w:t> </w:t>
      </w:r>
      <w:r w:rsidRPr="00281BB1">
        <w:rPr>
          <w:rFonts w:ascii="Times New Roman" w:hAnsi="Times New Roman"/>
          <w:color w:val="000000"/>
          <w:lang w:val="ru-RU"/>
        </w:rPr>
        <w:t>информацию</w:t>
      </w:r>
      <w:r>
        <w:rPr>
          <w:rFonts w:ascii="Times New Roman" w:hAnsi="Times New Roman"/>
          <w:color w:val="000000"/>
        </w:rPr>
        <w:t> </w:t>
      </w:r>
      <w:r w:rsidRPr="00281BB1">
        <w:rPr>
          <w:rFonts w:ascii="Times New Roman" w:hAnsi="Times New Roman"/>
          <w:color w:val="000000"/>
          <w:lang w:val="ru-RU"/>
        </w:rPr>
        <w:t>о его СЦР, предусмотрен запрос данной информации.</w:t>
      </w:r>
    </w:p>
    <w:p w:rsidR="008C244E" w:rsidRDefault="00281BB1">
      <w:pPr>
        <w:pStyle w:val="30"/>
      </w:pPr>
      <w:bookmarkStart w:id="210" w:name="_Toc192512343"/>
      <w:r>
        <w:t>Основной сценарий обмена</w:t>
      </w:r>
      <w:bookmarkEnd w:id="210"/>
    </w:p>
    <w:p w:rsidR="008C244E" w:rsidRDefault="00281BB1">
      <w:r>
        <w:rPr>
          <w:noProof/>
          <w:lang w:val="ru-RU" w:eastAsia="ru-RU"/>
        </w:rPr>
        <w:drawing>
          <wp:inline distT="0" distB="0" distL="0" distR="0">
            <wp:extent cx="6217920" cy="3222702"/>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
                    <pic:cNvPicPr/>
                  </pic:nvPicPr>
                  <pic:blipFill>
                    <a:blip r:embed="rId45"/>
                    <a:stretch>
                      <a:fillRect/>
                    </a:stretch>
                  </pic:blipFill>
                  <pic:spPr>
                    <a:xfrm>
                      <a:off x="0" y="0"/>
                      <a:ext cx="6217920" cy="3222702"/>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Успешное исполнение Запроса о балансе/истории операций СЦР Клиента-ФЛ.</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80"/>
        </w:numPr>
        <w:jc w:val="both"/>
        <w:rPr>
          <w:lang w:val="ru-RU"/>
        </w:rPr>
      </w:pPr>
      <w:r w:rsidRPr="00281BB1">
        <w:rPr>
          <w:rFonts w:ascii="Times New Roman" w:hAnsi="Times New Roman"/>
          <w:color w:val="000000"/>
          <w:lang w:val="ru-RU"/>
        </w:rPr>
        <w:t>Запрос информации о СЦР Клиента-ФЛ (</w:t>
      </w:r>
      <w:r>
        <w:rPr>
          <w:rFonts w:ascii="Times New Roman" w:hAnsi="Times New Roman"/>
          <w:color w:val="000000"/>
        </w:rPr>
        <w:t>cbdc</w:t>
      </w:r>
      <w:r w:rsidRPr="00281BB1">
        <w:rPr>
          <w:rFonts w:ascii="Times New Roman" w:hAnsi="Times New Roman"/>
          <w:color w:val="000000"/>
          <w:lang w:val="ru-RU"/>
        </w:rPr>
        <w:t xml:space="preserve">.010 </w:t>
      </w:r>
      <w:r>
        <w:rPr>
          <w:rFonts w:ascii="Times New Roman" w:hAnsi="Times New Roman"/>
          <w:color w:val="000000"/>
        </w:rPr>
        <w:t>GetCustomerWalletInfo</w:t>
      </w:r>
      <w:r w:rsidRPr="00281BB1">
        <w:rPr>
          <w:rFonts w:ascii="Times New Roman" w:hAnsi="Times New Roman"/>
          <w:color w:val="000000"/>
          <w:lang w:val="ru-RU"/>
        </w:rPr>
        <w:t>);</w:t>
      </w:r>
    </w:p>
    <w:p w:rsidR="008C244E" w:rsidRPr="00281BB1" w:rsidRDefault="00281BB1" w:rsidP="00387B04">
      <w:pPr>
        <w:numPr>
          <w:ilvl w:val="0"/>
          <w:numId w:val="80"/>
        </w:numPr>
        <w:jc w:val="both"/>
        <w:rPr>
          <w:lang w:val="ru-RU"/>
        </w:rPr>
      </w:pPr>
      <w:r w:rsidRPr="00281BB1">
        <w:rPr>
          <w:rFonts w:ascii="Times New Roman" w:hAnsi="Times New Roman"/>
          <w:color w:val="000000"/>
          <w:lang w:val="ru-RU"/>
        </w:rPr>
        <w:t>Предоставление информации о СЦР Клиента-ФЛ (</w:t>
      </w:r>
      <w:r>
        <w:rPr>
          <w:rFonts w:ascii="Times New Roman" w:hAnsi="Times New Roman"/>
          <w:color w:val="000000"/>
        </w:rPr>
        <w:t>cbdc</w:t>
      </w:r>
      <w:r w:rsidRPr="00281BB1">
        <w:rPr>
          <w:rFonts w:ascii="Times New Roman" w:hAnsi="Times New Roman"/>
          <w:color w:val="000000"/>
          <w:lang w:val="ru-RU"/>
        </w:rPr>
        <w:t xml:space="preserve">.011 </w:t>
      </w:r>
      <w:r>
        <w:rPr>
          <w:rFonts w:ascii="Times New Roman" w:hAnsi="Times New Roman"/>
          <w:color w:val="000000"/>
        </w:rPr>
        <w:t>ReturnCustomerWalletInfo</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lastRenderedPageBreak/>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При подключении к ПлЦР Клиент-ФЛ дал согласие на предоставление доступа ФП к данным истории операций и баланса ЦР для ФП, у которого обслуживается.</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1.Клиент-ФЛ формирует ЭС "Запрос информации о СЦР Клиента-ФЛ" (</w:t>
      </w:r>
      <w:r>
        <w:rPr>
          <w:rFonts w:ascii="Times New Roman" w:hAnsi="Times New Roman"/>
          <w:color w:val="000000"/>
        </w:rPr>
        <w:t>cbdc</w:t>
      </w:r>
      <w:r w:rsidRPr="00281BB1">
        <w:rPr>
          <w:rFonts w:ascii="Times New Roman" w:hAnsi="Times New Roman"/>
          <w:color w:val="000000"/>
          <w:lang w:val="ru-RU"/>
        </w:rPr>
        <w:t xml:space="preserve">.010 </w:t>
      </w:r>
      <w:r>
        <w:rPr>
          <w:rFonts w:ascii="Times New Roman" w:hAnsi="Times New Roman"/>
          <w:color w:val="000000"/>
        </w:rPr>
        <w:t>GetCustomerWalletInfo</w:t>
      </w:r>
      <w:r w:rsidRPr="00281BB1">
        <w:rPr>
          <w:rFonts w:ascii="Times New Roman" w:hAnsi="Times New Roman"/>
          <w:color w:val="000000"/>
          <w:lang w:val="ru-RU"/>
        </w:rPr>
        <w:t>) и направляет ФП, указав требуемый код запроса.</w:t>
      </w:r>
    </w:p>
    <w:p w:rsidR="008C244E" w:rsidRPr="00281BB1" w:rsidRDefault="00281BB1">
      <w:pPr>
        <w:spacing w:after="269"/>
        <w:jc w:val="both"/>
        <w:rPr>
          <w:lang w:val="ru-RU"/>
        </w:rPr>
      </w:pPr>
      <w:r w:rsidRPr="00281BB1">
        <w:rPr>
          <w:rFonts w:ascii="Times New Roman" w:hAnsi="Times New Roman"/>
          <w:color w:val="000000"/>
          <w:lang w:val="ru-RU"/>
        </w:rPr>
        <w:t>2. ФП проводит входные контроли ЭС "Запрос информации о СЦР Клиента-ФЛ" (</w:t>
      </w:r>
      <w:r>
        <w:rPr>
          <w:rFonts w:ascii="Times New Roman" w:hAnsi="Times New Roman"/>
          <w:color w:val="000000"/>
        </w:rPr>
        <w:t>cbdc</w:t>
      </w:r>
      <w:r w:rsidRPr="00281BB1">
        <w:rPr>
          <w:rFonts w:ascii="Times New Roman" w:hAnsi="Times New Roman"/>
          <w:color w:val="000000"/>
          <w:lang w:val="ru-RU"/>
        </w:rPr>
        <w:t xml:space="preserve">.010 </w:t>
      </w:r>
      <w:r>
        <w:rPr>
          <w:rFonts w:ascii="Times New Roman" w:hAnsi="Times New Roman"/>
          <w:color w:val="000000"/>
        </w:rPr>
        <w:t>GetCustomerWalletInfo</w:t>
      </w:r>
      <w:r w:rsidRPr="00281BB1">
        <w:rPr>
          <w:rFonts w:ascii="Times New Roman" w:hAnsi="Times New Roman"/>
          <w:color w:val="000000"/>
          <w:lang w:val="ru-RU"/>
        </w:rPr>
        <w:t>) и в случае успешного прохождения проверок перенаправляет в РОРД ЭС "Запрос информации о СЦР Клиента-ФЛ" (</w:t>
      </w:r>
      <w:r>
        <w:rPr>
          <w:rFonts w:ascii="Times New Roman" w:hAnsi="Times New Roman"/>
          <w:color w:val="000000"/>
        </w:rPr>
        <w:t>cbdc</w:t>
      </w:r>
      <w:r w:rsidRPr="00281BB1">
        <w:rPr>
          <w:rFonts w:ascii="Times New Roman" w:hAnsi="Times New Roman"/>
          <w:color w:val="000000"/>
          <w:lang w:val="ru-RU"/>
        </w:rPr>
        <w:t xml:space="preserve">.010 </w:t>
      </w:r>
      <w:r>
        <w:rPr>
          <w:rFonts w:ascii="Times New Roman" w:hAnsi="Times New Roman"/>
          <w:color w:val="000000"/>
        </w:rPr>
        <w:t>GetCustomerWalletInfo</w:t>
      </w:r>
      <w:r w:rsidRPr="00281BB1">
        <w:rPr>
          <w:rFonts w:ascii="Times New Roman" w:hAnsi="Times New Roman"/>
          <w:color w:val="000000"/>
          <w:lang w:val="ru-RU"/>
        </w:rPr>
        <w:t xml:space="preserve">). </w:t>
      </w:r>
    </w:p>
    <w:p w:rsidR="008C244E" w:rsidRPr="00281BB1" w:rsidRDefault="00281BB1">
      <w:pPr>
        <w:spacing w:after="269"/>
        <w:jc w:val="both"/>
        <w:rPr>
          <w:lang w:val="ru-RU"/>
        </w:rPr>
      </w:pPr>
      <w:r w:rsidRPr="00281BB1">
        <w:rPr>
          <w:rFonts w:ascii="Times New Roman" w:hAnsi="Times New Roman"/>
          <w:color w:val="000000"/>
          <w:lang w:val="ru-RU"/>
        </w:rPr>
        <w:t>3. РОРД осуществляет входные контроли полученного ЭС и контроли возможности исполнения запроса. При положительных результатах направляет ФП ЭС "Предоставление информации о СЦР Клиента-ФЛ" (</w:t>
      </w:r>
      <w:r>
        <w:rPr>
          <w:rFonts w:ascii="Times New Roman" w:hAnsi="Times New Roman"/>
          <w:color w:val="000000"/>
        </w:rPr>
        <w:t>cbdc</w:t>
      </w:r>
      <w:r w:rsidRPr="00281BB1">
        <w:rPr>
          <w:rFonts w:ascii="Times New Roman" w:hAnsi="Times New Roman"/>
          <w:color w:val="000000"/>
          <w:lang w:val="ru-RU"/>
        </w:rPr>
        <w:t xml:space="preserve">.011 </w:t>
      </w:r>
      <w:r>
        <w:rPr>
          <w:rFonts w:ascii="Times New Roman" w:hAnsi="Times New Roman"/>
          <w:color w:val="000000"/>
        </w:rPr>
        <w:t>ReturnCustomerWalletInfo</w:t>
      </w:r>
      <w:r w:rsidRPr="00281BB1">
        <w:rPr>
          <w:rFonts w:ascii="Times New Roman" w:hAnsi="Times New Roman"/>
          <w:color w:val="000000"/>
          <w:lang w:val="ru-RU"/>
        </w:rPr>
        <w:t xml:space="preserve">) с  актуальной информацией о СЦР Клиента-ФЛ. </w:t>
      </w:r>
    </w:p>
    <w:p w:rsidR="008C244E" w:rsidRPr="00281BB1" w:rsidRDefault="00281BB1">
      <w:pPr>
        <w:spacing w:after="269"/>
        <w:jc w:val="both"/>
        <w:rPr>
          <w:lang w:val="ru-RU"/>
        </w:rPr>
      </w:pPr>
      <w:r w:rsidRPr="00281BB1">
        <w:rPr>
          <w:rFonts w:ascii="Times New Roman" w:hAnsi="Times New Roman"/>
          <w:color w:val="000000"/>
          <w:lang w:val="ru-RU"/>
        </w:rPr>
        <w:t xml:space="preserve">4. История операций/баланс СЦР доступны только по СЦР, имеющему статус "Активен"/"Заблокирован". </w:t>
      </w:r>
    </w:p>
    <w:p w:rsidR="008C244E" w:rsidRPr="00281BB1" w:rsidRDefault="00281BB1">
      <w:pPr>
        <w:spacing w:after="269"/>
        <w:jc w:val="both"/>
        <w:rPr>
          <w:lang w:val="ru-RU"/>
        </w:rPr>
      </w:pPr>
      <w:r w:rsidRPr="00281BB1">
        <w:rPr>
          <w:rFonts w:ascii="Times New Roman" w:hAnsi="Times New Roman"/>
          <w:color w:val="000000"/>
          <w:lang w:val="ru-RU"/>
        </w:rPr>
        <w:t>5. ФП осуществляет входные контроли ЭС "Предоставление информации о СЦР Клиента-ФЛ" (</w:t>
      </w:r>
      <w:r>
        <w:rPr>
          <w:rFonts w:ascii="Times New Roman" w:hAnsi="Times New Roman"/>
          <w:color w:val="000000"/>
        </w:rPr>
        <w:t>cbdc</w:t>
      </w:r>
      <w:r w:rsidRPr="00281BB1">
        <w:rPr>
          <w:rFonts w:ascii="Times New Roman" w:hAnsi="Times New Roman"/>
          <w:color w:val="000000"/>
          <w:lang w:val="ru-RU"/>
        </w:rPr>
        <w:t xml:space="preserve">.011 </w:t>
      </w:r>
      <w:r>
        <w:rPr>
          <w:rFonts w:ascii="Times New Roman" w:hAnsi="Times New Roman"/>
          <w:color w:val="000000"/>
        </w:rPr>
        <w:t>ReturnCustomerWalletInfo</w:t>
      </w:r>
      <w:r w:rsidRPr="00281BB1">
        <w:rPr>
          <w:rFonts w:ascii="Times New Roman" w:hAnsi="Times New Roman"/>
          <w:color w:val="000000"/>
          <w:lang w:val="ru-RU"/>
        </w:rPr>
        <w:t>)  и в случае положительного результата передает ЭС далее Клиенту-ФЛ.</w:t>
      </w:r>
    </w:p>
    <w:p w:rsidR="008C244E" w:rsidRPr="00281BB1" w:rsidRDefault="008C244E">
      <w:pPr>
        <w:spacing w:after="269"/>
        <w:jc w:val="both"/>
        <w:rPr>
          <w:lang w:val="ru-RU"/>
        </w:rPr>
      </w:pPr>
    </w:p>
    <w:p w:rsidR="008C244E" w:rsidRDefault="00281BB1">
      <w:pPr>
        <w:pStyle w:val="30"/>
      </w:pPr>
      <w:bookmarkStart w:id="211" w:name="_Toc192512344"/>
      <w:r>
        <w:lastRenderedPageBreak/>
        <w:t>Неуспешный сценарий обмена</w:t>
      </w:r>
      <w:bookmarkEnd w:id="211"/>
    </w:p>
    <w:p w:rsidR="008C244E" w:rsidRDefault="00281BB1">
      <w:r>
        <w:rPr>
          <w:noProof/>
          <w:lang w:val="ru-RU" w:eastAsia="ru-RU"/>
        </w:rPr>
        <w:drawing>
          <wp:inline distT="0" distB="0" distL="0" distR="0">
            <wp:extent cx="6217920" cy="30226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
                    <pic:cNvPicPr/>
                  </pic:nvPicPr>
                  <pic:blipFill>
                    <a:blip r:embed="rId46"/>
                    <a:stretch>
                      <a:fillRect/>
                    </a:stretch>
                  </pic:blipFill>
                  <pic:spPr>
                    <a:xfrm>
                      <a:off x="0" y="0"/>
                      <a:ext cx="6217920" cy="3022600"/>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Исполнение Запроса о балансе/истории операций СЦР Клиента-ФЛ завершилось неуспешно.</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81"/>
        </w:numPr>
        <w:jc w:val="both"/>
        <w:rPr>
          <w:lang w:val="ru-RU"/>
        </w:rPr>
      </w:pPr>
      <w:r w:rsidRPr="00281BB1">
        <w:rPr>
          <w:rFonts w:ascii="Times New Roman" w:hAnsi="Times New Roman"/>
          <w:color w:val="000000"/>
          <w:lang w:val="ru-RU"/>
        </w:rPr>
        <w:t>Запрос информации о СЦР Клиента-ФЛ (</w:t>
      </w:r>
      <w:r>
        <w:rPr>
          <w:rFonts w:ascii="Times New Roman" w:hAnsi="Times New Roman"/>
          <w:color w:val="000000"/>
        </w:rPr>
        <w:t>cbdc</w:t>
      </w:r>
      <w:r w:rsidRPr="00281BB1">
        <w:rPr>
          <w:rFonts w:ascii="Times New Roman" w:hAnsi="Times New Roman"/>
          <w:color w:val="000000"/>
          <w:lang w:val="ru-RU"/>
        </w:rPr>
        <w:t xml:space="preserve">.010 </w:t>
      </w:r>
      <w:r>
        <w:rPr>
          <w:rFonts w:ascii="Times New Roman" w:hAnsi="Times New Roman"/>
          <w:color w:val="000000"/>
        </w:rPr>
        <w:t>GetCustomerWalletInfo</w:t>
      </w:r>
      <w:r w:rsidRPr="00281BB1">
        <w:rPr>
          <w:rFonts w:ascii="Times New Roman" w:hAnsi="Times New Roman"/>
          <w:color w:val="000000"/>
          <w:lang w:val="ru-RU"/>
        </w:rPr>
        <w:t>);</w:t>
      </w:r>
    </w:p>
    <w:p w:rsidR="008C244E" w:rsidRDefault="00281BB1" w:rsidP="00387B04">
      <w:pPr>
        <w:numPr>
          <w:ilvl w:val="0"/>
          <w:numId w:val="81"/>
        </w:numPr>
        <w:jc w:val="both"/>
      </w:pPr>
      <w:r>
        <w:rPr>
          <w:rFonts w:ascii="Times New Roman" w:hAnsi="Times New Roman"/>
          <w:color w:val="000000"/>
        </w:rPr>
        <w:t>Результаты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При подключении к ПлЦР Клиент-ФЛ дал согласие на предоставление доступа ФП к данным истории операций и баланса ЦР для ФП, у которого обслуживается.</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Клиент-ФЛ формирует ЭС "Запрос информации о СЦР Клиента-ФЛ" (</w:t>
      </w:r>
      <w:r>
        <w:rPr>
          <w:rFonts w:ascii="Times New Roman" w:hAnsi="Times New Roman"/>
          <w:color w:val="000000"/>
        </w:rPr>
        <w:t>cbdc</w:t>
      </w:r>
      <w:r w:rsidRPr="00281BB1">
        <w:rPr>
          <w:rFonts w:ascii="Times New Roman" w:hAnsi="Times New Roman"/>
          <w:color w:val="000000"/>
          <w:lang w:val="ru-RU"/>
        </w:rPr>
        <w:t xml:space="preserve">.010 </w:t>
      </w:r>
      <w:r>
        <w:rPr>
          <w:rFonts w:ascii="Times New Roman" w:hAnsi="Times New Roman"/>
          <w:color w:val="000000"/>
        </w:rPr>
        <w:t>GetCustomerWalletInfo</w:t>
      </w:r>
      <w:r w:rsidRPr="00281BB1">
        <w:rPr>
          <w:rFonts w:ascii="Times New Roman" w:hAnsi="Times New Roman"/>
          <w:color w:val="000000"/>
          <w:lang w:val="ru-RU"/>
        </w:rPr>
        <w:t>) и направляет ФП, указав требуемый код запроса.</w:t>
      </w:r>
    </w:p>
    <w:p w:rsidR="008C244E" w:rsidRPr="00281BB1" w:rsidRDefault="00281BB1">
      <w:pPr>
        <w:spacing w:after="269"/>
        <w:jc w:val="both"/>
        <w:rPr>
          <w:lang w:val="ru-RU"/>
        </w:rPr>
      </w:pPr>
      <w:r w:rsidRPr="00281BB1">
        <w:rPr>
          <w:rFonts w:ascii="Times New Roman" w:hAnsi="Times New Roman"/>
          <w:color w:val="000000"/>
          <w:lang w:val="ru-RU"/>
        </w:rPr>
        <w:t>2. ФП проводит входные контроли ЭС "Запрос информации о СЦР Клиента-ФЛ" (</w:t>
      </w:r>
      <w:r>
        <w:rPr>
          <w:rFonts w:ascii="Times New Roman" w:hAnsi="Times New Roman"/>
          <w:color w:val="000000"/>
        </w:rPr>
        <w:t>cbdc</w:t>
      </w:r>
      <w:r w:rsidRPr="00281BB1">
        <w:rPr>
          <w:rFonts w:ascii="Times New Roman" w:hAnsi="Times New Roman"/>
          <w:color w:val="000000"/>
          <w:lang w:val="ru-RU"/>
        </w:rPr>
        <w:t xml:space="preserve">.010 </w:t>
      </w:r>
      <w:r>
        <w:rPr>
          <w:rFonts w:ascii="Times New Roman" w:hAnsi="Times New Roman"/>
          <w:color w:val="000000"/>
        </w:rPr>
        <w:t>GetCustomerWalletInfo</w:t>
      </w:r>
      <w:r w:rsidRPr="00281BB1">
        <w:rPr>
          <w:rFonts w:ascii="Times New Roman" w:hAnsi="Times New Roman"/>
          <w:color w:val="000000"/>
          <w:lang w:val="ru-RU"/>
        </w:rPr>
        <w:t>) и в случае успешного прохождения проверок перенаправляет в РОРД ЭС "Запрос информации о СЦР Клиента-ФЛ" (</w:t>
      </w:r>
      <w:r>
        <w:rPr>
          <w:rFonts w:ascii="Times New Roman" w:hAnsi="Times New Roman"/>
          <w:color w:val="000000"/>
        </w:rPr>
        <w:t>cbdc</w:t>
      </w:r>
      <w:r w:rsidRPr="00281BB1">
        <w:rPr>
          <w:rFonts w:ascii="Times New Roman" w:hAnsi="Times New Roman"/>
          <w:color w:val="000000"/>
          <w:lang w:val="ru-RU"/>
        </w:rPr>
        <w:t xml:space="preserve">.010 </w:t>
      </w:r>
      <w:r>
        <w:rPr>
          <w:rFonts w:ascii="Times New Roman" w:hAnsi="Times New Roman"/>
          <w:color w:val="000000"/>
        </w:rPr>
        <w:t>GetCustomerWalletInfo</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 xml:space="preserve">3. РОРД осуществляет входные контроли полученного ЭС и контроли возможности исполнения запроса. Если контроли возможности исполнения запроса завершились </w:t>
      </w:r>
      <w:r w:rsidRPr="00281BB1">
        <w:rPr>
          <w:rFonts w:ascii="Times New Roman" w:hAnsi="Times New Roman"/>
          <w:color w:val="000000"/>
          <w:lang w:val="ru-RU"/>
        </w:rPr>
        <w:lastRenderedPageBreak/>
        <w:t>неуспешно, РОРД формирует в адрес ФП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xml:space="preserve">) с указанием кода ошибки. </w:t>
      </w:r>
    </w:p>
    <w:p w:rsidR="008C244E" w:rsidRPr="00281BB1" w:rsidRDefault="00281BB1">
      <w:pPr>
        <w:spacing w:after="269"/>
        <w:jc w:val="both"/>
        <w:rPr>
          <w:lang w:val="ru-RU"/>
        </w:rPr>
      </w:pPr>
      <w:r w:rsidRPr="00281BB1">
        <w:rPr>
          <w:rFonts w:ascii="Times New Roman" w:hAnsi="Times New Roman"/>
          <w:color w:val="000000"/>
          <w:lang w:val="ru-RU"/>
        </w:rPr>
        <w:t>4. ФП после получения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Клиента-ФЛ о невозможности исполнения Запроса баланса/истории операции СЦР Клиента-ФЛ.</w:t>
      </w:r>
    </w:p>
    <w:p w:rsidR="008C244E" w:rsidRPr="00281BB1" w:rsidRDefault="00281BB1">
      <w:pPr>
        <w:pStyle w:val="21"/>
        <w:rPr>
          <w:lang w:val="ru-RU"/>
        </w:rPr>
      </w:pPr>
      <w:bookmarkStart w:id="212" w:name="_Toc192512345"/>
      <w:r w:rsidRPr="00281BB1">
        <w:rPr>
          <w:lang w:val="ru-RU"/>
        </w:rPr>
        <w:t>Запрос баланса/истории операций СЦР Клиента-ЮЛ</w:t>
      </w:r>
      <w:bookmarkEnd w:id="212"/>
    </w:p>
    <w:p w:rsidR="008C244E" w:rsidRDefault="00281BB1">
      <w:pPr>
        <w:pStyle w:val="30"/>
      </w:pPr>
      <w:bookmarkStart w:id="213" w:name="_Toc192512346"/>
      <w:r>
        <w:t>Область применения</w:t>
      </w:r>
      <w:bookmarkEnd w:id="213"/>
    </w:p>
    <w:p w:rsidR="008C244E" w:rsidRPr="00281BB1" w:rsidRDefault="00281BB1">
      <w:pPr>
        <w:spacing w:after="269"/>
        <w:rPr>
          <w:lang w:val="ru-RU"/>
        </w:rPr>
      </w:pPr>
      <w:r w:rsidRPr="00281BB1">
        <w:rPr>
          <w:rFonts w:ascii="Times New Roman" w:hAnsi="Times New Roman"/>
          <w:color w:val="000000"/>
          <w:lang w:val="ru-RU"/>
        </w:rPr>
        <w:t>Для возможности в Приложении Клиента, ДБО ФП</w:t>
      </w:r>
      <w:r>
        <w:rPr>
          <w:rFonts w:ascii="Times New Roman" w:hAnsi="Times New Roman"/>
          <w:color w:val="000000"/>
        </w:rPr>
        <w:t> </w:t>
      </w:r>
      <w:r w:rsidRPr="00281BB1">
        <w:rPr>
          <w:rFonts w:ascii="Times New Roman" w:hAnsi="Times New Roman"/>
          <w:color w:val="000000"/>
          <w:lang w:val="ru-RU"/>
        </w:rPr>
        <w:t>предоставить Клиенту-ЮЛ</w:t>
      </w:r>
      <w:r>
        <w:rPr>
          <w:rFonts w:ascii="Times New Roman" w:hAnsi="Times New Roman"/>
          <w:color w:val="000000"/>
        </w:rPr>
        <w:t> </w:t>
      </w:r>
      <w:r w:rsidRPr="00281BB1">
        <w:rPr>
          <w:rFonts w:ascii="Times New Roman" w:hAnsi="Times New Roman"/>
          <w:color w:val="000000"/>
          <w:lang w:val="ru-RU"/>
        </w:rPr>
        <w:t>информацию</w:t>
      </w:r>
      <w:r>
        <w:rPr>
          <w:rFonts w:ascii="Times New Roman" w:hAnsi="Times New Roman"/>
          <w:color w:val="000000"/>
        </w:rPr>
        <w:t> </w:t>
      </w:r>
      <w:r w:rsidRPr="00281BB1">
        <w:rPr>
          <w:rFonts w:ascii="Times New Roman" w:hAnsi="Times New Roman"/>
          <w:color w:val="000000"/>
          <w:lang w:val="ru-RU"/>
        </w:rPr>
        <w:t>о его СЦР, предусмотрен запрос данной информации.</w:t>
      </w:r>
    </w:p>
    <w:p w:rsidR="008C244E" w:rsidRDefault="00281BB1">
      <w:pPr>
        <w:pStyle w:val="30"/>
      </w:pPr>
      <w:bookmarkStart w:id="214" w:name="_Toc192512347"/>
      <w:r>
        <w:t>Основной сценарий обмена</w:t>
      </w:r>
      <w:bookmarkEnd w:id="214"/>
    </w:p>
    <w:p w:rsidR="008C244E" w:rsidRDefault="00281BB1">
      <w:r>
        <w:rPr>
          <w:noProof/>
          <w:lang w:val="ru-RU" w:eastAsia="ru-RU"/>
        </w:rPr>
        <w:drawing>
          <wp:inline distT="0" distB="0" distL="0" distR="0">
            <wp:extent cx="6217920" cy="3222702"/>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
                    <pic:cNvPicPr/>
                  </pic:nvPicPr>
                  <pic:blipFill>
                    <a:blip r:embed="rId47"/>
                    <a:stretch>
                      <a:fillRect/>
                    </a:stretch>
                  </pic:blipFill>
                  <pic:spPr>
                    <a:xfrm>
                      <a:off x="0" y="0"/>
                      <a:ext cx="6217920" cy="3222702"/>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Успешное исполнение Запроса о балансе/истории операций СЦР Клиента-ЮЛ.</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82"/>
        </w:numPr>
        <w:jc w:val="both"/>
        <w:rPr>
          <w:lang w:val="ru-RU"/>
        </w:rPr>
      </w:pPr>
      <w:r w:rsidRPr="00281BB1">
        <w:rPr>
          <w:rFonts w:ascii="Times New Roman" w:hAnsi="Times New Roman"/>
          <w:color w:val="000000"/>
          <w:lang w:val="ru-RU"/>
        </w:rPr>
        <w:t>Запрос информации о СЦР Клиента-ЮЛ (</w:t>
      </w:r>
      <w:r>
        <w:rPr>
          <w:rFonts w:ascii="Times New Roman" w:hAnsi="Times New Roman"/>
          <w:color w:val="000000"/>
        </w:rPr>
        <w:t>cbdc</w:t>
      </w:r>
      <w:r w:rsidRPr="00281BB1">
        <w:rPr>
          <w:rFonts w:ascii="Times New Roman" w:hAnsi="Times New Roman"/>
          <w:color w:val="000000"/>
          <w:lang w:val="ru-RU"/>
        </w:rPr>
        <w:t xml:space="preserve">.010 </w:t>
      </w:r>
      <w:r>
        <w:rPr>
          <w:rFonts w:ascii="Times New Roman" w:hAnsi="Times New Roman"/>
          <w:color w:val="000000"/>
        </w:rPr>
        <w:t>GetOrganisationWalletInfo</w:t>
      </w:r>
      <w:r w:rsidRPr="00281BB1">
        <w:rPr>
          <w:rFonts w:ascii="Times New Roman" w:hAnsi="Times New Roman"/>
          <w:color w:val="000000"/>
          <w:lang w:val="ru-RU"/>
        </w:rPr>
        <w:t>);</w:t>
      </w:r>
    </w:p>
    <w:p w:rsidR="008C244E" w:rsidRPr="00281BB1" w:rsidRDefault="00281BB1" w:rsidP="00387B04">
      <w:pPr>
        <w:numPr>
          <w:ilvl w:val="0"/>
          <w:numId w:val="82"/>
        </w:numPr>
        <w:jc w:val="both"/>
        <w:rPr>
          <w:lang w:val="ru-RU"/>
        </w:rPr>
      </w:pPr>
      <w:r w:rsidRPr="00281BB1">
        <w:rPr>
          <w:rFonts w:ascii="Times New Roman" w:hAnsi="Times New Roman"/>
          <w:color w:val="000000"/>
          <w:lang w:val="ru-RU"/>
        </w:rPr>
        <w:t>Предоставление информации о СЦР Клиента-ЮЛ (</w:t>
      </w:r>
      <w:r>
        <w:rPr>
          <w:rFonts w:ascii="Times New Roman" w:hAnsi="Times New Roman"/>
          <w:color w:val="000000"/>
        </w:rPr>
        <w:t>cbdc</w:t>
      </w:r>
      <w:r w:rsidRPr="00281BB1">
        <w:rPr>
          <w:rFonts w:ascii="Times New Roman" w:hAnsi="Times New Roman"/>
          <w:color w:val="000000"/>
          <w:lang w:val="ru-RU"/>
        </w:rPr>
        <w:t xml:space="preserve">.011 </w:t>
      </w:r>
      <w:r>
        <w:rPr>
          <w:rFonts w:ascii="Times New Roman" w:hAnsi="Times New Roman"/>
          <w:color w:val="000000"/>
        </w:rPr>
        <w:t>ReturnOrganisationWalletInfo</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lastRenderedPageBreak/>
        <w:t>При подключении к ПлЦР Клиент-ЮЛ дал согласие на предоставление доступа ФП к данным истории операций и баланса СЦР для ФП, у которого обслуживается.</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1.Клиент-ЮЛ формирует ЭС "Запрос информации о СЦР Клиента-ЮЛ" (</w:t>
      </w:r>
      <w:r>
        <w:rPr>
          <w:rFonts w:ascii="Times New Roman" w:hAnsi="Times New Roman"/>
          <w:color w:val="000000"/>
        </w:rPr>
        <w:t>cbdc</w:t>
      </w:r>
      <w:r w:rsidRPr="00281BB1">
        <w:rPr>
          <w:rFonts w:ascii="Times New Roman" w:hAnsi="Times New Roman"/>
          <w:color w:val="000000"/>
          <w:lang w:val="ru-RU"/>
        </w:rPr>
        <w:t xml:space="preserve">.010 </w:t>
      </w:r>
      <w:r>
        <w:rPr>
          <w:rFonts w:ascii="Times New Roman" w:hAnsi="Times New Roman"/>
          <w:color w:val="000000"/>
        </w:rPr>
        <w:t>GetOrganisationWalletInfo</w:t>
      </w:r>
      <w:r w:rsidRPr="00281BB1">
        <w:rPr>
          <w:rFonts w:ascii="Times New Roman" w:hAnsi="Times New Roman"/>
          <w:color w:val="000000"/>
          <w:lang w:val="ru-RU"/>
        </w:rPr>
        <w:t>) и направляет ФП, указав требуемый код запроса.</w:t>
      </w:r>
    </w:p>
    <w:p w:rsidR="008C244E" w:rsidRPr="00281BB1" w:rsidRDefault="00281BB1">
      <w:pPr>
        <w:spacing w:after="269"/>
        <w:jc w:val="both"/>
        <w:rPr>
          <w:lang w:val="ru-RU"/>
        </w:rPr>
      </w:pPr>
      <w:r w:rsidRPr="00281BB1">
        <w:rPr>
          <w:rFonts w:ascii="Times New Roman" w:hAnsi="Times New Roman"/>
          <w:color w:val="000000"/>
          <w:lang w:val="ru-RU"/>
        </w:rPr>
        <w:t>2. ФП проводит входные контроли ЭС "Запрос информации о СЦР Клиента-ЮЛ" (</w:t>
      </w:r>
      <w:r>
        <w:rPr>
          <w:rFonts w:ascii="Times New Roman" w:hAnsi="Times New Roman"/>
          <w:color w:val="000000"/>
        </w:rPr>
        <w:t>cbdc</w:t>
      </w:r>
      <w:r w:rsidRPr="00281BB1">
        <w:rPr>
          <w:rFonts w:ascii="Times New Roman" w:hAnsi="Times New Roman"/>
          <w:color w:val="000000"/>
          <w:lang w:val="ru-RU"/>
        </w:rPr>
        <w:t xml:space="preserve">.010 </w:t>
      </w:r>
      <w:r>
        <w:rPr>
          <w:rFonts w:ascii="Times New Roman" w:hAnsi="Times New Roman"/>
          <w:color w:val="000000"/>
        </w:rPr>
        <w:t>GetOrganisationWalletInfo</w:t>
      </w:r>
      <w:r w:rsidRPr="00281BB1">
        <w:rPr>
          <w:rFonts w:ascii="Times New Roman" w:hAnsi="Times New Roman"/>
          <w:color w:val="000000"/>
          <w:lang w:val="ru-RU"/>
        </w:rPr>
        <w:t>) и в случае успешного прохождения проверок перенаправляет в РОРД ЭС "Запрос информации о СЦР Клиента-ЮЛ" (</w:t>
      </w:r>
      <w:r>
        <w:rPr>
          <w:rFonts w:ascii="Times New Roman" w:hAnsi="Times New Roman"/>
          <w:color w:val="000000"/>
        </w:rPr>
        <w:t>cbdc</w:t>
      </w:r>
      <w:r w:rsidRPr="00281BB1">
        <w:rPr>
          <w:rFonts w:ascii="Times New Roman" w:hAnsi="Times New Roman"/>
          <w:color w:val="000000"/>
          <w:lang w:val="ru-RU"/>
        </w:rPr>
        <w:t xml:space="preserve">.010 </w:t>
      </w:r>
      <w:r>
        <w:rPr>
          <w:rFonts w:ascii="Times New Roman" w:hAnsi="Times New Roman"/>
          <w:color w:val="000000"/>
        </w:rPr>
        <w:t>GetOrganisationWalletInfo</w:t>
      </w:r>
      <w:r w:rsidRPr="00281BB1">
        <w:rPr>
          <w:rFonts w:ascii="Times New Roman" w:hAnsi="Times New Roman"/>
          <w:color w:val="000000"/>
          <w:lang w:val="ru-RU"/>
        </w:rPr>
        <w:t xml:space="preserve">). </w:t>
      </w:r>
    </w:p>
    <w:p w:rsidR="008C244E" w:rsidRPr="00281BB1" w:rsidRDefault="00281BB1">
      <w:pPr>
        <w:spacing w:after="269"/>
        <w:jc w:val="both"/>
        <w:rPr>
          <w:lang w:val="ru-RU"/>
        </w:rPr>
      </w:pPr>
      <w:r w:rsidRPr="00281BB1">
        <w:rPr>
          <w:rFonts w:ascii="Times New Roman" w:hAnsi="Times New Roman"/>
          <w:color w:val="000000"/>
          <w:lang w:val="ru-RU"/>
        </w:rPr>
        <w:t>3. РОРД осуществляет входные контроли полученного ЭС и контроли возможности исполнения запроса. При положительных результатах направляет ФП ЭС "Предоставление информации о СЦР Клиента-ЮЛ" (</w:t>
      </w:r>
      <w:r>
        <w:rPr>
          <w:rFonts w:ascii="Times New Roman" w:hAnsi="Times New Roman"/>
          <w:color w:val="000000"/>
        </w:rPr>
        <w:t>cbdc</w:t>
      </w:r>
      <w:r w:rsidRPr="00281BB1">
        <w:rPr>
          <w:rFonts w:ascii="Times New Roman" w:hAnsi="Times New Roman"/>
          <w:color w:val="000000"/>
          <w:lang w:val="ru-RU"/>
        </w:rPr>
        <w:t xml:space="preserve">.011 </w:t>
      </w:r>
      <w:r>
        <w:rPr>
          <w:rFonts w:ascii="Times New Roman" w:hAnsi="Times New Roman"/>
          <w:color w:val="000000"/>
        </w:rPr>
        <w:t>ReturnOrganisationWalletInfo</w:t>
      </w:r>
      <w:r w:rsidRPr="00281BB1">
        <w:rPr>
          <w:rFonts w:ascii="Times New Roman" w:hAnsi="Times New Roman"/>
          <w:color w:val="000000"/>
          <w:lang w:val="ru-RU"/>
        </w:rPr>
        <w:t xml:space="preserve">) с  актуальной информацией о СЦР Клиента-ЮЛ. </w:t>
      </w:r>
    </w:p>
    <w:p w:rsidR="008C244E" w:rsidRPr="00281BB1" w:rsidRDefault="00281BB1">
      <w:pPr>
        <w:spacing w:after="269"/>
        <w:jc w:val="both"/>
        <w:rPr>
          <w:lang w:val="ru-RU"/>
        </w:rPr>
      </w:pPr>
      <w:r w:rsidRPr="00281BB1">
        <w:rPr>
          <w:rFonts w:ascii="Times New Roman" w:hAnsi="Times New Roman"/>
          <w:color w:val="000000"/>
          <w:lang w:val="ru-RU"/>
        </w:rPr>
        <w:t xml:space="preserve">4. История операций/баланс СЦР доступны только по СЦР, имеющему статус "Активный"/"Заблокирован". </w:t>
      </w:r>
    </w:p>
    <w:p w:rsidR="008C244E" w:rsidRPr="00281BB1" w:rsidRDefault="00281BB1">
      <w:pPr>
        <w:spacing w:after="269"/>
        <w:jc w:val="both"/>
        <w:rPr>
          <w:lang w:val="ru-RU"/>
        </w:rPr>
      </w:pPr>
      <w:r w:rsidRPr="00281BB1">
        <w:rPr>
          <w:rFonts w:ascii="Times New Roman" w:hAnsi="Times New Roman"/>
          <w:color w:val="000000"/>
          <w:lang w:val="ru-RU"/>
        </w:rPr>
        <w:t>5. ФП осуществляет входные контроли ЭС "Предоставление информации о СЦР Клиента-ЮЛ" (</w:t>
      </w:r>
      <w:r>
        <w:rPr>
          <w:rFonts w:ascii="Times New Roman" w:hAnsi="Times New Roman"/>
          <w:color w:val="000000"/>
        </w:rPr>
        <w:t>cbdc</w:t>
      </w:r>
      <w:r w:rsidRPr="00281BB1">
        <w:rPr>
          <w:rFonts w:ascii="Times New Roman" w:hAnsi="Times New Roman"/>
          <w:color w:val="000000"/>
          <w:lang w:val="ru-RU"/>
        </w:rPr>
        <w:t xml:space="preserve">.011 </w:t>
      </w:r>
      <w:r>
        <w:rPr>
          <w:rFonts w:ascii="Times New Roman" w:hAnsi="Times New Roman"/>
          <w:color w:val="000000"/>
        </w:rPr>
        <w:t>ReturnOrganisationWalletInfo</w:t>
      </w:r>
      <w:r w:rsidRPr="00281BB1">
        <w:rPr>
          <w:rFonts w:ascii="Times New Roman" w:hAnsi="Times New Roman"/>
          <w:color w:val="000000"/>
          <w:lang w:val="ru-RU"/>
        </w:rPr>
        <w:t>)  и в случае положительного результата передает ЭС далее Клиенту-ЮЛ.</w:t>
      </w:r>
    </w:p>
    <w:p w:rsidR="008C244E" w:rsidRPr="00281BB1" w:rsidRDefault="008C244E">
      <w:pPr>
        <w:spacing w:after="269"/>
        <w:jc w:val="both"/>
        <w:rPr>
          <w:lang w:val="ru-RU"/>
        </w:rPr>
      </w:pPr>
    </w:p>
    <w:p w:rsidR="008C244E" w:rsidRDefault="00281BB1">
      <w:pPr>
        <w:pStyle w:val="30"/>
      </w:pPr>
      <w:bookmarkStart w:id="215" w:name="_Toc192512348"/>
      <w:r>
        <w:lastRenderedPageBreak/>
        <w:t>Неуспешный сценарий обмена</w:t>
      </w:r>
      <w:bookmarkEnd w:id="215"/>
    </w:p>
    <w:p w:rsidR="008C244E" w:rsidRDefault="00281BB1">
      <w:r>
        <w:rPr>
          <w:noProof/>
          <w:lang w:val="ru-RU" w:eastAsia="ru-RU"/>
        </w:rPr>
        <w:drawing>
          <wp:inline distT="0" distB="0" distL="0" distR="0">
            <wp:extent cx="6217920" cy="302260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
                    <pic:cNvPicPr/>
                  </pic:nvPicPr>
                  <pic:blipFill>
                    <a:blip r:embed="rId48"/>
                    <a:stretch>
                      <a:fillRect/>
                    </a:stretch>
                  </pic:blipFill>
                  <pic:spPr>
                    <a:xfrm>
                      <a:off x="0" y="0"/>
                      <a:ext cx="6217920" cy="3022600"/>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Исполнение Запроса о балансе/истории операций СЦР Клиента-ЮЛ завершилось неуспешно.</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83"/>
        </w:numPr>
        <w:jc w:val="both"/>
        <w:rPr>
          <w:lang w:val="ru-RU"/>
        </w:rPr>
      </w:pPr>
      <w:r w:rsidRPr="00281BB1">
        <w:rPr>
          <w:rFonts w:ascii="Times New Roman" w:hAnsi="Times New Roman"/>
          <w:color w:val="000000"/>
          <w:lang w:val="ru-RU"/>
        </w:rPr>
        <w:t>Запрос информации о СЦР Клиента-ЮЛ (</w:t>
      </w:r>
      <w:r>
        <w:rPr>
          <w:rFonts w:ascii="Times New Roman" w:hAnsi="Times New Roman"/>
          <w:color w:val="000000"/>
        </w:rPr>
        <w:t>cbdc</w:t>
      </w:r>
      <w:r w:rsidRPr="00281BB1">
        <w:rPr>
          <w:rFonts w:ascii="Times New Roman" w:hAnsi="Times New Roman"/>
          <w:color w:val="000000"/>
          <w:lang w:val="ru-RU"/>
        </w:rPr>
        <w:t xml:space="preserve">.010 </w:t>
      </w:r>
      <w:r>
        <w:rPr>
          <w:rFonts w:ascii="Times New Roman" w:hAnsi="Times New Roman"/>
          <w:color w:val="000000"/>
        </w:rPr>
        <w:t>GetOrganisationWalletInfo</w:t>
      </w:r>
      <w:r w:rsidRPr="00281BB1">
        <w:rPr>
          <w:rFonts w:ascii="Times New Roman" w:hAnsi="Times New Roman"/>
          <w:color w:val="000000"/>
          <w:lang w:val="ru-RU"/>
        </w:rPr>
        <w:t>);</w:t>
      </w:r>
    </w:p>
    <w:p w:rsidR="008C244E" w:rsidRDefault="00281BB1" w:rsidP="00387B04">
      <w:pPr>
        <w:numPr>
          <w:ilvl w:val="0"/>
          <w:numId w:val="83"/>
        </w:numPr>
        <w:jc w:val="both"/>
      </w:pPr>
      <w:r>
        <w:rPr>
          <w:rFonts w:ascii="Times New Roman" w:hAnsi="Times New Roman"/>
          <w:color w:val="000000"/>
        </w:rPr>
        <w:t>Результаты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При подключении к ПлЦР Клиент-ЮЛ дал согласие на предоставление доступа ФП к данным истории операций и баланса СЦР для ФП, у которого обслуживается.</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Клиент-ЮЛ формирует ЭС "Запрос информации о СЦР Клиента-ЮЛ" (</w:t>
      </w:r>
      <w:r>
        <w:rPr>
          <w:rFonts w:ascii="Times New Roman" w:hAnsi="Times New Roman"/>
          <w:color w:val="000000"/>
        </w:rPr>
        <w:t>cbdc</w:t>
      </w:r>
      <w:r w:rsidRPr="00281BB1">
        <w:rPr>
          <w:rFonts w:ascii="Times New Roman" w:hAnsi="Times New Roman"/>
          <w:color w:val="000000"/>
          <w:lang w:val="ru-RU"/>
        </w:rPr>
        <w:t xml:space="preserve">.010 </w:t>
      </w:r>
      <w:r>
        <w:rPr>
          <w:rFonts w:ascii="Times New Roman" w:hAnsi="Times New Roman"/>
          <w:color w:val="000000"/>
        </w:rPr>
        <w:t>GetOrganisationWalletInfo</w:t>
      </w:r>
      <w:r w:rsidRPr="00281BB1">
        <w:rPr>
          <w:rFonts w:ascii="Times New Roman" w:hAnsi="Times New Roman"/>
          <w:color w:val="000000"/>
          <w:lang w:val="ru-RU"/>
        </w:rPr>
        <w:t>) и направляет ФП, указав требуемый код запроса.</w:t>
      </w:r>
    </w:p>
    <w:p w:rsidR="008C244E" w:rsidRPr="00281BB1" w:rsidRDefault="00281BB1">
      <w:pPr>
        <w:spacing w:after="269"/>
        <w:jc w:val="both"/>
        <w:rPr>
          <w:lang w:val="ru-RU"/>
        </w:rPr>
      </w:pPr>
      <w:r w:rsidRPr="00281BB1">
        <w:rPr>
          <w:rFonts w:ascii="Times New Roman" w:hAnsi="Times New Roman"/>
          <w:color w:val="000000"/>
          <w:lang w:val="ru-RU"/>
        </w:rPr>
        <w:t>2. ФП проводит входные контроли ЭС "Запрос информации о СЦР Клиента-ЮЛ" (</w:t>
      </w:r>
      <w:r>
        <w:rPr>
          <w:rFonts w:ascii="Times New Roman" w:hAnsi="Times New Roman"/>
          <w:color w:val="000000"/>
        </w:rPr>
        <w:t>cbdc</w:t>
      </w:r>
      <w:r w:rsidRPr="00281BB1">
        <w:rPr>
          <w:rFonts w:ascii="Times New Roman" w:hAnsi="Times New Roman"/>
          <w:color w:val="000000"/>
          <w:lang w:val="ru-RU"/>
        </w:rPr>
        <w:t xml:space="preserve">.010 </w:t>
      </w:r>
      <w:r>
        <w:rPr>
          <w:rFonts w:ascii="Times New Roman" w:hAnsi="Times New Roman"/>
          <w:color w:val="000000"/>
        </w:rPr>
        <w:t>GetOrganisationWalletInfo</w:t>
      </w:r>
      <w:r w:rsidRPr="00281BB1">
        <w:rPr>
          <w:rFonts w:ascii="Times New Roman" w:hAnsi="Times New Roman"/>
          <w:color w:val="000000"/>
          <w:lang w:val="ru-RU"/>
        </w:rPr>
        <w:t>) и в случае успешного прохождения проверок перенаправляет в РОРД ЭС "Запрос информации о СЦР Клиента-ЮЛ" (</w:t>
      </w:r>
      <w:r>
        <w:rPr>
          <w:rFonts w:ascii="Times New Roman" w:hAnsi="Times New Roman"/>
          <w:color w:val="000000"/>
        </w:rPr>
        <w:t>cbdc</w:t>
      </w:r>
      <w:r w:rsidRPr="00281BB1">
        <w:rPr>
          <w:rFonts w:ascii="Times New Roman" w:hAnsi="Times New Roman"/>
          <w:color w:val="000000"/>
          <w:lang w:val="ru-RU"/>
        </w:rPr>
        <w:t xml:space="preserve">.010 </w:t>
      </w:r>
      <w:r>
        <w:rPr>
          <w:rFonts w:ascii="Times New Roman" w:hAnsi="Times New Roman"/>
          <w:color w:val="000000"/>
        </w:rPr>
        <w:t>GetOrganisationWalletInfo</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 xml:space="preserve">3. РОРД осуществляет входные контроли полученного ЭС и контроли возможности исполнения запроса. Если контроли возможности исполнения запроса завершились </w:t>
      </w:r>
      <w:r w:rsidRPr="00281BB1">
        <w:rPr>
          <w:rFonts w:ascii="Times New Roman" w:hAnsi="Times New Roman"/>
          <w:color w:val="000000"/>
          <w:lang w:val="ru-RU"/>
        </w:rPr>
        <w:lastRenderedPageBreak/>
        <w:t>неуспешно, РОРД формирует в адрес ФП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xml:space="preserve">) с указанием кода ошибки. </w:t>
      </w:r>
    </w:p>
    <w:p w:rsidR="008C244E" w:rsidRPr="00281BB1" w:rsidRDefault="00281BB1">
      <w:pPr>
        <w:spacing w:after="269"/>
        <w:jc w:val="both"/>
        <w:rPr>
          <w:lang w:val="ru-RU"/>
        </w:rPr>
      </w:pPr>
      <w:r w:rsidRPr="00281BB1">
        <w:rPr>
          <w:rFonts w:ascii="Times New Roman" w:hAnsi="Times New Roman"/>
          <w:color w:val="000000"/>
          <w:lang w:val="ru-RU"/>
        </w:rPr>
        <w:t>4. ФП после получения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Клиента-ЮЛ о невозможности исполнения Запроса баланса/истории операции СЦР Клиента.</w:t>
      </w:r>
    </w:p>
    <w:p w:rsidR="008C244E" w:rsidRPr="00281BB1" w:rsidRDefault="00281BB1">
      <w:pPr>
        <w:pStyle w:val="21"/>
        <w:rPr>
          <w:lang w:val="ru-RU"/>
        </w:rPr>
      </w:pPr>
      <w:bookmarkStart w:id="216" w:name="_Toc192512349"/>
      <w:r w:rsidRPr="00281BB1">
        <w:rPr>
          <w:lang w:val="ru-RU"/>
        </w:rPr>
        <w:t>Запрос баланса/истории операций СЦР ФП</w:t>
      </w:r>
      <w:bookmarkEnd w:id="216"/>
    </w:p>
    <w:p w:rsidR="008C244E" w:rsidRDefault="00281BB1">
      <w:pPr>
        <w:pStyle w:val="30"/>
      </w:pPr>
      <w:bookmarkStart w:id="217" w:name="_Toc192512350"/>
      <w:r>
        <w:t>Область применения</w:t>
      </w:r>
      <w:bookmarkEnd w:id="217"/>
    </w:p>
    <w:p w:rsidR="008C244E" w:rsidRPr="00281BB1" w:rsidRDefault="00281BB1">
      <w:pPr>
        <w:spacing w:after="269"/>
        <w:rPr>
          <w:lang w:val="ru-RU"/>
        </w:rPr>
      </w:pPr>
      <w:r w:rsidRPr="00281BB1">
        <w:rPr>
          <w:rFonts w:ascii="Times New Roman" w:hAnsi="Times New Roman"/>
          <w:color w:val="000000"/>
          <w:lang w:val="ru-RU"/>
        </w:rPr>
        <w:t>Для возможности</w:t>
      </w:r>
      <w:r>
        <w:rPr>
          <w:rFonts w:ascii="Times New Roman" w:hAnsi="Times New Roman"/>
          <w:color w:val="000000"/>
        </w:rPr>
        <w:t> </w:t>
      </w:r>
      <w:r w:rsidRPr="00281BB1">
        <w:rPr>
          <w:rFonts w:ascii="Times New Roman" w:hAnsi="Times New Roman"/>
          <w:color w:val="000000"/>
          <w:lang w:val="ru-RU"/>
        </w:rPr>
        <w:t>предоставить ФП информацию</w:t>
      </w:r>
      <w:r>
        <w:rPr>
          <w:rFonts w:ascii="Times New Roman" w:hAnsi="Times New Roman"/>
          <w:color w:val="000000"/>
        </w:rPr>
        <w:t> </w:t>
      </w:r>
      <w:r w:rsidRPr="00281BB1">
        <w:rPr>
          <w:rFonts w:ascii="Times New Roman" w:hAnsi="Times New Roman"/>
          <w:color w:val="000000"/>
          <w:lang w:val="ru-RU"/>
        </w:rPr>
        <w:t>о его СЦР, предусмотрен запрос данной информации.</w:t>
      </w:r>
    </w:p>
    <w:p w:rsidR="008C244E" w:rsidRDefault="00281BB1">
      <w:pPr>
        <w:pStyle w:val="30"/>
      </w:pPr>
      <w:bookmarkStart w:id="218" w:name="_Toc192512351"/>
      <w:r>
        <w:t>Основной сценарий обмена</w:t>
      </w:r>
      <w:bookmarkEnd w:id="218"/>
    </w:p>
    <w:p w:rsidR="008C244E" w:rsidRDefault="00281BB1">
      <w:r>
        <w:rPr>
          <w:noProof/>
          <w:lang w:val="ru-RU" w:eastAsia="ru-RU"/>
        </w:rPr>
        <w:drawing>
          <wp:inline distT="0" distB="0" distL="0" distR="0">
            <wp:extent cx="6217920" cy="3057993"/>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
                    <pic:cNvPicPr/>
                  </pic:nvPicPr>
                  <pic:blipFill>
                    <a:blip r:embed="rId49"/>
                    <a:stretch>
                      <a:fillRect/>
                    </a:stretch>
                  </pic:blipFill>
                  <pic:spPr>
                    <a:xfrm>
                      <a:off x="0" y="0"/>
                      <a:ext cx="6217920" cy="3057993"/>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Успешное исполнение запроса ФП информации о балансе/истории операций своего СЦР .</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84"/>
        </w:numPr>
        <w:jc w:val="both"/>
        <w:rPr>
          <w:lang w:val="ru-RU"/>
        </w:rPr>
      </w:pPr>
      <w:r w:rsidRPr="00281BB1">
        <w:rPr>
          <w:rFonts w:ascii="Times New Roman" w:hAnsi="Times New Roman"/>
          <w:color w:val="000000"/>
          <w:lang w:val="ru-RU"/>
        </w:rPr>
        <w:t>Запрос информации о СЦР ФП (</w:t>
      </w:r>
      <w:r>
        <w:rPr>
          <w:rFonts w:ascii="Times New Roman" w:hAnsi="Times New Roman"/>
          <w:color w:val="000000"/>
        </w:rPr>
        <w:t>cbdc</w:t>
      </w:r>
      <w:r w:rsidRPr="00281BB1">
        <w:rPr>
          <w:rFonts w:ascii="Times New Roman" w:hAnsi="Times New Roman"/>
          <w:color w:val="000000"/>
          <w:lang w:val="ru-RU"/>
        </w:rPr>
        <w:t xml:space="preserve">.010 </w:t>
      </w:r>
      <w:r>
        <w:rPr>
          <w:rFonts w:ascii="Times New Roman" w:hAnsi="Times New Roman"/>
          <w:color w:val="000000"/>
        </w:rPr>
        <w:t>GetFIWalletInfo</w:t>
      </w:r>
      <w:r w:rsidRPr="00281BB1">
        <w:rPr>
          <w:rFonts w:ascii="Times New Roman" w:hAnsi="Times New Roman"/>
          <w:color w:val="000000"/>
          <w:lang w:val="ru-RU"/>
        </w:rPr>
        <w:t>);</w:t>
      </w:r>
    </w:p>
    <w:p w:rsidR="008C244E" w:rsidRPr="00281BB1" w:rsidRDefault="00281BB1" w:rsidP="00387B04">
      <w:pPr>
        <w:numPr>
          <w:ilvl w:val="0"/>
          <w:numId w:val="84"/>
        </w:numPr>
        <w:jc w:val="both"/>
        <w:rPr>
          <w:lang w:val="ru-RU"/>
        </w:rPr>
      </w:pPr>
      <w:r w:rsidRPr="00281BB1">
        <w:rPr>
          <w:rFonts w:ascii="Times New Roman" w:hAnsi="Times New Roman"/>
          <w:color w:val="000000"/>
          <w:lang w:val="ru-RU"/>
        </w:rPr>
        <w:t>Предоставление информации о СЦР ФП (</w:t>
      </w:r>
      <w:r>
        <w:rPr>
          <w:rFonts w:ascii="Times New Roman" w:hAnsi="Times New Roman"/>
          <w:color w:val="000000"/>
        </w:rPr>
        <w:t>cbdc</w:t>
      </w:r>
      <w:r w:rsidRPr="00281BB1">
        <w:rPr>
          <w:rFonts w:ascii="Times New Roman" w:hAnsi="Times New Roman"/>
          <w:color w:val="000000"/>
          <w:lang w:val="ru-RU"/>
        </w:rPr>
        <w:t xml:space="preserve">.011 </w:t>
      </w:r>
      <w:r>
        <w:rPr>
          <w:rFonts w:ascii="Times New Roman" w:hAnsi="Times New Roman"/>
          <w:color w:val="000000"/>
        </w:rPr>
        <w:t>ReturnFIWalletInfo</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ФП зарегистрирован на ПлЦР.</w:t>
      </w:r>
    </w:p>
    <w:p w:rsidR="008C244E" w:rsidRPr="00281BB1" w:rsidRDefault="00281BB1">
      <w:pPr>
        <w:spacing w:after="269"/>
        <w:jc w:val="both"/>
        <w:rPr>
          <w:lang w:val="ru-RU"/>
        </w:rPr>
      </w:pPr>
      <w:r w:rsidRPr="00281BB1">
        <w:rPr>
          <w:rFonts w:ascii="Times New Roman" w:hAnsi="Times New Roman"/>
          <w:b/>
          <w:color w:val="000000"/>
          <w:lang w:val="ru-RU"/>
        </w:rPr>
        <w:lastRenderedPageBreak/>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ФП формирует ЭС "Запрос информации о СЦР ФП" (</w:t>
      </w:r>
      <w:r>
        <w:rPr>
          <w:rFonts w:ascii="Times New Roman" w:hAnsi="Times New Roman"/>
          <w:color w:val="000000"/>
        </w:rPr>
        <w:t>cbdc</w:t>
      </w:r>
      <w:r w:rsidRPr="00281BB1">
        <w:rPr>
          <w:rFonts w:ascii="Times New Roman" w:hAnsi="Times New Roman"/>
          <w:color w:val="000000"/>
          <w:lang w:val="ru-RU"/>
        </w:rPr>
        <w:t xml:space="preserve">.010 </w:t>
      </w:r>
      <w:r>
        <w:rPr>
          <w:rFonts w:ascii="Times New Roman" w:hAnsi="Times New Roman"/>
          <w:color w:val="000000"/>
        </w:rPr>
        <w:t>GetFIWalletInfo</w:t>
      </w:r>
      <w:r w:rsidRPr="00281BB1">
        <w:rPr>
          <w:rFonts w:ascii="Times New Roman" w:hAnsi="Times New Roman"/>
          <w:color w:val="000000"/>
          <w:lang w:val="ru-RU"/>
        </w:rPr>
        <w:t>) и направляет в РОРД.</w:t>
      </w:r>
    </w:p>
    <w:p w:rsidR="008C244E" w:rsidRPr="00281BB1" w:rsidRDefault="00281BB1">
      <w:pPr>
        <w:spacing w:after="269"/>
        <w:jc w:val="both"/>
        <w:rPr>
          <w:lang w:val="ru-RU"/>
        </w:rPr>
      </w:pPr>
      <w:r w:rsidRPr="00281BB1">
        <w:rPr>
          <w:rFonts w:ascii="Times New Roman" w:hAnsi="Times New Roman"/>
          <w:color w:val="000000"/>
          <w:lang w:val="ru-RU"/>
        </w:rPr>
        <w:t>2. РОРД осуществляет входные контроли полученного ЭС и контроли возможности исполнения запроса. При положительных результатах направляет ФП актуальную информацию о его СЦР - ЭС "Предоставление информации о СЦР ФП" (</w:t>
      </w:r>
      <w:r>
        <w:rPr>
          <w:rFonts w:ascii="Times New Roman" w:hAnsi="Times New Roman"/>
          <w:color w:val="000000"/>
        </w:rPr>
        <w:t>cbdc</w:t>
      </w:r>
      <w:r w:rsidRPr="00281BB1">
        <w:rPr>
          <w:rFonts w:ascii="Times New Roman" w:hAnsi="Times New Roman"/>
          <w:color w:val="000000"/>
          <w:lang w:val="ru-RU"/>
        </w:rPr>
        <w:t xml:space="preserve">.011 </w:t>
      </w:r>
      <w:r>
        <w:rPr>
          <w:rFonts w:ascii="Times New Roman" w:hAnsi="Times New Roman"/>
          <w:color w:val="000000"/>
        </w:rPr>
        <w:t>ReturnFIWalletInfo</w:t>
      </w:r>
      <w:r w:rsidRPr="00281BB1">
        <w:rPr>
          <w:rFonts w:ascii="Times New Roman" w:hAnsi="Times New Roman"/>
          <w:color w:val="000000"/>
          <w:lang w:val="ru-RU"/>
        </w:rPr>
        <w:t xml:space="preserve">). </w:t>
      </w:r>
    </w:p>
    <w:p w:rsidR="008C244E" w:rsidRPr="00281BB1" w:rsidRDefault="00281BB1">
      <w:pPr>
        <w:spacing w:after="269"/>
        <w:jc w:val="both"/>
        <w:rPr>
          <w:lang w:val="ru-RU"/>
        </w:rPr>
      </w:pPr>
      <w:r w:rsidRPr="00281BB1">
        <w:rPr>
          <w:rFonts w:ascii="Times New Roman" w:hAnsi="Times New Roman"/>
          <w:color w:val="000000"/>
          <w:lang w:val="ru-RU"/>
        </w:rPr>
        <w:t xml:space="preserve">3. История операций/баланс СЦР ФП доступны только по СЦР, имеющим статус "Активен"/"Заблокирован"/"Приостановление операции". </w:t>
      </w:r>
    </w:p>
    <w:p w:rsidR="008C244E" w:rsidRPr="00281BB1" w:rsidRDefault="008C244E">
      <w:pPr>
        <w:spacing w:after="269"/>
        <w:jc w:val="both"/>
        <w:rPr>
          <w:lang w:val="ru-RU"/>
        </w:rPr>
      </w:pPr>
    </w:p>
    <w:p w:rsidR="008C244E" w:rsidRDefault="00281BB1">
      <w:pPr>
        <w:pStyle w:val="30"/>
      </w:pPr>
      <w:bookmarkStart w:id="219" w:name="_Toc192512352"/>
      <w:r>
        <w:t>Неуспешный сценарий обмена</w:t>
      </w:r>
      <w:bookmarkEnd w:id="219"/>
    </w:p>
    <w:p w:rsidR="008C244E" w:rsidRDefault="00281BB1">
      <w:r>
        <w:rPr>
          <w:noProof/>
          <w:lang w:val="ru-RU" w:eastAsia="ru-RU"/>
        </w:rPr>
        <w:drawing>
          <wp:inline distT="0" distB="0" distL="0" distR="0">
            <wp:extent cx="6217920" cy="2877187"/>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
                    <pic:cNvPicPr/>
                  </pic:nvPicPr>
                  <pic:blipFill>
                    <a:blip r:embed="rId50"/>
                    <a:stretch>
                      <a:fillRect/>
                    </a:stretch>
                  </pic:blipFill>
                  <pic:spPr>
                    <a:xfrm>
                      <a:off x="0" y="0"/>
                      <a:ext cx="6217920" cy="2877187"/>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Исполнение Запроса о балансе/истории операций СЦР ФП завершилось неуспешно.</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85"/>
        </w:numPr>
        <w:jc w:val="both"/>
        <w:rPr>
          <w:lang w:val="ru-RU"/>
        </w:rPr>
      </w:pPr>
      <w:r w:rsidRPr="00281BB1">
        <w:rPr>
          <w:rFonts w:ascii="Times New Roman" w:hAnsi="Times New Roman"/>
          <w:color w:val="000000"/>
          <w:lang w:val="ru-RU"/>
        </w:rPr>
        <w:t>Запрос информации о СЦР ФП (</w:t>
      </w:r>
      <w:r>
        <w:rPr>
          <w:rFonts w:ascii="Times New Roman" w:hAnsi="Times New Roman"/>
          <w:color w:val="000000"/>
        </w:rPr>
        <w:t>cbdc</w:t>
      </w:r>
      <w:r w:rsidRPr="00281BB1">
        <w:rPr>
          <w:rFonts w:ascii="Times New Roman" w:hAnsi="Times New Roman"/>
          <w:color w:val="000000"/>
          <w:lang w:val="ru-RU"/>
        </w:rPr>
        <w:t xml:space="preserve">.010 </w:t>
      </w:r>
      <w:r>
        <w:rPr>
          <w:rFonts w:ascii="Times New Roman" w:hAnsi="Times New Roman"/>
          <w:color w:val="000000"/>
        </w:rPr>
        <w:t>GetFIWalletInfo</w:t>
      </w:r>
      <w:r w:rsidRPr="00281BB1">
        <w:rPr>
          <w:rFonts w:ascii="Times New Roman" w:hAnsi="Times New Roman"/>
          <w:color w:val="000000"/>
          <w:lang w:val="ru-RU"/>
        </w:rPr>
        <w:t>);</w:t>
      </w:r>
    </w:p>
    <w:p w:rsidR="008C244E" w:rsidRDefault="00281BB1" w:rsidP="00387B04">
      <w:pPr>
        <w:numPr>
          <w:ilvl w:val="0"/>
          <w:numId w:val="85"/>
        </w:numPr>
        <w:jc w:val="both"/>
      </w:pPr>
      <w:r>
        <w:rPr>
          <w:rFonts w:ascii="Times New Roman" w:hAnsi="Times New Roman"/>
          <w:color w:val="000000"/>
        </w:rPr>
        <w:t>Результаты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Default="00281BB1">
      <w:pPr>
        <w:spacing w:after="269"/>
        <w:jc w:val="both"/>
      </w:pPr>
      <w:r>
        <w:rPr>
          <w:rFonts w:ascii="Times New Roman" w:hAnsi="Times New Roman"/>
          <w:color w:val="000000"/>
        </w:rPr>
        <w:t>ФП зарегистрирован на ПлЦР.</w:t>
      </w:r>
    </w:p>
    <w:p w:rsidR="008C244E" w:rsidRDefault="00281BB1">
      <w:pPr>
        <w:spacing w:after="269"/>
        <w:jc w:val="both"/>
      </w:pPr>
      <w:r>
        <w:rPr>
          <w:rFonts w:ascii="Times New Roman" w:hAnsi="Times New Roman"/>
          <w:b/>
          <w:color w:val="000000"/>
        </w:rPr>
        <w:lastRenderedPageBreak/>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ФП формирует ЭС "Запрос информации о СЦР ФП" (</w:t>
      </w:r>
      <w:r>
        <w:rPr>
          <w:rFonts w:ascii="Times New Roman" w:hAnsi="Times New Roman"/>
          <w:color w:val="000000"/>
        </w:rPr>
        <w:t>cbdc</w:t>
      </w:r>
      <w:r w:rsidRPr="00281BB1">
        <w:rPr>
          <w:rFonts w:ascii="Times New Roman" w:hAnsi="Times New Roman"/>
          <w:color w:val="000000"/>
          <w:lang w:val="ru-RU"/>
        </w:rPr>
        <w:t xml:space="preserve">.010 </w:t>
      </w:r>
      <w:r>
        <w:rPr>
          <w:rFonts w:ascii="Times New Roman" w:hAnsi="Times New Roman"/>
          <w:color w:val="000000"/>
        </w:rPr>
        <w:t>GetFIWalletInfo</w:t>
      </w:r>
      <w:r w:rsidRPr="00281BB1">
        <w:rPr>
          <w:rFonts w:ascii="Times New Roman" w:hAnsi="Times New Roman"/>
          <w:color w:val="000000"/>
          <w:lang w:val="ru-RU"/>
        </w:rPr>
        <w:t>) и направляется в РОРД.</w:t>
      </w:r>
    </w:p>
    <w:p w:rsidR="008C244E" w:rsidRPr="00281BB1" w:rsidRDefault="00281BB1">
      <w:pPr>
        <w:spacing w:after="269"/>
        <w:jc w:val="both"/>
        <w:rPr>
          <w:lang w:val="ru-RU"/>
        </w:rPr>
      </w:pPr>
      <w:r w:rsidRPr="00281BB1">
        <w:rPr>
          <w:rFonts w:ascii="Times New Roman" w:hAnsi="Times New Roman"/>
          <w:color w:val="000000"/>
          <w:lang w:val="ru-RU"/>
        </w:rPr>
        <w:t>2. РОРД осуществляет входные контроли полученного ЭС и контроли возможности исполнения запроса. Если контроли возможности исполнения запроса завершились неуспешно, РОРД формирует в адрес ФП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w:t>
      </w:r>
    </w:p>
    <w:p w:rsidR="008C244E" w:rsidRDefault="00281BB1">
      <w:pPr>
        <w:pStyle w:val="21"/>
      </w:pPr>
      <w:bookmarkStart w:id="220" w:name="_Toc192512353"/>
      <w:r>
        <w:t>Перевод C2C</w:t>
      </w:r>
      <w:bookmarkEnd w:id="220"/>
    </w:p>
    <w:p w:rsidR="008C244E" w:rsidRDefault="00281BB1">
      <w:pPr>
        <w:pStyle w:val="30"/>
      </w:pPr>
      <w:bookmarkStart w:id="221" w:name="_Toc192512354"/>
      <w:r>
        <w:t>Область применения</w:t>
      </w:r>
      <w:bookmarkEnd w:id="221"/>
    </w:p>
    <w:p w:rsidR="008C244E" w:rsidRPr="00281BB1" w:rsidRDefault="00281BB1">
      <w:pPr>
        <w:spacing w:after="269"/>
        <w:rPr>
          <w:lang w:val="ru-RU"/>
        </w:rPr>
      </w:pPr>
      <w:r w:rsidRPr="00281BB1">
        <w:rPr>
          <w:rFonts w:ascii="Times New Roman" w:hAnsi="Times New Roman"/>
          <w:color w:val="000000"/>
          <w:lang w:val="ru-RU"/>
        </w:rPr>
        <w:t>Перевод средств от ФЛ-отправителя ФЛ-получателю.</w:t>
      </w:r>
    </w:p>
    <w:p w:rsidR="008C244E" w:rsidRPr="00281BB1" w:rsidRDefault="00281BB1">
      <w:pPr>
        <w:spacing w:after="269"/>
        <w:rPr>
          <w:lang w:val="ru-RU"/>
        </w:rPr>
      </w:pPr>
      <w:r>
        <w:rPr>
          <w:rFonts w:ascii="Times New Roman" w:hAnsi="Times New Roman"/>
          <w:color w:val="000000"/>
        </w:rPr>
        <w:t> </w:t>
      </w:r>
    </w:p>
    <w:p w:rsidR="008C244E" w:rsidRPr="00281BB1" w:rsidRDefault="00281BB1">
      <w:pPr>
        <w:spacing w:after="269"/>
        <w:rPr>
          <w:lang w:val="ru-RU"/>
        </w:rPr>
      </w:pPr>
      <w:r>
        <w:rPr>
          <w:rFonts w:ascii="Times New Roman" w:hAnsi="Times New Roman"/>
          <w:color w:val="000000"/>
        </w:rPr>
        <w:t> </w:t>
      </w:r>
    </w:p>
    <w:p w:rsidR="008C244E" w:rsidRDefault="00281BB1">
      <w:pPr>
        <w:pStyle w:val="30"/>
      </w:pPr>
      <w:bookmarkStart w:id="222" w:name="_Toc192512355"/>
      <w:r>
        <w:t>Основной сценарий обмена</w:t>
      </w:r>
      <w:bookmarkEnd w:id="222"/>
    </w:p>
    <w:p w:rsidR="008C244E" w:rsidRDefault="00281BB1">
      <w:r>
        <w:rPr>
          <w:noProof/>
          <w:lang w:val="ru-RU" w:eastAsia="ru-RU"/>
        </w:rPr>
        <w:drawing>
          <wp:inline distT="0" distB="0" distL="0" distR="0">
            <wp:extent cx="6217920" cy="4190649"/>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
                    <pic:cNvPicPr/>
                  </pic:nvPicPr>
                  <pic:blipFill>
                    <a:blip r:embed="rId51"/>
                    <a:stretch>
                      <a:fillRect/>
                    </a:stretch>
                  </pic:blipFill>
                  <pic:spPr>
                    <a:xfrm>
                      <a:off x="0" y="0"/>
                      <a:ext cx="6217920" cy="4190649"/>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lastRenderedPageBreak/>
        <w:t>Описание</w:t>
      </w:r>
    </w:p>
    <w:p w:rsidR="008C244E" w:rsidRPr="00281BB1" w:rsidRDefault="00281BB1">
      <w:pPr>
        <w:spacing w:after="269"/>
        <w:jc w:val="both"/>
        <w:rPr>
          <w:lang w:val="ru-RU"/>
        </w:rPr>
      </w:pPr>
      <w:r w:rsidRPr="00281BB1">
        <w:rPr>
          <w:rFonts w:ascii="Times New Roman" w:hAnsi="Times New Roman"/>
          <w:color w:val="000000"/>
          <w:lang w:val="ru-RU"/>
        </w:rPr>
        <w:t>Успешный процесс перевода средств между СЦР клиентов ФЛ.</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86"/>
        </w:numPr>
        <w:jc w:val="both"/>
        <w:rPr>
          <w:lang w:val="ru-RU"/>
        </w:rPr>
      </w:pPr>
      <w:r w:rsidRPr="00281BB1">
        <w:rPr>
          <w:rFonts w:ascii="Times New Roman" w:hAnsi="Times New Roman"/>
          <w:color w:val="000000"/>
          <w:lang w:val="ru-RU"/>
        </w:rPr>
        <w:t xml:space="preserve">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CPossibilityRequest</w:t>
      </w:r>
      <w:r w:rsidRPr="00281BB1">
        <w:rPr>
          <w:rFonts w:ascii="Times New Roman" w:hAnsi="Times New Roman"/>
          <w:color w:val="000000"/>
          <w:lang w:val="ru-RU"/>
        </w:rPr>
        <w:t xml:space="preserve">); </w:t>
      </w:r>
    </w:p>
    <w:p w:rsidR="008C244E" w:rsidRPr="00281BB1" w:rsidRDefault="00281BB1" w:rsidP="00387B04">
      <w:pPr>
        <w:numPr>
          <w:ilvl w:val="0"/>
          <w:numId w:val="86"/>
        </w:numPr>
        <w:jc w:val="both"/>
        <w:rPr>
          <w:lang w:val="ru-RU"/>
        </w:rPr>
      </w:pPr>
      <w:r w:rsidRPr="00281BB1">
        <w:rPr>
          <w:rFonts w:ascii="Times New Roman" w:hAnsi="Times New Roman"/>
          <w:color w:val="000000"/>
          <w:lang w:val="ru-RU"/>
        </w:rPr>
        <w:t xml:space="preserve">Ответ на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CPossibilityResponse</w:t>
      </w:r>
      <w:r w:rsidRPr="00281BB1">
        <w:rPr>
          <w:rFonts w:ascii="Times New Roman" w:hAnsi="Times New Roman"/>
          <w:color w:val="000000"/>
          <w:lang w:val="ru-RU"/>
        </w:rPr>
        <w:t>);</w:t>
      </w:r>
    </w:p>
    <w:p w:rsidR="008C244E" w:rsidRPr="00281BB1" w:rsidRDefault="00281BB1" w:rsidP="00387B04">
      <w:pPr>
        <w:numPr>
          <w:ilvl w:val="0"/>
          <w:numId w:val="86"/>
        </w:numPr>
        <w:jc w:val="both"/>
        <w:rPr>
          <w:lang w:val="ru-RU"/>
        </w:rPr>
      </w:pPr>
      <w:r w:rsidRPr="00281BB1">
        <w:rPr>
          <w:rFonts w:ascii="Times New Roman" w:hAnsi="Times New Roman"/>
          <w:color w:val="000000"/>
          <w:lang w:val="ru-RU"/>
        </w:rPr>
        <w:t>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w:t>
      </w:r>
    </w:p>
    <w:p w:rsidR="008C244E" w:rsidRPr="00281BB1" w:rsidRDefault="00281BB1" w:rsidP="00387B04">
      <w:pPr>
        <w:numPr>
          <w:ilvl w:val="0"/>
          <w:numId w:val="86"/>
        </w:numPr>
        <w:jc w:val="both"/>
        <w:rPr>
          <w:lang w:val="ru-RU"/>
        </w:rPr>
      </w:pPr>
      <w:r w:rsidRPr="00281BB1">
        <w:rPr>
          <w:rFonts w:ascii="Times New Roman" w:hAnsi="Times New Roman"/>
          <w:color w:val="000000"/>
          <w:lang w:val="ru-RU"/>
        </w:rPr>
        <w:t>Распоряжение Клиента на перевод ЦР (С2С) (</w:t>
      </w:r>
      <w:r>
        <w:rPr>
          <w:rFonts w:ascii="Times New Roman" w:hAnsi="Times New Roman"/>
          <w:color w:val="000000"/>
        </w:rPr>
        <w:t>cbdc</w:t>
      </w:r>
      <w:r w:rsidRPr="00281BB1">
        <w:rPr>
          <w:rFonts w:ascii="Times New Roman" w:hAnsi="Times New Roman"/>
          <w:color w:val="000000"/>
          <w:lang w:val="ru-RU"/>
        </w:rPr>
        <w:t xml:space="preserve">.003 </w:t>
      </w:r>
      <w:r>
        <w:rPr>
          <w:rFonts w:ascii="Times New Roman" w:hAnsi="Times New Roman"/>
          <w:color w:val="000000"/>
        </w:rPr>
        <w:t>CustomerDCTransferC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w:t>
      </w:r>
    </w:p>
    <w:p w:rsidR="008C244E" w:rsidRPr="00281BB1" w:rsidRDefault="00281BB1" w:rsidP="00387B04">
      <w:pPr>
        <w:numPr>
          <w:ilvl w:val="0"/>
          <w:numId w:val="86"/>
        </w:numPr>
        <w:jc w:val="both"/>
        <w:rPr>
          <w:lang w:val="ru-RU"/>
        </w:rPr>
      </w:pPr>
      <w:r w:rsidRPr="00281BB1">
        <w:rPr>
          <w:rFonts w:ascii="Times New Roman" w:hAnsi="Times New Roman"/>
          <w:color w:val="000000"/>
          <w:lang w:val="ru-RU"/>
        </w:rPr>
        <w:t>Извещение Клиента - получателя об исполнении перевода ЦР (С2С)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DCTransferC</w:t>
      </w:r>
      <w:r w:rsidRPr="00281BB1">
        <w:rPr>
          <w:rFonts w:ascii="Times New Roman" w:hAnsi="Times New Roman"/>
          <w:color w:val="000000"/>
          <w:lang w:val="ru-RU"/>
        </w:rPr>
        <w:t>2</w:t>
      </w:r>
      <w:r>
        <w:rPr>
          <w:rFonts w:ascii="Times New Roman" w:hAnsi="Times New Roman"/>
          <w:color w:val="000000"/>
        </w:rPr>
        <w:t>CRecipientNotification</w:t>
      </w:r>
      <w:r w:rsidRPr="00281BB1">
        <w:rPr>
          <w:rFonts w:ascii="Times New Roman" w:hAnsi="Times New Roman"/>
          <w:color w:val="000000"/>
          <w:lang w:val="ru-RU"/>
        </w:rPr>
        <w:t>);</w:t>
      </w:r>
    </w:p>
    <w:p w:rsidR="008C244E" w:rsidRPr="00281BB1" w:rsidRDefault="00281BB1" w:rsidP="00387B04">
      <w:pPr>
        <w:numPr>
          <w:ilvl w:val="0"/>
          <w:numId w:val="86"/>
        </w:numPr>
        <w:jc w:val="both"/>
        <w:rPr>
          <w:lang w:val="ru-RU"/>
        </w:rPr>
      </w:pPr>
      <w:r w:rsidRPr="00281BB1">
        <w:rPr>
          <w:rFonts w:ascii="Times New Roman" w:hAnsi="Times New Roman"/>
          <w:color w:val="000000"/>
          <w:lang w:val="ru-RU"/>
        </w:rPr>
        <w:t>Дополнительная информация к уведомлению получателя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InfoRecipientNotification</w:t>
      </w:r>
      <w:r w:rsidRPr="00281BB1">
        <w:rPr>
          <w:rFonts w:ascii="Times New Roman" w:hAnsi="Times New Roman"/>
          <w:color w:val="000000"/>
          <w:lang w:val="ru-RU"/>
        </w:rPr>
        <w:t>);</w:t>
      </w:r>
    </w:p>
    <w:p w:rsidR="008C244E" w:rsidRPr="00281BB1" w:rsidRDefault="00281BB1" w:rsidP="00387B04">
      <w:pPr>
        <w:numPr>
          <w:ilvl w:val="0"/>
          <w:numId w:val="86"/>
        </w:numPr>
        <w:jc w:val="both"/>
        <w:rPr>
          <w:lang w:val="ru-RU"/>
        </w:rPr>
      </w:pPr>
      <w:r w:rsidRPr="00281BB1">
        <w:rPr>
          <w:rFonts w:ascii="Times New Roman" w:hAnsi="Times New Roman"/>
          <w:color w:val="000000"/>
          <w:lang w:val="ru-RU"/>
        </w:rPr>
        <w:t>Извещение Клиента - плательщика об исполнении перевода ЦР (С2С)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DCTransferC</w:t>
      </w:r>
      <w:r w:rsidRPr="00281BB1">
        <w:rPr>
          <w:rFonts w:ascii="Times New Roman" w:hAnsi="Times New Roman"/>
          <w:color w:val="000000"/>
          <w:lang w:val="ru-RU"/>
        </w:rPr>
        <w:t>2</w:t>
      </w:r>
      <w:r>
        <w:rPr>
          <w:rFonts w:ascii="Times New Roman" w:hAnsi="Times New Roman"/>
          <w:color w:val="000000"/>
        </w:rPr>
        <w:t>CSenderNotification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Намерение Клиента-ФЛ по переводу ЦР с СЦР Клиента-ФЛ-плательщика на СЦР Клиента-ФЛ-получателя по идентификатору (номеру телефона) или идентификатору СЦР или номеру СЦР Клиента-получателя.</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 xml:space="preserve">1. Клиент-ФЛ направляет в адрес ФП ЭС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CPossibilityRequest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 xml:space="preserve">2. ФП проводит входной контроль ЭС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CPossibilityRequest</w:t>
      </w:r>
      <w:r w:rsidRPr="00281BB1">
        <w:rPr>
          <w:rFonts w:ascii="Times New Roman" w:hAnsi="Times New Roman"/>
          <w:color w:val="000000"/>
          <w:lang w:val="ru-RU"/>
        </w:rPr>
        <w:t xml:space="preserve">) и в случае успешного прохождения контроля, перенаправляет ЭС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CPossibilityRequest</w:t>
      </w:r>
      <w:r w:rsidRPr="00281BB1">
        <w:rPr>
          <w:rFonts w:ascii="Times New Roman" w:hAnsi="Times New Roman"/>
          <w:color w:val="000000"/>
          <w:lang w:val="ru-RU"/>
        </w:rPr>
        <w:t>) в РОРД.</w:t>
      </w:r>
    </w:p>
    <w:p w:rsidR="008C244E" w:rsidRPr="00281BB1" w:rsidRDefault="00281BB1">
      <w:pPr>
        <w:spacing w:after="269"/>
        <w:jc w:val="both"/>
        <w:rPr>
          <w:lang w:val="ru-RU"/>
        </w:rPr>
      </w:pPr>
      <w:r w:rsidRPr="00281BB1">
        <w:rPr>
          <w:rFonts w:ascii="Times New Roman" w:hAnsi="Times New Roman"/>
          <w:color w:val="000000"/>
          <w:lang w:val="ru-RU"/>
        </w:rPr>
        <w:t>3. РОРД при получении запроса проводит входной контроль и следующие проверки для определения возможности перевода:</w:t>
      </w:r>
    </w:p>
    <w:p w:rsidR="008C244E" w:rsidRPr="00281BB1" w:rsidRDefault="00281BB1" w:rsidP="00387B04">
      <w:pPr>
        <w:numPr>
          <w:ilvl w:val="0"/>
          <w:numId w:val="87"/>
        </w:numPr>
        <w:jc w:val="both"/>
        <w:rPr>
          <w:lang w:val="ru-RU"/>
        </w:rPr>
      </w:pPr>
      <w:r w:rsidRPr="00281BB1">
        <w:rPr>
          <w:rFonts w:ascii="Times New Roman" w:hAnsi="Times New Roman"/>
          <w:color w:val="000000"/>
          <w:lang w:val="ru-RU"/>
        </w:rPr>
        <w:t>контроль соответствия роли составителя запроса типу совершаемой операции;</w:t>
      </w:r>
    </w:p>
    <w:p w:rsidR="008C244E" w:rsidRPr="00281BB1" w:rsidRDefault="00281BB1" w:rsidP="00387B04">
      <w:pPr>
        <w:numPr>
          <w:ilvl w:val="0"/>
          <w:numId w:val="87"/>
        </w:numPr>
        <w:jc w:val="both"/>
        <w:rPr>
          <w:lang w:val="ru-RU"/>
        </w:rPr>
      </w:pPr>
      <w:r w:rsidRPr="00281BB1">
        <w:rPr>
          <w:rFonts w:ascii="Times New Roman" w:hAnsi="Times New Roman"/>
          <w:color w:val="000000"/>
          <w:lang w:val="ru-RU"/>
        </w:rPr>
        <w:t>контроль наличия Клиента ФЛ-получателя в реестре Клиентов в соответствии с переданным идентификатором;</w:t>
      </w:r>
    </w:p>
    <w:p w:rsidR="008C244E" w:rsidRPr="00281BB1" w:rsidRDefault="00281BB1" w:rsidP="00387B04">
      <w:pPr>
        <w:numPr>
          <w:ilvl w:val="0"/>
          <w:numId w:val="87"/>
        </w:numPr>
        <w:jc w:val="both"/>
        <w:rPr>
          <w:lang w:val="ru-RU"/>
        </w:rPr>
      </w:pPr>
      <w:r w:rsidRPr="00281BB1">
        <w:rPr>
          <w:rFonts w:ascii="Times New Roman" w:hAnsi="Times New Roman"/>
          <w:color w:val="000000"/>
          <w:lang w:val="ru-RU"/>
        </w:rPr>
        <w:t>контроль наличия и текущего статуса СЦР Клиента ФЛ-плательщика и Клиента ФЛ-получателя;</w:t>
      </w:r>
    </w:p>
    <w:p w:rsidR="008C244E" w:rsidRPr="00281BB1" w:rsidRDefault="00281BB1" w:rsidP="00387B04">
      <w:pPr>
        <w:numPr>
          <w:ilvl w:val="0"/>
          <w:numId w:val="87"/>
        </w:numPr>
        <w:jc w:val="both"/>
        <w:rPr>
          <w:lang w:val="ru-RU"/>
        </w:rPr>
      </w:pPr>
      <w:r w:rsidRPr="00281BB1">
        <w:rPr>
          <w:rFonts w:ascii="Times New Roman" w:hAnsi="Times New Roman"/>
          <w:color w:val="000000"/>
          <w:lang w:val="ru-RU"/>
        </w:rPr>
        <w:lastRenderedPageBreak/>
        <w:t>контроль на несовпадение СЦР Клиента ФЛ-плательщика и СЦР Клиента ФЛ-получателя;</w:t>
      </w:r>
    </w:p>
    <w:p w:rsidR="008C244E" w:rsidRDefault="00281BB1" w:rsidP="00387B04">
      <w:pPr>
        <w:numPr>
          <w:ilvl w:val="0"/>
          <w:numId w:val="87"/>
        </w:numPr>
        <w:jc w:val="both"/>
      </w:pPr>
      <w:r>
        <w:rPr>
          <w:rFonts w:ascii="Times New Roman" w:hAnsi="Times New Roman"/>
          <w:color w:val="000000"/>
        </w:rPr>
        <w:t>антифрод-контроль.</w:t>
      </w:r>
    </w:p>
    <w:p w:rsidR="008C244E" w:rsidRDefault="00281BB1">
      <w:pPr>
        <w:spacing w:after="269"/>
        <w:jc w:val="both"/>
      </w:pPr>
      <w:r w:rsidRPr="00281BB1">
        <w:rPr>
          <w:rFonts w:ascii="Times New Roman" w:hAnsi="Times New Roman"/>
          <w:color w:val="000000"/>
          <w:lang w:val="ru-RU"/>
        </w:rPr>
        <w:t>4. В случае успешного прохождения проверок РОРД на основе данных, полученных в запросе, формирует эталон ЭС "Распоряжение Клиента на перевод ЦР (С2С)" (</w:t>
      </w:r>
      <w:r>
        <w:rPr>
          <w:rFonts w:ascii="Times New Roman" w:hAnsi="Times New Roman"/>
          <w:color w:val="000000"/>
        </w:rPr>
        <w:t>cbdc</w:t>
      </w:r>
      <w:r w:rsidRPr="00281BB1">
        <w:rPr>
          <w:rFonts w:ascii="Times New Roman" w:hAnsi="Times New Roman"/>
          <w:color w:val="000000"/>
          <w:lang w:val="ru-RU"/>
        </w:rPr>
        <w:t xml:space="preserve">.003 </w:t>
      </w:r>
      <w:r>
        <w:rPr>
          <w:rFonts w:ascii="Times New Roman" w:hAnsi="Times New Roman"/>
          <w:color w:val="000000"/>
        </w:rPr>
        <w:t>CustomerDCTransferC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xml:space="preserve">), в состав которого входит эталон транзакционного сообщения РР, инкапсулирует его в формируемые ЭС "Ответ на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CPossibilityResponse</w:t>
      </w:r>
      <w:r w:rsidRPr="00281BB1">
        <w:rPr>
          <w:rFonts w:ascii="Times New Roman" w:hAnsi="Times New Roman"/>
          <w:color w:val="000000"/>
          <w:lang w:val="ru-RU"/>
        </w:rPr>
        <w:t>) и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xml:space="preserve">). </w:t>
      </w:r>
      <w:r>
        <w:rPr>
          <w:rFonts w:ascii="Times New Roman" w:hAnsi="Times New Roman"/>
          <w:color w:val="000000"/>
        </w:rPr>
        <w:t>РОРД направляет в адрес ФП:</w:t>
      </w:r>
    </w:p>
    <w:p w:rsidR="008C244E" w:rsidRDefault="00281BB1" w:rsidP="00387B04">
      <w:pPr>
        <w:numPr>
          <w:ilvl w:val="0"/>
          <w:numId w:val="88"/>
        </w:numPr>
        <w:jc w:val="both"/>
      </w:pPr>
      <w:r w:rsidRPr="00281BB1">
        <w:rPr>
          <w:rFonts w:ascii="Times New Roman" w:hAnsi="Times New Roman"/>
          <w:color w:val="000000"/>
          <w:lang w:val="ru-RU"/>
        </w:rPr>
        <w:t xml:space="preserve"> ЭС "Ответ на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CPossibilityResponse</w:t>
      </w:r>
      <w:r w:rsidRPr="00281BB1">
        <w:rPr>
          <w:rFonts w:ascii="Times New Roman" w:hAnsi="Times New Roman"/>
          <w:color w:val="000000"/>
          <w:lang w:val="ru-RU"/>
        </w:rPr>
        <w:t xml:space="preserve">) для подтверждения перевода ФЛ-плательщиком. С момента направления ответа время ожидания на стороне РОРД распоряжения, сформированного на основе переданного в ответе эталона и подписанного Клиентом, определяется настраиваемым параметром в ПлЦР (по умолчанию </w:t>
      </w:r>
      <w:r>
        <w:rPr>
          <w:rFonts w:ascii="Times New Roman" w:hAnsi="Times New Roman"/>
          <w:color w:val="000000"/>
        </w:rPr>
        <w:t>= 900 сек.);</w:t>
      </w:r>
    </w:p>
    <w:p w:rsidR="008C244E" w:rsidRPr="00281BB1" w:rsidRDefault="00281BB1" w:rsidP="00387B04">
      <w:pPr>
        <w:numPr>
          <w:ilvl w:val="0"/>
          <w:numId w:val="88"/>
        </w:numPr>
        <w:jc w:val="both"/>
        <w:rPr>
          <w:lang w:val="ru-RU"/>
        </w:rPr>
      </w:pPr>
      <w:r w:rsidRPr="00281BB1">
        <w:rPr>
          <w:rFonts w:ascii="Times New Roman" w:hAnsi="Times New Roman"/>
          <w:color w:val="000000"/>
          <w:lang w:val="ru-RU"/>
        </w:rPr>
        <w:t>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xml:space="preserve">), в состав которого входят дополнительные атрибуты получателя перевода ЦР, необходимые ФП для проведения контроля по ПОД/ФТ (онлайн-контроль).  </w:t>
      </w:r>
    </w:p>
    <w:p w:rsidR="008C244E" w:rsidRPr="00281BB1" w:rsidRDefault="00281BB1">
      <w:pPr>
        <w:spacing w:after="269"/>
        <w:jc w:val="both"/>
        <w:rPr>
          <w:lang w:val="ru-RU"/>
        </w:rPr>
      </w:pPr>
      <w:r w:rsidRPr="00281BB1">
        <w:rPr>
          <w:rFonts w:ascii="Times New Roman" w:hAnsi="Times New Roman"/>
          <w:color w:val="000000"/>
          <w:lang w:val="ru-RU"/>
        </w:rPr>
        <w:t xml:space="preserve">ЭС "Ответ на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CPossibilityResponse</w:t>
      </w:r>
      <w:r w:rsidRPr="00281BB1">
        <w:rPr>
          <w:rFonts w:ascii="Times New Roman" w:hAnsi="Times New Roman"/>
          <w:color w:val="000000"/>
          <w:lang w:val="ru-RU"/>
        </w:rPr>
        <w:t>) и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xml:space="preserve">) направляются в адрес ФП независимо друг от друга и могут поступить к ФП в произвольном порядке. Порядок действий при неполучении одного из сообщений будет приведен в документе «Требования операционно-технологического взаимодействия на платформе цифрового рубля". </w:t>
      </w:r>
    </w:p>
    <w:p w:rsidR="008C244E" w:rsidRPr="00281BB1" w:rsidRDefault="00281BB1">
      <w:pPr>
        <w:spacing w:after="269"/>
        <w:jc w:val="both"/>
        <w:rPr>
          <w:lang w:val="ru-RU"/>
        </w:rPr>
      </w:pPr>
      <w:r w:rsidRPr="00281BB1">
        <w:rPr>
          <w:rFonts w:ascii="Times New Roman" w:hAnsi="Times New Roman"/>
          <w:color w:val="000000"/>
          <w:lang w:val="ru-RU"/>
        </w:rPr>
        <w:t>5. По мере поступления ЭС ФП проводит входной контроль и, в случае успешного прохождения контроля:</w:t>
      </w:r>
    </w:p>
    <w:p w:rsidR="008C244E" w:rsidRPr="00281BB1" w:rsidRDefault="00281BB1" w:rsidP="00387B04">
      <w:pPr>
        <w:numPr>
          <w:ilvl w:val="0"/>
          <w:numId w:val="89"/>
        </w:numPr>
        <w:jc w:val="both"/>
        <w:rPr>
          <w:lang w:val="ru-RU"/>
        </w:rPr>
      </w:pPr>
      <w:r w:rsidRPr="00281BB1">
        <w:rPr>
          <w:rFonts w:ascii="Times New Roman" w:hAnsi="Times New Roman"/>
          <w:color w:val="000000"/>
          <w:lang w:val="ru-RU"/>
        </w:rPr>
        <w:t xml:space="preserve">перенаправляет ЭС "Ответ на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CPossibilityResponse</w:t>
      </w:r>
      <w:r w:rsidRPr="00281BB1">
        <w:rPr>
          <w:rFonts w:ascii="Times New Roman" w:hAnsi="Times New Roman"/>
          <w:color w:val="000000"/>
          <w:lang w:val="ru-RU"/>
        </w:rPr>
        <w:t xml:space="preserve">) Клиенту-ФЛ-плательщику; </w:t>
      </w:r>
    </w:p>
    <w:p w:rsidR="008C244E" w:rsidRPr="00281BB1" w:rsidRDefault="00281BB1" w:rsidP="00387B04">
      <w:pPr>
        <w:numPr>
          <w:ilvl w:val="0"/>
          <w:numId w:val="89"/>
        </w:numPr>
        <w:jc w:val="both"/>
        <w:rPr>
          <w:lang w:val="ru-RU"/>
        </w:rPr>
      </w:pPr>
      <w:r w:rsidRPr="00281BB1">
        <w:rPr>
          <w:rFonts w:ascii="Times New Roman" w:hAnsi="Times New Roman"/>
          <w:color w:val="000000"/>
          <w:lang w:val="ru-RU"/>
        </w:rPr>
        <w:t>получает из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дополнительные реквизиты для проведения процедур контроля по ПОД/ФТ (онлайн-контроль) операции.</w:t>
      </w:r>
    </w:p>
    <w:p w:rsidR="008C244E" w:rsidRPr="00281BB1" w:rsidRDefault="00281BB1">
      <w:pPr>
        <w:spacing w:after="269"/>
        <w:jc w:val="both"/>
        <w:rPr>
          <w:lang w:val="ru-RU"/>
        </w:rPr>
      </w:pPr>
      <w:r w:rsidRPr="00281BB1">
        <w:rPr>
          <w:rFonts w:ascii="Times New Roman" w:hAnsi="Times New Roman"/>
          <w:color w:val="000000"/>
          <w:lang w:val="ru-RU"/>
        </w:rPr>
        <w:t>6. Клиент-ФЛ-плательщик посредством Приложения Клиента проводит входной контроль, после успешного проведения которого разбирает ЭС, получает из него эталон ЭС "Распоряжение Клиента на перевод ЦР (С2С)" (</w:t>
      </w:r>
      <w:r>
        <w:rPr>
          <w:rFonts w:ascii="Times New Roman" w:hAnsi="Times New Roman"/>
          <w:color w:val="000000"/>
        </w:rPr>
        <w:t>cbdc</w:t>
      </w:r>
      <w:r w:rsidRPr="00281BB1">
        <w:rPr>
          <w:rFonts w:ascii="Times New Roman" w:hAnsi="Times New Roman"/>
          <w:color w:val="000000"/>
          <w:lang w:val="ru-RU"/>
        </w:rPr>
        <w:t xml:space="preserve">.003 </w:t>
      </w:r>
      <w:r>
        <w:rPr>
          <w:rFonts w:ascii="Times New Roman" w:hAnsi="Times New Roman"/>
          <w:color w:val="000000"/>
        </w:rPr>
        <w:t>CustomerDCTransferC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в состав которого входит эталон транзакционного сообщения РР. Клиент-ФЛ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 xml:space="preserve">&gt; (формирует "Дайджест РР"). Клиент-ФЛ </w:t>
      </w:r>
      <w:r w:rsidRPr="00281BB1">
        <w:rPr>
          <w:rFonts w:ascii="Times New Roman" w:hAnsi="Times New Roman"/>
          <w:color w:val="000000"/>
          <w:lang w:val="ru-RU"/>
        </w:rPr>
        <w:lastRenderedPageBreak/>
        <w:t>направляет в адрес ФП ЭС "Распоряжение Клиента на перевод ЦР (С2С)" (</w:t>
      </w:r>
      <w:r>
        <w:rPr>
          <w:rFonts w:ascii="Times New Roman" w:hAnsi="Times New Roman"/>
          <w:color w:val="000000"/>
        </w:rPr>
        <w:t>cbdc</w:t>
      </w:r>
      <w:r w:rsidRPr="00281BB1">
        <w:rPr>
          <w:rFonts w:ascii="Times New Roman" w:hAnsi="Times New Roman"/>
          <w:color w:val="000000"/>
          <w:lang w:val="ru-RU"/>
        </w:rPr>
        <w:t xml:space="preserve">.003 </w:t>
      </w:r>
      <w:r>
        <w:rPr>
          <w:rFonts w:ascii="Times New Roman" w:hAnsi="Times New Roman"/>
          <w:color w:val="000000"/>
        </w:rPr>
        <w:t>CustomerDCTransferC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7.ФП при получении. ЭС "Распоряжение Клиента на перевод ЦР (С2С)" (</w:t>
      </w:r>
      <w:r>
        <w:rPr>
          <w:rFonts w:ascii="Times New Roman" w:hAnsi="Times New Roman"/>
          <w:color w:val="000000"/>
        </w:rPr>
        <w:t>cbdc</w:t>
      </w:r>
      <w:r w:rsidRPr="00281BB1">
        <w:rPr>
          <w:rFonts w:ascii="Times New Roman" w:hAnsi="Times New Roman"/>
          <w:color w:val="000000"/>
          <w:lang w:val="ru-RU"/>
        </w:rPr>
        <w:t xml:space="preserve">.003 </w:t>
      </w:r>
      <w:r>
        <w:rPr>
          <w:rFonts w:ascii="Times New Roman" w:hAnsi="Times New Roman"/>
          <w:color w:val="000000"/>
        </w:rPr>
        <w:t>CustomerDCTransferC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проводит входной контроль. Если при прохождении контроля по ПОД/ФТ (онлайн-контроль) по переводу риски не были выявлены, то ЭС "Распоряжение Клиента на перевод ЦР (С2С)" (</w:t>
      </w:r>
      <w:r>
        <w:rPr>
          <w:rFonts w:ascii="Times New Roman" w:hAnsi="Times New Roman"/>
          <w:color w:val="000000"/>
        </w:rPr>
        <w:t>cbdc</w:t>
      </w:r>
      <w:r w:rsidRPr="00281BB1">
        <w:rPr>
          <w:rFonts w:ascii="Times New Roman" w:hAnsi="Times New Roman"/>
          <w:color w:val="000000"/>
          <w:lang w:val="ru-RU"/>
        </w:rPr>
        <w:t xml:space="preserve">.003 </w:t>
      </w:r>
      <w:r>
        <w:rPr>
          <w:rFonts w:ascii="Times New Roman" w:hAnsi="Times New Roman"/>
          <w:color w:val="000000"/>
        </w:rPr>
        <w:t>CustomerDCTransferC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перенаправляется в РОРД.</w:t>
      </w:r>
    </w:p>
    <w:p w:rsidR="008C244E" w:rsidRPr="00281BB1" w:rsidRDefault="00281BB1">
      <w:pPr>
        <w:spacing w:after="269"/>
        <w:jc w:val="both"/>
        <w:rPr>
          <w:lang w:val="ru-RU"/>
        </w:rPr>
      </w:pPr>
      <w:r w:rsidRPr="00281BB1">
        <w:rPr>
          <w:rFonts w:ascii="Times New Roman" w:hAnsi="Times New Roman"/>
          <w:color w:val="000000"/>
          <w:lang w:val="ru-RU"/>
        </w:rPr>
        <w:t>8. РОРД проводит входной контроль полученного распоряжения и осуществляет контроль на:</w:t>
      </w:r>
    </w:p>
    <w:p w:rsidR="008C244E" w:rsidRPr="00281BB1" w:rsidRDefault="00281BB1" w:rsidP="00387B04">
      <w:pPr>
        <w:numPr>
          <w:ilvl w:val="0"/>
          <w:numId w:val="90"/>
        </w:numPr>
        <w:jc w:val="both"/>
        <w:rPr>
          <w:lang w:val="ru-RU"/>
        </w:rPr>
      </w:pPr>
      <w:r w:rsidRPr="00281BB1">
        <w:rPr>
          <w:rFonts w:ascii="Times New Roman" w:hAnsi="Times New Roman"/>
          <w:color w:val="000000"/>
          <w:lang w:val="ru-RU"/>
        </w:rPr>
        <w:t>соответствие роли составителя запроса типу совершаемой операции;</w:t>
      </w:r>
    </w:p>
    <w:p w:rsidR="008C244E" w:rsidRPr="00281BB1" w:rsidRDefault="00281BB1" w:rsidP="00387B04">
      <w:pPr>
        <w:numPr>
          <w:ilvl w:val="0"/>
          <w:numId w:val="90"/>
        </w:numPr>
        <w:jc w:val="both"/>
        <w:rPr>
          <w:lang w:val="ru-RU"/>
        </w:rPr>
      </w:pPr>
      <w:r w:rsidRPr="00281BB1">
        <w:rPr>
          <w:rFonts w:ascii="Times New Roman" w:hAnsi="Times New Roman"/>
          <w:color w:val="000000"/>
          <w:lang w:val="ru-RU"/>
        </w:rPr>
        <w:t>наличие и текущий статус СЦР Клиента ФЛ-плательщика и Клиента ФЛ-получателя;</w:t>
      </w:r>
    </w:p>
    <w:p w:rsidR="008C244E" w:rsidRPr="00281BB1" w:rsidRDefault="00281BB1" w:rsidP="00387B04">
      <w:pPr>
        <w:numPr>
          <w:ilvl w:val="0"/>
          <w:numId w:val="90"/>
        </w:numPr>
        <w:jc w:val="both"/>
        <w:rPr>
          <w:lang w:val="ru-RU"/>
        </w:rPr>
      </w:pPr>
      <w:r w:rsidRPr="00281BB1">
        <w:rPr>
          <w:rFonts w:ascii="Times New Roman" w:hAnsi="Times New Roman"/>
          <w:color w:val="000000"/>
          <w:lang w:val="ru-RU"/>
        </w:rPr>
        <w:t>достаточность ЦР на СЦР Клиента ФЛ-плательщика;</w:t>
      </w:r>
    </w:p>
    <w:p w:rsidR="008C244E" w:rsidRPr="00281BB1" w:rsidRDefault="00281BB1" w:rsidP="00387B04">
      <w:pPr>
        <w:numPr>
          <w:ilvl w:val="0"/>
          <w:numId w:val="90"/>
        </w:numPr>
        <w:jc w:val="both"/>
        <w:rPr>
          <w:lang w:val="ru-RU"/>
        </w:rPr>
      </w:pPr>
      <w:r w:rsidRPr="00281BB1">
        <w:rPr>
          <w:rFonts w:ascii="Times New Roman" w:hAnsi="Times New Roman"/>
          <w:color w:val="000000"/>
          <w:lang w:val="ru-RU"/>
        </w:rPr>
        <w:t>непревышение установленных лимитов для данного типа операции (при наличии), в том числе по лимиту максимальной суммы остатка ЦР на СЦР получателя перевода;</w:t>
      </w:r>
    </w:p>
    <w:p w:rsidR="008C244E" w:rsidRPr="00281BB1" w:rsidRDefault="00281BB1" w:rsidP="00387B04">
      <w:pPr>
        <w:numPr>
          <w:ilvl w:val="0"/>
          <w:numId w:val="90"/>
        </w:numPr>
        <w:jc w:val="both"/>
        <w:rPr>
          <w:lang w:val="ru-RU"/>
        </w:rPr>
      </w:pPr>
      <w:r w:rsidRPr="00281BB1">
        <w:rPr>
          <w:rFonts w:ascii="Times New Roman" w:hAnsi="Times New Roman"/>
          <w:color w:val="000000"/>
          <w:lang w:val="ru-RU"/>
        </w:rPr>
        <w:t>контроль ограничений на операции по СЦР ФЛ-плательщика и ФЛ-получателя.</w:t>
      </w:r>
    </w:p>
    <w:p w:rsidR="008C244E" w:rsidRPr="00281BB1" w:rsidRDefault="00281BB1">
      <w:pPr>
        <w:spacing w:after="269"/>
        <w:jc w:val="both"/>
        <w:rPr>
          <w:lang w:val="ru-RU"/>
        </w:rPr>
      </w:pPr>
      <w:r w:rsidRPr="00281BB1">
        <w:rPr>
          <w:rFonts w:ascii="Times New Roman" w:hAnsi="Times New Roman"/>
          <w:color w:val="000000"/>
          <w:lang w:val="ru-RU"/>
        </w:rPr>
        <w:t>В случае успешного завершения проверок РОРД:</w:t>
      </w:r>
    </w:p>
    <w:p w:rsidR="008C244E" w:rsidRPr="00281BB1" w:rsidRDefault="00281BB1" w:rsidP="00387B04">
      <w:pPr>
        <w:numPr>
          <w:ilvl w:val="0"/>
          <w:numId w:val="91"/>
        </w:numPr>
        <w:jc w:val="both"/>
        <w:rPr>
          <w:lang w:val="ru-RU"/>
        </w:rPr>
      </w:pPr>
      <w:r w:rsidRPr="00281BB1">
        <w:rPr>
          <w:rFonts w:ascii="Times New Roman" w:hAnsi="Times New Roman"/>
          <w:color w:val="000000"/>
          <w:lang w:val="ru-RU"/>
        </w:rPr>
        <w:t>исполняет распоряжение, операция фиксируется в реестре операций,</w:t>
      </w:r>
    </w:p>
    <w:p w:rsidR="008C244E" w:rsidRPr="00281BB1" w:rsidRDefault="00281BB1" w:rsidP="00387B04">
      <w:pPr>
        <w:numPr>
          <w:ilvl w:val="0"/>
          <w:numId w:val="91"/>
        </w:numPr>
        <w:jc w:val="both"/>
        <w:rPr>
          <w:lang w:val="ru-RU"/>
        </w:rPr>
      </w:pPr>
      <w:r w:rsidRPr="00281BB1">
        <w:rPr>
          <w:rFonts w:ascii="Times New Roman" w:hAnsi="Times New Roman"/>
          <w:color w:val="000000"/>
          <w:lang w:val="ru-RU"/>
        </w:rPr>
        <w:t>направляет ЭС "Извещение Клиента - плательщика об исполнении перевода ЦР (С2С)"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DCTransferC</w:t>
      </w:r>
      <w:r w:rsidRPr="00281BB1">
        <w:rPr>
          <w:rFonts w:ascii="Times New Roman" w:hAnsi="Times New Roman"/>
          <w:color w:val="000000"/>
          <w:lang w:val="ru-RU"/>
        </w:rPr>
        <w:t>2</w:t>
      </w:r>
      <w:r>
        <w:rPr>
          <w:rFonts w:ascii="Times New Roman" w:hAnsi="Times New Roman"/>
          <w:color w:val="000000"/>
        </w:rPr>
        <w:t>CSenderNotification</w:t>
      </w:r>
      <w:r w:rsidRPr="00281BB1">
        <w:rPr>
          <w:rFonts w:ascii="Times New Roman" w:hAnsi="Times New Roman"/>
          <w:color w:val="000000"/>
          <w:lang w:val="ru-RU"/>
        </w:rPr>
        <w:t>) в адрес ФП, обслуживающего Клиента-плательщика,</w:t>
      </w:r>
    </w:p>
    <w:p w:rsidR="008C244E" w:rsidRPr="00281BB1" w:rsidRDefault="00281BB1" w:rsidP="00387B04">
      <w:pPr>
        <w:numPr>
          <w:ilvl w:val="0"/>
          <w:numId w:val="91"/>
        </w:numPr>
        <w:jc w:val="both"/>
        <w:rPr>
          <w:lang w:val="ru-RU"/>
        </w:rPr>
      </w:pPr>
      <w:r w:rsidRPr="00281BB1">
        <w:rPr>
          <w:rFonts w:ascii="Times New Roman" w:hAnsi="Times New Roman"/>
          <w:color w:val="000000"/>
          <w:lang w:val="ru-RU"/>
        </w:rPr>
        <w:t>направляет ЭС "Извещение Клиента - получателя об исполнении перевода ЦР (С2С)"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DCTransferC</w:t>
      </w:r>
      <w:r w:rsidRPr="00281BB1">
        <w:rPr>
          <w:rFonts w:ascii="Times New Roman" w:hAnsi="Times New Roman"/>
          <w:color w:val="000000"/>
          <w:lang w:val="ru-RU"/>
        </w:rPr>
        <w:t>2</w:t>
      </w:r>
      <w:r>
        <w:rPr>
          <w:rFonts w:ascii="Times New Roman" w:hAnsi="Times New Roman"/>
          <w:color w:val="000000"/>
        </w:rPr>
        <w:t>CRecipientNotification</w:t>
      </w:r>
      <w:r w:rsidRPr="00281BB1">
        <w:rPr>
          <w:rFonts w:ascii="Times New Roman" w:hAnsi="Times New Roman"/>
          <w:color w:val="000000"/>
          <w:lang w:val="ru-RU"/>
        </w:rPr>
        <w:t>) в адрес всех ФП, обслуживающих Клиента-получателя,</w:t>
      </w:r>
    </w:p>
    <w:p w:rsidR="008C244E" w:rsidRPr="00281BB1" w:rsidRDefault="00281BB1" w:rsidP="00387B04">
      <w:pPr>
        <w:numPr>
          <w:ilvl w:val="0"/>
          <w:numId w:val="91"/>
        </w:numPr>
        <w:jc w:val="both"/>
        <w:rPr>
          <w:lang w:val="ru-RU"/>
        </w:rPr>
      </w:pPr>
      <w:r w:rsidRPr="00281BB1">
        <w:rPr>
          <w:rFonts w:ascii="Times New Roman" w:hAnsi="Times New Roman"/>
          <w:color w:val="000000"/>
          <w:lang w:val="ru-RU"/>
        </w:rPr>
        <w:t>направляет ЭС "Дополнительная информация к уведомлению получателя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InfoRecipientNotification</w:t>
      </w:r>
      <w:r w:rsidRPr="00281BB1">
        <w:rPr>
          <w:rFonts w:ascii="Times New Roman" w:hAnsi="Times New Roman"/>
          <w:color w:val="000000"/>
          <w:lang w:val="ru-RU"/>
        </w:rPr>
        <w:t>), в состав которого входят все реквизиты, включенные в ЭС "Извещение Клиента - получателя об исполнении перевода ЦР (С2С)"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DCTransferC</w:t>
      </w:r>
      <w:r w:rsidRPr="00281BB1">
        <w:rPr>
          <w:rFonts w:ascii="Times New Roman" w:hAnsi="Times New Roman"/>
          <w:color w:val="000000"/>
          <w:lang w:val="ru-RU"/>
        </w:rPr>
        <w:t>2</w:t>
      </w:r>
      <w:r>
        <w:rPr>
          <w:rFonts w:ascii="Times New Roman" w:hAnsi="Times New Roman"/>
          <w:color w:val="000000"/>
        </w:rPr>
        <w:t>CRecipientNotification</w:t>
      </w:r>
      <w:r w:rsidRPr="00281BB1">
        <w:rPr>
          <w:rFonts w:ascii="Times New Roman" w:hAnsi="Times New Roman"/>
          <w:color w:val="000000"/>
          <w:lang w:val="ru-RU"/>
        </w:rPr>
        <w:t>) и дополнительные атрибуты плательщика перевода ЦР, необходимые ФП для проведения контроля по ПОД/ФТ (пост-контроль), в адрес всех ФП, обслуживающих Клиента-получателя.</w:t>
      </w:r>
    </w:p>
    <w:p w:rsidR="008C244E" w:rsidRPr="00281BB1" w:rsidRDefault="00281BB1">
      <w:pPr>
        <w:spacing w:after="269"/>
        <w:jc w:val="both"/>
        <w:rPr>
          <w:lang w:val="ru-RU"/>
        </w:rPr>
      </w:pPr>
      <w:r w:rsidRPr="00281BB1">
        <w:rPr>
          <w:rFonts w:ascii="Times New Roman" w:hAnsi="Times New Roman"/>
          <w:color w:val="000000"/>
          <w:lang w:val="ru-RU"/>
        </w:rPr>
        <w:t>ЭС "Извещение Клиента - получателя об исполнении перевода ЦР (С2С)"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DCTransferC</w:t>
      </w:r>
      <w:r w:rsidRPr="00281BB1">
        <w:rPr>
          <w:rFonts w:ascii="Times New Roman" w:hAnsi="Times New Roman"/>
          <w:color w:val="000000"/>
          <w:lang w:val="ru-RU"/>
        </w:rPr>
        <w:t>2</w:t>
      </w:r>
      <w:r>
        <w:rPr>
          <w:rFonts w:ascii="Times New Roman" w:hAnsi="Times New Roman"/>
          <w:color w:val="000000"/>
        </w:rPr>
        <w:t>CRecipientNotification</w:t>
      </w:r>
      <w:r w:rsidRPr="00281BB1">
        <w:rPr>
          <w:rFonts w:ascii="Times New Roman" w:hAnsi="Times New Roman"/>
          <w:color w:val="000000"/>
          <w:lang w:val="ru-RU"/>
        </w:rPr>
        <w:t>) и ЭС"Дополнительная информация к уведомлению получателя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InfoRecipientNotification</w:t>
      </w:r>
      <w:r w:rsidRPr="00281BB1">
        <w:rPr>
          <w:rFonts w:ascii="Times New Roman" w:hAnsi="Times New Roman"/>
          <w:color w:val="000000"/>
          <w:lang w:val="ru-RU"/>
        </w:rPr>
        <w:t xml:space="preserve">) направляются в адрес ФП независимо друг от друга и могут поступить к ФП в произвольном порядке. Порядок </w:t>
      </w:r>
      <w:r w:rsidRPr="00281BB1">
        <w:rPr>
          <w:rFonts w:ascii="Times New Roman" w:hAnsi="Times New Roman"/>
          <w:color w:val="000000"/>
          <w:lang w:val="ru-RU"/>
        </w:rPr>
        <w:lastRenderedPageBreak/>
        <w:t xml:space="preserve">действий при неполучении одного из сообщений будет приведен в документе «Требования операционно-технологического взаимодействия на платформе цифрового рубля". </w:t>
      </w:r>
    </w:p>
    <w:p w:rsidR="008C244E" w:rsidRPr="00281BB1" w:rsidRDefault="00281BB1">
      <w:pPr>
        <w:spacing w:after="269"/>
        <w:jc w:val="both"/>
        <w:rPr>
          <w:lang w:val="ru-RU"/>
        </w:rPr>
      </w:pPr>
      <w:r w:rsidRPr="00281BB1">
        <w:rPr>
          <w:rFonts w:ascii="Times New Roman" w:hAnsi="Times New Roman"/>
          <w:color w:val="000000"/>
          <w:lang w:val="ru-RU"/>
        </w:rPr>
        <w:t>9. ФП Клиента-получателя после получения подтверждения в виде ЭС "Извещение Клиента - получателя об исполнении перевода ЦР (С2С)"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DCTransferC</w:t>
      </w:r>
      <w:r w:rsidRPr="00281BB1">
        <w:rPr>
          <w:rFonts w:ascii="Times New Roman" w:hAnsi="Times New Roman"/>
          <w:color w:val="000000"/>
          <w:lang w:val="ru-RU"/>
        </w:rPr>
        <w:t>2</w:t>
      </w:r>
      <w:r>
        <w:rPr>
          <w:rFonts w:ascii="Times New Roman" w:hAnsi="Times New Roman"/>
          <w:color w:val="000000"/>
        </w:rPr>
        <w:t>CRecipientNotification</w:t>
      </w:r>
      <w:r w:rsidRPr="00281BB1">
        <w:rPr>
          <w:rFonts w:ascii="Times New Roman" w:hAnsi="Times New Roman"/>
          <w:color w:val="000000"/>
          <w:lang w:val="ru-RU"/>
        </w:rPr>
        <w:t xml:space="preserve">) и проведения входного контроля перенаправляет ЭС Клиенту-ФЛ-получателю. </w:t>
      </w:r>
    </w:p>
    <w:p w:rsidR="008C244E" w:rsidRPr="00281BB1" w:rsidRDefault="00281BB1">
      <w:pPr>
        <w:spacing w:after="269"/>
        <w:jc w:val="both"/>
        <w:rPr>
          <w:lang w:val="ru-RU"/>
        </w:rPr>
      </w:pPr>
      <w:r w:rsidRPr="00281BB1">
        <w:rPr>
          <w:rFonts w:ascii="Times New Roman" w:hAnsi="Times New Roman"/>
          <w:color w:val="000000"/>
          <w:lang w:val="ru-RU"/>
        </w:rPr>
        <w:t>10. ФП Клиента-плательщика после получения подтверждения в виде ЭС "Извещение Клиента - плательщика об исполнении перевода ЦР (С2С)"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DCTransferC</w:t>
      </w:r>
      <w:r w:rsidRPr="00281BB1">
        <w:rPr>
          <w:rFonts w:ascii="Times New Roman" w:hAnsi="Times New Roman"/>
          <w:color w:val="000000"/>
          <w:lang w:val="ru-RU"/>
        </w:rPr>
        <w:t>2</w:t>
      </w:r>
      <w:r>
        <w:rPr>
          <w:rFonts w:ascii="Times New Roman" w:hAnsi="Times New Roman"/>
          <w:color w:val="000000"/>
        </w:rPr>
        <w:t>CSenderNotification</w:t>
      </w:r>
      <w:r w:rsidRPr="00281BB1">
        <w:rPr>
          <w:rFonts w:ascii="Times New Roman" w:hAnsi="Times New Roman"/>
          <w:color w:val="000000"/>
          <w:lang w:val="ru-RU"/>
        </w:rPr>
        <w:t>) и проведения входного контроля перенаправляет ЭС Клиенту-ФЛ-плательщику.</w:t>
      </w:r>
    </w:p>
    <w:p w:rsidR="008C244E" w:rsidRPr="00281BB1" w:rsidRDefault="00281BB1">
      <w:pPr>
        <w:spacing w:after="269"/>
        <w:jc w:val="both"/>
        <w:rPr>
          <w:lang w:val="ru-RU"/>
        </w:rPr>
      </w:pPr>
      <w:r w:rsidRPr="00281BB1">
        <w:rPr>
          <w:rFonts w:ascii="Times New Roman" w:hAnsi="Times New Roman"/>
          <w:color w:val="000000"/>
          <w:lang w:val="ru-RU"/>
        </w:rPr>
        <w:t>11. ФП Клиента-плательщика и ФП Клиента-получателя для осуществления по операции процедур контроля по ПОД/ФТ (пост-контроль) используют соответственно расширенные атрибуты получателя, полученные в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и расширенные атрибуты плательщика, полученные в ЭС "Дополнительная информация к уведомлению получателя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InfoRecipientNotification</w:t>
      </w:r>
      <w:r w:rsidRPr="00281BB1">
        <w:rPr>
          <w:rFonts w:ascii="Times New Roman" w:hAnsi="Times New Roman"/>
          <w:color w:val="000000"/>
          <w:lang w:val="ru-RU"/>
        </w:rPr>
        <w:t>).</w:t>
      </w:r>
    </w:p>
    <w:p w:rsidR="008C244E" w:rsidRDefault="00281BB1">
      <w:pPr>
        <w:pStyle w:val="30"/>
      </w:pPr>
      <w:bookmarkStart w:id="223" w:name="_Toc192512356"/>
      <w:r>
        <w:t>Неуспешный сценарий обмена 1</w:t>
      </w:r>
      <w:bookmarkEnd w:id="223"/>
    </w:p>
    <w:p w:rsidR="008C244E" w:rsidRDefault="00281BB1">
      <w:r>
        <w:rPr>
          <w:noProof/>
          <w:lang w:val="ru-RU" w:eastAsia="ru-RU"/>
        </w:rPr>
        <w:drawing>
          <wp:inline distT="0" distB="0" distL="0" distR="0">
            <wp:extent cx="6217920" cy="3596063"/>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
                    <pic:cNvPicPr/>
                  </pic:nvPicPr>
                  <pic:blipFill>
                    <a:blip r:embed="rId52"/>
                    <a:stretch>
                      <a:fillRect/>
                    </a:stretch>
                  </pic:blipFill>
                  <pic:spPr>
                    <a:xfrm>
                      <a:off x="0" y="0"/>
                      <a:ext cx="6217920" cy="3596063"/>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lastRenderedPageBreak/>
        <w:t>Неуспешный процесс перевода средств между СЦР Клиентов-ФЛ.</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92"/>
        </w:numPr>
        <w:jc w:val="both"/>
        <w:rPr>
          <w:lang w:val="ru-RU"/>
        </w:rPr>
      </w:pPr>
      <w:r w:rsidRPr="00281BB1">
        <w:rPr>
          <w:rFonts w:ascii="Times New Roman" w:hAnsi="Times New Roman"/>
          <w:color w:val="000000"/>
          <w:lang w:val="ru-RU"/>
        </w:rPr>
        <w:t xml:space="preserve">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CPossibilityRequest</w:t>
      </w:r>
      <w:r w:rsidRPr="00281BB1">
        <w:rPr>
          <w:rFonts w:ascii="Times New Roman" w:hAnsi="Times New Roman"/>
          <w:color w:val="000000"/>
          <w:lang w:val="ru-RU"/>
        </w:rPr>
        <w:t>);</w:t>
      </w:r>
    </w:p>
    <w:p w:rsidR="008C244E" w:rsidRDefault="00281BB1" w:rsidP="00387B04">
      <w:pPr>
        <w:numPr>
          <w:ilvl w:val="0"/>
          <w:numId w:val="92"/>
        </w:numPr>
        <w:jc w:val="both"/>
      </w:pPr>
      <w:r>
        <w:rPr>
          <w:rFonts w:ascii="Times New Roman" w:hAnsi="Times New Roman"/>
          <w:color w:val="000000"/>
        </w:rPr>
        <w:t>Результат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Намерение Клиента-ФЛ по переводу ЦР с СЦР Клиента-ФЛ-плательщика на СЦР Клиента-ФЛ-получателя по идентификатору (номеру телефона) или идентификатору СЦР или номеру СЦР Клиента-получателя.</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 xml:space="preserve">1. Клиент-ФЛ-плательщик направляет в адрес ФП ЭС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CPossibilityRequest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 xml:space="preserve">2. ФП проводит входной контроль ЭС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CPossibilityRequest</w:t>
      </w:r>
      <w:r w:rsidRPr="00281BB1">
        <w:rPr>
          <w:rFonts w:ascii="Times New Roman" w:hAnsi="Times New Roman"/>
          <w:color w:val="000000"/>
          <w:lang w:val="ru-RU"/>
        </w:rPr>
        <w:t xml:space="preserve">) и в случае успешного прохождения проверок перенаправляет ЭС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CPossibilityRequest</w:t>
      </w:r>
      <w:r w:rsidRPr="00281BB1">
        <w:rPr>
          <w:rFonts w:ascii="Times New Roman" w:hAnsi="Times New Roman"/>
          <w:color w:val="000000"/>
          <w:lang w:val="ru-RU"/>
        </w:rPr>
        <w:t>) в РОРД.</w:t>
      </w:r>
    </w:p>
    <w:p w:rsidR="008C244E" w:rsidRPr="00281BB1" w:rsidRDefault="00281BB1">
      <w:pPr>
        <w:spacing w:after="269"/>
        <w:jc w:val="both"/>
        <w:rPr>
          <w:lang w:val="ru-RU"/>
        </w:rPr>
      </w:pPr>
      <w:r w:rsidRPr="00281BB1">
        <w:rPr>
          <w:rFonts w:ascii="Times New Roman" w:hAnsi="Times New Roman"/>
          <w:color w:val="000000"/>
          <w:lang w:val="ru-RU"/>
        </w:rPr>
        <w:t>3. РОРД при получении запроса проводит входной контроль и следующие проверки для определения возможности перевода:</w:t>
      </w:r>
    </w:p>
    <w:p w:rsidR="008C244E" w:rsidRPr="00281BB1" w:rsidRDefault="00281BB1" w:rsidP="00387B04">
      <w:pPr>
        <w:numPr>
          <w:ilvl w:val="0"/>
          <w:numId w:val="93"/>
        </w:numPr>
        <w:jc w:val="both"/>
        <w:rPr>
          <w:lang w:val="ru-RU"/>
        </w:rPr>
      </w:pPr>
      <w:r w:rsidRPr="00281BB1">
        <w:rPr>
          <w:rFonts w:ascii="Times New Roman" w:hAnsi="Times New Roman"/>
          <w:color w:val="000000"/>
          <w:lang w:val="ru-RU"/>
        </w:rPr>
        <w:t>контроль соответствия роли составителя запроса типу совершаемой операции;</w:t>
      </w:r>
    </w:p>
    <w:p w:rsidR="008C244E" w:rsidRPr="00281BB1" w:rsidRDefault="00281BB1" w:rsidP="00387B04">
      <w:pPr>
        <w:numPr>
          <w:ilvl w:val="0"/>
          <w:numId w:val="93"/>
        </w:numPr>
        <w:jc w:val="both"/>
        <w:rPr>
          <w:lang w:val="ru-RU"/>
        </w:rPr>
      </w:pPr>
      <w:r w:rsidRPr="00281BB1">
        <w:rPr>
          <w:rFonts w:ascii="Times New Roman" w:hAnsi="Times New Roman"/>
          <w:color w:val="000000"/>
          <w:lang w:val="ru-RU"/>
        </w:rPr>
        <w:t>контроль наличия Клиента ФЛ-получателя в реестре Клиентов ПлЦР, в соответствии с переданным идентификатором;</w:t>
      </w:r>
    </w:p>
    <w:p w:rsidR="008C244E" w:rsidRPr="00281BB1" w:rsidRDefault="00281BB1" w:rsidP="00387B04">
      <w:pPr>
        <w:numPr>
          <w:ilvl w:val="0"/>
          <w:numId w:val="93"/>
        </w:numPr>
        <w:jc w:val="both"/>
        <w:rPr>
          <w:lang w:val="ru-RU"/>
        </w:rPr>
      </w:pPr>
      <w:r w:rsidRPr="00281BB1">
        <w:rPr>
          <w:rFonts w:ascii="Times New Roman" w:hAnsi="Times New Roman"/>
          <w:color w:val="000000"/>
          <w:lang w:val="ru-RU"/>
        </w:rPr>
        <w:t>контроль наличия и текущего статуса СЦР Клиента ФЛ-плательщика и Клиента ФЛ-получателя;</w:t>
      </w:r>
    </w:p>
    <w:p w:rsidR="008C244E" w:rsidRPr="00281BB1" w:rsidRDefault="00281BB1" w:rsidP="00387B04">
      <w:pPr>
        <w:numPr>
          <w:ilvl w:val="0"/>
          <w:numId w:val="93"/>
        </w:numPr>
        <w:jc w:val="both"/>
        <w:rPr>
          <w:lang w:val="ru-RU"/>
        </w:rPr>
      </w:pPr>
      <w:r w:rsidRPr="00281BB1">
        <w:rPr>
          <w:rFonts w:ascii="Times New Roman" w:hAnsi="Times New Roman"/>
          <w:color w:val="000000"/>
          <w:lang w:val="ru-RU"/>
        </w:rPr>
        <w:t>контроль на несовпадение СЦР Клиента ФЛ-плательщика и СЦР Клиента ФЛ-получателя;</w:t>
      </w:r>
    </w:p>
    <w:p w:rsidR="008C244E" w:rsidRDefault="00281BB1" w:rsidP="00387B04">
      <w:pPr>
        <w:numPr>
          <w:ilvl w:val="0"/>
          <w:numId w:val="93"/>
        </w:numPr>
        <w:jc w:val="both"/>
      </w:pPr>
      <w:r>
        <w:rPr>
          <w:rFonts w:ascii="Times New Roman" w:hAnsi="Times New Roman"/>
          <w:color w:val="000000"/>
        </w:rPr>
        <w:t>антифрод-контроль.</w:t>
      </w:r>
    </w:p>
    <w:p w:rsidR="008C244E" w:rsidRPr="00281BB1" w:rsidRDefault="00281BB1">
      <w:pPr>
        <w:spacing w:after="269"/>
        <w:jc w:val="both"/>
        <w:rPr>
          <w:lang w:val="ru-RU"/>
        </w:rPr>
      </w:pPr>
      <w:r w:rsidRPr="00281BB1">
        <w:rPr>
          <w:rFonts w:ascii="Times New Roman" w:hAnsi="Times New Roman"/>
          <w:color w:val="000000"/>
          <w:lang w:val="ru-RU"/>
        </w:rPr>
        <w:t>В случае неуспешного прохождения проверок РОРД направляет в адрес ФП, обслуживающего Клиента ФЛ-плательщика,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w:t>
      </w:r>
    </w:p>
    <w:p w:rsidR="008C244E" w:rsidRPr="00281BB1" w:rsidRDefault="00281BB1">
      <w:pPr>
        <w:spacing w:after="269"/>
        <w:jc w:val="both"/>
        <w:rPr>
          <w:lang w:val="ru-RU"/>
        </w:rPr>
      </w:pPr>
      <w:r w:rsidRPr="00281BB1">
        <w:rPr>
          <w:rFonts w:ascii="Times New Roman" w:hAnsi="Times New Roman"/>
          <w:color w:val="000000"/>
          <w:lang w:val="ru-RU"/>
        </w:rPr>
        <w:t>4. ФП после получения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Клиента ФЛ-плательщика о невозможности исполнения Запроса.</w:t>
      </w:r>
    </w:p>
    <w:p w:rsidR="008C244E" w:rsidRDefault="00281BB1">
      <w:pPr>
        <w:pStyle w:val="30"/>
      </w:pPr>
      <w:bookmarkStart w:id="224" w:name="_Toc192512357"/>
      <w:r>
        <w:lastRenderedPageBreak/>
        <w:t>Неуспешный сценарий обмена 2</w:t>
      </w:r>
      <w:bookmarkEnd w:id="224"/>
    </w:p>
    <w:p w:rsidR="008C244E" w:rsidRDefault="00281BB1">
      <w:r>
        <w:rPr>
          <w:noProof/>
          <w:lang w:val="ru-RU" w:eastAsia="ru-RU"/>
        </w:rPr>
        <w:drawing>
          <wp:inline distT="0" distB="0" distL="0" distR="0">
            <wp:extent cx="6217920" cy="5493502"/>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
                    <pic:cNvPicPr/>
                  </pic:nvPicPr>
                  <pic:blipFill>
                    <a:blip r:embed="rId53"/>
                    <a:stretch>
                      <a:fillRect/>
                    </a:stretch>
                  </pic:blipFill>
                  <pic:spPr>
                    <a:xfrm>
                      <a:off x="0" y="0"/>
                      <a:ext cx="6217920" cy="5493502"/>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Неуспешный процесс перевода средств между СЦР клиентов ФЛ. По результатам контроля операции по ПОД/ФТ (онлайн-контроль) ФП выявил риски/потенциальные риски.</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94"/>
        </w:numPr>
        <w:jc w:val="both"/>
        <w:rPr>
          <w:lang w:val="ru-RU"/>
        </w:rPr>
      </w:pPr>
      <w:r w:rsidRPr="00281BB1">
        <w:rPr>
          <w:rFonts w:ascii="Times New Roman" w:hAnsi="Times New Roman"/>
          <w:color w:val="000000"/>
          <w:lang w:val="ru-RU"/>
        </w:rPr>
        <w:t xml:space="preserve">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CPossibilityRequest</w:t>
      </w:r>
      <w:r w:rsidRPr="00281BB1">
        <w:rPr>
          <w:rFonts w:ascii="Times New Roman" w:hAnsi="Times New Roman"/>
          <w:color w:val="000000"/>
          <w:lang w:val="ru-RU"/>
        </w:rPr>
        <w:t xml:space="preserve">); </w:t>
      </w:r>
    </w:p>
    <w:p w:rsidR="008C244E" w:rsidRPr="00281BB1" w:rsidRDefault="00281BB1" w:rsidP="00387B04">
      <w:pPr>
        <w:numPr>
          <w:ilvl w:val="0"/>
          <w:numId w:val="94"/>
        </w:numPr>
        <w:jc w:val="both"/>
        <w:rPr>
          <w:lang w:val="ru-RU"/>
        </w:rPr>
      </w:pPr>
      <w:r w:rsidRPr="00281BB1">
        <w:rPr>
          <w:rFonts w:ascii="Times New Roman" w:hAnsi="Times New Roman"/>
          <w:color w:val="000000"/>
          <w:lang w:val="ru-RU"/>
        </w:rPr>
        <w:t xml:space="preserve">Ответ на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CPossibilityResponse</w:t>
      </w:r>
      <w:r w:rsidRPr="00281BB1">
        <w:rPr>
          <w:rFonts w:ascii="Times New Roman" w:hAnsi="Times New Roman"/>
          <w:color w:val="000000"/>
          <w:lang w:val="ru-RU"/>
        </w:rPr>
        <w:t>);</w:t>
      </w:r>
    </w:p>
    <w:p w:rsidR="008C244E" w:rsidRPr="00281BB1" w:rsidRDefault="00281BB1" w:rsidP="00387B04">
      <w:pPr>
        <w:numPr>
          <w:ilvl w:val="0"/>
          <w:numId w:val="94"/>
        </w:numPr>
        <w:jc w:val="both"/>
        <w:rPr>
          <w:lang w:val="ru-RU"/>
        </w:rPr>
      </w:pPr>
      <w:r w:rsidRPr="00281BB1">
        <w:rPr>
          <w:rFonts w:ascii="Times New Roman" w:hAnsi="Times New Roman"/>
          <w:color w:val="000000"/>
          <w:lang w:val="ru-RU"/>
        </w:rPr>
        <w:t>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w:t>
      </w:r>
    </w:p>
    <w:p w:rsidR="008C244E" w:rsidRPr="00281BB1" w:rsidRDefault="00281BB1" w:rsidP="00387B04">
      <w:pPr>
        <w:numPr>
          <w:ilvl w:val="0"/>
          <w:numId w:val="94"/>
        </w:numPr>
        <w:jc w:val="both"/>
        <w:rPr>
          <w:lang w:val="ru-RU"/>
        </w:rPr>
      </w:pPr>
      <w:r w:rsidRPr="00281BB1">
        <w:rPr>
          <w:rFonts w:ascii="Times New Roman" w:hAnsi="Times New Roman"/>
          <w:color w:val="000000"/>
          <w:lang w:val="ru-RU"/>
        </w:rPr>
        <w:t>Распоряжение Клиента на перевод ЦР (С2С) (</w:t>
      </w:r>
      <w:r>
        <w:rPr>
          <w:rFonts w:ascii="Times New Roman" w:hAnsi="Times New Roman"/>
          <w:color w:val="000000"/>
        </w:rPr>
        <w:t>cbdc</w:t>
      </w:r>
      <w:r w:rsidRPr="00281BB1">
        <w:rPr>
          <w:rFonts w:ascii="Times New Roman" w:hAnsi="Times New Roman"/>
          <w:color w:val="000000"/>
          <w:lang w:val="ru-RU"/>
        </w:rPr>
        <w:t xml:space="preserve">.003 </w:t>
      </w:r>
      <w:r>
        <w:rPr>
          <w:rFonts w:ascii="Times New Roman" w:hAnsi="Times New Roman"/>
          <w:color w:val="000000"/>
        </w:rPr>
        <w:t>CustomerDCTransferC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lastRenderedPageBreak/>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Намерение Клиента-ФЛ по переводу ЦР с СЦР Клиента-ФЛ-плательщика на СЦР Клиента-ФЛ-получателя по идентификатору (номеру телефона) или идентификатору СЦР или номеру СЦР Клиента-получателя.</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 xml:space="preserve">1. Клиент-ФЛ направляет в адрес ФП ЭС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CPossibilityRequest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 xml:space="preserve">2. ФП проводит входной контроль ЭС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CPossibilityRequest</w:t>
      </w:r>
      <w:r w:rsidRPr="00281BB1">
        <w:rPr>
          <w:rFonts w:ascii="Times New Roman" w:hAnsi="Times New Roman"/>
          <w:color w:val="000000"/>
          <w:lang w:val="ru-RU"/>
        </w:rPr>
        <w:t xml:space="preserve">) и в случае успешного прохождения контроля, перенаправляет ЭС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CPossibilityRequest</w:t>
      </w:r>
      <w:r w:rsidRPr="00281BB1">
        <w:rPr>
          <w:rFonts w:ascii="Times New Roman" w:hAnsi="Times New Roman"/>
          <w:color w:val="000000"/>
          <w:lang w:val="ru-RU"/>
        </w:rPr>
        <w:t>) в РОРД.</w:t>
      </w:r>
    </w:p>
    <w:p w:rsidR="008C244E" w:rsidRPr="00281BB1" w:rsidRDefault="00281BB1">
      <w:pPr>
        <w:spacing w:after="269"/>
        <w:jc w:val="both"/>
        <w:rPr>
          <w:lang w:val="ru-RU"/>
        </w:rPr>
      </w:pPr>
      <w:r w:rsidRPr="00281BB1">
        <w:rPr>
          <w:rFonts w:ascii="Times New Roman" w:hAnsi="Times New Roman"/>
          <w:color w:val="000000"/>
          <w:lang w:val="ru-RU"/>
        </w:rPr>
        <w:t>3. РОРД при получении запроса проводит входной контроль и следующие проверки для определения возможности перевода:</w:t>
      </w:r>
    </w:p>
    <w:p w:rsidR="008C244E" w:rsidRPr="00281BB1" w:rsidRDefault="00281BB1" w:rsidP="00387B04">
      <w:pPr>
        <w:numPr>
          <w:ilvl w:val="0"/>
          <w:numId w:val="95"/>
        </w:numPr>
        <w:jc w:val="both"/>
        <w:rPr>
          <w:lang w:val="ru-RU"/>
        </w:rPr>
      </w:pPr>
      <w:r w:rsidRPr="00281BB1">
        <w:rPr>
          <w:rFonts w:ascii="Times New Roman" w:hAnsi="Times New Roman"/>
          <w:color w:val="000000"/>
          <w:lang w:val="ru-RU"/>
        </w:rPr>
        <w:t>контроль соответствия роли составителя запроса типу совершаемой операции;</w:t>
      </w:r>
    </w:p>
    <w:p w:rsidR="008C244E" w:rsidRPr="00281BB1" w:rsidRDefault="00281BB1" w:rsidP="00387B04">
      <w:pPr>
        <w:numPr>
          <w:ilvl w:val="0"/>
          <w:numId w:val="95"/>
        </w:numPr>
        <w:jc w:val="both"/>
        <w:rPr>
          <w:lang w:val="ru-RU"/>
        </w:rPr>
      </w:pPr>
      <w:r w:rsidRPr="00281BB1">
        <w:rPr>
          <w:rFonts w:ascii="Times New Roman" w:hAnsi="Times New Roman"/>
          <w:color w:val="000000"/>
          <w:lang w:val="ru-RU"/>
        </w:rPr>
        <w:t>контроль наличия Клиента ФЛ-получателя в реестре Клиентов в соответствии с переданным идентификатором;</w:t>
      </w:r>
    </w:p>
    <w:p w:rsidR="008C244E" w:rsidRPr="00281BB1" w:rsidRDefault="00281BB1" w:rsidP="00387B04">
      <w:pPr>
        <w:numPr>
          <w:ilvl w:val="0"/>
          <w:numId w:val="95"/>
        </w:numPr>
        <w:jc w:val="both"/>
        <w:rPr>
          <w:lang w:val="ru-RU"/>
        </w:rPr>
      </w:pPr>
      <w:r w:rsidRPr="00281BB1">
        <w:rPr>
          <w:rFonts w:ascii="Times New Roman" w:hAnsi="Times New Roman"/>
          <w:color w:val="000000"/>
          <w:lang w:val="ru-RU"/>
        </w:rPr>
        <w:t>контроль наличия и текущего статуса СЦР Клиента ФЛ-плательщика и Клиента ФЛ-получателя;</w:t>
      </w:r>
    </w:p>
    <w:p w:rsidR="008C244E" w:rsidRPr="00281BB1" w:rsidRDefault="00281BB1" w:rsidP="00387B04">
      <w:pPr>
        <w:numPr>
          <w:ilvl w:val="0"/>
          <w:numId w:val="95"/>
        </w:numPr>
        <w:jc w:val="both"/>
        <w:rPr>
          <w:lang w:val="ru-RU"/>
        </w:rPr>
      </w:pPr>
      <w:r w:rsidRPr="00281BB1">
        <w:rPr>
          <w:rFonts w:ascii="Times New Roman" w:hAnsi="Times New Roman"/>
          <w:color w:val="000000"/>
          <w:lang w:val="ru-RU"/>
        </w:rPr>
        <w:t>контроль на несовпадение СЦР Клиента ФЛ-плательщика и СЦР Клиента ФЛ-получателя;</w:t>
      </w:r>
    </w:p>
    <w:p w:rsidR="008C244E" w:rsidRDefault="00281BB1" w:rsidP="00387B04">
      <w:pPr>
        <w:numPr>
          <w:ilvl w:val="0"/>
          <w:numId w:val="95"/>
        </w:numPr>
        <w:jc w:val="both"/>
      </w:pPr>
      <w:r>
        <w:rPr>
          <w:rFonts w:ascii="Times New Roman" w:hAnsi="Times New Roman"/>
          <w:color w:val="000000"/>
        </w:rPr>
        <w:t>антифрод-контроль.</w:t>
      </w:r>
    </w:p>
    <w:p w:rsidR="008C244E" w:rsidRDefault="00281BB1">
      <w:pPr>
        <w:spacing w:after="269"/>
        <w:jc w:val="both"/>
      </w:pPr>
      <w:r w:rsidRPr="00281BB1">
        <w:rPr>
          <w:rFonts w:ascii="Times New Roman" w:hAnsi="Times New Roman"/>
          <w:color w:val="000000"/>
          <w:lang w:val="ru-RU"/>
        </w:rPr>
        <w:t>4. В случае успешного прохождения проверок РОРД на основе данных, полученных в запросе, формирует эталон ЭС "Распоряжение Клиента на перевод ЦР (С2С)" (</w:t>
      </w:r>
      <w:r>
        <w:rPr>
          <w:rFonts w:ascii="Times New Roman" w:hAnsi="Times New Roman"/>
          <w:color w:val="000000"/>
        </w:rPr>
        <w:t>cbdc</w:t>
      </w:r>
      <w:r w:rsidRPr="00281BB1">
        <w:rPr>
          <w:rFonts w:ascii="Times New Roman" w:hAnsi="Times New Roman"/>
          <w:color w:val="000000"/>
          <w:lang w:val="ru-RU"/>
        </w:rPr>
        <w:t xml:space="preserve">.003 </w:t>
      </w:r>
      <w:r>
        <w:rPr>
          <w:rFonts w:ascii="Times New Roman" w:hAnsi="Times New Roman"/>
          <w:color w:val="000000"/>
        </w:rPr>
        <w:t>CustomerDCTransferC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xml:space="preserve">), в состав которого входит эталон транзакционного сообщения РР, инкапсулирует его в формируемые ЭС "Ответ на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CPossibilityResponse</w:t>
      </w:r>
      <w:r w:rsidRPr="00281BB1">
        <w:rPr>
          <w:rFonts w:ascii="Times New Roman" w:hAnsi="Times New Roman"/>
          <w:color w:val="000000"/>
          <w:lang w:val="ru-RU"/>
        </w:rPr>
        <w:t>) и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xml:space="preserve">). </w:t>
      </w:r>
      <w:r>
        <w:rPr>
          <w:rFonts w:ascii="Times New Roman" w:hAnsi="Times New Roman"/>
          <w:color w:val="000000"/>
        </w:rPr>
        <w:t>РОРД направляет в адрес ФП:</w:t>
      </w:r>
    </w:p>
    <w:p w:rsidR="008C244E" w:rsidRDefault="00281BB1" w:rsidP="00387B04">
      <w:pPr>
        <w:numPr>
          <w:ilvl w:val="0"/>
          <w:numId w:val="96"/>
        </w:numPr>
        <w:jc w:val="both"/>
      </w:pPr>
      <w:r w:rsidRPr="00281BB1">
        <w:rPr>
          <w:rFonts w:ascii="Times New Roman" w:hAnsi="Times New Roman"/>
          <w:color w:val="000000"/>
          <w:lang w:val="ru-RU"/>
        </w:rPr>
        <w:t xml:space="preserve"> ЭС "Ответ на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CPossibilityResponse</w:t>
      </w:r>
      <w:r w:rsidRPr="00281BB1">
        <w:rPr>
          <w:rFonts w:ascii="Times New Roman" w:hAnsi="Times New Roman"/>
          <w:color w:val="000000"/>
          <w:lang w:val="ru-RU"/>
        </w:rPr>
        <w:t xml:space="preserve">) для подтверждения перевода ФЛ-плательщиком. С момента направления ответа время ожидания на стороне РОРД распоряжения, сформированного на основе переданного в ответе эталона и подписанного Клиентом, определяется настраиваемым параметром в ПлЦР (по умолчанию </w:t>
      </w:r>
      <w:r>
        <w:rPr>
          <w:rFonts w:ascii="Times New Roman" w:hAnsi="Times New Roman"/>
          <w:color w:val="000000"/>
        </w:rPr>
        <w:t>= 900 сек.);</w:t>
      </w:r>
    </w:p>
    <w:p w:rsidR="008C244E" w:rsidRPr="00281BB1" w:rsidRDefault="00281BB1" w:rsidP="00387B04">
      <w:pPr>
        <w:numPr>
          <w:ilvl w:val="0"/>
          <w:numId w:val="96"/>
        </w:numPr>
        <w:jc w:val="both"/>
        <w:rPr>
          <w:lang w:val="ru-RU"/>
        </w:rPr>
      </w:pPr>
      <w:r w:rsidRPr="00281BB1">
        <w:rPr>
          <w:rFonts w:ascii="Times New Roman" w:hAnsi="Times New Roman"/>
          <w:color w:val="000000"/>
          <w:lang w:val="ru-RU"/>
        </w:rPr>
        <w:t>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xml:space="preserve">), в состав которого входят дополнительные атрибуты получателя </w:t>
      </w:r>
      <w:r w:rsidRPr="00281BB1">
        <w:rPr>
          <w:rFonts w:ascii="Times New Roman" w:hAnsi="Times New Roman"/>
          <w:color w:val="000000"/>
          <w:lang w:val="ru-RU"/>
        </w:rPr>
        <w:lastRenderedPageBreak/>
        <w:t xml:space="preserve">перевода ЦР, необходимые ФП для проведения контроля по ПОД/ФТ (онлайн-контроль). </w:t>
      </w:r>
    </w:p>
    <w:p w:rsidR="008C244E" w:rsidRPr="00281BB1" w:rsidRDefault="00281BB1">
      <w:pPr>
        <w:spacing w:after="269"/>
        <w:jc w:val="both"/>
        <w:rPr>
          <w:lang w:val="ru-RU"/>
        </w:rPr>
      </w:pPr>
      <w:r w:rsidRPr="00281BB1">
        <w:rPr>
          <w:rFonts w:ascii="Times New Roman" w:hAnsi="Times New Roman"/>
          <w:color w:val="000000"/>
          <w:lang w:val="ru-RU"/>
        </w:rPr>
        <w:t xml:space="preserve">ЭС "Ответ на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CPossibilityResponse</w:t>
      </w:r>
      <w:r w:rsidRPr="00281BB1">
        <w:rPr>
          <w:rFonts w:ascii="Times New Roman" w:hAnsi="Times New Roman"/>
          <w:color w:val="000000"/>
          <w:lang w:val="ru-RU"/>
        </w:rPr>
        <w:t>) и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xml:space="preserve">) направляются в адрес ФП независимо друг от друга и могут поступить к ФП в произвольном порядке. Порядок действий при неполучении одного из сообщений будет приведен в документе «Требования операционно-технологического взаимодейтсвия на платформе цифрового рубля". </w:t>
      </w:r>
    </w:p>
    <w:p w:rsidR="008C244E" w:rsidRPr="00281BB1" w:rsidRDefault="00281BB1">
      <w:pPr>
        <w:spacing w:after="269"/>
        <w:jc w:val="both"/>
        <w:rPr>
          <w:lang w:val="ru-RU"/>
        </w:rPr>
      </w:pPr>
      <w:r w:rsidRPr="00281BB1">
        <w:rPr>
          <w:rFonts w:ascii="Times New Roman" w:hAnsi="Times New Roman"/>
          <w:color w:val="000000"/>
          <w:lang w:val="ru-RU"/>
        </w:rPr>
        <w:t>5. По мере поступления ЭС ФП проводит входной контроль и, в случае успешного прохождения контроля:</w:t>
      </w:r>
    </w:p>
    <w:p w:rsidR="008C244E" w:rsidRPr="00281BB1" w:rsidRDefault="00281BB1" w:rsidP="00387B04">
      <w:pPr>
        <w:numPr>
          <w:ilvl w:val="0"/>
          <w:numId w:val="97"/>
        </w:numPr>
        <w:jc w:val="both"/>
        <w:rPr>
          <w:lang w:val="ru-RU"/>
        </w:rPr>
      </w:pPr>
      <w:r w:rsidRPr="00281BB1">
        <w:rPr>
          <w:rFonts w:ascii="Times New Roman" w:hAnsi="Times New Roman"/>
          <w:color w:val="000000"/>
          <w:lang w:val="ru-RU"/>
        </w:rPr>
        <w:t xml:space="preserve">перенаправляет ЭС "Ответ на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CPossibilityResponse</w:t>
      </w:r>
      <w:r w:rsidRPr="00281BB1">
        <w:rPr>
          <w:rFonts w:ascii="Times New Roman" w:hAnsi="Times New Roman"/>
          <w:color w:val="000000"/>
          <w:lang w:val="ru-RU"/>
        </w:rPr>
        <w:t xml:space="preserve">) Клиенту-ФЛ-плательщику или </w:t>
      </w:r>
    </w:p>
    <w:p w:rsidR="008C244E" w:rsidRPr="00281BB1" w:rsidRDefault="00281BB1" w:rsidP="00387B04">
      <w:pPr>
        <w:numPr>
          <w:ilvl w:val="0"/>
          <w:numId w:val="97"/>
        </w:numPr>
        <w:jc w:val="both"/>
        <w:rPr>
          <w:lang w:val="ru-RU"/>
        </w:rPr>
      </w:pPr>
      <w:r w:rsidRPr="00281BB1">
        <w:rPr>
          <w:rFonts w:ascii="Times New Roman" w:hAnsi="Times New Roman"/>
          <w:color w:val="000000"/>
          <w:lang w:val="ru-RU"/>
        </w:rPr>
        <w:t>получает из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дополнительные реквизиты для проведения процедур контроля по ПОД/ФТ (онлайн-контроль) операции.</w:t>
      </w:r>
    </w:p>
    <w:p w:rsidR="008C244E" w:rsidRPr="00281BB1" w:rsidRDefault="00281BB1">
      <w:pPr>
        <w:spacing w:after="269"/>
        <w:jc w:val="both"/>
        <w:rPr>
          <w:lang w:val="ru-RU"/>
        </w:rPr>
      </w:pPr>
      <w:r w:rsidRPr="00281BB1">
        <w:rPr>
          <w:rFonts w:ascii="Times New Roman" w:hAnsi="Times New Roman"/>
          <w:color w:val="000000"/>
          <w:lang w:val="ru-RU"/>
        </w:rPr>
        <w:t>6. Клиент-ФЛ-плательщик посредством Приложения Клиента проводит входной контроль, после успешного проведения которого разбирает ЭС, получает из него эталон ЭС "Распоряжение Клиента на перевод ЦР (С2С)" (</w:t>
      </w:r>
      <w:r>
        <w:rPr>
          <w:rFonts w:ascii="Times New Roman" w:hAnsi="Times New Roman"/>
          <w:color w:val="000000"/>
        </w:rPr>
        <w:t>cbdc</w:t>
      </w:r>
      <w:r w:rsidRPr="00281BB1">
        <w:rPr>
          <w:rFonts w:ascii="Times New Roman" w:hAnsi="Times New Roman"/>
          <w:color w:val="000000"/>
          <w:lang w:val="ru-RU"/>
        </w:rPr>
        <w:t xml:space="preserve">.003 </w:t>
      </w:r>
      <w:r>
        <w:rPr>
          <w:rFonts w:ascii="Times New Roman" w:hAnsi="Times New Roman"/>
          <w:color w:val="000000"/>
        </w:rPr>
        <w:t>CustomerDCTransferC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в состав которого входит эталон транзакционного сообщения РР. Клиент-ФЛ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Клиент-ФЛ направляет в адрес ФП ЭС "Распоряжение Клиента на перевод ЦР (С2С)" (</w:t>
      </w:r>
      <w:r>
        <w:rPr>
          <w:rFonts w:ascii="Times New Roman" w:hAnsi="Times New Roman"/>
          <w:color w:val="000000"/>
        </w:rPr>
        <w:t>cbdc</w:t>
      </w:r>
      <w:r w:rsidRPr="00281BB1">
        <w:rPr>
          <w:rFonts w:ascii="Times New Roman" w:hAnsi="Times New Roman"/>
          <w:color w:val="000000"/>
          <w:lang w:val="ru-RU"/>
        </w:rPr>
        <w:t xml:space="preserve">.003 </w:t>
      </w:r>
      <w:r>
        <w:rPr>
          <w:rFonts w:ascii="Times New Roman" w:hAnsi="Times New Roman"/>
          <w:color w:val="000000"/>
        </w:rPr>
        <w:t>CustomerDCTransferC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7.При получении ЭС "Распоряжение Клиента на перевод ЦР (С2С)" (</w:t>
      </w:r>
      <w:r>
        <w:rPr>
          <w:rFonts w:ascii="Times New Roman" w:hAnsi="Times New Roman"/>
          <w:color w:val="000000"/>
        </w:rPr>
        <w:t>cbdc</w:t>
      </w:r>
      <w:r w:rsidRPr="00281BB1">
        <w:rPr>
          <w:rFonts w:ascii="Times New Roman" w:hAnsi="Times New Roman"/>
          <w:color w:val="000000"/>
          <w:lang w:val="ru-RU"/>
        </w:rPr>
        <w:t xml:space="preserve">.003 </w:t>
      </w:r>
      <w:r>
        <w:rPr>
          <w:rFonts w:ascii="Times New Roman" w:hAnsi="Times New Roman"/>
          <w:color w:val="000000"/>
        </w:rPr>
        <w:t>CustomerDCTransferC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ФП проводит входной контроль ЭС. Если при проведении процедур контроля по ПОД/ФТ (онлайн-контроль) ФП выявил риски и операция не может быть выполнена, или выявил потенциальные риски и операция должна быть направлена на ручной контроль, ФП выполняет процесс "Извещение об отказе или приостановлении операции Клиента". При этом в каждом сообщении, формируемом Финансовым посредником в рамках этого процесса должен быть присвоен новый идентификатор операции, указываемый в */</w:t>
      </w:r>
      <w:r>
        <w:rPr>
          <w:rFonts w:ascii="Times New Roman" w:hAnsi="Times New Roman"/>
          <w:color w:val="000000"/>
        </w:rPr>
        <w:t>MsgHdr</w:t>
      </w:r>
      <w:r w:rsidRPr="00281BB1">
        <w:rPr>
          <w:rFonts w:ascii="Times New Roman" w:hAnsi="Times New Roman"/>
          <w:color w:val="000000"/>
          <w:lang w:val="ru-RU"/>
        </w:rPr>
        <w:t>/</w:t>
      </w:r>
      <w:r>
        <w:rPr>
          <w:rFonts w:ascii="Times New Roman" w:hAnsi="Times New Roman"/>
          <w:color w:val="000000"/>
        </w:rPr>
        <w:t>OprId</w:t>
      </w:r>
      <w:r w:rsidRPr="00281BB1">
        <w:rPr>
          <w:rFonts w:ascii="Times New Roman" w:hAnsi="Times New Roman"/>
          <w:color w:val="000000"/>
          <w:lang w:val="ru-RU"/>
        </w:rPr>
        <w:t>.</w:t>
      </w:r>
    </w:p>
    <w:p w:rsidR="008C244E" w:rsidRPr="00281BB1" w:rsidRDefault="008C244E">
      <w:pPr>
        <w:spacing w:after="269"/>
        <w:jc w:val="both"/>
        <w:rPr>
          <w:lang w:val="ru-RU"/>
        </w:rPr>
      </w:pPr>
    </w:p>
    <w:p w:rsidR="008C244E" w:rsidRPr="00281BB1" w:rsidRDefault="008C244E">
      <w:pPr>
        <w:spacing w:after="269"/>
        <w:jc w:val="both"/>
        <w:rPr>
          <w:lang w:val="ru-RU"/>
        </w:rPr>
      </w:pPr>
    </w:p>
    <w:p w:rsidR="008C244E" w:rsidRPr="00281BB1" w:rsidRDefault="008C244E">
      <w:pPr>
        <w:spacing w:after="269"/>
        <w:jc w:val="both"/>
        <w:rPr>
          <w:lang w:val="ru-RU"/>
        </w:rPr>
      </w:pPr>
    </w:p>
    <w:p w:rsidR="008C244E" w:rsidRDefault="00281BB1">
      <w:pPr>
        <w:pStyle w:val="30"/>
      </w:pPr>
      <w:bookmarkStart w:id="225" w:name="_Toc192512358"/>
      <w:r>
        <w:lastRenderedPageBreak/>
        <w:t>Неуспешный сценарий обмена 3</w:t>
      </w:r>
      <w:bookmarkEnd w:id="225"/>
    </w:p>
    <w:p w:rsidR="008C244E" w:rsidRDefault="00281BB1">
      <w:r>
        <w:rPr>
          <w:noProof/>
          <w:lang w:val="ru-RU" w:eastAsia="ru-RU"/>
        </w:rPr>
        <w:drawing>
          <wp:inline distT="0" distB="0" distL="0" distR="0">
            <wp:extent cx="6217920" cy="5110872"/>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
                    <pic:cNvPicPr/>
                  </pic:nvPicPr>
                  <pic:blipFill>
                    <a:blip r:embed="rId54"/>
                    <a:stretch>
                      <a:fillRect/>
                    </a:stretch>
                  </pic:blipFill>
                  <pic:spPr>
                    <a:xfrm>
                      <a:off x="0" y="0"/>
                      <a:ext cx="6217920" cy="5110872"/>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Неуспешный процесс перевода средств между СЦР Клиентов ФЛ.</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98"/>
        </w:numPr>
        <w:jc w:val="both"/>
        <w:rPr>
          <w:lang w:val="ru-RU"/>
        </w:rPr>
      </w:pPr>
      <w:r w:rsidRPr="00281BB1">
        <w:rPr>
          <w:rFonts w:ascii="Times New Roman" w:hAnsi="Times New Roman"/>
          <w:color w:val="000000"/>
          <w:lang w:val="ru-RU"/>
        </w:rPr>
        <w:t>Распоряжение Клиента на перевод ЦР (С2С) (</w:t>
      </w:r>
      <w:r>
        <w:rPr>
          <w:rFonts w:ascii="Times New Roman" w:hAnsi="Times New Roman"/>
          <w:color w:val="000000"/>
        </w:rPr>
        <w:t>cbdc</w:t>
      </w:r>
      <w:r w:rsidRPr="00281BB1">
        <w:rPr>
          <w:rFonts w:ascii="Times New Roman" w:hAnsi="Times New Roman"/>
          <w:color w:val="000000"/>
          <w:lang w:val="ru-RU"/>
        </w:rPr>
        <w:t xml:space="preserve">.003 </w:t>
      </w:r>
      <w:r>
        <w:rPr>
          <w:rFonts w:ascii="Times New Roman" w:hAnsi="Times New Roman"/>
          <w:color w:val="000000"/>
        </w:rPr>
        <w:t>CustomerDCTransferC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w:t>
      </w:r>
    </w:p>
    <w:p w:rsidR="008C244E" w:rsidRDefault="00281BB1" w:rsidP="00387B04">
      <w:pPr>
        <w:numPr>
          <w:ilvl w:val="0"/>
          <w:numId w:val="98"/>
        </w:numPr>
        <w:jc w:val="both"/>
      </w:pPr>
      <w:r>
        <w:rPr>
          <w:rFonts w:ascii="Times New Roman" w:hAnsi="Times New Roman"/>
          <w:color w:val="000000"/>
        </w:rPr>
        <w:t>Результат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 xml:space="preserve">Клиент ФЛ-плательщик получил положительный ответ на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xml:space="preserve"> перевода ЦР в ЭС "Ответ на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CPossibilityResponse</w:t>
      </w:r>
      <w:r w:rsidRPr="00281BB1">
        <w:rPr>
          <w:rFonts w:ascii="Times New Roman" w:hAnsi="Times New Roman"/>
          <w:color w:val="000000"/>
          <w:lang w:val="ru-RU"/>
        </w:rPr>
        <w:t xml:space="preserve">). </w:t>
      </w:r>
    </w:p>
    <w:p w:rsidR="008C244E" w:rsidRPr="00281BB1" w:rsidRDefault="00281BB1">
      <w:pPr>
        <w:spacing w:after="269"/>
        <w:jc w:val="both"/>
        <w:rPr>
          <w:lang w:val="ru-RU"/>
        </w:rPr>
      </w:pPr>
      <w:r w:rsidRPr="00281BB1">
        <w:rPr>
          <w:rFonts w:ascii="Times New Roman" w:hAnsi="Times New Roman"/>
          <w:b/>
          <w:color w:val="000000"/>
          <w:lang w:val="ru-RU"/>
        </w:rPr>
        <w:lastRenderedPageBreak/>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1. Клиент ФЛ-плательщик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Клиент ФЛ-плательщик направляет в адрес ФП ЭС "Распоряжение Клиента на перевод ЦР (С2С)" (</w:t>
      </w:r>
      <w:r>
        <w:rPr>
          <w:rFonts w:ascii="Times New Roman" w:hAnsi="Times New Roman"/>
          <w:color w:val="000000"/>
        </w:rPr>
        <w:t>cbdc</w:t>
      </w:r>
      <w:r w:rsidRPr="00281BB1">
        <w:rPr>
          <w:rFonts w:ascii="Times New Roman" w:hAnsi="Times New Roman"/>
          <w:color w:val="000000"/>
          <w:lang w:val="ru-RU"/>
        </w:rPr>
        <w:t xml:space="preserve">.003 </w:t>
      </w:r>
      <w:r>
        <w:rPr>
          <w:rFonts w:ascii="Times New Roman" w:hAnsi="Times New Roman"/>
          <w:color w:val="000000"/>
        </w:rPr>
        <w:t>CustomerDCTransferC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2. ФП при получении ЭС "Распоряжение Клиента на перевод ЦР (С2С)" (</w:t>
      </w:r>
      <w:r>
        <w:rPr>
          <w:rFonts w:ascii="Times New Roman" w:hAnsi="Times New Roman"/>
          <w:color w:val="000000"/>
        </w:rPr>
        <w:t>cbdc</w:t>
      </w:r>
      <w:r w:rsidRPr="00281BB1">
        <w:rPr>
          <w:rFonts w:ascii="Times New Roman" w:hAnsi="Times New Roman"/>
          <w:color w:val="000000"/>
          <w:lang w:val="ru-RU"/>
        </w:rPr>
        <w:t xml:space="preserve">.003 </w:t>
      </w:r>
      <w:r>
        <w:rPr>
          <w:rFonts w:ascii="Times New Roman" w:hAnsi="Times New Roman"/>
          <w:color w:val="000000"/>
        </w:rPr>
        <w:t>CustomerDCTransferC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проводит входной контроль. Если при прохождении контроля по ПОД/ФТ (онлайн-контроль) по переводу риски не были выявлены, то ЭС "Распоряжение Клиента на перевод ЦР (С2С)" (</w:t>
      </w:r>
      <w:r>
        <w:rPr>
          <w:rFonts w:ascii="Times New Roman" w:hAnsi="Times New Roman"/>
          <w:color w:val="000000"/>
        </w:rPr>
        <w:t>cbdc</w:t>
      </w:r>
      <w:r w:rsidRPr="00281BB1">
        <w:rPr>
          <w:rFonts w:ascii="Times New Roman" w:hAnsi="Times New Roman"/>
          <w:color w:val="000000"/>
          <w:lang w:val="ru-RU"/>
        </w:rPr>
        <w:t xml:space="preserve">.003 </w:t>
      </w:r>
      <w:r>
        <w:rPr>
          <w:rFonts w:ascii="Times New Roman" w:hAnsi="Times New Roman"/>
          <w:color w:val="000000"/>
        </w:rPr>
        <w:t>CustomerDCTransferC</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перенаправляется в РОРД.</w:t>
      </w:r>
    </w:p>
    <w:p w:rsidR="008C244E" w:rsidRPr="00281BB1" w:rsidRDefault="00281BB1">
      <w:pPr>
        <w:spacing w:after="269"/>
        <w:jc w:val="both"/>
        <w:rPr>
          <w:lang w:val="ru-RU"/>
        </w:rPr>
      </w:pPr>
      <w:r w:rsidRPr="00281BB1">
        <w:rPr>
          <w:rFonts w:ascii="Times New Roman" w:hAnsi="Times New Roman"/>
          <w:color w:val="000000"/>
          <w:lang w:val="ru-RU"/>
        </w:rPr>
        <w:t xml:space="preserve">3. РОРД проводит входной контроль полученного распоряжения, после успешного завершения которого осуществляет </w:t>
      </w:r>
      <w:r w:rsidR="009F4FFF">
        <w:rPr>
          <w:rFonts w:ascii="Times New Roman" w:hAnsi="Times New Roman"/>
          <w:color w:val="000000"/>
          <w:lang w:val="ru-RU"/>
        </w:rPr>
        <w:t xml:space="preserve">следующие </w:t>
      </w:r>
      <w:r w:rsidRPr="00281BB1">
        <w:rPr>
          <w:rFonts w:ascii="Times New Roman" w:hAnsi="Times New Roman"/>
          <w:color w:val="000000"/>
          <w:lang w:val="ru-RU"/>
        </w:rPr>
        <w:t>контрол</w:t>
      </w:r>
      <w:r w:rsidR="009F4FFF">
        <w:rPr>
          <w:rFonts w:ascii="Times New Roman" w:hAnsi="Times New Roman"/>
          <w:color w:val="000000"/>
          <w:lang w:val="ru-RU"/>
        </w:rPr>
        <w:t>и</w:t>
      </w:r>
      <w:r w:rsidRPr="00281BB1">
        <w:rPr>
          <w:rFonts w:ascii="Times New Roman" w:hAnsi="Times New Roman"/>
          <w:color w:val="000000"/>
          <w:lang w:val="ru-RU"/>
        </w:rPr>
        <w:t>:</w:t>
      </w:r>
    </w:p>
    <w:p w:rsidR="008C244E" w:rsidRPr="00281BB1" w:rsidRDefault="00281BB1" w:rsidP="00387B04">
      <w:pPr>
        <w:numPr>
          <w:ilvl w:val="0"/>
          <w:numId w:val="99"/>
        </w:numPr>
        <w:jc w:val="both"/>
        <w:rPr>
          <w:lang w:val="ru-RU"/>
        </w:rPr>
      </w:pPr>
      <w:r w:rsidRPr="00281BB1">
        <w:rPr>
          <w:rFonts w:ascii="Times New Roman" w:hAnsi="Times New Roman"/>
          <w:color w:val="000000"/>
          <w:lang w:val="ru-RU"/>
        </w:rPr>
        <w:t>соответствие роли составителя запроса типу совершаемой операции;</w:t>
      </w:r>
    </w:p>
    <w:p w:rsidR="008C244E" w:rsidRPr="00281BB1" w:rsidRDefault="00281BB1" w:rsidP="00387B04">
      <w:pPr>
        <w:numPr>
          <w:ilvl w:val="0"/>
          <w:numId w:val="99"/>
        </w:numPr>
        <w:jc w:val="both"/>
        <w:rPr>
          <w:lang w:val="ru-RU"/>
        </w:rPr>
      </w:pPr>
      <w:r w:rsidRPr="00281BB1">
        <w:rPr>
          <w:rFonts w:ascii="Times New Roman" w:hAnsi="Times New Roman"/>
          <w:color w:val="000000"/>
          <w:lang w:val="ru-RU"/>
        </w:rPr>
        <w:t>наличие и текущий статус СЦР Клиента ФЛ-плательщика и Клиента ФЛ-получателя;</w:t>
      </w:r>
    </w:p>
    <w:p w:rsidR="008C244E" w:rsidRPr="00281BB1" w:rsidRDefault="00281BB1" w:rsidP="00387B04">
      <w:pPr>
        <w:numPr>
          <w:ilvl w:val="0"/>
          <w:numId w:val="99"/>
        </w:numPr>
        <w:jc w:val="both"/>
        <w:rPr>
          <w:lang w:val="ru-RU"/>
        </w:rPr>
      </w:pPr>
      <w:r w:rsidRPr="00281BB1">
        <w:rPr>
          <w:rFonts w:ascii="Times New Roman" w:hAnsi="Times New Roman"/>
          <w:color w:val="000000"/>
          <w:lang w:val="ru-RU"/>
        </w:rPr>
        <w:t>достаточность ЦР на СЦР ФЛ-плательщика;</w:t>
      </w:r>
    </w:p>
    <w:p w:rsidR="008C244E" w:rsidRPr="00281BB1" w:rsidRDefault="00281BB1" w:rsidP="00387B04">
      <w:pPr>
        <w:numPr>
          <w:ilvl w:val="0"/>
          <w:numId w:val="99"/>
        </w:numPr>
        <w:jc w:val="both"/>
        <w:rPr>
          <w:lang w:val="ru-RU"/>
        </w:rPr>
      </w:pPr>
      <w:r w:rsidRPr="00281BB1">
        <w:rPr>
          <w:rFonts w:ascii="Times New Roman" w:hAnsi="Times New Roman"/>
          <w:color w:val="000000"/>
          <w:lang w:val="ru-RU"/>
        </w:rPr>
        <w:t>непревышение установленных лимитов для данного типа операции (при наличии), в том числе по лимиту максимальной суммы остатка ЦР на СЦР получателя перевода;</w:t>
      </w:r>
    </w:p>
    <w:p w:rsidR="008C244E" w:rsidRPr="00281BB1" w:rsidRDefault="00281BB1" w:rsidP="00387B04">
      <w:pPr>
        <w:numPr>
          <w:ilvl w:val="0"/>
          <w:numId w:val="99"/>
        </w:numPr>
        <w:jc w:val="both"/>
        <w:rPr>
          <w:lang w:val="ru-RU"/>
        </w:rPr>
      </w:pPr>
      <w:r w:rsidRPr="00281BB1">
        <w:rPr>
          <w:rFonts w:ascii="Times New Roman" w:hAnsi="Times New Roman"/>
          <w:color w:val="000000"/>
          <w:lang w:val="ru-RU"/>
        </w:rPr>
        <w:t>контроль ограничений на операции по СЦР ФЛ-плательщика и СЦР ФЛ-получателя.</w:t>
      </w:r>
    </w:p>
    <w:p w:rsidR="008C244E" w:rsidRPr="00281BB1" w:rsidRDefault="00281BB1">
      <w:pPr>
        <w:spacing w:after="269"/>
        <w:jc w:val="both"/>
        <w:rPr>
          <w:lang w:val="ru-RU"/>
        </w:rPr>
      </w:pPr>
      <w:r w:rsidRPr="00281BB1">
        <w:rPr>
          <w:rFonts w:ascii="Times New Roman" w:hAnsi="Times New Roman"/>
          <w:color w:val="000000"/>
          <w:lang w:val="ru-RU"/>
        </w:rPr>
        <w:t>4. В случае неуспешного прохождения проверок РОРД формирует в адрес ФП, обслуживающего Клиента-плательщика,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 ФП после получения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Клиента-ФЛ-плательщика о невозможности исполнения распоряжения.</w:t>
      </w:r>
    </w:p>
    <w:p w:rsidR="008C244E" w:rsidRPr="00281BB1" w:rsidRDefault="00281BB1">
      <w:pPr>
        <w:spacing w:after="269"/>
        <w:jc w:val="both"/>
        <w:rPr>
          <w:lang w:val="ru-RU"/>
        </w:rPr>
      </w:pPr>
      <w:r w:rsidRPr="00281BB1">
        <w:rPr>
          <w:rFonts w:ascii="Times New Roman" w:hAnsi="Times New Roman"/>
          <w:color w:val="000000"/>
          <w:lang w:val="ru-RU"/>
        </w:rPr>
        <w:t>5. В случае успешного прохождения проверок РОРД делает попытку исполнить распоряжение. Если исполнить распоряжение не удается, РОРД формирует в адрес ФП, обслуживающего Клиента-плательщика,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 ФП после получения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Клиента ФЛ-плательщика о невозможности исполнения распоряжения.</w:t>
      </w:r>
    </w:p>
    <w:p w:rsidR="008C244E" w:rsidRDefault="00281BB1">
      <w:pPr>
        <w:pStyle w:val="21"/>
      </w:pPr>
      <w:bookmarkStart w:id="226" w:name="_Toc192512359"/>
      <w:r>
        <w:lastRenderedPageBreak/>
        <w:t>Перевод C2B</w:t>
      </w:r>
      <w:bookmarkEnd w:id="226"/>
    </w:p>
    <w:p w:rsidR="008C244E" w:rsidRDefault="00281BB1">
      <w:pPr>
        <w:pStyle w:val="30"/>
      </w:pPr>
      <w:bookmarkStart w:id="227" w:name="_Toc192512360"/>
      <w:r>
        <w:t>Область применения</w:t>
      </w:r>
      <w:bookmarkEnd w:id="227"/>
    </w:p>
    <w:p w:rsidR="008C244E" w:rsidRPr="00281BB1" w:rsidRDefault="00281BB1">
      <w:pPr>
        <w:spacing w:after="269"/>
        <w:rPr>
          <w:lang w:val="ru-RU"/>
        </w:rPr>
      </w:pPr>
      <w:r w:rsidRPr="00281BB1">
        <w:rPr>
          <w:rFonts w:ascii="Times New Roman" w:hAnsi="Times New Roman"/>
          <w:color w:val="000000"/>
          <w:lang w:val="ru-RU"/>
        </w:rPr>
        <w:t>Перевод с СЦР</w:t>
      </w:r>
      <w:r>
        <w:rPr>
          <w:rFonts w:ascii="Times New Roman" w:hAnsi="Times New Roman"/>
          <w:color w:val="000000"/>
        </w:rPr>
        <w:t> </w:t>
      </w:r>
      <w:r w:rsidRPr="00281BB1">
        <w:rPr>
          <w:rFonts w:ascii="Times New Roman" w:hAnsi="Times New Roman"/>
          <w:color w:val="000000"/>
          <w:lang w:val="ru-RU"/>
        </w:rPr>
        <w:t>Клиента-ФЛ (плательщика)</w:t>
      </w:r>
      <w:r>
        <w:rPr>
          <w:rFonts w:ascii="Times New Roman" w:hAnsi="Times New Roman"/>
          <w:color w:val="000000"/>
        </w:rPr>
        <w:t> </w:t>
      </w:r>
      <w:r w:rsidRPr="00281BB1">
        <w:rPr>
          <w:rFonts w:ascii="Times New Roman" w:hAnsi="Times New Roman"/>
          <w:color w:val="000000"/>
          <w:lang w:val="ru-RU"/>
        </w:rPr>
        <w:t xml:space="preserve"> на СЦР Клиента-ЮЛ</w:t>
      </w:r>
      <w:r>
        <w:rPr>
          <w:rFonts w:ascii="Times New Roman" w:hAnsi="Times New Roman"/>
          <w:color w:val="000000"/>
        </w:rPr>
        <w:t> </w:t>
      </w:r>
      <w:r w:rsidRPr="00281BB1">
        <w:rPr>
          <w:rFonts w:ascii="Times New Roman" w:hAnsi="Times New Roman"/>
          <w:color w:val="000000"/>
          <w:lang w:val="ru-RU"/>
        </w:rPr>
        <w:t xml:space="preserve">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w:t>
      </w:r>
      <w:r>
        <w:rPr>
          <w:rFonts w:ascii="Times New Roman" w:hAnsi="Times New Roman"/>
          <w:color w:val="000000"/>
        </w:rPr>
        <w:t> </w:t>
      </w:r>
      <w:r w:rsidRPr="00281BB1">
        <w:rPr>
          <w:rFonts w:ascii="Times New Roman" w:hAnsi="Times New Roman"/>
          <w:color w:val="000000"/>
          <w:lang w:val="ru-RU"/>
        </w:rPr>
        <w:t>с использованием статической,</w:t>
      </w:r>
      <w:r>
        <w:rPr>
          <w:rFonts w:ascii="Times New Roman" w:hAnsi="Times New Roman"/>
          <w:color w:val="000000"/>
        </w:rPr>
        <w:t>  </w:t>
      </w:r>
      <w:r w:rsidRPr="00281BB1">
        <w:rPr>
          <w:rFonts w:ascii="Times New Roman" w:hAnsi="Times New Roman"/>
          <w:color w:val="000000"/>
          <w:lang w:val="ru-RU"/>
        </w:rPr>
        <w:t>динамической или кассовой</w:t>
      </w:r>
      <w:r>
        <w:rPr>
          <w:rFonts w:ascii="Times New Roman" w:hAnsi="Times New Roman"/>
          <w:color w:val="000000"/>
        </w:rPr>
        <w:t> </w:t>
      </w:r>
      <w:r w:rsidRPr="00281BB1">
        <w:rPr>
          <w:rFonts w:ascii="Times New Roman" w:hAnsi="Times New Roman"/>
          <w:color w:val="000000"/>
          <w:lang w:val="ru-RU"/>
        </w:rPr>
        <w:t>платежной</w:t>
      </w:r>
      <w:r>
        <w:rPr>
          <w:rFonts w:ascii="Times New Roman" w:hAnsi="Times New Roman"/>
          <w:color w:val="000000"/>
        </w:rPr>
        <w:t> </w:t>
      </w:r>
      <w:r w:rsidRPr="00281BB1">
        <w:rPr>
          <w:rFonts w:ascii="Times New Roman" w:hAnsi="Times New Roman"/>
          <w:color w:val="000000"/>
          <w:lang w:val="ru-RU"/>
        </w:rPr>
        <w:t>ссылки.</w:t>
      </w:r>
    </w:p>
    <w:p w:rsidR="008C244E" w:rsidRDefault="00281BB1">
      <w:pPr>
        <w:pStyle w:val="30"/>
      </w:pPr>
      <w:bookmarkStart w:id="228" w:name="_Toc192512361"/>
      <w:r>
        <w:t>Основной сценарий обмена</w:t>
      </w:r>
      <w:bookmarkEnd w:id="228"/>
    </w:p>
    <w:p w:rsidR="008C244E" w:rsidRDefault="00281BB1">
      <w:r>
        <w:rPr>
          <w:noProof/>
          <w:lang w:val="ru-RU" w:eastAsia="ru-RU"/>
        </w:rPr>
        <w:drawing>
          <wp:inline distT="0" distB="0" distL="0" distR="0">
            <wp:extent cx="6217920" cy="4537188"/>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
                    <pic:cNvPicPr/>
                  </pic:nvPicPr>
                  <pic:blipFill>
                    <a:blip r:embed="rId55"/>
                    <a:stretch>
                      <a:fillRect/>
                    </a:stretch>
                  </pic:blipFill>
                  <pic:spPr>
                    <a:xfrm>
                      <a:off x="0" y="0"/>
                      <a:ext cx="6217920" cy="4537188"/>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Успешный процесс перевода средств С2В с использованием статической, динамической или кассовой платежной ссылки.</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100"/>
        </w:numPr>
        <w:jc w:val="both"/>
      </w:pPr>
      <w:r>
        <w:rPr>
          <w:rFonts w:ascii="Times New Roman" w:hAnsi="Times New Roman"/>
          <w:color w:val="000000"/>
        </w:rPr>
        <w:t xml:space="preserve">Запрос возможности C2B перевода ЦР (cbdc.012 C2BPossibilityRequest); </w:t>
      </w:r>
    </w:p>
    <w:p w:rsidR="008C244E" w:rsidRPr="00281BB1" w:rsidRDefault="00281BB1" w:rsidP="00387B04">
      <w:pPr>
        <w:numPr>
          <w:ilvl w:val="0"/>
          <w:numId w:val="100"/>
        </w:numPr>
        <w:jc w:val="both"/>
        <w:rPr>
          <w:lang w:val="ru-RU"/>
        </w:rPr>
      </w:pPr>
      <w:r w:rsidRPr="00281BB1">
        <w:rPr>
          <w:rFonts w:ascii="Times New Roman" w:hAnsi="Times New Roman"/>
          <w:color w:val="000000"/>
          <w:lang w:val="ru-RU"/>
        </w:rPr>
        <w:t xml:space="preserve">Ответ на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BPossibilityResponse</w:t>
      </w:r>
      <w:r w:rsidRPr="00281BB1">
        <w:rPr>
          <w:rFonts w:ascii="Times New Roman" w:hAnsi="Times New Roman"/>
          <w:color w:val="000000"/>
          <w:lang w:val="ru-RU"/>
        </w:rPr>
        <w:t>);</w:t>
      </w:r>
    </w:p>
    <w:p w:rsidR="008C244E" w:rsidRPr="00281BB1" w:rsidRDefault="00281BB1" w:rsidP="00387B04">
      <w:pPr>
        <w:numPr>
          <w:ilvl w:val="0"/>
          <w:numId w:val="100"/>
        </w:numPr>
        <w:jc w:val="both"/>
        <w:rPr>
          <w:lang w:val="ru-RU"/>
        </w:rPr>
      </w:pPr>
      <w:r w:rsidRPr="00281BB1">
        <w:rPr>
          <w:rFonts w:ascii="Times New Roman" w:hAnsi="Times New Roman"/>
          <w:color w:val="000000"/>
          <w:lang w:val="ru-RU"/>
        </w:rPr>
        <w:lastRenderedPageBreak/>
        <w:t>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w:t>
      </w:r>
    </w:p>
    <w:p w:rsidR="008C244E" w:rsidRPr="00281BB1" w:rsidRDefault="00281BB1" w:rsidP="00387B04">
      <w:pPr>
        <w:numPr>
          <w:ilvl w:val="0"/>
          <w:numId w:val="100"/>
        </w:numPr>
        <w:jc w:val="both"/>
        <w:rPr>
          <w:lang w:val="ru-RU"/>
        </w:rPr>
      </w:pPr>
      <w:r w:rsidRPr="00281BB1">
        <w:rPr>
          <w:rFonts w:ascii="Times New Roman" w:hAnsi="Times New Roman"/>
          <w:color w:val="000000"/>
          <w:lang w:val="ru-RU"/>
        </w:rPr>
        <w:t>Распоряжение Клиента на перевод ЦР (С2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.004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w:t>
      </w:r>
    </w:p>
    <w:p w:rsidR="008C244E" w:rsidRPr="00281BB1" w:rsidRDefault="00281BB1" w:rsidP="00387B04">
      <w:pPr>
        <w:numPr>
          <w:ilvl w:val="0"/>
          <w:numId w:val="100"/>
        </w:numPr>
        <w:jc w:val="both"/>
        <w:rPr>
          <w:lang w:val="ru-RU"/>
        </w:rPr>
      </w:pPr>
      <w:r w:rsidRPr="00281BB1">
        <w:rPr>
          <w:rFonts w:ascii="Times New Roman" w:hAnsi="Times New Roman"/>
          <w:color w:val="000000"/>
          <w:lang w:val="ru-RU"/>
        </w:rPr>
        <w:t>Извещение Клиента - плательщика об исполнении перевода ЦР (С2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BCustomerNotification</w:t>
      </w:r>
      <w:r w:rsidRPr="00281BB1">
        <w:rPr>
          <w:rFonts w:ascii="Times New Roman" w:hAnsi="Times New Roman"/>
          <w:color w:val="000000"/>
          <w:lang w:val="ru-RU"/>
        </w:rPr>
        <w:t>);</w:t>
      </w:r>
    </w:p>
    <w:p w:rsidR="008C244E" w:rsidRPr="00281BB1" w:rsidRDefault="00281BB1" w:rsidP="00387B04">
      <w:pPr>
        <w:numPr>
          <w:ilvl w:val="0"/>
          <w:numId w:val="100"/>
        </w:numPr>
        <w:jc w:val="both"/>
        <w:rPr>
          <w:lang w:val="ru-RU"/>
        </w:rPr>
      </w:pPr>
      <w:r w:rsidRPr="00281BB1">
        <w:rPr>
          <w:rFonts w:ascii="Times New Roman" w:hAnsi="Times New Roman"/>
          <w:color w:val="000000"/>
          <w:lang w:val="ru-RU"/>
        </w:rPr>
        <w:t>Дополнительная информация к уведомлению получателя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InfoRecipientNotification</w:t>
      </w:r>
      <w:r w:rsidRPr="00281BB1">
        <w:rPr>
          <w:rFonts w:ascii="Times New Roman" w:hAnsi="Times New Roman"/>
          <w:color w:val="000000"/>
          <w:lang w:val="ru-RU"/>
        </w:rPr>
        <w:t>);</w:t>
      </w:r>
    </w:p>
    <w:p w:rsidR="008C244E" w:rsidRPr="00281BB1" w:rsidRDefault="00281BB1" w:rsidP="00387B04">
      <w:pPr>
        <w:numPr>
          <w:ilvl w:val="0"/>
          <w:numId w:val="100"/>
        </w:numPr>
        <w:jc w:val="both"/>
        <w:rPr>
          <w:lang w:val="ru-RU"/>
        </w:rPr>
      </w:pPr>
      <w:r w:rsidRPr="00281BB1">
        <w:rPr>
          <w:rFonts w:ascii="Times New Roman" w:hAnsi="Times New Roman"/>
          <w:color w:val="000000"/>
          <w:lang w:val="ru-RU"/>
        </w:rPr>
        <w:t>Извещение Клиента - получателя об исполнении перевода ЦР (С2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BBusinessNotification</w:t>
      </w:r>
      <w:r w:rsidRPr="00281BB1">
        <w:rPr>
          <w:rFonts w:ascii="Times New Roman" w:hAnsi="Times New Roman"/>
          <w:color w:val="000000"/>
          <w:lang w:val="ru-RU"/>
        </w:rPr>
        <w:t>).</w:t>
      </w:r>
    </w:p>
    <w:p w:rsidR="007C3685" w:rsidRDefault="007C3685">
      <w:pPr>
        <w:spacing w:after="269"/>
        <w:jc w:val="both"/>
        <w:rPr>
          <w:rFonts w:ascii="Times New Roman" w:hAnsi="Times New Roman"/>
          <w:b/>
          <w:color w:val="000000"/>
          <w:lang w:val="ru-RU"/>
        </w:rPr>
      </w:pP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Клиенту-ФЛ необходимо осуществить перевод на СЦР Клиента-ЮЛ (С2В). Предусловием выполнения Операции перевода С2В с использованием статической динамической или кассовой платежной ссылки является успешная регистрация платежной ссылки в СУС.</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 xml:space="preserve">1. Клиент-ФЛ сканирует </w:t>
      </w:r>
      <w:r>
        <w:rPr>
          <w:rFonts w:ascii="Times New Roman" w:hAnsi="Times New Roman"/>
          <w:color w:val="000000"/>
        </w:rPr>
        <w:t>QR</w:t>
      </w:r>
      <w:r w:rsidRPr="00281BB1">
        <w:rPr>
          <w:rFonts w:ascii="Times New Roman" w:hAnsi="Times New Roman"/>
          <w:color w:val="000000"/>
          <w:lang w:val="ru-RU"/>
        </w:rPr>
        <w:t xml:space="preserve">/считывает </w:t>
      </w:r>
      <w:r>
        <w:rPr>
          <w:rFonts w:ascii="Times New Roman" w:hAnsi="Times New Roman"/>
          <w:color w:val="000000"/>
        </w:rPr>
        <w:t>NFC</w:t>
      </w:r>
      <w:r w:rsidRPr="00281BB1">
        <w:rPr>
          <w:rFonts w:ascii="Times New Roman" w:hAnsi="Times New Roman"/>
          <w:color w:val="000000"/>
          <w:lang w:val="ru-RU"/>
        </w:rPr>
        <w:t xml:space="preserve"> метку в Приложении Клиента или переходит по платежной ссылке в смартфоне/ПК (без использования Приложения Клиента). </w:t>
      </w:r>
    </w:p>
    <w:p w:rsidR="008C244E" w:rsidRPr="00281BB1" w:rsidRDefault="00281BB1">
      <w:pPr>
        <w:spacing w:after="269"/>
        <w:jc w:val="both"/>
        <w:rPr>
          <w:lang w:val="ru-RU"/>
        </w:rPr>
      </w:pPr>
      <w:r w:rsidRPr="00281BB1">
        <w:rPr>
          <w:rFonts w:ascii="Times New Roman" w:hAnsi="Times New Roman"/>
          <w:color w:val="000000"/>
          <w:lang w:val="ru-RU"/>
        </w:rPr>
        <w:t>2. ФП Клиента-ФЛ-плательщика формирует и направляет в СУС запрос реквизитов перевода, содержащий номер платежной ссылки для получения реквизитов перевода.</w:t>
      </w:r>
    </w:p>
    <w:p w:rsidR="008C244E" w:rsidRPr="00281BB1" w:rsidRDefault="00281BB1">
      <w:pPr>
        <w:spacing w:after="269"/>
        <w:jc w:val="both"/>
        <w:rPr>
          <w:lang w:val="ru-RU"/>
        </w:rPr>
      </w:pPr>
      <w:r w:rsidRPr="00281BB1">
        <w:rPr>
          <w:rFonts w:ascii="Times New Roman" w:hAnsi="Times New Roman"/>
          <w:color w:val="000000"/>
          <w:lang w:val="ru-RU"/>
        </w:rPr>
        <w:t xml:space="preserve">3. После получения реквизитов перевода от СУС, в Приложении Клиента -ФЛ плательщика отображаются реквизиты перевода. Клиент-ФЛ выбирает ЦР в качестве оплаты. Плательщик проверяет и подтверждает реквизиты перевода, при необходимости вводит сумму покупки. Направляет в адрес ФП ЭС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BPossibilityRequest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 xml:space="preserve">4. ФП Клиента-плательщика проводит входной контроль ЭС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BPossibilityRequest</w:t>
      </w:r>
      <w:r w:rsidRPr="00281BB1">
        <w:rPr>
          <w:rFonts w:ascii="Times New Roman" w:hAnsi="Times New Roman"/>
          <w:color w:val="000000"/>
          <w:lang w:val="ru-RU"/>
        </w:rPr>
        <w:t xml:space="preserve">), а также сверяет реквизиты перевода, полученные от СУС, с реквизитами, указанными в ЭС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BPossibilityRequest</w:t>
      </w:r>
      <w:r w:rsidRPr="00281BB1">
        <w:rPr>
          <w:rFonts w:ascii="Times New Roman" w:hAnsi="Times New Roman"/>
          <w:color w:val="000000"/>
          <w:lang w:val="ru-RU"/>
        </w:rPr>
        <w:t xml:space="preserve">). </w:t>
      </w:r>
    </w:p>
    <w:p w:rsidR="008C244E" w:rsidRPr="00281BB1" w:rsidRDefault="00281BB1">
      <w:pPr>
        <w:spacing w:after="269"/>
        <w:jc w:val="both"/>
        <w:rPr>
          <w:lang w:val="ru-RU"/>
        </w:rPr>
      </w:pPr>
      <w:r w:rsidRPr="00281BB1">
        <w:rPr>
          <w:rFonts w:ascii="Times New Roman" w:hAnsi="Times New Roman"/>
          <w:color w:val="000000"/>
          <w:lang w:val="ru-RU"/>
        </w:rPr>
        <w:t xml:space="preserve">5. В случае успешного прохождения проверок ФП-плательщика перенаправляет ЭС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BPossibilityRequest</w:t>
      </w:r>
      <w:r w:rsidRPr="00281BB1">
        <w:rPr>
          <w:rFonts w:ascii="Times New Roman" w:hAnsi="Times New Roman"/>
          <w:color w:val="000000"/>
          <w:lang w:val="ru-RU"/>
        </w:rPr>
        <w:t>) в РОРД.</w:t>
      </w:r>
    </w:p>
    <w:p w:rsidR="008C244E" w:rsidRPr="00281BB1" w:rsidRDefault="00281BB1">
      <w:pPr>
        <w:spacing w:after="269"/>
        <w:jc w:val="both"/>
        <w:rPr>
          <w:lang w:val="ru-RU"/>
        </w:rPr>
      </w:pPr>
      <w:r w:rsidRPr="00281BB1">
        <w:rPr>
          <w:rFonts w:ascii="Times New Roman" w:hAnsi="Times New Roman"/>
          <w:color w:val="000000"/>
          <w:lang w:val="ru-RU"/>
        </w:rPr>
        <w:t>6. РОРД при получении запроса проводит входной контроль и следующие проверки для определения возможности перевода:</w:t>
      </w:r>
    </w:p>
    <w:p w:rsidR="008C244E" w:rsidRPr="00281BB1" w:rsidRDefault="00281BB1" w:rsidP="00387B04">
      <w:pPr>
        <w:numPr>
          <w:ilvl w:val="0"/>
          <w:numId w:val="101"/>
        </w:numPr>
        <w:jc w:val="both"/>
        <w:rPr>
          <w:lang w:val="ru-RU"/>
        </w:rPr>
      </w:pPr>
      <w:r w:rsidRPr="00281BB1">
        <w:rPr>
          <w:rFonts w:ascii="Times New Roman" w:hAnsi="Times New Roman"/>
          <w:color w:val="000000"/>
          <w:lang w:val="ru-RU"/>
        </w:rPr>
        <w:lastRenderedPageBreak/>
        <w:t>контроль наличия Клиента-ЮЛ — получателя в реестре Клиентов;</w:t>
      </w:r>
    </w:p>
    <w:p w:rsidR="008C244E" w:rsidRPr="00281BB1" w:rsidRDefault="00281BB1" w:rsidP="00387B04">
      <w:pPr>
        <w:numPr>
          <w:ilvl w:val="0"/>
          <w:numId w:val="101"/>
        </w:numPr>
        <w:jc w:val="both"/>
        <w:rPr>
          <w:lang w:val="ru-RU"/>
        </w:rPr>
      </w:pPr>
      <w:r w:rsidRPr="00281BB1">
        <w:rPr>
          <w:rFonts w:ascii="Times New Roman" w:hAnsi="Times New Roman"/>
          <w:color w:val="000000"/>
          <w:lang w:val="ru-RU"/>
        </w:rPr>
        <w:t>контроль соответствия роли составителя запроса типу совершаемой операции;</w:t>
      </w:r>
    </w:p>
    <w:p w:rsidR="008C244E" w:rsidRPr="00281BB1" w:rsidRDefault="00281BB1" w:rsidP="00387B04">
      <w:pPr>
        <w:numPr>
          <w:ilvl w:val="0"/>
          <w:numId w:val="101"/>
        </w:numPr>
        <w:jc w:val="both"/>
        <w:rPr>
          <w:lang w:val="ru-RU"/>
        </w:rPr>
      </w:pPr>
      <w:r w:rsidRPr="00281BB1">
        <w:rPr>
          <w:rFonts w:ascii="Times New Roman" w:hAnsi="Times New Roman"/>
          <w:color w:val="000000"/>
          <w:lang w:val="ru-RU"/>
        </w:rPr>
        <w:t>контроль на несовпадение СЦР Клиента ФЛ-плательщика и СЦР Клиента ЮЛ-получателя;</w:t>
      </w:r>
    </w:p>
    <w:p w:rsidR="008C244E" w:rsidRPr="00281BB1" w:rsidRDefault="00281BB1" w:rsidP="00387B04">
      <w:pPr>
        <w:numPr>
          <w:ilvl w:val="0"/>
          <w:numId w:val="101"/>
        </w:numPr>
        <w:jc w:val="both"/>
        <w:rPr>
          <w:lang w:val="ru-RU"/>
        </w:rPr>
      </w:pPr>
      <w:r w:rsidRPr="00281BB1">
        <w:rPr>
          <w:rFonts w:ascii="Times New Roman" w:hAnsi="Times New Roman"/>
          <w:color w:val="000000"/>
          <w:lang w:val="ru-RU"/>
        </w:rPr>
        <w:t>контроль наличия и текущего статуса СЦР Клиента-ФЛ - плательщика и Клиента-ЮЛ - получателя;</w:t>
      </w:r>
    </w:p>
    <w:p w:rsidR="008C244E" w:rsidRDefault="00281BB1" w:rsidP="00387B04">
      <w:pPr>
        <w:numPr>
          <w:ilvl w:val="0"/>
          <w:numId w:val="101"/>
        </w:numPr>
        <w:jc w:val="both"/>
      </w:pPr>
      <w:r>
        <w:rPr>
          <w:rFonts w:ascii="Times New Roman" w:hAnsi="Times New Roman"/>
          <w:color w:val="000000"/>
        </w:rPr>
        <w:t>антифрод-контроль.</w:t>
      </w:r>
    </w:p>
    <w:p w:rsidR="008C244E" w:rsidRDefault="00281BB1">
      <w:pPr>
        <w:spacing w:after="269"/>
        <w:jc w:val="both"/>
      </w:pPr>
      <w:r w:rsidRPr="00281BB1">
        <w:rPr>
          <w:rFonts w:ascii="Times New Roman" w:hAnsi="Times New Roman"/>
          <w:color w:val="000000"/>
          <w:lang w:val="ru-RU"/>
        </w:rPr>
        <w:t>В случае успешного прохождения проверок РОРД на основе данных, полученных в запросе, формирует эталон ЭС "Распоряжение Клиента на перевод ЦР (С2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.004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в состав которого входит эталон транзакционного сообщения РР, инкапсулирует его в формируемое ЭС "Ответ на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BPossibilityResponse</w:t>
      </w:r>
      <w:r w:rsidRPr="00281BB1">
        <w:rPr>
          <w:rFonts w:ascii="Times New Roman" w:hAnsi="Times New Roman"/>
          <w:color w:val="000000"/>
          <w:lang w:val="ru-RU"/>
        </w:rPr>
        <w:t>) и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xml:space="preserve">). </w:t>
      </w:r>
      <w:r>
        <w:rPr>
          <w:rFonts w:ascii="Times New Roman" w:hAnsi="Times New Roman"/>
          <w:color w:val="000000"/>
        </w:rPr>
        <w:t>РОРД направляет в адрес ФП:</w:t>
      </w:r>
    </w:p>
    <w:p w:rsidR="008C244E" w:rsidRDefault="00281BB1" w:rsidP="00387B04">
      <w:pPr>
        <w:numPr>
          <w:ilvl w:val="0"/>
          <w:numId w:val="102"/>
        </w:numPr>
        <w:jc w:val="both"/>
      </w:pPr>
      <w:r w:rsidRPr="00281BB1">
        <w:rPr>
          <w:rFonts w:ascii="Times New Roman" w:hAnsi="Times New Roman"/>
          <w:color w:val="000000"/>
          <w:lang w:val="ru-RU"/>
        </w:rPr>
        <w:t xml:space="preserve">ЭС "Ответ на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BPossibilityResponse</w:t>
      </w:r>
      <w:r w:rsidRPr="00281BB1">
        <w:rPr>
          <w:rFonts w:ascii="Times New Roman" w:hAnsi="Times New Roman"/>
          <w:color w:val="000000"/>
          <w:lang w:val="ru-RU"/>
        </w:rPr>
        <w:t xml:space="preserve">) для подтверждения перевода Клиентом-ФЛ-плательщиком. С момента направления ответа время ожидания на стороне РОРД распоряжения, сформированного на основе переданного в ответе эталона и подписанного Клиентом-ФЛ, определяется настраиваемым параметром в ПлЦР (по умолчанию </w:t>
      </w:r>
      <w:r>
        <w:rPr>
          <w:rFonts w:ascii="Times New Roman" w:hAnsi="Times New Roman"/>
          <w:color w:val="000000"/>
        </w:rPr>
        <w:t>= 900 сек.);</w:t>
      </w:r>
    </w:p>
    <w:p w:rsidR="008C244E" w:rsidRPr="00281BB1" w:rsidRDefault="00281BB1" w:rsidP="00387B04">
      <w:pPr>
        <w:numPr>
          <w:ilvl w:val="0"/>
          <w:numId w:val="102"/>
        </w:numPr>
        <w:jc w:val="both"/>
        <w:rPr>
          <w:lang w:val="ru-RU"/>
        </w:rPr>
      </w:pPr>
      <w:r w:rsidRPr="00281BB1">
        <w:rPr>
          <w:rFonts w:ascii="Times New Roman" w:hAnsi="Times New Roman"/>
          <w:color w:val="000000"/>
          <w:lang w:val="ru-RU"/>
        </w:rPr>
        <w:t>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xml:space="preserve">), в состав которого входят дополнительные атрибуты получателя перевода ЦР, необходимые ФП для проведения контроля по ПОД/ФТ (онлайн-контроль). </w:t>
      </w:r>
    </w:p>
    <w:p w:rsidR="008C244E" w:rsidRPr="00281BB1" w:rsidRDefault="00281BB1">
      <w:pPr>
        <w:spacing w:after="269"/>
        <w:jc w:val="both"/>
        <w:rPr>
          <w:lang w:val="ru-RU"/>
        </w:rPr>
      </w:pPr>
      <w:r w:rsidRPr="00281BB1">
        <w:rPr>
          <w:rFonts w:ascii="Times New Roman" w:hAnsi="Times New Roman"/>
          <w:color w:val="000000"/>
          <w:lang w:val="ru-RU"/>
        </w:rPr>
        <w:t xml:space="preserve">ЭС "Ответ на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BPossibilityResponse</w:t>
      </w:r>
      <w:r w:rsidRPr="00281BB1">
        <w:rPr>
          <w:rFonts w:ascii="Times New Roman" w:hAnsi="Times New Roman"/>
          <w:color w:val="000000"/>
          <w:lang w:val="ru-RU"/>
        </w:rPr>
        <w:t>) и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направляются в адрес ФП независимо друг от друга и могут поступить к ФП в произвольном порядке. Порядок действий при неполучении одного из сообщений будет приведен в документе «Требования операционно-технологического взаимодействия на платформе цифрового рубля".</w:t>
      </w:r>
    </w:p>
    <w:p w:rsidR="008C244E" w:rsidRPr="00281BB1" w:rsidRDefault="00281BB1">
      <w:pPr>
        <w:spacing w:after="269"/>
        <w:jc w:val="both"/>
        <w:rPr>
          <w:lang w:val="ru-RU"/>
        </w:rPr>
      </w:pPr>
      <w:r w:rsidRPr="00281BB1">
        <w:rPr>
          <w:rFonts w:ascii="Times New Roman" w:hAnsi="Times New Roman"/>
          <w:color w:val="000000"/>
          <w:lang w:val="ru-RU"/>
        </w:rPr>
        <w:t>7. По мере поступления ЭС ФП проводит входной контроль и, в случае успешного прохождения контроля:</w:t>
      </w:r>
    </w:p>
    <w:p w:rsidR="008C244E" w:rsidRPr="00281BB1" w:rsidRDefault="00281BB1" w:rsidP="00387B04">
      <w:pPr>
        <w:numPr>
          <w:ilvl w:val="0"/>
          <w:numId w:val="103"/>
        </w:numPr>
        <w:jc w:val="both"/>
        <w:rPr>
          <w:lang w:val="ru-RU"/>
        </w:rPr>
      </w:pPr>
      <w:r w:rsidRPr="00281BB1">
        <w:rPr>
          <w:rFonts w:ascii="Times New Roman" w:hAnsi="Times New Roman"/>
          <w:color w:val="000000"/>
          <w:lang w:val="ru-RU"/>
        </w:rPr>
        <w:t xml:space="preserve">перенаправляет "Ответ на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BPossibilityResponse</w:t>
      </w:r>
      <w:r w:rsidRPr="00281BB1">
        <w:rPr>
          <w:rFonts w:ascii="Times New Roman" w:hAnsi="Times New Roman"/>
          <w:color w:val="000000"/>
          <w:lang w:val="ru-RU"/>
        </w:rPr>
        <w:t xml:space="preserve">) Клиенту-ФЛ-плательщику; </w:t>
      </w:r>
    </w:p>
    <w:p w:rsidR="008C244E" w:rsidRPr="00281BB1" w:rsidRDefault="00281BB1" w:rsidP="00387B04">
      <w:pPr>
        <w:numPr>
          <w:ilvl w:val="0"/>
          <w:numId w:val="103"/>
        </w:numPr>
        <w:jc w:val="both"/>
        <w:rPr>
          <w:lang w:val="ru-RU"/>
        </w:rPr>
      </w:pPr>
      <w:r w:rsidRPr="00281BB1">
        <w:rPr>
          <w:rFonts w:ascii="Times New Roman" w:hAnsi="Times New Roman"/>
          <w:color w:val="000000"/>
          <w:lang w:val="ru-RU"/>
        </w:rPr>
        <w:t>получает из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дополнительные реквизиты для проведения процедур контроля по ПОД/ФТ (онлайн-контроль) операции.</w:t>
      </w:r>
    </w:p>
    <w:p w:rsidR="008C244E" w:rsidRPr="00281BB1" w:rsidRDefault="00281BB1">
      <w:pPr>
        <w:spacing w:after="269"/>
        <w:jc w:val="both"/>
        <w:rPr>
          <w:lang w:val="ru-RU"/>
        </w:rPr>
      </w:pPr>
      <w:r w:rsidRPr="00281BB1">
        <w:rPr>
          <w:rFonts w:ascii="Times New Roman" w:hAnsi="Times New Roman"/>
          <w:color w:val="000000"/>
          <w:lang w:val="ru-RU"/>
        </w:rPr>
        <w:t xml:space="preserve">8. Клиент-ФЛ посредством Приложения Клиента проводит входной контроль, после успешного проведения которого разбирает ЭС, получает из него эталон ЭС "Распоряжение </w:t>
      </w:r>
      <w:r w:rsidRPr="00281BB1">
        <w:rPr>
          <w:rFonts w:ascii="Times New Roman" w:hAnsi="Times New Roman"/>
          <w:color w:val="000000"/>
          <w:lang w:val="ru-RU"/>
        </w:rPr>
        <w:lastRenderedPageBreak/>
        <w:t>Клиента на перевод ЦР (С2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.004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в состав которого входит эталон транзакционного сообщения РР. Клиент-ФЛ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Клиент-ФЛ направляет в адрес ФП ЭС "Распоряжение Клиента на перевод ЦР (С2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.004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9. ФП при получении ЭС "Распоряжение Клиента на перевод ЦР (С2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.004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проводит входной контроль. Если при прохождении контроля по ПОД/ФТ (онлайн-контроль) по переводу риски не были выявлены, то ЭС "Распоряжение Клиента на перевод ЦР (С2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.004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перенаправляется в РОРД.</w:t>
      </w:r>
    </w:p>
    <w:p w:rsidR="008C244E" w:rsidRPr="00281BB1" w:rsidRDefault="00281BB1">
      <w:pPr>
        <w:spacing w:after="269"/>
        <w:jc w:val="both"/>
        <w:rPr>
          <w:lang w:val="ru-RU"/>
        </w:rPr>
      </w:pPr>
      <w:r w:rsidRPr="00281BB1">
        <w:rPr>
          <w:rFonts w:ascii="Times New Roman" w:hAnsi="Times New Roman"/>
          <w:color w:val="000000"/>
          <w:lang w:val="ru-RU"/>
        </w:rPr>
        <w:t>10. РОРД проводит входной контроль полученного распоряжения и осуществляет контроль на:</w:t>
      </w:r>
    </w:p>
    <w:p w:rsidR="008C244E" w:rsidRPr="00281BB1" w:rsidRDefault="00281BB1" w:rsidP="00387B04">
      <w:pPr>
        <w:numPr>
          <w:ilvl w:val="0"/>
          <w:numId w:val="104"/>
        </w:numPr>
        <w:jc w:val="both"/>
        <w:rPr>
          <w:lang w:val="ru-RU"/>
        </w:rPr>
      </w:pPr>
      <w:r w:rsidRPr="00281BB1">
        <w:rPr>
          <w:rFonts w:ascii="Times New Roman" w:hAnsi="Times New Roman"/>
          <w:color w:val="000000"/>
          <w:lang w:val="ru-RU"/>
        </w:rPr>
        <w:t>соответствие роли составителя запроса типу совершаемой операции;</w:t>
      </w:r>
    </w:p>
    <w:p w:rsidR="008C244E" w:rsidRPr="00281BB1" w:rsidRDefault="00281BB1" w:rsidP="00387B04">
      <w:pPr>
        <w:numPr>
          <w:ilvl w:val="0"/>
          <w:numId w:val="104"/>
        </w:numPr>
        <w:jc w:val="both"/>
        <w:rPr>
          <w:lang w:val="ru-RU"/>
        </w:rPr>
      </w:pPr>
      <w:r w:rsidRPr="00281BB1">
        <w:rPr>
          <w:rFonts w:ascii="Times New Roman" w:hAnsi="Times New Roman"/>
          <w:color w:val="000000"/>
          <w:lang w:val="ru-RU"/>
        </w:rPr>
        <w:t>наличие и текущий статус СЦР Клиента-ФЛ - плательщика и Клиента-ЮЛ — получателя;</w:t>
      </w:r>
    </w:p>
    <w:p w:rsidR="008C244E" w:rsidRPr="00281BB1" w:rsidRDefault="00281BB1" w:rsidP="00387B04">
      <w:pPr>
        <w:numPr>
          <w:ilvl w:val="0"/>
          <w:numId w:val="104"/>
        </w:numPr>
        <w:jc w:val="both"/>
        <w:rPr>
          <w:lang w:val="ru-RU"/>
        </w:rPr>
      </w:pPr>
      <w:r w:rsidRPr="00281BB1">
        <w:rPr>
          <w:rFonts w:ascii="Times New Roman" w:hAnsi="Times New Roman"/>
          <w:color w:val="000000"/>
          <w:lang w:val="ru-RU"/>
        </w:rPr>
        <w:t>достаточность ЦР на СЦР Клиента-ФЛ - плательщика;</w:t>
      </w:r>
    </w:p>
    <w:p w:rsidR="008C244E" w:rsidRPr="00281BB1" w:rsidRDefault="00281BB1" w:rsidP="00387B04">
      <w:pPr>
        <w:numPr>
          <w:ilvl w:val="0"/>
          <w:numId w:val="104"/>
        </w:numPr>
        <w:jc w:val="both"/>
        <w:rPr>
          <w:lang w:val="ru-RU"/>
        </w:rPr>
      </w:pPr>
      <w:r w:rsidRPr="00281BB1">
        <w:rPr>
          <w:rFonts w:ascii="Times New Roman" w:hAnsi="Times New Roman"/>
          <w:color w:val="000000"/>
          <w:lang w:val="ru-RU"/>
        </w:rPr>
        <w:t>непревышение установленных лимитов, актуальных при данном типе операции (при наличии), в том числе контроль лимита максимальной суммы остатка ЦР на СЦР Клиента-ЮЛ-получателя перевода;</w:t>
      </w:r>
    </w:p>
    <w:p w:rsidR="008C244E" w:rsidRPr="00281BB1" w:rsidRDefault="00281BB1" w:rsidP="00387B04">
      <w:pPr>
        <w:numPr>
          <w:ilvl w:val="0"/>
          <w:numId w:val="104"/>
        </w:numPr>
        <w:jc w:val="both"/>
        <w:rPr>
          <w:lang w:val="ru-RU"/>
        </w:rPr>
      </w:pPr>
      <w:r w:rsidRPr="00281BB1">
        <w:rPr>
          <w:rFonts w:ascii="Times New Roman" w:hAnsi="Times New Roman"/>
          <w:color w:val="000000"/>
          <w:lang w:val="ru-RU"/>
        </w:rPr>
        <w:t>отсутствие ограничений на операции по СЦР ФП-плательщика и СЦР ЮЛ-получателя;</w:t>
      </w:r>
    </w:p>
    <w:p w:rsidR="008C244E" w:rsidRPr="00281BB1" w:rsidRDefault="00281BB1" w:rsidP="00387B04">
      <w:pPr>
        <w:numPr>
          <w:ilvl w:val="0"/>
          <w:numId w:val="104"/>
        </w:numPr>
        <w:jc w:val="both"/>
        <w:rPr>
          <w:lang w:val="ru-RU"/>
        </w:rPr>
      </w:pPr>
      <w:r w:rsidRPr="00281BB1">
        <w:rPr>
          <w:rFonts w:ascii="Times New Roman" w:hAnsi="Times New Roman"/>
          <w:color w:val="000000"/>
          <w:lang w:val="ru-RU"/>
        </w:rPr>
        <w:t>совпадение реквизитов перевода, полученных от Клиента-ФЛ-плательщика с реквизитами перевода, полученными ПлЦР от СУС.</w:t>
      </w:r>
    </w:p>
    <w:p w:rsidR="008C244E" w:rsidRPr="00281BB1" w:rsidRDefault="00281BB1">
      <w:pPr>
        <w:spacing w:after="269"/>
        <w:jc w:val="both"/>
        <w:rPr>
          <w:lang w:val="ru-RU"/>
        </w:rPr>
      </w:pPr>
      <w:r w:rsidRPr="00281BB1">
        <w:rPr>
          <w:rFonts w:ascii="Times New Roman" w:hAnsi="Times New Roman"/>
          <w:color w:val="000000"/>
          <w:lang w:val="ru-RU"/>
        </w:rPr>
        <w:t>В случае успешного завершения проверок РОРД:</w:t>
      </w:r>
    </w:p>
    <w:p w:rsidR="008C244E" w:rsidRPr="00281BB1" w:rsidRDefault="00281BB1" w:rsidP="00387B04">
      <w:pPr>
        <w:numPr>
          <w:ilvl w:val="0"/>
          <w:numId w:val="105"/>
        </w:numPr>
        <w:jc w:val="both"/>
        <w:rPr>
          <w:lang w:val="ru-RU"/>
        </w:rPr>
      </w:pPr>
      <w:r w:rsidRPr="00281BB1">
        <w:rPr>
          <w:rFonts w:ascii="Times New Roman" w:hAnsi="Times New Roman"/>
          <w:color w:val="000000"/>
          <w:lang w:val="ru-RU"/>
        </w:rPr>
        <w:t>исполняет распоряжение, операция фиксируется в реестре операций,</w:t>
      </w:r>
    </w:p>
    <w:p w:rsidR="008C244E" w:rsidRPr="00281BB1" w:rsidRDefault="00281BB1" w:rsidP="00387B04">
      <w:pPr>
        <w:numPr>
          <w:ilvl w:val="0"/>
          <w:numId w:val="105"/>
        </w:numPr>
        <w:jc w:val="both"/>
        <w:rPr>
          <w:lang w:val="ru-RU"/>
        </w:rPr>
      </w:pPr>
      <w:r w:rsidRPr="00281BB1">
        <w:rPr>
          <w:rFonts w:ascii="Times New Roman" w:hAnsi="Times New Roman"/>
          <w:color w:val="000000"/>
          <w:lang w:val="ru-RU"/>
        </w:rPr>
        <w:t>направляет ЭС "Извещение Клиента - плательщика об исполнении перевода ЦР (С2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BCustomerNotification</w:t>
      </w:r>
      <w:r w:rsidRPr="00281BB1">
        <w:rPr>
          <w:rFonts w:ascii="Times New Roman" w:hAnsi="Times New Roman"/>
          <w:color w:val="000000"/>
          <w:lang w:val="ru-RU"/>
        </w:rPr>
        <w:t>) в адрес ФП, обслуживающего Клиента-ФЛ-плательщика,</w:t>
      </w:r>
    </w:p>
    <w:p w:rsidR="008C244E" w:rsidRPr="00281BB1" w:rsidRDefault="00281BB1" w:rsidP="00387B04">
      <w:pPr>
        <w:numPr>
          <w:ilvl w:val="0"/>
          <w:numId w:val="105"/>
        </w:numPr>
        <w:jc w:val="both"/>
        <w:rPr>
          <w:lang w:val="ru-RU"/>
        </w:rPr>
      </w:pPr>
      <w:r w:rsidRPr="00281BB1">
        <w:rPr>
          <w:rFonts w:ascii="Times New Roman" w:hAnsi="Times New Roman"/>
          <w:color w:val="000000"/>
          <w:lang w:val="ru-RU"/>
        </w:rPr>
        <w:t>направляет ЭС "Извещение Клиента - получателя об исполнении перевода ЦР (С2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BBusinessNotification</w:t>
      </w:r>
      <w:r w:rsidRPr="00281BB1">
        <w:rPr>
          <w:rFonts w:ascii="Times New Roman" w:hAnsi="Times New Roman"/>
          <w:color w:val="000000"/>
          <w:lang w:val="ru-RU"/>
        </w:rPr>
        <w:t>) в адрес всех ФП, обслуживающих Клиента-ЮЛ-получателя;</w:t>
      </w:r>
    </w:p>
    <w:p w:rsidR="008C244E" w:rsidRPr="00281BB1" w:rsidRDefault="00281BB1" w:rsidP="00387B04">
      <w:pPr>
        <w:numPr>
          <w:ilvl w:val="0"/>
          <w:numId w:val="105"/>
        </w:numPr>
        <w:jc w:val="both"/>
        <w:rPr>
          <w:lang w:val="ru-RU"/>
        </w:rPr>
      </w:pPr>
      <w:r w:rsidRPr="00281BB1">
        <w:rPr>
          <w:rFonts w:ascii="Times New Roman" w:hAnsi="Times New Roman"/>
          <w:color w:val="000000"/>
          <w:lang w:val="ru-RU"/>
        </w:rPr>
        <w:t>направляет ЭС "Дополнительная информация к уведомлению получателя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InfoRecipientNotification</w:t>
      </w:r>
      <w:r w:rsidRPr="00281BB1">
        <w:rPr>
          <w:rFonts w:ascii="Times New Roman" w:hAnsi="Times New Roman"/>
          <w:color w:val="000000"/>
          <w:lang w:val="ru-RU"/>
        </w:rPr>
        <w:t>), в состав которого входят все реквизиты, включенные в ЭС "Извещение Клиента - получателя об исполнении перевода ЦР (С2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BBusinessNotification</w:t>
      </w:r>
      <w:r w:rsidRPr="00281BB1">
        <w:rPr>
          <w:rFonts w:ascii="Times New Roman" w:hAnsi="Times New Roman"/>
          <w:color w:val="000000"/>
          <w:lang w:val="ru-RU"/>
        </w:rPr>
        <w:t>) и дополнительные атрибуты плательщика перевода ЦР, необходимые ФП для проведения контроля по ПОД/ФТ (пост-контроль), в адрес всех ФП, обслуживающих Клиента-ЮЛ-получателя.</w:t>
      </w:r>
    </w:p>
    <w:p w:rsidR="008C244E" w:rsidRPr="00281BB1" w:rsidRDefault="00281BB1">
      <w:pPr>
        <w:spacing w:after="269"/>
        <w:jc w:val="both"/>
        <w:rPr>
          <w:lang w:val="ru-RU"/>
        </w:rPr>
      </w:pPr>
      <w:r w:rsidRPr="00281BB1">
        <w:rPr>
          <w:rFonts w:ascii="Times New Roman" w:hAnsi="Times New Roman"/>
          <w:color w:val="000000"/>
          <w:lang w:val="ru-RU"/>
        </w:rPr>
        <w:lastRenderedPageBreak/>
        <w:t>ЭС "Извещение Клиента - получателя об исполнении перевода ЦР (С2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BBusinessNotification</w:t>
      </w:r>
      <w:r w:rsidRPr="00281BB1">
        <w:rPr>
          <w:rFonts w:ascii="Times New Roman" w:hAnsi="Times New Roman"/>
          <w:color w:val="000000"/>
          <w:lang w:val="ru-RU"/>
        </w:rPr>
        <w:t>) и ЭС"Дополнительная информация к уведомлению получателя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InfoRecipientNotification</w:t>
      </w:r>
      <w:r w:rsidRPr="00281BB1">
        <w:rPr>
          <w:rFonts w:ascii="Times New Roman" w:hAnsi="Times New Roman"/>
          <w:color w:val="000000"/>
          <w:lang w:val="ru-RU"/>
        </w:rPr>
        <w:t xml:space="preserve">) направляются в адрес ФП независимо друг от друга и могут поступить к ФП в произвольном порядке. Порядок действий при неполучении одного из сообщений будет приведен в документе «Требования операционно-технологического взаимодействия на платформе цифрового рубля". </w:t>
      </w:r>
    </w:p>
    <w:p w:rsidR="008C244E" w:rsidRPr="00281BB1" w:rsidRDefault="00281BB1">
      <w:pPr>
        <w:spacing w:after="269"/>
        <w:jc w:val="both"/>
        <w:rPr>
          <w:lang w:val="ru-RU"/>
        </w:rPr>
      </w:pPr>
      <w:r w:rsidRPr="00281BB1">
        <w:rPr>
          <w:rFonts w:ascii="Times New Roman" w:hAnsi="Times New Roman"/>
          <w:color w:val="000000"/>
          <w:lang w:val="ru-RU"/>
        </w:rPr>
        <w:t>11. ФП Клиента-ЮЛ-получателя после получения ЭС "Извещение Клиента - получателя об исполнении перевода ЦР (С2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BBusinessNotification</w:t>
      </w:r>
      <w:r w:rsidRPr="00281BB1">
        <w:rPr>
          <w:rFonts w:ascii="Times New Roman" w:hAnsi="Times New Roman"/>
          <w:color w:val="000000"/>
          <w:lang w:val="ru-RU"/>
        </w:rPr>
        <w:t>) и проведения входного контроля перенаправляет ЭС Клиенту-ЮЛ.</w:t>
      </w:r>
    </w:p>
    <w:p w:rsidR="008C244E" w:rsidRPr="00281BB1" w:rsidRDefault="00281BB1">
      <w:pPr>
        <w:spacing w:after="269"/>
        <w:jc w:val="both"/>
        <w:rPr>
          <w:lang w:val="ru-RU"/>
        </w:rPr>
      </w:pPr>
      <w:r w:rsidRPr="00281BB1">
        <w:rPr>
          <w:rFonts w:ascii="Times New Roman" w:hAnsi="Times New Roman"/>
          <w:color w:val="000000"/>
          <w:lang w:val="ru-RU"/>
        </w:rPr>
        <w:t>12. ФП Клиента-ФЛ-плательщика после получения ЭС "Извещение Клиента - плательщика об исполнении перевода ЦР (С2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BCustomerNotification</w:t>
      </w:r>
      <w:r w:rsidRPr="00281BB1">
        <w:rPr>
          <w:rFonts w:ascii="Times New Roman" w:hAnsi="Times New Roman"/>
          <w:color w:val="000000"/>
          <w:lang w:val="ru-RU"/>
        </w:rPr>
        <w:t>) и успешного проведения входного контроля перенаправляет ЭС "Извещение Клиента - плательщика об исполнении перевода ЦР (С2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BCustomerNotification</w:t>
      </w:r>
      <w:r w:rsidRPr="00281BB1">
        <w:rPr>
          <w:rFonts w:ascii="Times New Roman" w:hAnsi="Times New Roman"/>
          <w:color w:val="000000"/>
          <w:lang w:val="ru-RU"/>
        </w:rPr>
        <w:t>) Клиенту-ФЛ.</w:t>
      </w:r>
    </w:p>
    <w:p w:rsidR="008C244E" w:rsidRPr="00281BB1" w:rsidRDefault="00281BB1">
      <w:pPr>
        <w:spacing w:after="269"/>
        <w:jc w:val="both"/>
        <w:rPr>
          <w:lang w:val="ru-RU"/>
        </w:rPr>
      </w:pPr>
      <w:r w:rsidRPr="00281BB1">
        <w:rPr>
          <w:rFonts w:ascii="Times New Roman" w:hAnsi="Times New Roman"/>
          <w:color w:val="000000"/>
          <w:lang w:val="ru-RU"/>
        </w:rPr>
        <w:t>13. ФП Клиента-ФЛ-плательщика и ФП Клиента-ЮЛ-получателя для осуществления по операции процедур контроля по ПОД/ФТ (пост-контроль) используют соответственно расширенные атрибуты получателя, полученные в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и расширенные атрибуты плательщика, полученные в ЭС "Дополнительная информация к уведомлению получателя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InfoRecipientNotification</w:t>
      </w:r>
      <w:r w:rsidRPr="00281BB1">
        <w:rPr>
          <w:rFonts w:ascii="Times New Roman" w:hAnsi="Times New Roman"/>
          <w:color w:val="000000"/>
          <w:lang w:val="ru-RU"/>
        </w:rPr>
        <w:t>).</w:t>
      </w:r>
    </w:p>
    <w:p w:rsidR="008C244E" w:rsidRDefault="00281BB1">
      <w:pPr>
        <w:pStyle w:val="30"/>
      </w:pPr>
      <w:bookmarkStart w:id="229" w:name="_Toc192512362"/>
      <w:r>
        <w:lastRenderedPageBreak/>
        <w:t>Неуспешный сценарий обмена 1</w:t>
      </w:r>
      <w:bookmarkEnd w:id="229"/>
    </w:p>
    <w:p w:rsidR="008C244E" w:rsidRDefault="00281BB1">
      <w:r>
        <w:rPr>
          <w:noProof/>
          <w:lang w:val="ru-RU" w:eastAsia="ru-RU"/>
        </w:rPr>
        <w:drawing>
          <wp:inline distT="0" distB="0" distL="0" distR="0">
            <wp:extent cx="5248275" cy="4676775"/>
            <wp:effectExtent l="0" t="0" r="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
                    <pic:cNvPicPr/>
                  </pic:nvPicPr>
                  <pic:blipFill>
                    <a:blip r:embed="rId56"/>
                    <a:stretch>
                      <a:fillRect/>
                    </a:stretch>
                  </pic:blipFill>
                  <pic:spPr>
                    <a:xfrm>
                      <a:off x="0" y="0"/>
                      <a:ext cx="5248275" cy="4676775"/>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Неуспешный процесс перевода средств С2В с использованием статической, динамической или кассовой платежной ссылки.</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106"/>
        </w:numPr>
        <w:jc w:val="both"/>
      </w:pPr>
      <w:r>
        <w:rPr>
          <w:rFonts w:ascii="Times New Roman" w:hAnsi="Times New Roman"/>
          <w:color w:val="000000"/>
        </w:rPr>
        <w:t xml:space="preserve">Запрос возможности C2B перевода ЦР (cbdc.012 C2BPossibilityRequest); </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 xml:space="preserve">Клиенту-ФЛ необходимо осуществить перевод на СЦР Клиента-ЮЛ (С2В). Предусловием выполнения Операции перевода С2В с использованием статической, динамической или кассовой платежной ссылки является успешная регистрация платежной ссылки в СУС. </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lastRenderedPageBreak/>
        <w:t xml:space="preserve">1. Клиент-ФЛ сканирует </w:t>
      </w:r>
      <w:r>
        <w:rPr>
          <w:rFonts w:ascii="Times New Roman" w:hAnsi="Times New Roman"/>
          <w:color w:val="000000"/>
        </w:rPr>
        <w:t>QR</w:t>
      </w:r>
      <w:r w:rsidRPr="00281BB1">
        <w:rPr>
          <w:rFonts w:ascii="Times New Roman" w:hAnsi="Times New Roman"/>
          <w:color w:val="000000"/>
          <w:lang w:val="ru-RU"/>
        </w:rPr>
        <w:t xml:space="preserve">/считывает </w:t>
      </w:r>
      <w:r>
        <w:rPr>
          <w:rFonts w:ascii="Times New Roman" w:hAnsi="Times New Roman"/>
          <w:color w:val="000000"/>
        </w:rPr>
        <w:t>NFC</w:t>
      </w:r>
      <w:r w:rsidRPr="00281BB1">
        <w:rPr>
          <w:rFonts w:ascii="Times New Roman" w:hAnsi="Times New Roman"/>
          <w:color w:val="000000"/>
          <w:lang w:val="ru-RU"/>
        </w:rPr>
        <w:t xml:space="preserve"> метку в Приложении Клиента или переходит по платежной ссылке в смартфоне/ПК (без использования Приложения Клиента). </w:t>
      </w:r>
    </w:p>
    <w:p w:rsidR="008C244E" w:rsidRPr="00281BB1" w:rsidRDefault="00281BB1">
      <w:pPr>
        <w:spacing w:after="269"/>
        <w:jc w:val="both"/>
        <w:rPr>
          <w:lang w:val="ru-RU"/>
        </w:rPr>
      </w:pPr>
      <w:r w:rsidRPr="00281BB1">
        <w:rPr>
          <w:rFonts w:ascii="Times New Roman" w:hAnsi="Times New Roman"/>
          <w:color w:val="000000"/>
          <w:lang w:val="ru-RU"/>
        </w:rPr>
        <w:t>2. ФП Клиента-ФЛ-плательщика формирует и направляет в СУС запрос реквизитов перевода, содержащий номер платежной ссылки для получения реквизитов перевода.</w:t>
      </w:r>
    </w:p>
    <w:p w:rsidR="008C244E" w:rsidRPr="00281BB1" w:rsidRDefault="00281BB1">
      <w:pPr>
        <w:spacing w:after="269"/>
        <w:jc w:val="both"/>
        <w:rPr>
          <w:lang w:val="ru-RU"/>
        </w:rPr>
      </w:pPr>
      <w:r w:rsidRPr="00281BB1">
        <w:rPr>
          <w:rFonts w:ascii="Times New Roman" w:hAnsi="Times New Roman"/>
          <w:color w:val="000000"/>
          <w:lang w:val="ru-RU"/>
        </w:rPr>
        <w:t xml:space="preserve">3. После получения реквизитов перевода от СУС, в Приложении Клиента -ФЛ плательщика отображаются реквизиты перевода. Клиент-ФЛ выбирает ЦР в качестве оплаты. Плательщик проверяет и подтверждает реквизиты перевода, при необходимости вводит сумму покупки. Направляет в адрес ФП ЭС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BPossibilityRequest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 xml:space="preserve">4. ФП-плательщика проводит входной контроль ЭС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BPossibilityRequest</w:t>
      </w:r>
      <w:r w:rsidRPr="00281BB1">
        <w:rPr>
          <w:rFonts w:ascii="Times New Roman" w:hAnsi="Times New Roman"/>
          <w:color w:val="000000"/>
          <w:lang w:val="ru-RU"/>
        </w:rPr>
        <w:t xml:space="preserve">), а также сверяет реквизиты перевода, полученные от СУС, с реквизитами, указанными в ЭС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BPossibilityRequest</w:t>
      </w:r>
      <w:r w:rsidRPr="00281BB1">
        <w:rPr>
          <w:rFonts w:ascii="Times New Roman" w:hAnsi="Times New Roman"/>
          <w:color w:val="000000"/>
          <w:lang w:val="ru-RU"/>
        </w:rPr>
        <w:t xml:space="preserve">). </w:t>
      </w:r>
    </w:p>
    <w:p w:rsidR="008C244E" w:rsidRPr="00281BB1" w:rsidRDefault="00281BB1">
      <w:pPr>
        <w:spacing w:after="269"/>
        <w:jc w:val="both"/>
        <w:rPr>
          <w:lang w:val="ru-RU"/>
        </w:rPr>
      </w:pPr>
      <w:r w:rsidRPr="00281BB1">
        <w:rPr>
          <w:rFonts w:ascii="Times New Roman" w:hAnsi="Times New Roman"/>
          <w:color w:val="000000"/>
          <w:lang w:val="ru-RU"/>
        </w:rPr>
        <w:t>5. В случае неуспешных результатов контроля ФП-плательщика формирует отказ и завершает процесс.</w:t>
      </w:r>
    </w:p>
    <w:p w:rsidR="008C244E" w:rsidRDefault="00281BB1">
      <w:pPr>
        <w:pStyle w:val="30"/>
      </w:pPr>
      <w:bookmarkStart w:id="230" w:name="_Toc192512363"/>
      <w:r>
        <w:lastRenderedPageBreak/>
        <w:t>Неуспешный сценарий обмена 2</w:t>
      </w:r>
      <w:bookmarkEnd w:id="230"/>
    </w:p>
    <w:p w:rsidR="008C244E" w:rsidRDefault="00281BB1">
      <w:r>
        <w:rPr>
          <w:noProof/>
          <w:lang w:val="ru-RU" w:eastAsia="ru-RU"/>
        </w:rPr>
        <w:drawing>
          <wp:inline distT="0" distB="0" distL="0" distR="0">
            <wp:extent cx="6217920" cy="4214286"/>
            <wp:effectExtent l="0" t="0" r="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57"/>
                    <a:stretch>
                      <a:fillRect/>
                    </a:stretch>
                  </pic:blipFill>
                  <pic:spPr>
                    <a:xfrm>
                      <a:off x="0" y="0"/>
                      <a:ext cx="6217920" cy="4214286"/>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Неуспешный процесс перевода средств С2В с использованием статической, динамической или кассовой платежной ссылки.</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107"/>
        </w:numPr>
        <w:jc w:val="both"/>
      </w:pPr>
      <w:r>
        <w:rPr>
          <w:rFonts w:ascii="Times New Roman" w:hAnsi="Times New Roman"/>
          <w:color w:val="000000"/>
        </w:rPr>
        <w:t xml:space="preserve">Запрос возможности C2B перевода ЦР (cbdc.012 C2BPossibilityRequest); </w:t>
      </w:r>
    </w:p>
    <w:p w:rsidR="008C244E" w:rsidRDefault="00281BB1" w:rsidP="00387B04">
      <w:pPr>
        <w:numPr>
          <w:ilvl w:val="0"/>
          <w:numId w:val="107"/>
        </w:numPr>
        <w:jc w:val="both"/>
      </w:pPr>
      <w:r>
        <w:rPr>
          <w:rFonts w:ascii="Times New Roman" w:hAnsi="Times New Roman"/>
          <w:color w:val="000000"/>
        </w:rPr>
        <w:t>Результат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 xml:space="preserve">Клиенту-ФЛ необходимо осуществить перевод на СЦР Клиента-ЮЛ (С2В). Предусловием выполнения Операции перевода С2В с использованием статической, динамической или кассовой платежной ссылки является успешная регистрация платежной ссылки в СУС. </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 xml:space="preserve">1. Клиент-ФЛ сканирует </w:t>
      </w:r>
      <w:r>
        <w:rPr>
          <w:rFonts w:ascii="Times New Roman" w:hAnsi="Times New Roman"/>
          <w:color w:val="000000"/>
        </w:rPr>
        <w:t>QR</w:t>
      </w:r>
      <w:r w:rsidRPr="00281BB1">
        <w:rPr>
          <w:rFonts w:ascii="Times New Roman" w:hAnsi="Times New Roman"/>
          <w:color w:val="000000"/>
          <w:lang w:val="ru-RU"/>
        </w:rPr>
        <w:t xml:space="preserve">/считывает </w:t>
      </w:r>
      <w:r>
        <w:rPr>
          <w:rFonts w:ascii="Times New Roman" w:hAnsi="Times New Roman"/>
          <w:color w:val="000000"/>
        </w:rPr>
        <w:t>NFC</w:t>
      </w:r>
      <w:r w:rsidRPr="00281BB1">
        <w:rPr>
          <w:rFonts w:ascii="Times New Roman" w:hAnsi="Times New Roman"/>
          <w:color w:val="000000"/>
          <w:lang w:val="ru-RU"/>
        </w:rPr>
        <w:t xml:space="preserve"> метку в Приложении Клиента или переходит по платежной ссылке в смартфоне/ПК (без использования Приложения Клиента). </w:t>
      </w:r>
    </w:p>
    <w:p w:rsidR="008C244E" w:rsidRPr="00281BB1" w:rsidRDefault="00281BB1">
      <w:pPr>
        <w:spacing w:after="269"/>
        <w:jc w:val="both"/>
        <w:rPr>
          <w:lang w:val="ru-RU"/>
        </w:rPr>
      </w:pPr>
      <w:r w:rsidRPr="00281BB1">
        <w:rPr>
          <w:rFonts w:ascii="Times New Roman" w:hAnsi="Times New Roman"/>
          <w:color w:val="000000"/>
          <w:lang w:val="ru-RU"/>
        </w:rPr>
        <w:lastRenderedPageBreak/>
        <w:t>2. ФП Клиента-плательщика формирует и направляет в СУС запрос реквизитов перевода, содержащий номер платежной ссылки для получения реквизитов перевода.</w:t>
      </w:r>
    </w:p>
    <w:p w:rsidR="008C244E" w:rsidRPr="00281BB1" w:rsidRDefault="00281BB1">
      <w:pPr>
        <w:spacing w:after="269"/>
        <w:jc w:val="both"/>
        <w:rPr>
          <w:lang w:val="ru-RU"/>
        </w:rPr>
      </w:pPr>
      <w:r w:rsidRPr="00281BB1">
        <w:rPr>
          <w:rFonts w:ascii="Times New Roman" w:hAnsi="Times New Roman"/>
          <w:color w:val="000000"/>
          <w:lang w:val="ru-RU"/>
        </w:rPr>
        <w:t xml:space="preserve">3. После получения реквизитов перевода от СУС, в Приложении Клиента -ФЛ плательщика отображаются реквизиты перевода. Клиент-ФЛ выбирает ЦР в качестве оплаты. Плательщик проверяет и подтверждает реквизиты перевода, при необходимости вводит сумму покупки. Направляет в адрес ФП ЭС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BPossibilityRequest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 xml:space="preserve">4. ФП Клиента-плательщика проводит входной контроль ЭС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BPossibilityRequest</w:t>
      </w:r>
      <w:r w:rsidRPr="00281BB1">
        <w:rPr>
          <w:rFonts w:ascii="Times New Roman" w:hAnsi="Times New Roman"/>
          <w:color w:val="000000"/>
          <w:lang w:val="ru-RU"/>
        </w:rPr>
        <w:t xml:space="preserve">), а также сверяет реквизиты перевода, полученные от СУС, с реквизитами, указанными в ЭС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BPossibilityRequest</w:t>
      </w:r>
      <w:r w:rsidRPr="00281BB1">
        <w:rPr>
          <w:rFonts w:ascii="Times New Roman" w:hAnsi="Times New Roman"/>
          <w:color w:val="000000"/>
          <w:lang w:val="ru-RU"/>
        </w:rPr>
        <w:t xml:space="preserve">). </w:t>
      </w:r>
    </w:p>
    <w:p w:rsidR="008C244E" w:rsidRPr="00281BB1" w:rsidRDefault="00281BB1">
      <w:pPr>
        <w:spacing w:after="269"/>
        <w:jc w:val="both"/>
        <w:rPr>
          <w:lang w:val="ru-RU"/>
        </w:rPr>
      </w:pPr>
      <w:r w:rsidRPr="00281BB1">
        <w:rPr>
          <w:rFonts w:ascii="Times New Roman" w:hAnsi="Times New Roman"/>
          <w:color w:val="000000"/>
          <w:lang w:val="ru-RU"/>
        </w:rPr>
        <w:t xml:space="preserve">5. В случае успешного прохождения проверок ФП-плательщика перенаправляет ЭС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BPossibilityRequest</w:t>
      </w:r>
      <w:r w:rsidRPr="00281BB1">
        <w:rPr>
          <w:rFonts w:ascii="Times New Roman" w:hAnsi="Times New Roman"/>
          <w:color w:val="000000"/>
          <w:lang w:val="ru-RU"/>
        </w:rPr>
        <w:t>) в РОРД.</w:t>
      </w:r>
    </w:p>
    <w:p w:rsidR="008C244E" w:rsidRPr="00281BB1" w:rsidRDefault="00281BB1">
      <w:pPr>
        <w:spacing w:after="269"/>
        <w:jc w:val="both"/>
        <w:rPr>
          <w:lang w:val="ru-RU"/>
        </w:rPr>
      </w:pPr>
      <w:r w:rsidRPr="00281BB1">
        <w:rPr>
          <w:rFonts w:ascii="Times New Roman" w:hAnsi="Times New Roman"/>
          <w:color w:val="000000"/>
          <w:lang w:val="ru-RU"/>
        </w:rPr>
        <w:t>6. РОРД при получении запроса проводит входной контроль и следующие проверки для определения возможности перевода:</w:t>
      </w:r>
    </w:p>
    <w:p w:rsidR="008C244E" w:rsidRPr="00281BB1" w:rsidRDefault="00281BB1" w:rsidP="00387B04">
      <w:pPr>
        <w:numPr>
          <w:ilvl w:val="0"/>
          <w:numId w:val="108"/>
        </w:numPr>
        <w:jc w:val="both"/>
        <w:rPr>
          <w:lang w:val="ru-RU"/>
        </w:rPr>
      </w:pPr>
      <w:r w:rsidRPr="00281BB1">
        <w:rPr>
          <w:rFonts w:ascii="Times New Roman" w:hAnsi="Times New Roman"/>
          <w:color w:val="000000"/>
          <w:lang w:val="ru-RU"/>
        </w:rPr>
        <w:t>контроль наличия Клиента-ЮЛ — получателя в реестре Клиентов;</w:t>
      </w:r>
    </w:p>
    <w:p w:rsidR="008C244E" w:rsidRPr="00281BB1" w:rsidRDefault="00281BB1" w:rsidP="00387B04">
      <w:pPr>
        <w:numPr>
          <w:ilvl w:val="0"/>
          <w:numId w:val="108"/>
        </w:numPr>
        <w:jc w:val="both"/>
        <w:rPr>
          <w:lang w:val="ru-RU"/>
        </w:rPr>
      </w:pPr>
      <w:r w:rsidRPr="00281BB1">
        <w:rPr>
          <w:rFonts w:ascii="Times New Roman" w:hAnsi="Times New Roman"/>
          <w:color w:val="000000"/>
          <w:lang w:val="ru-RU"/>
        </w:rPr>
        <w:t>контроль соответствия роли составителя запроса типу совершаемой операции;</w:t>
      </w:r>
    </w:p>
    <w:p w:rsidR="008C244E" w:rsidRPr="00281BB1" w:rsidRDefault="00281BB1" w:rsidP="00387B04">
      <w:pPr>
        <w:numPr>
          <w:ilvl w:val="0"/>
          <w:numId w:val="108"/>
        </w:numPr>
        <w:jc w:val="both"/>
        <w:rPr>
          <w:lang w:val="ru-RU"/>
        </w:rPr>
      </w:pPr>
      <w:r w:rsidRPr="00281BB1">
        <w:rPr>
          <w:rFonts w:ascii="Times New Roman" w:hAnsi="Times New Roman"/>
          <w:color w:val="000000"/>
          <w:lang w:val="ru-RU"/>
        </w:rPr>
        <w:t>контроль несовпадения СЦР Клиента ФЛ-плательщика и СЦР Клиента ЮЛ-получателя;</w:t>
      </w:r>
    </w:p>
    <w:p w:rsidR="008C244E" w:rsidRPr="00281BB1" w:rsidRDefault="00281BB1" w:rsidP="00387B04">
      <w:pPr>
        <w:numPr>
          <w:ilvl w:val="0"/>
          <w:numId w:val="108"/>
        </w:numPr>
        <w:jc w:val="both"/>
        <w:rPr>
          <w:lang w:val="ru-RU"/>
        </w:rPr>
      </w:pPr>
      <w:r w:rsidRPr="00281BB1">
        <w:rPr>
          <w:rFonts w:ascii="Times New Roman" w:hAnsi="Times New Roman"/>
          <w:color w:val="000000"/>
          <w:lang w:val="ru-RU"/>
        </w:rPr>
        <w:t>контроль наличия и текущего статуса СЦР Клиента-ФЛ - плательщика и Клиента-ЮЛ - получателя;</w:t>
      </w:r>
    </w:p>
    <w:p w:rsidR="008C244E" w:rsidRDefault="00281BB1" w:rsidP="00387B04">
      <w:pPr>
        <w:numPr>
          <w:ilvl w:val="0"/>
          <w:numId w:val="108"/>
        </w:numPr>
        <w:jc w:val="both"/>
      </w:pPr>
      <w:r>
        <w:rPr>
          <w:rFonts w:ascii="Times New Roman" w:hAnsi="Times New Roman"/>
          <w:color w:val="000000"/>
        </w:rPr>
        <w:t>антифрод-контроль.</w:t>
      </w:r>
    </w:p>
    <w:p w:rsidR="008C244E" w:rsidRPr="00281BB1" w:rsidRDefault="00281BB1">
      <w:pPr>
        <w:spacing w:after="269"/>
        <w:jc w:val="both"/>
        <w:rPr>
          <w:lang w:val="ru-RU"/>
        </w:rPr>
      </w:pPr>
      <w:r w:rsidRPr="00281BB1">
        <w:rPr>
          <w:rFonts w:ascii="Times New Roman" w:hAnsi="Times New Roman"/>
          <w:color w:val="000000"/>
          <w:lang w:val="ru-RU"/>
        </w:rPr>
        <w:t>В случае неуспешного прохождения проверок РОРД направляет в адрес ФП, обслуживающего Клиента-ФЛ - плательщика,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w:t>
      </w:r>
    </w:p>
    <w:p w:rsidR="008C244E" w:rsidRPr="00281BB1" w:rsidRDefault="00281BB1">
      <w:pPr>
        <w:spacing w:after="269"/>
        <w:jc w:val="both"/>
        <w:rPr>
          <w:lang w:val="ru-RU"/>
        </w:rPr>
      </w:pPr>
      <w:r w:rsidRPr="00281BB1">
        <w:rPr>
          <w:rFonts w:ascii="Times New Roman" w:hAnsi="Times New Roman"/>
          <w:color w:val="000000"/>
          <w:lang w:val="ru-RU"/>
        </w:rPr>
        <w:t>7. ФП после получения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Клиента-ФЛ о невозможности исполнения Запроса.</w:t>
      </w:r>
    </w:p>
    <w:p w:rsidR="008C244E" w:rsidRDefault="00281BB1">
      <w:pPr>
        <w:pStyle w:val="30"/>
      </w:pPr>
      <w:bookmarkStart w:id="231" w:name="_Toc192512364"/>
      <w:r>
        <w:lastRenderedPageBreak/>
        <w:t>Неуспешный сценарий обмена 3</w:t>
      </w:r>
      <w:bookmarkEnd w:id="231"/>
    </w:p>
    <w:p w:rsidR="008C244E" w:rsidRDefault="00281BB1">
      <w:r>
        <w:rPr>
          <w:noProof/>
          <w:lang w:val="ru-RU" w:eastAsia="ru-RU"/>
        </w:rPr>
        <w:drawing>
          <wp:inline distT="0" distB="0" distL="0" distR="0">
            <wp:extent cx="6217920" cy="4917398"/>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
                    <pic:cNvPicPr/>
                  </pic:nvPicPr>
                  <pic:blipFill>
                    <a:blip r:embed="rId58"/>
                    <a:stretch>
                      <a:fillRect/>
                    </a:stretch>
                  </pic:blipFill>
                  <pic:spPr>
                    <a:xfrm>
                      <a:off x="0" y="0"/>
                      <a:ext cx="6217920" cy="4917398"/>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Неуспешный процесс перевода средств С2В с использованием статической, динамической или кассовой платежной ссылки. По результатам контроля операции по ПОД/ФТ (онлайн-контроль) ФП выявил риски/потенциальные риски</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109"/>
        </w:numPr>
        <w:jc w:val="both"/>
      </w:pPr>
      <w:r>
        <w:rPr>
          <w:rFonts w:ascii="Times New Roman" w:hAnsi="Times New Roman"/>
          <w:color w:val="000000"/>
        </w:rPr>
        <w:t xml:space="preserve">Запрос возможности C2B перевода ЦР (cbdc.012 C2BPossibilityRequest); </w:t>
      </w:r>
    </w:p>
    <w:p w:rsidR="008C244E" w:rsidRPr="00281BB1" w:rsidRDefault="00281BB1" w:rsidP="00387B04">
      <w:pPr>
        <w:numPr>
          <w:ilvl w:val="0"/>
          <w:numId w:val="109"/>
        </w:numPr>
        <w:jc w:val="both"/>
        <w:rPr>
          <w:lang w:val="ru-RU"/>
        </w:rPr>
      </w:pPr>
      <w:r w:rsidRPr="00281BB1">
        <w:rPr>
          <w:rFonts w:ascii="Times New Roman" w:hAnsi="Times New Roman"/>
          <w:color w:val="000000"/>
          <w:lang w:val="ru-RU"/>
        </w:rPr>
        <w:t xml:space="preserve">Ответ на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BPossibilityResponse</w:t>
      </w:r>
      <w:r w:rsidRPr="00281BB1">
        <w:rPr>
          <w:rFonts w:ascii="Times New Roman" w:hAnsi="Times New Roman"/>
          <w:color w:val="000000"/>
          <w:lang w:val="ru-RU"/>
        </w:rPr>
        <w:t>);</w:t>
      </w:r>
    </w:p>
    <w:p w:rsidR="008C244E" w:rsidRPr="00281BB1" w:rsidRDefault="00281BB1" w:rsidP="00387B04">
      <w:pPr>
        <w:numPr>
          <w:ilvl w:val="0"/>
          <w:numId w:val="109"/>
        </w:numPr>
        <w:jc w:val="both"/>
        <w:rPr>
          <w:lang w:val="ru-RU"/>
        </w:rPr>
      </w:pPr>
      <w:r w:rsidRPr="00281BB1">
        <w:rPr>
          <w:rFonts w:ascii="Times New Roman" w:hAnsi="Times New Roman"/>
          <w:color w:val="000000"/>
          <w:lang w:val="ru-RU"/>
        </w:rPr>
        <w:t>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w:t>
      </w:r>
    </w:p>
    <w:p w:rsidR="008C244E" w:rsidRPr="00281BB1" w:rsidRDefault="00281BB1" w:rsidP="00387B04">
      <w:pPr>
        <w:numPr>
          <w:ilvl w:val="0"/>
          <w:numId w:val="109"/>
        </w:numPr>
        <w:jc w:val="both"/>
        <w:rPr>
          <w:lang w:val="ru-RU"/>
        </w:rPr>
      </w:pPr>
      <w:r w:rsidRPr="00281BB1">
        <w:rPr>
          <w:rFonts w:ascii="Times New Roman" w:hAnsi="Times New Roman"/>
          <w:color w:val="000000"/>
          <w:lang w:val="ru-RU"/>
        </w:rPr>
        <w:t>Распоряжение Клиента на перевод ЦР (С2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.004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lastRenderedPageBreak/>
        <w:t>Клиенту-ФЛ необходимо осуществить перевод на СЦР Клиента-ЮЛ (С2В). Предусловием выполнения Операции перевода С2В с использованием статической, динамической или кассовой платежной ссылки является успешная регистрация платежной ссылки в СУС.</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 xml:space="preserve">1. Клиент-ФЛ сканирует </w:t>
      </w:r>
      <w:r>
        <w:rPr>
          <w:rFonts w:ascii="Times New Roman" w:hAnsi="Times New Roman"/>
          <w:color w:val="000000"/>
        </w:rPr>
        <w:t>QR</w:t>
      </w:r>
      <w:r w:rsidRPr="00281BB1">
        <w:rPr>
          <w:rFonts w:ascii="Times New Roman" w:hAnsi="Times New Roman"/>
          <w:color w:val="000000"/>
          <w:lang w:val="ru-RU"/>
        </w:rPr>
        <w:t xml:space="preserve">/считывает </w:t>
      </w:r>
      <w:r>
        <w:rPr>
          <w:rFonts w:ascii="Times New Roman" w:hAnsi="Times New Roman"/>
          <w:color w:val="000000"/>
        </w:rPr>
        <w:t>NFC</w:t>
      </w:r>
      <w:r w:rsidRPr="00281BB1">
        <w:rPr>
          <w:rFonts w:ascii="Times New Roman" w:hAnsi="Times New Roman"/>
          <w:color w:val="000000"/>
          <w:lang w:val="ru-RU"/>
        </w:rPr>
        <w:t xml:space="preserve"> метку в Приложении Клиента или переходит по платежной ссылке в смартфоне/ПК (без использования Приложения Клиента). </w:t>
      </w:r>
    </w:p>
    <w:p w:rsidR="008C244E" w:rsidRPr="00281BB1" w:rsidRDefault="00281BB1">
      <w:pPr>
        <w:spacing w:after="269"/>
        <w:jc w:val="both"/>
        <w:rPr>
          <w:lang w:val="ru-RU"/>
        </w:rPr>
      </w:pPr>
      <w:r w:rsidRPr="00281BB1">
        <w:rPr>
          <w:rFonts w:ascii="Times New Roman" w:hAnsi="Times New Roman"/>
          <w:color w:val="000000"/>
          <w:lang w:val="ru-RU"/>
        </w:rPr>
        <w:t>2. ФП Клиента-ФЛ-плательщика формирует и направляет в СУС запрос реквизитов перевода, содержащий номер платежной ссылки для получения реквизитов перевода.</w:t>
      </w:r>
    </w:p>
    <w:p w:rsidR="008C244E" w:rsidRPr="00281BB1" w:rsidRDefault="00281BB1">
      <w:pPr>
        <w:spacing w:after="269"/>
        <w:jc w:val="both"/>
        <w:rPr>
          <w:lang w:val="ru-RU"/>
        </w:rPr>
      </w:pPr>
      <w:r w:rsidRPr="00281BB1">
        <w:rPr>
          <w:rFonts w:ascii="Times New Roman" w:hAnsi="Times New Roman"/>
          <w:color w:val="000000"/>
          <w:lang w:val="ru-RU"/>
        </w:rPr>
        <w:t xml:space="preserve">3. После получения реквизитов перевода от СУС, в Приложении Клиента -ФЛ плательщика отображаются реквизиты перевода. Клиент-ФЛ выбирает ЦР в качестве оплаты. Плательщик проверяет и подтверждает реквизиты перевода, при необходимости вводит сумму покупки. Направляет в адрес ФП ЭС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BPossibilityRequest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 xml:space="preserve">4. ФП Клиента-плательщика проводит входной контроль ЭС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BPossibilityRequest</w:t>
      </w:r>
      <w:r w:rsidRPr="00281BB1">
        <w:rPr>
          <w:rFonts w:ascii="Times New Roman" w:hAnsi="Times New Roman"/>
          <w:color w:val="000000"/>
          <w:lang w:val="ru-RU"/>
        </w:rPr>
        <w:t xml:space="preserve">), а также сверяет реквизиты перевода, полученные от СУС, с реквизитами, указанными в ЭС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BPossibilityRequest</w:t>
      </w:r>
      <w:r w:rsidRPr="00281BB1">
        <w:rPr>
          <w:rFonts w:ascii="Times New Roman" w:hAnsi="Times New Roman"/>
          <w:color w:val="000000"/>
          <w:lang w:val="ru-RU"/>
        </w:rPr>
        <w:t xml:space="preserve">). </w:t>
      </w:r>
    </w:p>
    <w:p w:rsidR="008C244E" w:rsidRPr="00281BB1" w:rsidRDefault="00281BB1">
      <w:pPr>
        <w:spacing w:after="269"/>
        <w:jc w:val="both"/>
        <w:rPr>
          <w:lang w:val="ru-RU"/>
        </w:rPr>
      </w:pPr>
      <w:r w:rsidRPr="00281BB1">
        <w:rPr>
          <w:rFonts w:ascii="Times New Roman" w:hAnsi="Times New Roman"/>
          <w:color w:val="000000"/>
          <w:lang w:val="ru-RU"/>
        </w:rPr>
        <w:t xml:space="preserve">5. В случае успешного прохождения проверок ФП-плательщика перенаправляет ЭС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BPossibilityRequest</w:t>
      </w:r>
      <w:r w:rsidRPr="00281BB1">
        <w:rPr>
          <w:rFonts w:ascii="Times New Roman" w:hAnsi="Times New Roman"/>
          <w:color w:val="000000"/>
          <w:lang w:val="ru-RU"/>
        </w:rPr>
        <w:t>) в РОРД.</w:t>
      </w:r>
    </w:p>
    <w:p w:rsidR="008C244E" w:rsidRPr="00281BB1" w:rsidRDefault="00281BB1">
      <w:pPr>
        <w:spacing w:after="269"/>
        <w:jc w:val="both"/>
        <w:rPr>
          <w:lang w:val="ru-RU"/>
        </w:rPr>
      </w:pPr>
      <w:r w:rsidRPr="00281BB1">
        <w:rPr>
          <w:rFonts w:ascii="Times New Roman" w:hAnsi="Times New Roman"/>
          <w:color w:val="000000"/>
          <w:lang w:val="ru-RU"/>
        </w:rPr>
        <w:t>6. РОРД при получении запроса проводит входной контроль и следующие проверки для определения возможности перевода:</w:t>
      </w:r>
    </w:p>
    <w:p w:rsidR="008C244E" w:rsidRPr="00281BB1" w:rsidRDefault="00281BB1" w:rsidP="00387B04">
      <w:pPr>
        <w:numPr>
          <w:ilvl w:val="0"/>
          <w:numId w:val="110"/>
        </w:numPr>
        <w:jc w:val="both"/>
        <w:rPr>
          <w:lang w:val="ru-RU"/>
        </w:rPr>
      </w:pPr>
      <w:r w:rsidRPr="00281BB1">
        <w:rPr>
          <w:rFonts w:ascii="Times New Roman" w:hAnsi="Times New Roman"/>
          <w:color w:val="000000"/>
          <w:lang w:val="ru-RU"/>
        </w:rPr>
        <w:t>контроль наличия Клиента-ЮЛ — получателя в реестре Клиентов;</w:t>
      </w:r>
    </w:p>
    <w:p w:rsidR="008C244E" w:rsidRPr="00281BB1" w:rsidRDefault="00281BB1" w:rsidP="00387B04">
      <w:pPr>
        <w:numPr>
          <w:ilvl w:val="0"/>
          <w:numId w:val="110"/>
        </w:numPr>
        <w:jc w:val="both"/>
        <w:rPr>
          <w:lang w:val="ru-RU"/>
        </w:rPr>
      </w:pPr>
      <w:r w:rsidRPr="00281BB1">
        <w:rPr>
          <w:rFonts w:ascii="Times New Roman" w:hAnsi="Times New Roman"/>
          <w:color w:val="000000"/>
          <w:lang w:val="ru-RU"/>
        </w:rPr>
        <w:t>контроль соответствия роли составителя запроса типу совершаемой операции;</w:t>
      </w:r>
    </w:p>
    <w:p w:rsidR="008C244E" w:rsidRPr="00281BB1" w:rsidRDefault="00281BB1" w:rsidP="00387B04">
      <w:pPr>
        <w:numPr>
          <w:ilvl w:val="0"/>
          <w:numId w:val="110"/>
        </w:numPr>
        <w:jc w:val="both"/>
        <w:rPr>
          <w:lang w:val="ru-RU"/>
        </w:rPr>
      </w:pPr>
      <w:r w:rsidRPr="00281BB1">
        <w:rPr>
          <w:rFonts w:ascii="Times New Roman" w:hAnsi="Times New Roman"/>
          <w:color w:val="000000"/>
          <w:lang w:val="ru-RU"/>
        </w:rPr>
        <w:t>контроль на несовпадение СЦР Клиента ФЛ-плательщика и СЦР Клиента ЮЛ-получателя;</w:t>
      </w:r>
    </w:p>
    <w:p w:rsidR="008C244E" w:rsidRPr="00281BB1" w:rsidRDefault="00281BB1" w:rsidP="00387B04">
      <w:pPr>
        <w:numPr>
          <w:ilvl w:val="0"/>
          <w:numId w:val="110"/>
        </w:numPr>
        <w:jc w:val="both"/>
        <w:rPr>
          <w:lang w:val="ru-RU"/>
        </w:rPr>
      </w:pPr>
      <w:r w:rsidRPr="00281BB1">
        <w:rPr>
          <w:rFonts w:ascii="Times New Roman" w:hAnsi="Times New Roman"/>
          <w:color w:val="000000"/>
          <w:lang w:val="ru-RU"/>
        </w:rPr>
        <w:t>контроль наличия и текущего статуса СЦР Клиента-ФЛ - плательщика и Клиента-ЮЛ - получателя;</w:t>
      </w:r>
    </w:p>
    <w:p w:rsidR="008C244E" w:rsidRDefault="00281BB1" w:rsidP="00387B04">
      <w:pPr>
        <w:numPr>
          <w:ilvl w:val="0"/>
          <w:numId w:val="110"/>
        </w:numPr>
        <w:jc w:val="both"/>
      </w:pPr>
      <w:r>
        <w:rPr>
          <w:rFonts w:ascii="Times New Roman" w:hAnsi="Times New Roman"/>
          <w:color w:val="000000"/>
        </w:rPr>
        <w:t>антифрод-контроль.</w:t>
      </w:r>
    </w:p>
    <w:p w:rsidR="008C244E" w:rsidRDefault="00281BB1">
      <w:pPr>
        <w:spacing w:after="269"/>
        <w:jc w:val="both"/>
      </w:pPr>
      <w:r w:rsidRPr="00281BB1">
        <w:rPr>
          <w:rFonts w:ascii="Times New Roman" w:hAnsi="Times New Roman"/>
          <w:color w:val="000000"/>
          <w:lang w:val="ru-RU"/>
        </w:rPr>
        <w:t>В случае успешного прохождения проверок РОРД на основе данных, полученных в запросе, формирует эталон ЭС "Распоряжение Клиента на перевод ЦР (С2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.004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в состав которого входит эталон транзакционного сообщения РР, инкапсулирует его в формируемое ЭС "Ответ на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BPossibilityResponse</w:t>
      </w:r>
      <w:r w:rsidRPr="00281BB1">
        <w:rPr>
          <w:rFonts w:ascii="Times New Roman" w:hAnsi="Times New Roman"/>
          <w:color w:val="000000"/>
          <w:lang w:val="ru-RU"/>
        </w:rPr>
        <w:t>) и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xml:space="preserve">). </w:t>
      </w:r>
      <w:r>
        <w:rPr>
          <w:rFonts w:ascii="Times New Roman" w:hAnsi="Times New Roman"/>
          <w:color w:val="000000"/>
        </w:rPr>
        <w:t>РОРД направляет в адрес ФП:</w:t>
      </w:r>
    </w:p>
    <w:p w:rsidR="008C244E" w:rsidRDefault="00281BB1" w:rsidP="00387B04">
      <w:pPr>
        <w:numPr>
          <w:ilvl w:val="0"/>
          <w:numId w:val="111"/>
        </w:numPr>
        <w:jc w:val="both"/>
      </w:pPr>
      <w:r w:rsidRPr="00281BB1">
        <w:rPr>
          <w:rFonts w:ascii="Times New Roman" w:hAnsi="Times New Roman"/>
          <w:color w:val="000000"/>
          <w:lang w:val="ru-RU"/>
        </w:rPr>
        <w:lastRenderedPageBreak/>
        <w:t xml:space="preserve">ЭС "Ответ на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BPossibilityResponse</w:t>
      </w:r>
      <w:r w:rsidRPr="00281BB1">
        <w:rPr>
          <w:rFonts w:ascii="Times New Roman" w:hAnsi="Times New Roman"/>
          <w:color w:val="000000"/>
          <w:lang w:val="ru-RU"/>
        </w:rPr>
        <w:t xml:space="preserve">) для подтверждения перевода Клиентом-ФЛ-плательщиком. С момента направления ответа время ожидания на стороне РОРД распоряжения, сформированного на основе переданного в ответе эталона и подписанного Клиентом-ФЛ, определяется настраиваемым параметром в ПлЦР (по умолчанию </w:t>
      </w:r>
      <w:r>
        <w:rPr>
          <w:rFonts w:ascii="Times New Roman" w:hAnsi="Times New Roman"/>
          <w:color w:val="000000"/>
        </w:rPr>
        <w:t>= 900 сек.);</w:t>
      </w:r>
    </w:p>
    <w:p w:rsidR="008C244E" w:rsidRPr="00281BB1" w:rsidRDefault="00281BB1" w:rsidP="00387B04">
      <w:pPr>
        <w:numPr>
          <w:ilvl w:val="0"/>
          <w:numId w:val="111"/>
        </w:numPr>
        <w:jc w:val="both"/>
        <w:rPr>
          <w:lang w:val="ru-RU"/>
        </w:rPr>
      </w:pPr>
      <w:r w:rsidRPr="00281BB1">
        <w:rPr>
          <w:rFonts w:ascii="Times New Roman" w:hAnsi="Times New Roman"/>
          <w:color w:val="000000"/>
          <w:lang w:val="ru-RU"/>
        </w:rPr>
        <w:t>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xml:space="preserve">), в состав которого входят дополнительные атрибуты получателя перевода ЦР, необходимые ФП для проведения контроля по ПОД/ФТ (онлайн-контроль). </w:t>
      </w:r>
    </w:p>
    <w:p w:rsidR="008C244E" w:rsidRPr="00281BB1" w:rsidRDefault="00281BB1">
      <w:pPr>
        <w:spacing w:after="269"/>
        <w:jc w:val="both"/>
        <w:rPr>
          <w:lang w:val="ru-RU"/>
        </w:rPr>
      </w:pPr>
      <w:r w:rsidRPr="00281BB1">
        <w:rPr>
          <w:rFonts w:ascii="Times New Roman" w:hAnsi="Times New Roman"/>
          <w:color w:val="000000"/>
          <w:lang w:val="ru-RU"/>
        </w:rPr>
        <w:t xml:space="preserve">ЭС "Ответ на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BPossibilityResponse</w:t>
      </w:r>
      <w:r w:rsidRPr="00281BB1">
        <w:rPr>
          <w:rFonts w:ascii="Times New Roman" w:hAnsi="Times New Roman"/>
          <w:color w:val="000000"/>
          <w:lang w:val="ru-RU"/>
        </w:rPr>
        <w:t>) и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направляются в адрес ФП независимо друг от друга и могут поступить к ФП в произвольном порядке. Порядок действий при неполучении одного из сообщений будет приведен в документе «Требования операционно-технологического взаимодействия на платформе цифрового рубля".</w:t>
      </w:r>
    </w:p>
    <w:p w:rsidR="008C244E" w:rsidRPr="00281BB1" w:rsidRDefault="00281BB1">
      <w:pPr>
        <w:spacing w:after="269"/>
        <w:jc w:val="both"/>
        <w:rPr>
          <w:lang w:val="ru-RU"/>
        </w:rPr>
      </w:pPr>
      <w:r w:rsidRPr="00281BB1">
        <w:rPr>
          <w:rFonts w:ascii="Times New Roman" w:hAnsi="Times New Roman"/>
          <w:color w:val="000000"/>
          <w:lang w:val="ru-RU"/>
        </w:rPr>
        <w:t>7. По мере поступления ЭС ФП проводит входной контроль и, в случае успешного прохождения контроля:</w:t>
      </w:r>
    </w:p>
    <w:p w:rsidR="008C244E" w:rsidRPr="00281BB1" w:rsidRDefault="00281BB1" w:rsidP="00387B04">
      <w:pPr>
        <w:numPr>
          <w:ilvl w:val="0"/>
          <w:numId w:val="112"/>
        </w:numPr>
        <w:jc w:val="both"/>
        <w:rPr>
          <w:lang w:val="ru-RU"/>
        </w:rPr>
      </w:pPr>
      <w:r w:rsidRPr="00281BB1">
        <w:rPr>
          <w:rFonts w:ascii="Times New Roman" w:hAnsi="Times New Roman"/>
          <w:color w:val="000000"/>
          <w:lang w:val="ru-RU"/>
        </w:rPr>
        <w:t xml:space="preserve">перенаправляет "Ответ на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BPossibilityResponse</w:t>
      </w:r>
      <w:r w:rsidRPr="00281BB1">
        <w:rPr>
          <w:rFonts w:ascii="Times New Roman" w:hAnsi="Times New Roman"/>
          <w:color w:val="000000"/>
          <w:lang w:val="ru-RU"/>
        </w:rPr>
        <w:t xml:space="preserve">) Клиенту-ФЛ-плательщику; </w:t>
      </w:r>
    </w:p>
    <w:p w:rsidR="008C244E" w:rsidRPr="00281BB1" w:rsidRDefault="00281BB1" w:rsidP="00387B04">
      <w:pPr>
        <w:numPr>
          <w:ilvl w:val="0"/>
          <w:numId w:val="112"/>
        </w:numPr>
        <w:jc w:val="both"/>
        <w:rPr>
          <w:lang w:val="ru-RU"/>
        </w:rPr>
      </w:pPr>
      <w:r w:rsidRPr="00281BB1">
        <w:rPr>
          <w:rFonts w:ascii="Times New Roman" w:hAnsi="Times New Roman"/>
          <w:color w:val="000000"/>
          <w:lang w:val="ru-RU"/>
        </w:rPr>
        <w:t>получает из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дополнительные реквизиты для проведения процедур контроля по ПОД/ФТ (онлайн-контроль) операции.</w:t>
      </w:r>
    </w:p>
    <w:p w:rsidR="008C244E" w:rsidRPr="00281BB1" w:rsidRDefault="00281BB1">
      <w:pPr>
        <w:spacing w:after="269"/>
        <w:jc w:val="both"/>
        <w:rPr>
          <w:lang w:val="ru-RU"/>
        </w:rPr>
      </w:pPr>
      <w:r w:rsidRPr="00281BB1">
        <w:rPr>
          <w:rFonts w:ascii="Times New Roman" w:hAnsi="Times New Roman"/>
          <w:color w:val="000000"/>
          <w:lang w:val="ru-RU"/>
        </w:rPr>
        <w:t>8. Клиент-ФЛ посредством Приложения Клиента проводит входной контроль, после успешного проведения которого разбирает ЭС, получает из него эталон ЭС "Распоряжение Клиента на перевод ЦР (С2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.004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в состав которого входит эталон транзакционного сообщения РР. Клиент-ФЛ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Клиент-ФЛ направляет в адрес ФП ЭС "Распоряжение Клиента на перевод ЦР (С2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.004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9. При получении ЭС "Распоряжение Клиента на перевод ЦР (С2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.004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ФП проводит входной контроль.  Если при проведении процедур контроля по ПОД/ФТ (онлайн-контроль) ФП выявил риски и операция не может быть выполнена, или выявил потенциальные риски и операция должна быть направлена на ручной контроль, ФП выполняет процесс "Извещение об отказе или приостановлении операции Клиента". При этом в каждом сообщении, формируемом Финансовым посредником в рамках этого процесса должен быть присвоен новый идентификатор операции, указываемый в */</w:t>
      </w:r>
      <w:r>
        <w:rPr>
          <w:rFonts w:ascii="Times New Roman" w:hAnsi="Times New Roman"/>
          <w:color w:val="000000"/>
        </w:rPr>
        <w:t>MsgHdr</w:t>
      </w:r>
      <w:r w:rsidRPr="00281BB1">
        <w:rPr>
          <w:rFonts w:ascii="Times New Roman" w:hAnsi="Times New Roman"/>
          <w:color w:val="000000"/>
          <w:lang w:val="ru-RU"/>
        </w:rPr>
        <w:t>/</w:t>
      </w:r>
      <w:r>
        <w:rPr>
          <w:rFonts w:ascii="Times New Roman" w:hAnsi="Times New Roman"/>
          <w:color w:val="000000"/>
        </w:rPr>
        <w:t>OprId</w:t>
      </w:r>
      <w:r w:rsidRPr="00281BB1">
        <w:rPr>
          <w:rFonts w:ascii="Times New Roman" w:hAnsi="Times New Roman"/>
          <w:color w:val="000000"/>
          <w:lang w:val="ru-RU"/>
        </w:rPr>
        <w:t>.</w:t>
      </w:r>
    </w:p>
    <w:p w:rsidR="008C244E" w:rsidRDefault="00281BB1">
      <w:pPr>
        <w:pStyle w:val="30"/>
      </w:pPr>
      <w:bookmarkStart w:id="232" w:name="_Toc192512365"/>
      <w:r>
        <w:lastRenderedPageBreak/>
        <w:t>Неуспешный сценарий обмена 4</w:t>
      </w:r>
      <w:bookmarkEnd w:id="232"/>
    </w:p>
    <w:p w:rsidR="008C244E" w:rsidRDefault="00281BB1">
      <w:r>
        <w:rPr>
          <w:noProof/>
          <w:lang w:val="ru-RU" w:eastAsia="ru-RU"/>
        </w:rPr>
        <w:drawing>
          <wp:inline distT="0" distB="0" distL="0" distR="0">
            <wp:extent cx="6217920" cy="6884126"/>
            <wp:effectExtent l="0" t="0" r="0"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
                    <pic:cNvPicPr/>
                  </pic:nvPicPr>
                  <pic:blipFill>
                    <a:blip r:embed="rId59"/>
                    <a:stretch>
                      <a:fillRect/>
                    </a:stretch>
                  </pic:blipFill>
                  <pic:spPr>
                    <a:xfrm>
                      <a:off x="0" y="0"/>
                      <a:ext cx="6217920" cy="6884126"/>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Неуспешный процесс перевода средств С2В с использованием статической, динамической или кассовой платежной ссылки.</w:t>
      </w:r>
    </w:p>
    <w:p w:rsidR="008C244E" w:rsidRDefault="00281BB1">
      <w:pPr>
        <w:spacing w:after="269"/>
        <w:jc w:val="both"/>
      </w:pPr>
      <w:r>
        <w:rPr>
          <w:rFonts w:ascii="Times New Roman" w:hAnsi="Times New Roman"/>
          <w:b/>
          <w:color w:val="000000"/>
        </w:rPr>
        <w:lastRenderedPageBreak/>
        <w:t>Применяемые форматы сообщений</w:t>
      </w:r>
    </w:p>
    <w:p w:rsidR="008C244E" w:rsidRPr="00281BB1" w:rsidRDefault="00281BB1" w:rsidP="00387B04">
      <w:pPr>
        <w:numPr>
          <w:ilvl w:val="0"/>
          <w:numId w:val="113"/>
        </w:numPr>
        <w:jc w:val="both"/>
        <w:rPr>
          <w:lang w:val="ru-RU"/>
        </w:rPr>
      </w:pPr>
      <w:r w:rsidRPr="00281BB1">
        <w:rPr>
          <w:rFonts w:ascii="Times New Roman" w:hAnsi="Times New Roman"/>
          <w:color w:val="000000"/>
          <w:lang w:val="ru-RU"/>
        </w:rPr>
        <w:t>Распоряжение Клиента на перевод ЦР (С2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.004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w:t>
      </w:r>
    </w:p>
    <w:p w:rsidR="008C244E" w:rsidRDefault="00281BB1" w:rsidP="00387B04">
      <w:pPr>
        <w:numPr>
          <w:ilvl w:val="0"/>
          <w:numId w:val="113"/>
        </w:numPr>
        <w:jc w:val="both"/>
      </w:pPr>
      <w:r>
        <w:rPr>
          <w:rFonts w:ascii="Times New Roman" w:hAnsi="Times New Roman"/>
          <w:color w:val="000000"/>
        </w:rPr>
        <w:t>Результат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 xml:space="preserve">Клиент-ФЛ получил положительный ответ на запрос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в ЭС "Ответ на запрос возможности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BPossibilityResponse</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1. Клиент-ФЛ посредством Приложения Клиента проводит входной контроль, после успешного проведения которого разбирает ЭС, получает из него эталон ЭС "Распоряжение Клиента на перевод ЦР (С2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.004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в состав которого входит эталон транзакционного сообщения РР. Клиент-ФЛ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Клиент-ФЛ направляет в адрес ФП ЭС "Распоряжение Клиента на перевод ЦР (С2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.004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2. ФП при получении ЭС "Распоряжение Клиента на перевод ЦР (С2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.004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проводит входной контроль. Если при прохождении контроля по ПОД/ФТ (онлайн-контроль) по переводу риски не были выявлены, то ЭС "Распоряжение Клиента на перевод ЦР (С2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.004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перенаправляется в РОРД.</w:t>
      </w:r>
    </w:p>
    <w:p w:rsidR="008C244E" w:rsidRPr="00281BB1" w:rsidRDefault="00281BB1">
      <w:pPr>
        <w:spacing w:after="269"/>
        <w:jc w:val="both"/>
        <w:rPr>
          <w:lang w:val="ru-RU"/>
        </w:rPr>
      </w:pPr>
      <w:r w:rsidRPr="00281BB1">
        <w:rPr>
          <w:rFonts w:ascii="Times New Roman" w:hAnsi="Times New Roman"/>
          <w:color w:val="000000"/>
          <w:lang w:val="ru-RU"/>
        </w:rPr>
        <w:t>3. РОРД проводит входной контроль полученного распоряжения и осуществляет</w:t>
      </w:r>
      <w:r w:rsidR="003A2733">
        <w:rPr>
          <w:rFonts w:ascii="Times New Roman" w:hAnsi="Times New Roman"/>
          <w:color w:val="000000"/>
          <w:lang w:val="ru-RU"/>
        </w:rPr>
        <w:t xml:space="preserve"> следующие</w:t>
      </w:r>
      <w:r w:rsidRPr="00281BB1">
        <w:rPr>
          <w:rFonts w:ascii="Times New Roman" w:hAnsi="Times New Roman"/>
          <w:color w:val="000000"/>
          <w:lang w:val="ru-RU"/>
        </w:rPr>
        <w:t xml:space="preserve"> контрол</w:t>
      </w:r>
      <w:r w:rsidR="003A2733">
        <w:rPr>
          <w:rFonts w:ascii="Times New Roman" w:hAnsi="Times New Roman"/>
          <w:color w:val="000000"/>
          <w:lang w:val="ru-RU"/>
        </w:rPr>
        <w:t>и</w:t>
      </w:r>
      <w:r w:rsidRPr="00281BB1">
        <w:rPr>
          <w:rFonts w:ascii="Times New Roman" w:hAnsi="Times New Roman"/>
          <w:color w:val="000000"/>
          <w:lang w:val="ru-RU"/>
        </w:rPr>
        <w:t>:</w:t>
      </w:r>
    </w:p>
    <w:p w:rsidR="008C244E" w:rsidRPr="00281BB1" w:rsidRDefault="00281BB1" w:rsidP="00387B04">
      <w:pPr>
        <w:numPr>
          <w:ilvl w:val="0"/>
          <w:numId w:val="114"/>
        </w:numPr>
        <w:jc w:val="both"/>
        <w:rPr>
          <w:lang w:val="ru-RU"/>
        </w:rPr>
      </w:pPr>
      <w:r w:rsidRPr="00281BB1">
        <w:rPr>
          <w:rFonts w:ascii="Times New Roman" w:hAnsi="Times New Roman"/>
          <w:color w:val="000000"/>
          <w:lang w:val="ru-RU"/>
        </w:rPr>
        <w:t>соответстви</w:t>
      </w:r>
      <w:r w:rsidR="003A2733">
        <w:rPr>
          <w:rFonts w:ascii="Times New Roman" w:hAnsi="Times New Roman"/>
          <w:color w:val="000000"/>
          <w:lang w:val="ru-RU"/>
        </w:rPr>
        <w:t>е</w:t>
      </w:r>
      <w:r w:rsidRPr="00281BB1">
        <w:rPr>
          <w:rFonts w:ascii="Times New Roman" w:hAnsi="Times New Roman"/>
          <w:color w:val="000000"/>
          <w:lang w:val="ru-RU"/>
        </w:rPr>
        <w:t xml:space="preserve"> роли составителя запроса типу совершаемой операции;</w:t>
      </w:r>
    </w:p>
    <w:p w:rsidR="008C244E" w:rsidRPr="00281BB1" w:rsidRDefault="00281BB1" w:rsidP="00387B04">
      <w:pPr>
        <w:numPr>
          <w:ilvl w:val="0"/>
          <w:numId w:val="114"/>
        </w:numPr>
        <w:jc w:val="both"/>
        <w:rPr>
          <w:lang w:val="ru-RU"/>
        </w:rPr>
      </w:pPr>
      <w:r w:rsidRPr="00281BB1">
        <w:rPr>
          <w:rFonts w:ascii="Times New Roman" w:hAnsi="Times New Roman"/>
          <w:color w:val="000000"/>
          <w:lang w:val="ru-RU"/>
        </w:rPr>
        <w:t>наличие и текущий статус СЦР Клиента-ФЛ - плательщика и Клиента-ЮЛ - получателя;</w:t>
      </w:r>
    </w:p>
    <w:p w:rsidR="008C244E" w:rsidRPr="00281BB1" w:rsidRDefault="00281BB1" w:rsidP="00387B04">
      <w:pPr>
        <w:numPr>
          <w:ilvl w:val="0"/>
          <w:numId w:val="114"/>
        </w:numPr>
        <w:jc w:val="both"/>
        <w:rPr>
          <w:lang w:val="ru-RU"/>
        </w:rPr>
      </w:pPr>
      <w:r w:rsidRPr="00281BB1">
        <w:rPr>
          <w:rFonts w:ascii="Times New Roman" w:hAnsi="Times New Roman"/>
          <w:color w:val="000000"/>
          <w:lang w:val="ru-RU"/>
        </w:rPr>
        <w:t>достаточность ЦР на СЦР Клиента-ФЛ - плательщика;</w:t>
      </w:r>
    </w:p>
    <w:p w:rsidR="008C244E" w:rsidRPr="00281BB1" w:rsidRDefault="00281BB1" w:rsidP="00387B04">
      <w:pPr>
        <w:numPr>
          <w:ilvl w:val="0"/>
          <w:numId w:val="114"/>
        </w:numPr>
        <w:jc w:val="both"/>
        <w:rPr>
          <w:lang w:val="ru-RU"/>
        </w:rPr>
      </w:pPr>
      <w:r w:rsidRPr="00281BB1">
        <w:rPr>
          <w:rFonts w:ascii="Times New Roman" w:hAnsi="Times New Roman"/>
          <w:color w:val="000000"/>
          <w:lang w:val="ru-RU"/>
        </w:rPr>
        <w:t>непревышение установленных лимитов, актуальных при данном типе операции (при наличии), в том числе контроль лимита максимальной суммы остатка ЦП на СЦР Клиента-ЮЛ-получателя перевода;</w:t>
      </w:r>
    </w:p>
    <w:p w:rsidR="008C244E" w:rsidRPr="00281BB1" w:rsidRDefault="00281BB1" w:rsidP="00387B04">
      <w:pPr>
        <w:numPr>
          <w:ilvl w:val="0"/>
          <w:numId w:val="114"/>
        </w:numPr>
        <w:jc w:val="both"/>
        <w:rPr>
          <w:lang w:val="ru-RU"/>
        </w:rPr>
      </w:pPr>
      <w:r w:rsidRPr="00281BB1">
        <w:rPr>
          <w:rFonts w:ascii="Times New Roman" w:hAnsi="Times New Roman"/>
          <w:color w:val="000000"/>
          <w:lang w:val="ru-RU"/>
        </w:rPr>
        <w:t>отсутствие ограничений на операции по СЦР ФЛ-плательщика и СЦР ЮЛ-получателя;</w:t>
      </w:r>
    </w:p>
    <w:p w:rsidR="008C244E" w:rsidRPr="00281BB1" w:rsidRDefault="00281BB1" w:rsidP="00387B04">
      <w:pPr>
        <w:numPr>
          <w:ilvl w:val="0"/>
          <w:numId w:val="114"/>
        </w:numPr>
        <w:jc w:val="both"/>
        <w:rPr>
          <w:lang w:val="ru-RU"/>
        </w:rPr>
      </w:pPr>
      <w:r w:rsidRPr="00281BB1">
        <w:rPr>
          <w:rFonts w:ascii="Times New Roman" w:hAnsi="Times New Roman"/>
          <w:color w:val="000000"/>
          <w:lang w:val="ru-RU"/>
        </w:rPr>
        <w:t>совпадение реквизитов перевода, полученных от Клиента-ФЛ-плательщика с реквизитами перевода, полученными ПлЦР от СУС.</w:t>
      </w:r>
    </w:p>
    <w:p w:rsidR="008C244E" w:rsidRPr="00281BB1" w:rsidRDefault="00281BB1">
      <w:pPr>
        <w:spacing w:after="269"/>
        <w:jc w:val="both"/>
        <w:rPr>
          <w:lang w:val="ru-RU"/>
        </w:rPr>
      </w:pPr>
      <w:r w:rsidRPr="00281BB1">
        <w:rPr>
          <w:rFonts w:ascii="Times New Roman" w:hAnsi="Times New Roman"/>
          <w:color w:val="000000"/>
          <w:lang w:val="ru-RU"/>
        </w:rPr>
        <w:t>4. В случае неуспешного прохождения проверок РОРД формирует в адрес ФП, обслуживающего Клиента-ФЛ -плательщика,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xml:space="preserve">) с указанием кода ошибки. ФП после получения ЭС "Результаты контроля" </w:t>
      </w:r>
      <w:r w:rsidRPr="00281BB1">
        <w:rPr>
          <w:rFonts w:ascii="Times New Roman" w:hAnsi="Times New Roman"/>
          <w:color w:val="000000"/>
          <w:lang w:val="ru-RU"/>
        </w:rPr>
        <w:lastRenderedPageBreak/>
        <w:t>(</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Клиента-ФЛ о невозможности исполнения распоряжения.</w:t>
      </w:r>
    </w:p>
    <w:p w:rsidR="008C244E" w:rsidRPr="00281BB1" w:rsidRDefault="00281BB1">
      <w:pPr>
        <w:spacing w:after="269"/>
        <w:jc w:val="both"/>
        <w:rPr>
          <w:lang w:val="ru-RU"/>
        </w:rPr>
      </w:pPr>
      <w:r w:rsidRPr="00281BB1">
        <w:rPr>
          <w:rFonts w:ascii="Times New Roman" w:hAnsi="Times New Roman"/>
          <w:color w:val="000000"/>
          <w:lang w:val="ru-RU"/>
        </w:rPr>
        <w:t>5. В случае успешного прохождения проверок РОРД делает попытку исполнить распоряжение. Если исполнить распоряжение не удается, РОРД формирует в адрес ФП, обслуживающего Клиента-ФЛ - плательщика,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 ФП после получения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Клиента-ФЛ о невозможности исполнения распоряжения.</w:t>
      </w:r>
    </w:p>
    <w:p w:rsidR="008C244E" w:rsidRDefault="00281BB1">
      <w:pPr>
        <w:pStyle w:val="21"/>
      </w:pPr>
      <w:bookmarkStart w:id="233" w:name="_Toc192512366"/>
      <w:r>
        <w:t>Возврат средств B2C</w:t>
      </w:r>
      <w:bookmarkEnd w:id="233"/>
    </w:p>
    <w:p w:rsidR="008C244E" w:rsidRDefault="00281BB1">
      <w:pPr>
        <w:pStyle w:val="30"/>
      </w:pPr>
      <w:bookmarkStart w:id="234" w:name="_Toc192512367"/>
      <w:r>
        <w:t>Область применения</w:t>
      </w:r>
      <w:bookmarkEnd w:id="234"/>
    </w:p>
    <w:p w:rsidR="008C244E" w:rsidRPr="00281BB1" w:rsidRDefault="00281BB1">
      <w:pPr>
        <w:spacing w:after="269"/>
        <w:rPr>
          <w:lang w:val="ru-RU"/>
        </w:rPr>
      </w:pPr>
      <w:r w:rsidRPr="00281BB1">
        <w:rPr>
          <w:rFonts w:ascii="Times New Roman" w:hAnsi="Times New Roman"/>
          <w:color w:val="000000"/>
          <w:lang w:val="ru-RU"/>
        </w:rPr>
        <w:t>Возврат средств с СЦР</w:t>
      </w:r>
      <w:r>
        <w:rPr>
          <w:rFonts w:ascii="Times New Roman" w:hAnsi="Times New Roman"/>
          <w:color w:val="000000"/>
        </w:rPr>
        <w:t> </w:t>
      </w:r>
      <w:r w:rsidRPr="00281BB1">
        <w:rPr>
          <w:rFonts w:ascii="Times New Roman" w:hAnsi="Times New Roman"/>
          <w:color w:val="000000"/>
          <w:lang w:val="ru-RU"/>
        </w:rPr>
        <w:t>Клиента-ЮЛ на СЦР Клиента-ФЛ.</w:t>
      </w:r>
    </w:p>
    <w:p w:rsidR="008C244E" w:rsidRDefault="00281BB1">
      <w:pPr>
        <w:pStyle w:val="30"/>
      </w:pPr>
      <w:bookmarkStart w:id="235" w:name="_Toc192512368"/>
      <w:r>
        <w:t>Основной сценарий обмена</w:t>
      </w:r>
      <w:bookmarkEnd w:id="235"/>
    </w:p>
    <w:p w:rsidR="008C244E" w:rsidRDefault="00281BB1">
      <w:r>
        <w:rPr>
          <w:noProof/>
          <w:lang w:val="ru-RU" w:eastAsia="ru-RU"/>
        </w:rPr>
        <w:drawing>
          <wp:inline distT="0" distB="0" distL="0" distR="0">
            <wp:extent cx="6217920" cy="4637093"/>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
                    <pic:cNvPicPr/>
                  </pic:nvPicPr>
                  <pic:blipFill>
                    <a:blip r:embed="rId60"/>
                    <a:stretch>
                      <a:fillRect/>
                    </a:stretch>
                  </pic:blipFill>
                  <pic:spPr>
                    <a:xfrm>
                      <a:off x="0" y="0"/>
                      <a:ext cx="6217920" cy="4637093"/>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lastRenderedPageBreak/>
        <w:t>Успешный процесс возврата средств с СЦР Клиента-ЮЛ на СЦР Клиента-ФЛ .</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115"/>
        </w:numPr>
        <w:jc w:val="both"/>
      </w:pPr>
      <w:r>
        <w:rPr>
          <w:rFonts w:ascii="Times New Roman" w:hAnsi="Times New Roman"/>
          <w:color w:val="000000"/>
        </w:rPr>
        <w:t>Запрос возможности возврата ЦР (B2C) (cbdc.012 BB2CRefundPossibilityRequest);</w:t>
      </w:r>
    </w:p>
    <w:p w:rsidR="008C244E" w:rsidRPr="00281BB1" w:rsidRDefault="00281BB1" w:rsidP="00387B04">
      <w:pPr>
        <w:numPr>
          <w:ilvl w:val="0"/>
          <w:numId w:val="115"/>
        </w:numPr>
        <w:jc w:val="both"/>
        <w:rPr>
          <w:lang w:val="ru-RU"/>
        </w:rPr>
      </w:pPr>
      <w:r w:rsidRPr="00281BB1">
        <w:rPr>
          <w:rFonts w:ascii="Times New Roman" w:hAnsi="Times New Roman"/>
          <w:color w:val="000000"/>
          <w:lang w:val="ru-RU"/>
        </w:rPr>
        <w:t>Ответ на запрос возможности возврата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CRefundPossibilityResponse</w:t>
      </w:r>
      <w:r w:rsidRPr="00281BB1">
        <w:rPr>
          <w:rFonts w:ascii="Times New Roman" w:hAnsi="Times New Roman"/>
          <w:color w:val="000000"/>
          <w:lang w:val="ru-RU"/>
        </w:rPr>
        <w:t>);</w:t>
      </w:r>
    </w:p>
    <w:p w:rsidR="008C244E" w:rsidRPr="00281BB1" w:rsidRDefault="00281BB1" w:rsidP="00387B04">
      <w:pPr>
        <w:numPr>
          <w:ilvl w:val="0"/>
          <w:numId w:val="115"/>
        </w:numPr>
        <w:jc w:val="both"/>
        <w:rPr>
          <w:lang w:val="ru-RU"/>
        </w:rPr>
      </w:pPr>
      <w:r w:rsidRPr="00281BB1">
        <w:rPr>
          <w:rFonts w:ascii="Times New Roman" w:hAnsi="Times New Roman"/>
          <w:color w:val="000000"/>
          <w:lang w:val="ru-RU"/>
        </w:rPr>
        <w:t>Распоряжение на возврат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.005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CRefund</w:t>
      </w:r>
      <w:r w:rsidRPr="00281BB1">
        <w:rPr>
          <w:rFonts w:ascii="Times New Roman" w:hAnsi="Times New Roman"/>
          <w:color w:val="000000"/>
          <w:lang w:val="ru-RU"/>
        </w:rPr>
        <w:t>);</w:t>
      </w:r>
    </w:p>
    <w:p w:rsidR="008C244E" w:rsidRPr="00281BB1" w:rsidRDefault="00281BB1" w:rsidP="00387B04">
      <w:pPr>
        <w:numPr>
          <w:ilvl w:val="0"/>
          <w:numId w:val="115"/>
        </w:numPr>
        <w:jc w:val="both"/>
        <w:rPr>
          <w:lang w:val="ru-RU"/>
        </w:rPr>
      </w:pPr>
      <w:r w:rsidRPr="00281BB1">
        <w:rPr>
          <w:rFonts w:ascii="Times New Roman" w:hAnsi="Times New Roman"/>
          <w:color w:val="000000"/>
          <w:lang w:val="ru-RU"/>
        </w:rPr>
        <w:t>Извещение Клиента - плательщика об исполнении возврата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CRefundBusinessNotification</w:t>
      </w:r>
      <w:r w:rsidRPr="00281BB1">
        <w:rPr>
          <w:rFonts w:ascii="Times New Roman" w:hAnsi="Times New Roman"/>
          <w:color w:val="000000"/>
          <w:lang w:val="ru-RU"/>
        </w:rPr>
        <w:t>);</w:t>
      </w:r>
    </w:p>
    <w:p w:rsidR="008C244E" w:rsidRPr="00281BB1" w:rsidRDefault="00281BB1" w:rsidP="00387B04">
      <w:pPr>
        <w:numPr>
          <w:ilvl w:val="0"/>
          <w:numId w:val="115"/>
        </w:numPr>
        <w:jc w:val="both"/>
        <w:rPr>
          <w:lang w:val="ru-RU"/>
        </w:rPr>
      </w:pPr>
      <w:r w:rsidRPr="00281BB1">
        <w:rPr>
          <w:rFonts w:ascii="Times New Roman" w:hAnsi="Times New Roman"/>
          <w:color w:val="000000"/>
          <w:lang w:val="ru-RU"/>
        </w:rPr>
        <w:t>Извещение Клиента - получателя об исполнении возврата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CRefundCustomerNotification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Намерение Клиента-ЮЛ по переводу ЦР с СЦР Клиента-ЮЛ на СЦР Клиента-ФЛ с целью возврата средств за совершенную ранее покупку.</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1. Клиент-ФЛ обращается к Клиента-ЮЛ с просьбой возврата ЦР за совершенную ранее покупку.</w:t>
      </w:r>
    </w:p>
    <w:p w:rsidR="008C244E" w:rsidRPr="00281BB1" w:rsidRDefault="00281BB1">
      <w:pPr>
        <w:spacing w:after="269"/>
        <w:jc w:val="both"/>
        <w:rPr>
          <w:lang w:val="ru-RU"/>
        </w:rPr>
      </w:pPr>
      <w:r w:rsidRPr="00281BB1">
        <w:rPr>
          <w:rFonts w:ascii="Times New Roman" w:hAnsi="Times New Roman"/>
          <w:color w:val="000000"/>
          <w:lang w:val="ru-RU"/>
        </w:rPr>
        <w:t xml:space="preserve">2. Клиент-ЮЛ находит </w:t>
      </w:r>
      <w:r>
        <w:rPr>
          <w:rFonts w:ascii="Times New Roman" w:hAnsi="Times New Roman"/>
          <w:color w:val="000000"/>
        </w:rPr>
        <w:t>UUID</w:t>
      </w:r>
      <w:r w:rsidRPr="00281BB1">
        <w:rPr>
          <w:rFonts w:ascii="Times New Roman" w:hAnsi="Times New Roman"/>
          <w:color w:val="000000"/>
          <w:lang w:val="ru-RU"/>
        </w:rPr>
        <w:t xml:space="preserve"> операции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возврат по которой необходимо совершить, определяет сумму возврата. </w:t>
      </w:r>
    </w:p>
    <w:p w:rsidR="008C244E" w:rsidRPr="00281BB1" w:rsidRDefault="00281BB1">
      <w:pPr>
        <w:spacing w:after="269"/>
        <w:jc w:val="both"/>
        <w:rPr>
          <w:lang w:val="ru-RU"/>
        </w:rPr>
      </w:pPr>
      <w:r w:rsidRPr="00281BB1">
        <w:rPr>
          <w:rFonts w:ascii="Times New Roman" w:hAnsi="Times New Roman"/>
          <w:color w:val="000000"/>
          <w:lang w:val="ru-RU"/>
        </w:rPr>
        <w:t>3. Клиент-ЮЛ формирует ЭС "Запрос возможности возврата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CRefundPossibilityRequest</w:t>
      </w:r>
      <w:r w:rsidRPr="00281BB1">
        <w:rPr>
          <w:rFonts w:ascii="Times New Roman" w:hAnsi="Times New Roman"/>
          <w:color w:val="000000"/>
          <w:lang w:val="ru-RU"/>
        </w:rPr>
        <w:t xml:space="preserve">), включает в него </w:t>
      </w:r>
      <w:r>
        <w:rPr>
          <w:rFonts w:ascii="Times New Roman" w:hAnsi="Times New Roman"/>
          <w:color w:val="000000"/>
        </w:rPr>
        <w:t>UUID</w:t>
      </w:r>
      <w:r w:rsidRPr="00281BB1">
        <w:rPr>
          <w:rFonts w:ascii="Times New Roman" w:hAnsi="Times New Roman"/>
          <w:color w:val="000000"/>
          <w:lang w:val="ru-RU"/>
        </w:rPr>
        <w:t xml:space="preserve"> операции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возврат по которой необходимо совершить, сумму возврата, и направляет его ФП.</w:t>
      </w:r>
    </w:p>
    <w:p w:rsidR="008C244E" w:rsidRPr="00281BB1" w:rsidRDefault="00281BB1">
      <w:pPr>
        <w:spacing w:after="269"/>
        <w:jc w:val="both"/>
        <w:rPr>
          <w:lang w:val="ru-RU"/>
        </w:rPr>
      </w:pPr>
      <w:r w:rsidRPr="00281BB1">
        <w:rPr>
          <w:rFonts w:ascii="Times New Roman" w:hAnsi="Times New Roman"/>
          <w:color w:val="000000"/>
          <w:lang w:val="ru-RU"/>
        </w:rPr>
        <w:t>4. ФП проводит входной контроль ЭС "Запрос возможности возврата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CRefundPossibilityRequest</w:t>
      </w:r>
      <w:r w:rsidRPr="00281BB1">
        <w:rPr>
          <w:rFonts w:ascii="Times New Roman" w:hAnsi="Times New Roman"/>
          <w:color w:val="000000"/>
          <w:lang w:val="ru-RU"/>
        </w:rPr>
        <w:t>) и, в случае успешного прохождения проверок, перенаправляет ЭС "Запрос возможности возврата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CRefundPossibilityRequest</w:t>
      </w:r>
      <w:r w:rsidRPr="00281BB1">
        <w:rPr>
          <w:rFonts w:ascii="Times New Roman" w:hAnsi="Times New Roman"/>
          <w:color w:val="000000"/>
          <w:lang w:val="ru-RU"/>
        </w:rPr>
        <w:t>) в РОРД.</w:t>
      </w:r>
    </w:p>
    <w:p w:rsidR="008C244E" w:rsidRPr="00281BB1" w:rsidRDefault="00281BB1">
      <w:pPr>
        <w:spacing w:after="269"/>
        <w:jc w:val="both"/>
        <w:rPr>
          <w:lang w:val="ru-RU"/>
        </w:rPr>
      </w:pPr>
      <w:r w:rsidRPr="00281BB1">
        <w:rPr>
          <w:rFonts w:ascii="Times New Roman" w:hAnsi="Times New Roman"/>
          <w:color w:val="000000"/>
          <w:lang w:val="ru-RU"/>
        </w:rPr>
        <w:t>5. РОРД при получении запроса проводит входной контроль и следующие проверки для определения возможности перевода:</w:t>
      </w:r>
    </w:p>
    <w:p w:rsidR="008C244E" w:rsidRPr="00281BB1" w:rsidRDefault="00281BB1" w:rsidP="00387B04">
      <w:pPr>
        <w:numPr>
          <w:ilvl w:val="0"/>
          <w:numId w:val="116"/>
        </w:numPr>
        <w:jc w:val="both"/>
        <w:rPr>
          <w:lang w:val="ru-RU"/>
        </w:rPr>
      </w:pPr>
      <w:r w:rsidRPr="00281BB1">
        <w:rPr>
          <w:rFonts w:ascii="Times New Roman" w:hAnsi="Times New Roman"/>
          <w:color w:val="000000"/>
          <w:lang w:val="ru-RU"/>
        </w:rPr>
        <w:t>контроль наличия Клиента-ФЛ -получателя в реестре Клиентов;</w:t>
      </w:r>
    </w:p>
    <w:p w:rsidR="008C244E" w:rsidRPr="00281BB1" w:rsidRDefault="00281BB1" w:rsidP="00387B04">
      <w:pPr>
        <w:numPr>
          <w:ilvl w:val="0"/>
          <w:numId w:val="116"/>
        </w:numPr>
        <w:jc w:val="both"/>
        <w:rPr>
          <w:lang w:val="ru-RU"/>
        </w:rPr>
      </w:pPr>
      <w:r w:rsidRPr="00281BB1">
        <w:rPr>
          <w:rFonts w:ascii="Times New Roman" w:hAnsi="Times New Roman"/>
          <w:color w:val="000000"/>
          <w:lang w:val="ru-RU"/>
        </w:rPr>
        <w:t>контроль соответствия роли составителя запроса перевода типу совершаемой операции;</w:t>
      </w:r>
    </w:p>
    <w:p w:rsidR="008C244E" w:rsidRPr="00281BB1" w:rsidRDefault="00281BB1" w:rsidP="00387B04">
      <w:pPr>
        <w:numPr>
          <w:ilvl w:val="0"/>
          <w:numId w:val="116"/>
        </w:numPr>
        <w:jc w:val="both"/>
        <w:rPr>
          <w:lang w:val="ru-RU"/>
        </w:rPr>
      </w:pPr>
      <w:r w:rsidRPr="00281BB1">
        <w:rPr>
          <w:rFonts w:ascii="Times New Roman" w:hAnsi="Times New Roman"/>
          <w:color w:val="000000"/>
          <w:lang w:val="ru-RU"/>
        </w:rPr>
        <w:t xml:space="preserve">контроль наличия операции с приведенным в запросе </w:t>
      </w:r>
      <w:r>
        <w:rPr>
          <w:rFonts w:ascii="Times New Roman" w:hAnsi="Times New Roman"/>
          <w:color w:val="000000"/>
        </w:rPr>
        <w:t>UUID</w:t>
      </w:r>
      <w:r w:rsidRPr="00281BB1">
        <w:rPr>
          <w:rFonts w:ascii="Times New Roman" w:hAnsi="Times New Roman"/>
          <w:color w:val="000000"/>
          <w:lang w:val="ru-RU"/>
        </w:rPr>
        <w:t>;</w:t>
      </w:r>
    </w:p>
    <w:p w:rsidR="008C244E" w:rsidRPr="00281BB1" w:rsidRDefault="00281BB1" w:rsidP="00387B04">
      <w:pPr>
        <w:numPr>
          <w:ilvl w:val="0"/>
          <w:numId w:val="116"/>
        </w:numPr>
        <w:jc w:val="both"/>
        <w:rPr>
          <w:lang w:val="ru-RU"/>
        </w:rPr>
      </w:pPr>
      <w:r w:rsidRPr="00281BB1">
        <w:rPr>
          <w:rFonts w:ascii="Times New Roman" w:hAnsi="Times New Roman"/>
          <w:color w:val="000000"/>
          <w:lang w:val="ru-RU"/>
        </w:rPr>
        <w:lastRenderedPageBreak/>
        <w:t>контроль отсутствия совпадения СЦР Клиента-ФЛ -получателя и Клиента-ЮЛ - плательщика;</w:t>
      </w:r>
    </w:p>
    <w:p w:rsidR="008C244E" w:rsidRPr="00281BB1" w:rsidRDefault="00281BB1" w:rsidP="00387B04">
      <w:pPr>
        <w:numPr>
          <w:ilvl w:val="0"/>
          <w:numId w:val="116"/>
        </w:numPr>
        <w:jc w:val="both"/>
        <w:rPr>
          <w:lang w:val="ru-RU"/>
        </w:rPr>
      </w:pPr>
      <w:r w:rsidRPr="00281BB1">
        <w:rPr>
          <w:rFonts w:ascii="Times New Roman" w:hAnsi="Times New Roman"/>
          <w:color w:val="000000"/>
          <w:lang w:val="ru-RU"/>
        </w:rPr>
        <w:t>контроль на соответствие СЦР Клиента-ФЛ-плательщика в операции, средства по которой необходимо вернуть ФЛ, СЦР Клиента-ФЛ-получателя;</w:t>
      </w:r>
    </w:p>
    <w:p w:rsidR="008C244E" w:rsidRPr="00281BB1" w:rsidRDefault="00281BB1" w:rsidP="00387B04">
      <w:pPr>
        <w:numPr>
          <w:ilvl w:val="0"/>
          <w:numId w:val="116"/>
        </w:numPr>
        <w:jc w:val="both"/>
        <w:rPr>
          <w:lang w:val="ru-RU"/>
        </w:rPr>
      </w:pPr>
      <w:r w:rsidRPr="00281BB1">
        <w:rPr>
          <w:rFonts w:ascii="Times New Roman" w:hAnsi="Times New Roman"/>
          <w:color w:val="000000"/>
          <w:lang w:val="ru-RU"/>
        </w:rPr>
        <w:t>контроль наличия и текущего статуса СЦР Клиента-ФЛ - получателя и Клиента-ЮЛ - плательщика;</w:t>
      </w:r>
    </w:p>
    <w:p w:rsidR="008C244E" w:rsidRDefault="00281BB1" w:rsidP="00387B04">
      <w:pPr>
        <w:numPr>
          <w:ilvl w:val="0"/>
          <w:numId w:val="116"/>
        </w:numPr>
        <w:jc w:val="both"/>
      </w:pPr>
      <w:r>
        <w:rPr>
          <w:rFonts w:ascii="Times New Roman" w:hAnsi="Times New Roman"/>
          <w:color w:val="000000"/>
        </w:rPr>
        <w:t>антифрод-контроль.</w:t>
      </w:r>
    </w:p>
    <w:p w:rsidR="008C244E" w:rsidRPr="00281BB1" w:rsidRDefault="00281BB1">
      <w:pPr>
        <w:spacing w:after="269"/>
        <w:jc w:val="both"/>
        <w:rPr>
          <w:lang w:val="ru-RU"/>
        </w:rPr>
      </w:pPr>
      <w:r w:rsidRPr="00281BB1">
        <w:rPr>
          <w:rFonts w:ascii="Times New Roman" w:hAnsi="Times New Roman"/>
          <w:color w:val="000000"/>
          <w:lang w:val="ru-RU"/>
        </w:rPr>
        <w:t>В случае успешного прохождения проверок РОРД на основе данных, полученных в запросе, формирует эталон ЭС "Распоряжение на возврат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.005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CRefund</w:t>
      </w:r>
      <w:r w:rsidRPr="00281BB1">
        <w:rPr>
          <w:rFonts w:ascii="Times New Roman" w:hAnsi="Times New Roman"/>
          <w:color w:val="000000"/>
          <w:lang w:val="ru-RU"/>
        </w:rPr>
        <w:t>), в состав которого входит эталон транзакционного сообщения РР, инкапсулирует его в формируемое ЭС "Ответ на запрос возможности возврата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CRefundPossibilityResponse</w:t>
      </w:r>
      <w:r w:rsidRPr="00281BB1">
        <w:rPr>
          <w:rFonts w:ascii="Times New Roman" w:hAnsi="Times New Roman"/>
          <w:color w:val="000000"/>
          <w:lang w:val="ru-RU"/>
        </w:rPr>
        <w:t>). РОРД направляет в адрес ФП ЭС "Ответ на запрос возможности возврата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CRefundPossibilityResponse</w:t>
      </w:r>
      <w:r w:rsidRPr="00281BB1">
        <w:rPr>
          <w:rFonts w:ascii="Times New Roman" w:hAnsi="Times New Roman"/>
          <w:color w:val="000000"/>
          <w:lang w:val="ru-RU"/>
        </w:rPr>
        <w:t>) для подтверждения перевода ЮЛ - плательщиком. С момента направления ответа время ожидания на стороне РОРД подписанного распоряжения, сформированного на основе переданного в ответе эталона, определяется настраиваемым параметром в ПлЦР (по умолчанию = 900 сек.)</w:t>
      </w:r>
    </w:p>
    <w:p w:rsidR="008C244E" w:rsidRPr="00281BB1" w:rsidRDefault="00281BB1">
      <w:pPr>
        <w:spacing w:after="269"/>
        <w:jc w:val="both"/>
        <w:rPr>
          <w:lang w:val="ru-RU"/>
        </w:rPr>
      </w:pPr>
      <w:r w:rsidRPr="00281BB1">
        <w:rPr>
          <w:rFonts w:ascii="Times New Roman" w:hAnsi="Times New Roman"/>
          <w:color w:val="000000"/>
          <w:lang w:val="ru-RU"/>
        </w:rPr>
        <w:t>6. ФП проводит входной контроль ЭС "Ответ на запрос возможности возврата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CRefundPossibilityResponse</w:t>
      </w:r>
      <w:r w:rsidRPr="00281BB1">
        <w:rPr>
          <w:rFonts w:ascii="Times New Roman" w:hAnsi="Times New Roman"/>
          <w:color w:val="000000"/>
          <w:lang w:val="ru-RU"/>
        </w:rPr>
        <w:t>) и, в случае успешного прохождения контроля, перенаправляет ЭС Клиенту-ЮЛ.</w:t>
      </w:r>
    </w:p>
    <w:p w:rsidR="008C244E" w:rsidRPr="00281BB1" w:rsidRDefault="00281BB1">
      <w:pPr>
        <w:spacing w:after="269"/>
        <w:jc w:val="both"/>
        <w:rPr>
          <w:lang w:val="ru-RU"/>
        </w:rPr>
      </w:pPr>
      <w:r w:rsidRPr="00281BB1">
        <w:rPr>
          <w:rFonts w:ascii="Times New Roman" w:hAnsi="Times New Roman"/>
          <w:color w:val="000000"/>
          <w:lang w:val="ru-RU"/>
        </w:rPr>
        <w:t>7. Клиент-ЮЛ посредством Приложения Клиента проводит входной контроль, после успешного проведения которого разбирает ЭС, получает из него эталон ЭС "Распоряжение на возврат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.005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CRefund</w:t>
      </w:r>
      <w:r w:rsidRPr="00281BB1">
        <w:rPr>
          <w:rFonts w:ascii="Times New Roman" w:hAnsi="Times New Roman"/>
          <w:color w:val="000000"/>
          <w:lang w:val="ru-RU"/>
        </w:rPr>
        <w:t>), в состав которого входит эталон транзакционного сообщения РР. Клиент- ЮЛ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Клиент-ЮЛ направляет в адрес ФП ЭС "Распоряжение на возврат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.005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CRefund</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8. ФП при получении ЭС "Распоряжение на возврат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.005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CRefund</w:t>
      </w:r>
      <w:r w:rsidRPr="00281BB1">
        <w:rPr>
          <w:rFonts w:ascii="Times New Roman" w:hAnsi="Times New Roman"/>
          <w:color w:val="000000"/>
          <w:lang w:val="ru-RU"/>
        </w:rPr>
        <w:t>) проводит входной контроль, после успешного завершения которого еренаправляет ЭС "Распоряжение на возврат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.005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CRefund</w:t>
      </w:r>
      <w:r w:rsidRPr="00281BB1">
        <w:rPr>
          <w:rFonts w:ascii="Times New Roman" w:hAnsi="Times New Roman"/>
          <w:color w:val="000000"/>
          <w:lang w:val="ru-RU"/>
        </w:rPr>
        <w:t>) в РОРД.</w:t>
      </w:r>
    </w:p>
    <w:p w:rsidR="008C244E" w:rsidRPr="00281BB1" w:rsidRDefault="00281BB1">
      <w:pPr>
        <w:spacing w:after="269"/>
        <w:jc w:val="both"/>
        <w:rPr>
          <w:lang w:val="ru-RU"/>
        </w:rPr>
      </w:pPr>
      <w:r w:rsidRPr="00281BB1">
        <w:rPr>
          <w:rFonts w:ascii="Times New Roman" w:hAnsi="Times New Roman"/>
          <w:color w:val="000000"/>
          <w:lang w:val="ru-RU"/>
        </w:rPr>
        <w:t>9. РОРД проводит входной контроль полученного распоряжения и осуществляет контроль на:</w:t>
      </w:r>
    </w:p>
    <w:p w:rsidR="008C244E" w:rsidRPr="00281BB1" w:rsidRDefault="00281BB1" w:rsidP="00387B04">
      <w:pPr>
        <w:numPr>
          <w:ilvl w:val="0"/>
          <w:numId w:val="117"/>
        </w:numPr>
        <w:jc w:val="both"/>
        <w:rPr>
          <w:lang w:val="ru-RU"/>
        </w:rPr>
      </w:pPr>
      <w:r w:rsidRPr="00281BB1">
        <w:rPr>
          <w:rFonts w:ascii="Times New Roman" w:hAnsi="Times New Roman"/>
          <w:color w:val="000000"/>
          <w:lang w:val="ru-RU"/>
        </w:rPr>
        <w:t>соответствие ролей плательщика и получателя типу совершаемой операции;</w:t>
      </w:r>
    </w:p>
    <w:p w:rsidR="008C244E" w:rsidRPr="00281BB1" w:rsidRDefault="00281BB1" w:rsidP="00387B04">
      <w:pPr>
        <w:numPr>
          <w:ilvl w:val="0"/>
          <w:numId w:val="117"/>
        </w:numPr>
        <w:jc w:val="both"/>
        <w:rPr>
          <w:lang w:val="ru-RU"/>
        </w:rPr>
      </w:pPr>
      <w:r w:rsidRPr="00281BB1">
        <w:rPr>
          <w:rFonts w:ascii="Times New Roman" w:hAnsi="Times New Roman"/>
          <w:color w:val="000000"/>
          <w:lang w:val="ru-RU"/>
        </w:rPr>
        <w:t>наличие и текущий статус СЦР Клиента-ФЛ - получателя и Клиента-ЮЛ — плательщика;</w:t>
      </w:r>
    </w:p>
    <w:p w:rsidR="008C244E" w:rsidRPr="00281BB1" w:rsidRDefault="00281BB1" w:rsidP="00387B04">
      <w:pPr>
        <w:numPr>
          <w:ilvl w:val="0"/>
          <w:numId w:val="117"/>
        </w:numPr>
        <w:jc w:val="both"/>
        <w:rPr>
          <w:lang w:val="ru-RU"/>
        </w:rPr>
      </w:pPr>
      <w:r w:rsidRPr="00281BB1">
        <w:rPr>
          <w:rFonts w:ascii="Times New Roman" w:hAnsi="Times New Roman"/>
          <w:color w:val="000000"/>
          <w:lang w:val="ru-RU"/>
        </w:rPr>
        <w:t>соответствие полученного распоряжения со сформированным ранее эталоном ЭС;</w:t>
      </w:r>
    </w:p>
    <w:p w:rsidR="008C244E" w:rsidRPr="00281BB1" w:rsidRDefault="00281BB1" w:rsidP="00387B04">
      <w:pPr>
        <w:numPr>
          <w:ilvl w:val="0"/>
          <w:numId w:val="117"/>
        </w:numPr>
        <w:jc w:val="both"/>
        <w:rPr>
          <w:lang w:val="ru-RU"/>
        </w:rPr>
      </w:pPr>
      <w:r w:rsidRPr="00281BB1">
        <w:rPr>
          <w:rFonts w:ascii="Times New Roman" w:hAnsi="Times New Roman"/>
          <w:color w:val="000000"/>
          <w:lang w:val="ru-RU"/>
        </w:rPr>
        <w:lastRenderedPageBreak/>
        <w:t>достаточность ЦР на СЦР Клиента- ЮЛ - плательщика;</w:t>
      </w:r>
    </w:p>
    <w:p w:rsidR="008C244E" w:rsidRPr="00281BB1" w:rsidRDefault="00281BB1" w:rsidP="00387B04">
      <w:pPr>
        <w:numPr>
          <w:ilvl w:val="0"/>
          <w:numId w:val="117"/>
        </w:numPr>
        <w:jc w:val="both"/>
        <w:rPr>
          <w:lang w:val="ru-RU"/>
        </w:rPr>
      </w:pPr>
      <w:r w:rsidRPr="00281BB1">
        <w:rPr>
          <w:rFonts w:ascii="Times New Roman" w:hAnsi="Times New Roman"/>
          <w:color w:val="000000"/>
          <w:lang w:val="ru-RU"/>
        </w:rPr>
        <w:t>отсутствие совпадения СЦР Клиента-ФЛ -получателя и Клиента-ЮЛ - плательщика;</w:t>
      </w:r>
    </w:p>
    <w:p w:rsidR="008C244E" w:rsidRPr="00281BB1" w:rsidRDefault="00281BB1" w:rsidP="00387B04">
      <w:pPr>
        <w:numPr>
          <w:ilvl w:val="0"/>
          <w:numId w:val="117"/>
        </w:numPr>
        <w:jc w:val="both"/>
        <w:rPr>
          <w:lang w:val="ru-RU"/>
        </w:rPr>
      </w:pPr>
      <w:r w:rsidRPr="00281BB1">
        <w:rPr>
          <w:rFonts w:ascii="Times New Roman" w:hAnsi="Times New Roman"/>
          <w:color w:val="000000"/>
          <w:lang w:val="ru-RU"/>
        </w:rPr>
        <w:t>непревышение установленных лимитов, актуальных при данном типе операции (при наличии);</w:t>
      </w:r>
    </w:p>
    <w:p w:rsidR="008C244E" w:rsidRPr="00281BB1" w:rsidRDefault="00281BB1" w:rsidP="00387B04">
      <w:pPr>
        <w:numPr>
          <w:ilvl w:val="0"/>
          <w:numId w:val="117"/>
        </w:numPr>
        <w:jc w:val="both"/>
        <w:rPr>
          <w:lang w:val="ru-RU"/>
        </w:rPr>
      </w:pPr>
      <w:r w:rsidRPr="00281BB1">
        <w:rPr>
          <w:rFonts w:ascii="Times New Roman" w:hAnsi="Times New Roman"/>
          <w:color w:val="000000"/>
          <w:lang w:val="ru-RU"/>
        </w:rPr>
        <w:t>сумма возврата меньше или равна сумме совершенной ранее операции (с учетом уже выполненных частичных возвратов, если они были);</w:t>
      </w:r>
    </w:p>
    <w:p w:rsidR="008C244E" w:rsidRPr="00281BB1" w:rsidRDefault="00281BB1" w:rsidP="00387B04">
      <w:pPr>
        <w:numPr>
          <w:ilvl w:val="0"/>
          <w:numId w:val="117"/>
        </w:numPr>
        <w:jc w:val="both"/>
        <w:rPr>
          <w:lang w:val="ru-RU"/>
        </w:rPr>
      </w:pPr>
      <w:r w:rsidRPr="00281BB1">
        <w:rPr>
          <w:rFonts w:ascii="Times New Roman" w:hAnsi="Times New Roman"/>
          <w:color w:val="000000"/>
          <w:lang w:val="ru-RU"/>
        </w:rPr>
        <w:t>отсутствие ограничений на операции по СЦР ФЛ-получателя и СЦР ЮЛ-плательщика.</w:t>
      </w:r>
    </w:p>
    <w:p w:rsidR="008C244E" w:rsidRPr="00281BB1" w:rsidRDefault="00281BB1">
      <w:pPr>
        <w:spacing w:after="269"/>
        <w:jc w:val="both"/>
        <w:rPr>
          <w:lang w:val="ru-RU"/>
        </w:rPr>
      </w:pPr>
      <w:r w:rsidRPr="00281BB1">
        <w:rPr>
          <w:rFonts w:ascii="Times New Roman" w:hAnsi="Times New Roman"/>
          <w:color w:val="000000"/>
          <w:lang w:val="ru-RU"/>
        </w:rPr>
        <w:t>В случае успешного завершения проверок РОРД:</w:t>
      </w:r>
    </w:p>
    <w:p w:rsidR="008C244E" w:rsidRPr="00281BB1" w:rsidRDefault="00281BB1" w:rsidP="00387B04">
      <w:pPr>
        <w:numPr>
          <w:ilvl w:val="0"/>
          <w:numId w:val="118"/>
        </w:numPr>
        <w:jc w:val="both"/>
        <w:rPr>
          <w:lang w:val="ru-RU"/>
        </w:rPr>
      </w:pPr>
      <w:r w:rsidRPr="00281BB1">
        <w:rPr>
          <w:rFonts w:ascii="Times New Roman" w:hAnsi="Times New Roman"/>
          <w:color w:val="000000"/>
          <w:lang w:val="ru-RU"/>
        </w:rPr>
        <w:t>исполняет распоряжение, операция фиксируется в реестре операций,</w:t>
      </w:r>
    </w:p>
    <w:p w:rsidR="008C244E" w:rsidRPr="00281BB1" w:rsidRDefault="00281BB1" w:rsidP="00387B04">
      <w:pPr>
        <w:numPr>
          <w:ilvl w:val="0"/>
          <w:numId w:val="118"/>
        </w:numPr>
        <w:jc w:val="both"/>
        <w:rPr>
          <w:lang w:val="ru-RU"/>
        </w:rPr>
      </w:pPr>
      <w:r w:rsidRPr="00281BB1">
        <w:rPr>
          <w:rFonts w:ascii="Times New Roman" w:hAnsi="Times New Roman"/>
          <w:color w:val="000000"/>
          <w:lang w:val="ru-RU"/>
        </w:rPr>
        <w:t>направляет ЭС "Извещение Клиента - плательщика об исполнении возврата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CRefundBusinessNotification</w:t>
      </w:r>
      <w:r w:rsidRPr="00281BB1">
        <w:rPr>
          <w:rFonts w:ascii="Times New Roman" w:hAnsi="Times New Roman"/>
          <w:color w:val="000000"/>
          <w:lang w:val="ru-RU"/>
        </w:rPr>
        <w:t>) в адрес ФП, обслуживающего Клиента-ЮЛ - плательщика,</w:t>
      </w:r>
    </w:p>
    <w:p w:rsidR="008C244E" w:rsidRPr="00281BB1" w:rsidRDefault="00281BB1" w:rsidP="00387B04">
      <w:pPr>
        <w:numPr>
          <w:ilvl w:val="0"/>
          <w:numId w:val="118"/>
        </w:numPr>
        <w:jc w:val="both"/>
        <w:rPr>
          <w:lang w:val="ru-RU"/>
        </w:rPr>
      </w:pPr>
      <w:r w:rsidRPr="00281BB1">
        <w:rPr>
          <w:rFonts w:ascii="Times New Roman" w:hAnsi="Times New Roman"/>
          <w:color w:val="000000"/>
          <w:lang w:val="ru-RU"/>
        </w:rPr>
        <w:t>направляет ЭС "Дополнительная информация к уведомлению плательщика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InfoSenderNotification</w:t>
      </w:r>
      <w:r w:rsidRPr="00281BB1">
        <w:rPr>
          <w:rFonts w:ascii="Times New Roman" w:hAnsi="Times New Roman"/>
          <w:color w:val="000000"/>
          <w:lang w:val="ru-RU"/>
        </w:rPr>
        <w:t>), в состав которого входят все реквизиты, включенные в ЭС "Извещение Клиента - плательщика об исполнении возврата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CRefundBusinessNotification</w:t>
      </w:r>
      <w:r w:rsidRPr="00281BB1">
        <w:rPr>
          <w:rFonts w:ascii="Times New Roman" w:hAnsi="Times New Roman"/>
          <w:color w:val="000000"/>
          <w:lang w:val="ru-RU"/>
        </w:rPr>
        <w:t>) и дополнительные атрибуты получателя перевода ЦР, необходимые ФП для проведения контроля по ПОД/ФТ (пост-контроль), в адрес ФП, обслуживающего Клиента-ЮЛ - плательщика;</w:t>
      </w:r>
    </w:p>
    <w:p w:rsidR="008C244E" w:rsidRPr="00281BB1" w:rsidRDefault="00281BB1" w:rsidP="00387B04">
      <w:pPr>
        <w:numPr>
          <w:ilvl w:val="0"/>
          <w:numId w:val="118"/>
        </w:numPr>
        <w:jc w:val="both"/>
        <w:rPr>
          <w:lang w:val="ru-RU"/>
        </w:rPr>
      </w:pPr>
      <w:r w:rsidRPr="00281BB1">
        <w:rPr>
          <w:rFonts w:ascii="Times New Roman" w:hAnsi="Times New Roman"/>
          <w:color w:val="000000"/>
          <w:lang w:val="ru-RU"/>
        </w:rPr>
        <w:t>направляет ЭС "Извещение Клиента - получателя об исполнении возврата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CRefundCustomerNotification</w:t>
      </w:r>
      <w:r w:rsidRPr="00281BB1">
        <w:rPr>
          <w:rFonts w:ascii="Times New Roman" w:hAnsi="Times New Roman"/>
          <w:color w:val="000000"/>
          <w:lang w:val="ru-RU"/>
        </w:rPr>
        <w:t>) в адрес всех ФП, обслуживающих Клиента-ФЛ - получателя;</w:t>
      </w:r>
    </w:p>
    <w:p w:rsidR="008C244E" w:rsidRPr="00281BB1" w:rsidRDefault="00281BB1" w:rsidP="00387B04">
      <w:pPr>
        <w:numPr>
          <w:ilvl w:val="0"/>
          <w:numId w:val="118"/>
        </w:numPr>
        <w:jc w:val="both"/>
        <w:rPr>
          <w:lang w:val="ru-RU"/>
        </w:rPr>
      </w:pPr>
      <w:r w:rsidRPr="00281BB1">
        <w:rPr>
          <w:rFonts w:ascii="Times New Roman" w:hAnsi="Times New Roman"/>
          <w:color w:val="000000"/>
          <w:lang w:val="ru-RU"/>
        </w:rPr>
        <w:t>направляет ЭС "Дополнительная информация к уведомлению получателя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InfoRecipientNotification</w:t>
      </w:r>
      <w:r w:rsidRPr="00281BB1">
        <w:rPr>
          <w:rFonts w:ascii="Times New Roman" w:hAnsi="Times New Roman"/>
          <w:color w:val="000000"/>
          <w:lang w:val="ru-RU"/>
        </w:rPr>
        <w:t>), в состав которого входят все реквизиты, включенные в ЭС "Извещение Клиента - получателя об исполнении возврата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CRefundCustomerNotification</w:t>
      </w:r>
      <w:r w:rsidRPr="00281BB1">
        <w:rPr>
          <w:rFonts w:ascii="Times New Roman" w:hAnsi="Times New Roman"/>
          <w:color w:val="000000"/>
          <w:lang w:val="ru-RU"/>
        </w:rPr>
        <w:t>) и дополнительные атрибуты плательщика перевода ЦР, необходимые ФП для проведения контроля по ПОД/ФТ (пост-контроль), в адрес всех ФП, обслуживающих Клиента-получателя.</w:t>
      </w:r>
    </w:p>
    <w:p w:rsidR="008C244E" w:rsidRPr="00281BB1" w:rsidRDefault="00281BB1">
      <w:pPr>
        <w:spacing w:after="269"/>
        <w:jc w:val="both"/>
        <w:rPr>
          <w:lang w:val="ru-RU"/>
        </w:rPr>
      </w:pPr>
      <w:r w:rsidRPr="00281BB1">
        <w:rPr>
          <w:rFonts w:ascii="Times New Roman" w:hAnsi="Times New Roman"/>
          <w:color w:val="000000"/>
          <w:lang w:val="ru-RU"/>
        </w:rPr>
        <w:t>ЭС "Извещение Клиента - плательщика об исполнении возврата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CRefundBusinessNotification</w:t>
      </w:r>
      <w:r w:rsidRPr="00281BB1">
        <w:rPr>
          <w:rFonts w:ascii="Times New Roman" w:hAnsi="Times New Roman"/>
          <w:color w:val="000000"/>
          <w:lang w:val="ru-RU"/>
        </w:rPr>
        <w:t>) и ЭС "Дополнительная информация к уведомлению плательщика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InfoSenderNotification</w:t>
      </w:r>
      <w:r w:rsidRPr="00281BB1">
        <w:rPr>
          <w:rFonts w:ascii="Times New Roman" w:hAnsi="Times New Roman"/>
          <w:color w:val="000000"/>
          <w:lang w:val="ru-RU"/>
        </w:rPr>
        <w:t>) направляются в адрес ФП независимо друг от друга и могут поступить к ФП в произвольном порядке. Порядок действий при неполучении одного из сообщений будет приведен в документе «Требования операционно-технологического взаимодействия на платформе цифрового рубля".</w:t>
      </w:r>
    </w:p>
    <w:p w:rsidR="008C244E" w:rsidRPr="00281BB1" w:rsidRDefault="00281BB1">
      <w:pPr>
        <w:spacing w:after="269"/>
        <w:jc w:val="both"/>
        <w:rPr>
          <w:lang w:val="ru-RU"/>
        </w:rPr>
      </w:pPr>
      <w:r w:rsidRPr="00281BB1">
        <w:rPr>
          <w:rFonts w:ascii="Times New Roman" w:hAnsi="Times New Roman"/>
          <w:color w:val="000000"/>
          <w:lang w:val="ru-RU"/>
        </w:rPr>
        <w:lastRenderedPageBreak/>
        <w:t>ЭС "Извещение Клиента - получателя об исполнении возврата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CRefundCustomerNotification</w:t>
      </w:r>
      <w:r w:rsidRPr="00281BB1">
        <w:rPr>
          <w:rFonts w:ascii="Times New Roman" w:hAnsi="Times New Roman"/>
          <w:color w:val="000000"/>
          <w:lang w:val="ru-RU"/>
        </w:rPr>
        <w:t>) и ЭС"Дополнительная информация к уведомлению получателя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InfoRecipientNotification</w:t>
      </w:r>
      <w:r w:rsidRPr="00281BB1">
        <w:rPr>
          <w:rFonts w:ascii="Times New Roman" w:hAnsi="Times New Roman"/>
          <w:color w:val="000000"/>
          <w:lang w:val="ru-RU"/>
        </w:rPr>
        <w:t>) направляются в адрес ФП независимо друг от друга и могут поступить к ФП в произвольном порядке. Порядок действий при неполучении одного из сообщений будет приведен в документе «Требования операционно-технологического взаимодействия на платформе цифрового рубля".</w:t>
      </w:r>
    </w:p>
    <w:p w:rsidR="008C244E" w:rsidRPr="00281BB1" w:rsidRDefault="00281BB1">
      <w:pPr>
        <w:spacing w:after="269"/>
        <w:jc w:val="both"/>
        <w:rPr>
          <w:lang w:val="ru-RU"/>
        </w:rPr>
      </w:pPr>
      <w:r w:rsidRPr="00281BB1">
        <w:rPr>
          <w:rFonts w:ascii="Times New Roman" w:hAnsi="Times New Roman"/>
          <w:color w:val="000000"/>
          <w:lang w:val="ru-RU"/>
        </w:rPr>
        <w:t>10. ФП Клиента-ФЛ - получателя после получения ЭС "Извещение Клиента - получателя об исполнении возврата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CRefundCustomerNotification</w:t>
      </w:r>
      <w:r w:rsidRPr="00281BB1">
        <w:rPr>
          <w:rFonts w:ascii="Times New Roman" w:hAnsi="Times New Roman"/>
          <w:color w:val="000000"/>
          <w:lang w:val="ru-RU"/>
        </w:rPr>
        <w:t>) и проведения входного контроля перенаправляет ЭС Клиенту-ФЛ.</w:t>
      </w:r>
    </w:p>
    <w:p w:rsidR="008C244E" w:rsidRPr="00281BB1" w:rsidRDefault="00281BB1">
      <w:pPr>
        <w:spacing w:after="269"/>
        <w:jc w:val="both"/>
        <w:rPr>
          <w:lang w:val="ru-RU"/>
        </w:rPr>
      </w:pPr>
      <w:r w:rsidRPr="00281BB1">
        <w:rPr>
          <w:rFonts w:ascii="Times New Roman" w:hAnsi="Times New Roman"/>
          <w:color w:val="000000"/>
          <w:lang w:val="ru-RU"/>
        </w:rPr>
        <w:t>11. ФП Клиента-плательщика после получения ЭС "Извещение Клиента - плательщика об исполнении возврата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CRefundBusinessNotification</w:t>
      </w:r>
      <w:r w:rsidRPr="00281BB1">
        <w:rPr>
          <w:rFonts w:ascii="Times New Roman" w:hAnsi="Times New Roman"/>
          <w:color w:val="000000"/>
          <w:lang w:val="ru-RU"/>
        </w:rPr>
        <w:t>) и проведения входного контроля перенаправляет ЭС Клиенту-ЮЛ.</w:t>
      </w:r>
    </w:p>
    <w:p w:rsidR="008C244E" w:rsidRPr="00281BB1" w:rsidRDefault="00281BB1">
      <w:pPr>
        <w:spacing w:after="269"/>
        <w:jc w:val="both"/>
        <w:rPr>
          <w:lang w:val="ru-RU"/>
        </w:rPr>
      </w:pPr>
      <w:r w:rsidRPr="00281BB1">
        <w:rPr>
          <w:rFonts w:ascii="Times New Roman" w:hAnsi="Times New Roman"/>
          <w:color w:val="000000"/>
          <w:lang w:val="ru-RU"/>
        </w:rPr>
        <w:t>12. ФП Клиента-плательщика и ФП Клиента-получателя для осуществления по операции процедур контроля по ПОД/ФТ (пост-контроль) используют соответственно расширенные атрибуты получателя, полученные в ЭС "Дополнительная информация к уведомлению плательщика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InfoSenderNotification</w:t>
      </w:r>
      <w:r w:rsidRPr="00281BB1">
        <w:rPr>
          <w:rFonts w:ascii="Times New Roman" w:hAnsi="Times New Roman"/>
          <w:color w:val="000000"/>
          <w:lang w:val="ru-RU"/>
        </w:rPr>
        <w:t>), и расширенные атрибуты плательщика, полученные в ЭС "Дополнительная информация к уведомлению получателя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InfoRecipientNotification</w:t>
      </w:r>
      <w:r w:rsidRPr="00281BB1">
        <w:rPr>
          <w:rFonts w:ascii="Times New Roman" w:hAnsi="Times New Roman"/>
          <w:color w:val="000000"/>
          <w:lang w:val="ru-RU"/>
        </w:rPr>
        <w:t>).</w:t>
      </w:r>
    </w:p>
    <w:p w:rsidR="008C244E" w:rsidRDefault="00281BB1">
      <w:pPr>
        <w:pStyle w:val="30"/>
      </w:pPr>
      <w:bookmarkStart w:id="236" w:name="_Toc192512369"/>
      <w:r>
        <w:lastRenderedPageBreak/>
        <w:t>Неуспешный сценарий обмена 1</w:t>
      </w:r>
      <w:bookmarkEnd w:id="236"/>
    </w:p>
    <w:p w:rsidR="008C244E" w:rsidRDefault="00281BB1">
      <w:r>
        <w:rPr>
          <w:noProof/>
          <w:lang w:val="ru-RU" w:eastAsia="ru-RU"/>
        </w:rPr>
        <w:drawing>
          <wp:inline distT="0" distB="0" distL="0" distR="0">
            <wp:extent cx="6217920" cy="3772671"/>
            <wp:effectExtent l="0" t="0" r="0" b="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
                    <pic:cNvPicPr/>
                  </pic:nvPicPr>
                  <pic:blipFill>
                    <a:blip r:embed="rId61"/>
                    <a:stretch>
                      <a:fillRect/>
                    </a:stretch>
                  </pic:blipFill>
                  <pic:spPr>
                    <a:xfrm>
                      <a:off x="0" y="0"/>
                      <a:ext cx="6217920" cy="3772671"/>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Неуспешный процесс возврата средств с СЦР Клиента-ЮЛ на СЦР Клиента-ФЛ .</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119"/>
        </w:numPr>
        <w:jc w:val="both"/>
      </w:pPr>
      <w:r>
        <w:rPr>
          <w:rFonts w:ascii="Times New Roman" w:hAnsi="Times New Roman"/>
          <w:color w:val="000000"/>
        </w:rPr>
        <w:t>Запрос возможности возврата ЦР (B2C) (cbdc.012 B2CRefundPossibilityRequest);</w:t>
      </w:r>
    </w:p>
    <w:p w:rsidR="008C244E" w:rsidRDefault="00281BB1" w:rsidP="00387B04">
      <w:pPr>
        <w:numPr>
          <w:ilvl w:val="0"/>
          <w:numId w:val="119"/>
        </w:numPr>
        <w:jc w:val="both"/>
      </w:pPr>
      <w:r>
        <w:rPr>
          <w:rFonts w:ascii="Times New Roman" w:hAnsi="Times New Roman"/>
          <w:color w:val="000000"/>
        </w:rPr>
        <w:t>Результат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Намерение Клиента-ЮЛ по переводу ЦР с СЦР Клиента-ЮЛ на СЦР Клиента-ФЛ с целью возврата средств за совершенную ранее покупку.</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1. Клиент-ФЛ обращается к Клиенту-ЮЛ с просьбой возврата ЦР за совершенную ранее покупку.</w:t>
      </w:r>
    </w:p>
    <w:p w:rsidR="008C244E" w:rsidRPr="00281BB1" w:rsidRDefault="00281BB1">
      <w:pPr>
        <w:spacing w:after="269"/>
        <w:jc w:val="both"/>
        <w:rPr>
          <w:lang w:val="ru-RU"/>
        </w:rPr>
      </w:pPr>
      <w:r w:rsidRPr="00281BB1">
        <w:rPr>
          <w:rFonts w:ascii="Times New Roman" w:hAnsi="Times New Roman"/>
          <w:color w:val="000000"/>
          <w:lang w:val="ru-RU"/>
        </w:rPr>
        <w:t xml:space="preserve">2. Клиент-ЮЛ находит </w:t>
      </w:r>
      <w:r>
        <w:rPr>
          <w:rFonts w:ascii="Times New Roman" w:hAnsi="Times New Roman"/>
          <w:color w:val="000000"/>
        </w:rPr>
        <w:t>UUID</w:t>
      </w:r>
      <w:r w:rsidRPr="00281BB1">
        <w:rPr>
          <w:rFonts w:ascii="Times New Roman" w:hAnsi="Times New Roman"/>
          <w:color w:val="000000"/>
          <w:lang w:val="ru-RU"/>
        </w:rPr>
        <w:t xml:space="preserve"> операции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возврат по которой необходимо совершить, определяет сумму возврата. </w:t>
      </w:r>
    </w:p>
    <w:p w:rsidR="008C244E" w:rsidRPr="00281BB1" w:rsidRDefault="00281BB1">
      <w:pPr>
        <w:spacing w:after="269"/>
        <w:jc w:val="both"/>
        <w:rPr>
          <w:lang w:val="ru-RU"/>
        </w:rPr>
      </w:pPr>
      <w:r w:rsidRPr="00281BB1">
        <w:rPr>
          <w:rFonts w:ascii="Times New Roman" w:hAnsi="Times New Roman"/>
          <w:color w:val="000000"/>
          <w:lang w:val="ru-RU"/>
        </w:rPr>
        <w:lastRenderedPageBreak/>
        <w:t>3. Клиент-ЮЛ формирует ЭС "Запрос возможности возврата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CRefundPossibilityRequest</w:t>
      </w:r>
      <w:r w:rsidRPr="00281BB1">
        <w:rPr>
          <w:rFonts w:ascii="Times New Roman" w:hAnsi="Times New Roman"/>
          <w:color w:val="000000"/>
          <w:lang w:val="ru-RU"/>
        </w:rPr>
        <w:t xml:space="preserve">), включает в него </w:t>
      </w:r>
      <w:r>
        <w:rPr>
          <w:rFonts w:ascii="Times New Roman" w:hAnsi="Times New Roman"/>
          <w:color w:val="000000"/>
        </w:rPr>
        <w:t>UUID</w:t>
      </w:r>
      <w:r w:rsidRPr="00281BB1">
        <w:rPr>
          <w:rFonts w:ascii="Times New Roman" w:hAnsi="Times New Roman"/>
          <w:color w:val="000000"/>
          <w:lang w:val="ru-RU"/>
        </w:rPr>
        <w:t xml:space="preserve"> операции </w:t>
      </w:r>
      <w:r>
        <w:rPr>
          <w:rFonts w:ascii="Times New Roman" w:hAnsi="Times New Roman"/>
          <w:color w:val="000000"/>
        </w:rPr>
        <w:t>C</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возврат по которой необходимо совершить, сумму возврата, и направляет его ФП.</w:t>
      </w:r>
    </w:p>
    <w:p w:rsidR="008C244E" w:rsidRPr="00281BB1" w:rsidRDefault="00281BB1">
      <w:pPr>
        <w:spacing w:after="269"/>
        <w:jc w:val="both"/>
        <w:rPr>
          <w:lang w:val="ru-RU"/>
        </w:rPr>
      </w:pPr>
      <w:r w:rsidRPr="00281BB1">
        <w:rPr>
          <w:rFonts w:ascii="Times New Roman" w:hAnsi="Times New Roman"/>
          <w:color w:val="000000"/>
          <w:lang w:val="ru-RU"/>
        </w:rPr>
        <w:t>4. ФП проводит входной контроль ЭС "Запрос возможности возврата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CRefundPossibilityRequest</w:t>
      </w:r>
      <w:r w:rsidRPr="00281BB1">
        <w:rPr>
          <w:rFonts w:ascii="Times New Roman" w:hAnsi="Times New Roman"/>
          <w:color w:val="000000"/>
          <w:lang w:val="ru-RU"/>
        </w:rPr>
        <w:t>) и, в случае успешного прохождения проверок, перенаправляет ЭС "Запрос возможности возврата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CRefundPossibilityRequest</w:t>
      </w:r>
      <w:r w:rsidRPr="00281BB1">
        <w:rPr>
          <w:rFonts w:ascii="Times New Roman" w:hAnsi="Times New Roman"/>
          <w:color w:val="000000"/>
          <w:lang w:val="ru-RU"/>
        </w:rPr>
        <w:t>) в РОРД.</w:t>
      </w:r>
    </w:p>
    <w:p w:rsidR="008C244E" w:rsidRPr="00281BB1" w:rsidRDefault="00281BB1">
      <w:pPr>
        <w:spacing w:after="269"/>
        <w:jc w:val="both"/>
        <w:rPr>
          <w:lang w:val="ru-RU"/>
        </w:rPr>
      </w:pPr>
      <w:r w:rsidRPr="00281BB1">
        <w:rPr>
          <w:rFonts w:ascii="Times New Roman" w:hAnsi="Times New Roman"/>
          <w:color w:val="000000"/>
          <w:lang w:val="ru-RU"/>
        </w:rPr>
        <w:t>5. РОРД при получении запроса проводит входной контроль и следующие проверки для определения возможности перевода:</w:t>
      </w:r>
    </w:p>
    <w:p w:rsidR="008C244E" w:rsidRPr="00281BB1" w:rsidRDefault="00281BB1" w:rsidP="00387B04">
      <w:pPr>
        <w:numPr>
          <w:ilvl w:val="0"/>
          <w:numId w:val="120"/>
        </w:numPr>
        <w:jc w:val="both"/>
        <w:rPr>
          <w:lang w:val="ru-RU"/>
        </w:rPr>
      </w:pPr>
      <w:r w:rsidRPr="00281BB1">
        <w:rPr>
          <w:rFonts w:ascii="Times New Roman" w:hAnsi="Times New Roman"/>
          <w:color w:val="000000"/>
          <w:lang w:val="ru-RU"/>
        </w:rPr>
        <w:t>контроль наличия Клиента-ФЛ -получателя в реестре Клиентов;</w:t>
      </w:r>
    </w:p>
    <w:p w:rsidR="008C244E" w:rsidRPr="00281BB1" w:rsidRDefault="00281BB1" w:rsidP="00387B04">
      <w:pPr>
        <w:numPr>
          <w:ilvl w:val="0"/>
          <w:numId w:val="120"/>
        </w:numPr>
        <w:jc w:val="both"/>
        <w:rPr>
          <w:lang w:val="ru-RU"/>
        </w:rPr>
      </w:pPr>
      <w:r w:rsidRPr="00281BB1">
        <w:rPr>
          <w:rFonts w:ascii="Times New Roman" w:hAnsi="Times New Roman"/>
          <w:color w:val="000000"/>
          <w:lang w:val="ru-RU"/>
        </w:rPr>
        <w:t>контроль соответствия роли составителя запроса перевода типу совершаемой операции;</w:t>
      </w:r>
    </w:p>
    <w:p w:rsidR="008C244E" w:rsidRPr="00281BB1" w:rsidRDefault="00281BB1" w:rsidP="00387B04">
      <w:pPr>
        <w:numPr>
          <w:ilvl w:val="0"/>
          <w:numId w:val="120"/>
        </w:numPr>
        <w:jc w:val="both"/>
        <w:rPr>
          <w:lang w:val="ru-RU"/>
        </w:rPr>
      </w:pPr>
      <w:r w:rsidRPr="00281BB1">
        <w:rPr>
          <w:rFonts w:ascii="Times New Roman" w:hAnsi="Times New Roman"/>
          <w:color w:val="000000"/>
          <w:lang w:val="ru-RU"/>
        </w:rPr>
        <w:t xml:space="preserve">контроль наличия операции с приведенным в запросе </w:t>
      </w:r>
      <w:r>
        <w:rPr>
          <w:rFonts w:ascii="Times New Roman" w:hAnsi="Times New Roman"/>
          <w:color w:val="000000"/>
        </w:rPr>
        <w:t>UUID</w:t>
      </w:r>
      <w:r w:rsidRPr="00281BB1">
        <w:rPr>
          <w:rFonts w:ascii="Times New Roman" w:hAnsi="Times New Roman"/>
          <w:color w:val="000000"/>
          <w:lang w:val="ru-RU"/>
        </w:rPr>
        <w:t>;</w:t>
      </w:r>
    </w:p>
    <w:p w:rsidR="008C244E" w:rsidRPr="00281BB1" w:rsidRDefault="00281BB1" w:rsidP="00387B04">
      <w:pPr>
        <w:numPr>
          <w:ilvl w:val="0"/>
          <w:numId w:val="120"/>
        </w:numPr>
        <w:jc w:val="both"/>
        <w:rPr>
          <w:lang w:val="ru-RU"/>
        </w:rPr>
      </w:pPr>
      <w:r w:rsidRPr="00281BB1">
        <w:rPr>
          <w:rFonts w:ascii="Times New Roman" w:hAnsi="Times New Roman"/>
          <w:color w:val="000000"/>
          <w:lang w:val="ru-RU"/>
        </w:rPr>
        <w:t>контроль отсутствия совпадения СЦР Клиента-ФЛ -получателя и Клиента-ЮЛ - плательщика;</w:t>
      </w:r>
    </w:p>
    <w:p w:rsidR="008C244E" w:rsidRPr="00281BB1" w:rsidRDefault="00281BB1" w:rsidP="00387B04">
      <w:pPr>
        <w:numPr>
          <w:ilvl w:val="0"/>
          <w:numId w:val="120"/>
        </w:numPr>
        <w:jc w:val="both"/>
        <w:rPr>
          <w:lang w:val="ru-RU"/>
        </w:rPr>
      </w:pPr>
      <w:r w:rsidRPr="00281BB1">
        <w:rPr>
          <w:rFonts w:ascii="Times New Roman" w:hAnsi="Times New Roman"/>
          <w:color w:val="000000"/>
          <w:lang w:val="ru-RU"/>
        </w:rPr>
        <w:t>контроль на соответствие СЦР Клиента-ФЛ-плательщика в операции, средства по которой необходимо вернуть ФЛ, СЦР Клиента-ФЛ-получателя;</w:t>
      </w:r>
    </w:p>
    <w:p w:rsidR="008C244E" w:rsidRPr="00281BB1" w:rsidRDefault="00281BB1" w:rsidP="00387B04">
      <w:pPr>
        <w:numPr>
          <w:ilvl w:val="0"/>
          <w:numId w:val="120"/>
        </w:numPr>
        <w:jc w:val="both"/>
        <w:rPr>
          <w:lang w:val="ru-RU"/>
        </w:rPr>
      </w:pPr>
      <w:r w:rsidRPr="00281BB1">
        <w:rPr>
          <w:rFonts w:ascii="Times New Roman" w:hAnsi="Times New Roman"/>
          <w:color w:val="000000"/>
          <w:lang w:val="ru-RU"/>
        </w:rPr>
        <w:t>контроль наличия и текущего статуса СЦР Клиента-ФЛ - получателя и Клиента-ЮЛ - плательщика;</w:t>
      </w:r>
    </w:p>
    <w:p w:rsidR="008C244E" w:rsidRDefault="00281BB1" w:rsidP="00387B04">
      <w:pPr>
        <w:numPr>
          <w:ilvl w:val="0"/>
          <w:numId w:val="120"/>
        </w:numPr>
        <w:jc w:val="both"/>
      </w:pPr>
      <w:r>
        <w:rPr>
          <w:rFonts w:ascii="Times New Roman" w:hAnsi="Times New Roman"/>
          <w:color w:val="000000"/>
        </w:rPr>
        <w:t>антифрод-контроль.</w:t>
      </w:r>
    </w:p>
    <w:p w:rsidR="008C244E" w:rsidRPr="00281BB1" w:rsidRDefault="00281BB1">
      <w:pPr>
        <w:spacing w:after="269"/>
        <w:jc w:val="both"/>
        <w:rPr>
          <w:lang w:val="ru-RU"/>
        </w:rPr>
      </w:pPr>
      <w:r w:rsidRPr="00281BB1">
        <w:rPr>
          <w:rFonts w:ascii="Times New Roman" w:hAnsi="Times New Roman"/>
          <w:color w:val="000000"/>
          <w:lang w:val="ru-RU"/>
        </w:rPr>
        <w:t>В случае неуспешного прохождения проверок РОРД направляет в адрес ФП, обслуживающего Клиента-ЮЛ - плательщика,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w:t>
      </w:r>
    </w:p>
    <w:p w:rsidR="008C244E" w:rsidRPr="00281BB1" w:rsidRDefault="00281BB1">
      <w:pPr>
        <w:spacing w:after="269"/>
        <w:jc w:val="both"/>
        <w:rPr>
          <w:lang w:val="ru-RU"/>
        </w:rPr>
      </w:pPr>
      <w:r w:rsidRPr="00281BB1">
        <w:rPr>
          <w:rFonts w:ascii="Times New Roman" w:hAnsi="Times New Roman"/>
          <w:color w:val="000000"/>
          <w:lang w:val="ru-RU"/>
        </w:rPr>
        <w:t>6. ФП после получения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Клиента-ЮЛ о невозможности исполнения Запроса.</w:t>
      </w:r>
    </w:p>
    <w:p w:rsidR="008C244E" w:rsidRDefault="00281BB1">
      <w:pPr>
        <w:pStyle w:val="30"/>
      </w:pPr>
      <w:bookmarkStart w:id="237" w:name="_Toc192512370"/>
      <w:r>
        <w:lastRenderedPageBreak/>
        <w:t>Неуспешный сценарий обмена 2</w:t>
      </w:r>
      <w:bookmarkEnd w:id="237"/>
    </w:p>
    <w:p w:rsidR="008C244E" w:rsidRDefault="00281BB1">
      <w:r>
        <w:rPr>
          <w:noProof/>
          <w:lang w:val="ru-RU" w:eastAsia="ru-RU"/>
        </w:rPr>
        <w:drawing>
          <wp:inline distT="0" distB="0" distL="0" distR="0">
            <wp:extent cx="6217920" cy="6846698"/>
            <wp:effectExtent l="0" t="0" r="0" b="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
                    <pic:cNvPicPr/>
                  </pic:nvPicPr>
                  <pic:blipFill>
                    <a:blip r:embed="rId62"/>
                    <a:stretch>
                      <a:fillRect/>
                    </a:stretch>
                  </pic:blipFill>
                  <pic:spPr>
                    <a:xfrm>
                      <a:off x="0" y="0"/>
                      <a:ext cx="6217920" cy="6846698"/>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Неуспешный процесс возврата средств с СЦР Клиента-ЮЛ на СЦР Клиента-ФЛ .</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121"/>
        </w:numPr>
        <w:jc w:val="both"/>
        <w:rPr>
          <w:lang w:val="ru-RU"/>
        </w:rPr>
      </w:pPr>
      <w:r w:rsidRPr="00281BB1">
        <w:rPr>
          <w:rFonts w:ascii="Times New Roman" w:hAnsi="Times New Roman"/>
          <w:color w:val="000000"/>
          <w:lang w:val="ru-RU"/>
        </w:rPr>
        <w:lastRenderedPageBreak/>
        <w:t>Распоряжение на возврат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.005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CRefund</w:t>
      </w:r>
      <w:r w:rsidRPr="00281BB1">
        <w:rPr>
          <w:rFonts w:ascii="Times New Roman" w:hAnsi="Times New Roman"/>
          <w:color w:val="000000"/>
          <w:lang w:val="ru-RU"/>
        </w:rPr>
        <w:t>);</w:t>
      </w:r>
    </w:p>
    <w:p w:rsidR="008C244E" w:rsidRDefault="00281BB1" w:rsidP="00387B04">
      <w:pPr>
        <w:numPr>
          <w:ilvl w:val="0"/>
          <w:numId w:val="121"/>
        </w:numPr>
        <w:jc w:val="both"/>
      </w:pPr>
      <w:r>
        <w:rPr>
          <w:rFonts w:ascii="Times New Roman" w:hAnsi="Times New Roman"/>
          <w:color w:val="000000"/>
        </w:rPr>
        <w:t>Результат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 xml:space="preserve">Клиент-ЮЛ  получил положительный ответ на запрос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xml:space="preserve"> перевода ЦР в ЭС "Ответ на запрос возможности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CPossibilityResponse</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1. Клиент-ЮЛ посредством Приложения Клиента проводит входной контроль, после успешного проведения которого разбирает ЭС, получает из него эталон ЭС "Распоряжение на возврат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.005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CRefund</w:t>
      </w:r>
      <w:r w:rsidRPr="00281BB1">
        <w:rPr>
          <w:rFonts w:ascii="Times New Roman" w:hAnsi="Times New Roman"/>
          <w:color w:val="000000"/>
          <w:lang w:val="ru-RU"/>
        </w:rPr>
        <w:t>), в состав которого входит эталон транзакционного сообщения РР. Клиент- ЮЛ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Клиент-ЮЛ направляет в адрес ФП ЭС "Распоряжение на возврат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.005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CRefund</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2. ФП при получении ЭС "Распоряжение на возврат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.005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CRefund</w:t>
      </w:r>
      <w:r w:rsidRPr="00281BB1">
        <w:rPr>
          <w:rFonts w:ascii="Times New Roman" w:hAnsi="Times New Roman"/>
          <w:color w:val="000000"/>
          <w:lang w:val="ru-RU"/>
        </w:rPr>
        <w:t>) проводит входной контроль, после успешного завершения которого направляет ЭС "Распоряжение на возврат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.005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CRefund</w:t>
      </w:r>
      <w:r w:rsidRPr="00281BB1">
        <w:rPr>
          <w:rFonts w:ascii="Times New Roman" w:hAnsi="Times New Roman"/>
          <w:color w:val="000000"/>
          <w:lang w:val="ru-RU"/>
        </w:rPr>
        <w:t>) в РОРД.</w:t>
      </w:r>
    </w:p>
    <w:p w:rsidR="008C244E" w:rsidRPr="00281BB1" w:rsidRDefault="00281BB1">
      <w:pPr>
        <w:spacing w:after="269"/>
        <w:jc w:val="both"/>
        <w:rPr>
          <w:lang w:val="ru-RU"/>
        </w:rPr>
      </w:pPr>
      <w:r w:rsidRPr="00281BB1">
        <w:rPr>
          <w:rFonts w:ascii="Times New Roman" w:hAnsi="Times New Roman"/>
          <w:color w:val="000000"/>
          <w:lang w:val="ru-RU"/>
        </w:rPr>
        <w:t>3. РОРД проводит входной контроль полученного распоряжения и осуществляет контроль на:</w:t>
      </w:r>
    </w:p>
    <w:p w:rsidR="008C244E" w:rsidRPr="00281BB1" w:rsidRDefault="00281BB1" w:rsidP="00387B04">
      <w:pPr>
        <w:numPr>
          <w:ilvl w:val="0"/>
          <w:numId w:val="122"/>
        </w:numPr>
        <w:jc w:val="both"/>
        <w:rPr>
          <w:lang w:val="ru-RU"/>
        </w:rPr>
      </w:pPr>
      <w:r w:rsidRPr="00281BB1">
        <w:rPr>
          <w:rFonts w:ascii="Times New Roman" w:hAnsi="Times New Roman"/>
          <w:color w:val="000000"/>
          <w:lang w:val="ru-RU"/>
        </w:rPr>
        <w:t>соответствие ролей плательщика и получателя типу совершаемой операции;</w:t>
      </w:r>
    </w:p>
    <w:p w:rsidR="008C244E" w:rsidRPr="00281BB1" w:rsidRDefault="00281BB1" w:rsidP="00387B04">
      <w:pPr>
        <w:numPr>
          <w:ilvl w:val="0"/>
          <w:numId w:val="122"/>
        </w:numPr>
        <w:jc w:val="both"/>
        <w:rPr>
          <w:lang w:val="ru-RU"/>
        </w:rPr>
      </w:pPr>
      <w:r w:rsidRPr="00281BB1">
        <w:rPr>
          <w:rFonts w:ascii="Times New Roman" w:hAnsi="Times New Roman"/>
          <w:color w:val="000000"/>
          <w:lang w:val="ru-RU"/>
        </w:rPr>
        <w:t>наличие и текущий статус СЦР Клиента-ФЛ - получателя и Клиента-ЮЛ - плательщика;</w:t>
      </w:r>
    </w:p>
    <w:p w:rsidR="008C244E" w:rsidRPr="00281BB1" w:rsidRDefault="00281BB1" w:rsidP="00387B04">
      <w:pPr>
        <w:numPr>
          <w:ilvl w:val="0"/>
          <w:numId w:val="122"/>
        </w:numPr>
        <w:jc w:val="both"/>
        <w:rPr>
          <w:lang w:val="ru-RU"/>
        </w:rPr>
      </w:pPr>
      <w:r w:rsidRPr="00281BB1">
        <w:rPr>
          <w:rFonts w:ascii="Times New Roman" w:hAnsi="Times New Roman"/>
          <w:color w:val="000000"/>
          <w:lang w:val="ru-RU"/>
        </w:rPr>
        <w:t>соответствие полученного распоряжения со сформированным ранее эталоном ЭС;</w:t>
      </w:r>
    </w:p>
    <w:p w:rsidR="008C244E" w:rsidRPr="00281BB1" w:rsidRDefault="00281BB1" w:rsidP="00387B04">
      <w:pPr>
        <w:numPr>
          <w:ilvl w:val="0"/>
          <w:numId w:val="122"/>
        </w:numPr>
        <w:jc w:val="both"/>
        <w:rPr>
          <w:lang w:val="ru-RU"/>
        </w:rPr>
      </w:pPr>
      <w:r w:rsidRPr="00281BB1">
        <w:rPr>
          <w:rFonts w:ascii="Times New Roman" w:hAnsi="Times New Roman"/>
          <w:color w:val="000000"/>
          <w:lang w:val="ru-RU"/>
        </w:rPr>
        <w:t>достаточность ЦР на СЦР Клиента- ЮЛ - плательщика;</w:t>
      </w:r>
    </w:p>
    <w:p w:rsidR="008C244E" w:rsidRPr="00281BB1" w:rsidRDefault="00281BB1" w:rsidP="00387B04">
      <w:pPr>
        <w:numPr>
          <w:ilvl w:val="0"/>
          <w:numId w:val="122"/>
        </w:numPr>
        <w:jc w:val="both"/>
        <w:rPr>
          <w:lang w:val="ru-RU"/>
        </w:rPr>
      </w:pPr>
      <w:r w:rsidRPr="00281BB1">
        <w:rPr>
          <w:rFonts w:ascii="Times New Roman" w:hAnsi="Times New Roman"/>
          <w:color w:val="000000"/>
          <w:lang w:val="ru-RU"/>
        </w:rPr>
        <w:t>отсутствие совпадения СЦР Клиента-ФЛ -получателя и Клиента-ЮЛ - плательщика;</w:t>
      </w:r>
    </w:p>
    <w:p w:rsidR="008C244E" w:rsidRPr="00281BB1" w:rsidRDefault="00281BB1" w:rsidP="00387B04">
      <w:pPr>
        <w:numPr>
          <w:ilvl w:val="0"/>
          <w:numId w:val="122"/>
        </w:numPr>
        <w:jc w:val="both"/>
        <w:rPr>
          <w:lang w:val="ru-RU"/>
        </w:rPr>
      </w:pPr>
      <w:r w:rsidRPr="00281BB1">
        <w:rPr>
          <w:rFonts w:ascii="Times New Roman" w:hAnsi="Times New Roman"/>
          <w:color w:val="000000"/>
          <w:lang w:val="ru-RU"/>
        </w:rPr>
        <w:t>непревышение установленных лимитов, актуальных при данном типе операции (при наличии);</w:t>
      </w:r>
    </w:p>
    <w:p w:rsidR="008C244E" w:rsidRPr="00281BB1" w:rsidRDefault="00281BB1" w:rsidP="00387B04">
      <w:pPr>
        <w:numPr>
          <w:ilvl w:val="0"/>
          <w:numId w:val="122"/>
        </w:numPr>
        <w:jc w:val="both"/>
        <w:rPr>
          <w:lang w:val="ru-RU"/>
        </w:rPr>
      </w:pPr>
      <w:r w:rsidRPr="00281BB1">
        <w:rPr>
          <w:rFonts w:ascii="Times New Roman" w:hAnsi="Times New Roman"/>
          <w:color w:val="000000"/>
          <w:lang w:val="ru-RU"/>
        </w:rPr>
        <w:t>сумма возврата меньше или равна сумме совершенной ранее операции (с учетом уже выполненных частичных возвратов, если они были);</w:t>
      </w:r>
    </w:p>
    <w:p w:rsidR="008C244E" w:rsidRPr="00281BB1" w:rsidRDefault="00281BB1" w:rsidP="00387B04">
      <w:pPr>
        <w:numPr>
          <w:ilvl w:val="0"/>
          <w:numId w:val="122"/>
        </w:numPr>
        <w:jc w:val="both"/>
        <w:rPr>
          <w:lang w:val="ru-RU"/>
        </w:rPr>
      </w:pPr>
      <w:r w:rsidRPr="00281BB1">
        <w:rPr>
          <w:rFonts w:ascii="Times New Roman" w:hAnsi="Times New Roman"/>
          <w:color w:val="000000"/>
          <w:lang w:val="ru-RU"/>
        </w:rPr>
        <w:t>отсутствие ограничений на операции по СЦР ФЛ-получателя и СЦР ЮЛ-плательщика.</w:t>
      </w:r>
    </w:p>
    <w:p w:rsidR="008C244E" w:rsidRPr="00281BB1" w:rsidRDefault="00281BB1">
      <w:pPr>
        <w:spacing w:after="269"/>
        <w:jc w:val="both"/>
        <w:rPr>
          <w:lang w:val="ru-RU"/>
        </w:rPr>
      </w:pPr>
      <w:r w:rsidRPr="00281BB1">
        <w:rPr>
          <w:rFonts w:ascii="Times New Roman" w:hAnsi="Times New Roman"/>
          <w:color w:val="000000"/>
          <w:lang w:val="ru-RU"/>
        </w:rPr>
        <w:t>4. В случае неуспешного прохождения проверок РОРД формирует в адрес ФП, обслуживающего Клиента-ЮЛ-плательщика,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xml:space="preserve">) с указанием кода ошибки. ФП после получения ЭС "Результаты контроля" </w:t>
      </w:r>
      <w:r w:rsidRPr="00281BB1">
        <w:rPr>
          <w:rFonts w:ascii="Times New Roman" w:hAnsi="Times New Roman"/>
          <w:color w:val="000000"/>
          <w:lang w:val="ru-RU"/>
        </w:rPr>
        <w:lastRenderedPageBreak/>
        <w:t>(</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Клиента-ЮЛ о невозможности исполнения распоряжения.</w:t>
      </w:r>
    </w:p>
    <w:p w:rsidR="008C244E" w:rsidRPr="00281BB1" w:rsidRDefault="00281BB1">
      <w:pPr>
        <w:spacing w:after="269"/>
        <w:jc w:val="both"/>
        <w:rPr>
          <w:lang w:val="ru-RU"/>
        </w:rPr>
      </w:pPr>
      <w:r w:rsidRPr="00281BB1">
        <w:rPr>
          <w:rFonts w:ascii="Times New Roman" w:hAnsi="Times New Roman"/>
          <w:color w:val="000000"/>
          <w:lang w:val="ru-RU"/>
        </w:rPr>
        <w:t>5. В случае успешного прохождения проверок РОРД делает попытку исполнить распоряжение. Если исполнить распоряжение не удается, РОРД формирует в адрес ФП, обслуживающего Клиента-ЮЛ - плательщика,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 ФП после получения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Клиента-ЮЛ о невозможности исполнения распоряжения.</w:t>
      </w:r>
    </w:p>
    <w:p w:rsidR="008C244E" w:rsidRPr="00281BB1" w:rsidRDefault="00281BB1">
      <w:pPr>
        <w:pStyle w:val="21"/>
        <w:rPr>
          <w:lang w:val="ru-RU"/>
        </w:rPr>
      </w:pPr>
      <w:bookmarkStart w:id="238" w:name="_Toc192512371"/>
      <w:r w:rsidRPr="00281BB1">
        <w:rPr>
          <w:lang w:val="ru-RU"/>
        </w:rPr>
        <w:t xml:space="preserve">Перевод </w:t>
      </w:r>
      <w:r>
        <w:t>B</w:t>
      </w:r>
      <w:r w:rsidRPr="00281BB1">
        <w:rPr>
          <w:lang w:val="ru-RU"/>
        </w:rPr>
        <w:t>2</w:t>
      </w:r>
      <w:r>
        <w:t>B</w:t>
      </w:r>
      <w:r w:rsidRPr="00281BB1">
        <w:rPr>
          <w:lang w:val="ru-RU"/>
        </w:rPr>
        <w:t xml:space="preserve"> по реквизитам получателя</w:t>
      </w:r>
      <w:bookmarkEnd w:id="238"/>
    </w:p>
    <w:p w:rsidR="008C244E" w:rsidRDefault="00281BB1">
      <w:pPr>
        <w:pStyle w:val="30"/>
      </w:pPr>
      <w:bookmarkStart w:id="239" w:name="_Toc192512372"/>
      <w:r>
        <w:t>Область применения</w:t>
      </w:r>
      <w:bookmarkEnd w:id="239"/>
    </w:p>
    <w:p w:rsidR="008C244E" w:rsidRPr="00281BB1" w:rsidRDefault="00281BB1">
      <w:pPr>
        <w:spacing w:after="269"/>
        <w:rPr>
          <w:lang w:val="ru-RU"/>
        </w:rPr>
      </w:pPr>
      <w:r w:rsidRPr="00281BB1">
        <w:rPr>
          <w:rFonts w:ascii="Times New Roman" w:hAnsi="Times New Roman"/>
          <w:color w:val="000000"/>
          <w:lang w:val="ru-RU"/>
        </w:rPr>
        <w:t>Перевод средств от Клиента-ЮЛ-плательщика Клиенту- ЮЛ-получателю.</w:t>
      </w:r>
    </w:p>
    <w:p w:rsidR="008C244E" w:rsidRPr="00281BB1" w:rsidRDefault="00281BB1">
      <w:pPr>
        <w:spacing w:after="269"/>
        <w:rPr>
          <w:lang w:val="ru-RU"/>
        </w:rPr>
      </w:pPr>
      <w:r>
        <w:rPr>
          <w:rFonts w:ascii="Times New Roman" w:hAnsi="Times New Roman"/>
          <w:color w:val="000000"/>
        </w:rPr>
        <w:t> </w:t>
      </w:r>
    </w:p>
    <w:p w:rsidR="008C244E" w:rsidRPr="00281BB1" w:rsidRDefault="00281BB1">
      <w:pPr>
        <w:spacing w:after="269"/>
        <w:rPr>
          <w:lang w:val="ru-RU"/>
        </w:rPr>
      </w:pPr>
      <w:r>
        <w:rPr>
          <w:rFonts w:ascii="Times New Roman" w:hAnsi="Times New Roman"/>
          <w:color w:val="000000"/>
        </w:rPr>
        <w:t> </w:t>
      </w:r>
    </w:p>
    <w:p w:rsidR="008C244E" w:rsidRDefault="00281BB1">
      <w:pPr>
        <w:pStyle w:val="30"/>
      </w:pPr>
      <w:bookmarkStart w:id="240" w:name="_Toc192512373"/>
      <w:r>
        <w:t>Основной сценарий обмена</w:t>
      </w:r>
      <w:bookmarkEnd w:id="240"/>
    </w:p>
    <w:p w:rsidR="008C244E" w:rsidRDefault="00281BB1">
      <w:r>
        <w:rPr>
          <w:noProof/>
          <w:lang w:val="ru-RU" w:eastAsia="ru-RU"/>
        </w:rPr>
        <w:drawing>
          <wp:inline distT="0" distB="0" distL="0" distR="0">
            <wp:extent cx="6217920" cy="3796656"/>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63"/>
                    <a:stretch>
                      <a:fillRect/>
                    </a:stretch>
                  </pic:blipFill>
                  <pic:spPr>
                    <a:xfrm>
                      <a:off x="0" y="0"/>
                      <a:ext cx="6217920" cy="3796656"/>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lastRenderedPageBreak/>
        <w:t>Успешный процесс перевода средств между СЦР клиентов ЮЛ по реквизитам ЮЛ-получателя.</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123"/>
        </w:numPr>
        <w:jc w:val="both"/>
      </w:pPr>
      <w:r>
        <w:rPr>
          <w:rFonts w:ascii="Times New Roman" w:hAnsi="Times New Roman"/>
          <w:color w:val="000000"/>
        </w:rPr>
        <w:t xml:space="preserve">Запрос возможности B2B перевода ЦР (cbdc.012 B2BPossibilityRequest); </w:t>
      </w:r>
    </w:p>
    <w:p w:rsidR="008C244E" w:rsidRPr="00281BB1" w:rsidRDefault="00281BB1" w:rsidP="00387B04">
      <w:pPr>
        <w:numPr>
          <w:ilvl w:val="0"/>
          <w:numId w:val="123"/>
        </w:numPr>
        <w:jc w:val="both"/>
        <w:rPr>
          <w:lang w:val="ru-RU"/>
        </w:rPr>
      </w:pPr>
      <w:r w:rsidRPr="00281BB1">
        <w:rPr>
          <w:rFonts w:ascii="Times New Roman" w:hAnsi="Times New Roman"/>
          <w:color w:val="000000"/>
          <w:lang w:val="ru-RU"/>
        </w:rPr>
        <w:t xml:space="preserve">Ответ на запрос возможности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BPossibilityResponse</w:t>
      </w:r>
      <w:r w:rsidRPr="00281BB1">
        <w:rPr>
          <w:rFonts w:ascii="Times New Roman" w:hAnsi="Times New Roman"/>
          <w:color w:val="000000"/>
          <w:lang w:val="ru-RU"/>
        </w:rPr>
        <w:t>);</w:t>
      </w:r>
    </w:p>
    <w:p w:rsidR="008C244E" w:rsidRPr="00281BB1" w:rsidRDefault="00281BB1" w:rsidP="00387B04">
      <w:pPr>
        <w:numPr>
          <w:ilvl w:val="0"/>
          <w:numId w:val="123"/>
        </w:numPr>
        <w:jc w:val="both"/>
        <w:rPr>
          <w:lang w:val="ru-RU"/>
        </w:rPr>
      </w:pPr>
      <w:r w:rsidRPr="00281BB1">
        <w:rPr>
          <w:rFonts w:ascii="Times New Roman" w:hAnsi="Times New Roman"/>
          <w:color w:val="000000"/>
          <w:lang w:val="ru-RU"/>
        </w:rPr>
        <w:t>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w:t>
      </w:r>
    </w:p>
    <w:p w:rsidR="008C244E" w:rsidRPr="00281BB1" w:rsidRDefault="00281BB1" w:rsidP="00387B04">
      <w:pPr>
        <w:numPr>
          <w:ilvl w:val="0"/>
          <w:numId w:val="123"/>
        </w:numPr>
        <w:jc w:val="both"/>
        <w:rPr>
          <w:lang w:val="ru-RU"/>
        </w:rPr>
      </w:pPr>
      <w:r w:rsidRPr="00281BB1">
        <w:rPr>
          <w:rFonts w:ascii="Times New Roman" w:hAnsi="Times New Roman"/>
          <w:color w:val="000000"/>
          <w:lang w:val="ru-RU"/>
        </w:rPr>
        <w:t>Распоряжение Клиента на перевод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.006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w:t>
      </w:r>
    </w:p>
    <w:p w:rsidR="008C244E" w:rsidRPr="00281BB1" w:rsidRDefault="00281BB1" w:rsidP="00387B04">
      <w:pPr>
        <w:numPr>
          <w:ilvl w:val="0"/>
          <w:numId w:val="123"/>
        </w:numPr>
        <w:jc w:val="both"/>
        <w:rPr>
          <w:lang w:val="ru-RU"/>
        </w:rPr>
      </w:pPr>
      <w:r w:rsidRPr="00281BB1">
        <w:rPr>
          <w:rFonts w:ascii="Times New Roman" w:hAnsi="Times New Roman"/>
          <w:color w:val="000000"/>
          <w:lang w:val="ru-RU"/>
        </w:rPr>
        <w:t>Извещение Клиента - получателя об исполнении перевода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BRecipientNotification</w:t>
      </w:r>
      <w:r w:rsidRPr="00281BB1">
        <w:rPr>
          <w:rFonts w:ascii="Times New Roman" w:hAnsi="Times New Roman"/>
          <w:color w:val="000000"/>
          <w:lang w:val="ru-RU"/>
        </w:rPr>
        <w:t>);</w:t>
      </w:r>
    </w:p>
    <w:p w:rsidR="008C244E" w:rsidRPr="00281BB1" w:rsidRDefault="00281BB1" w:rsidP="00387B04">
      <w:pPr>
        <w:numPr>
          <w:ilvl w:val="0"/>
          <w:numId w:val="123"/>
        </w:numPr>
        <w:jc w:val="both"/>
        <w:rPr>
          <w:lang w:val="ru-RU"/>
        </w:rPr>
      </w:pPr>
      <w:r w:rsidRPr="00281BB1">
        <w:rPr>
          <w:rFonts w:ascii="Times New Roman" w:hAnsi="Times New Roman"/>
          <w:color w:val="000000"/>
          <w:lang w:val="ru-RU"/>
        </w:rPr>
        <w:t>Дополнительная информация к уведомлению получателя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InfoRecipientNotification</w:t>
      </w:r>
      <w:r w:rsidRPr="00281BB1">
        <w:rPr>
          <w:rFonts w:ascii="Times New Roman" w:hAnsi="Times New Roman"/>
          <w:color w:val="000000"/>
          <w:lang w:val="ru-RU"/>
        </w:rPr>
        <w:t>);</w:t>
      </w:r>
    </w:p>
    <w:p w:rsidR="008C244E" w:rsidRPr="00281BB1" w:rsidRDefault="00281BB1" w:rsidP="00387B04">
      <w:pPr>
        <w:numPr>
          <w:ilvl w:val="0"/>
          <w:numId w:val="123"/>
        </w:numPr>
        <w:jc w:val="both"/>
        <w:rPr>
          <w:lang w:val="ru-RU"/>
        </w:rPr>
      </w:pPr>
      <w:r w:rsidRPr="00281BB1">
        <w:rPr>
          <w:rFonts w:ascii="Times New Roman" w:hAnsi="Times New Roman"/>
          <w:color w:val="000000"/>
          <w:lang w:val="ru-RU"/>
        </w:rPr>
        <w:t>Извещение Клиента - плательщика об исполнении перевода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BSenderNotification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Клиент-ЮЛ имеет открытый активный СЦР на ПлЦР.</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 xml:space="preserve">1. Клиент-ЮЛ направляет в адрес ФП ЭС "Запрос возможности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BPossibilityRequest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 xml:space="preserve">2. ФП проводит входной контроль ЭС "Запрос возможности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BPossibilityRequest</w:t>
      </w:r>
      <w:r w:rsidRPr="00281BB1">
        <w:rPr>
          <w:rFonts w:ascii="Times New Roman" w:hAnsi="Times New Roman"/>
          <w:color w:val="000000"/>
          <w:lang w:val="ru-RU"/>
        </w:rPr>
        <w:t>) и в случае успешного прохождения проверок перенаправляет ЭС в РОРД.</w:t>
      </w:r>
    </w:p>
    <w:p w:rsidR="008C244E" w:rsidRPr="00281BB1" w:rsidRDefault="00281BB1">
      <w:pPr>
        <w:spacing w:after="269"/>
        <w:jc w:val="both"/>
        <w:rPr>
          <w:lang w:val="ru-RU"/>
        </w:rPr>
      </w:pPr>
      <w:r w:rsidRPr="00281BB1">
        <w:rPr>
          <w:rFonts w:ascii="Times New Roman" w:hAnsi="Times New Roman"/>
          <w:color w:val="000000"/>
          <w:lang w:val="ru-RU"/>
        </w:rPr>
        <w:t>3. РОРД при получении запроса проводит входной контроль и следующие проверки для определения возможности перевода:</w:t>
      </w:r>
    </w:p>
    <w:p w:rsidR="008C244E" w:rsidRPr="00281BB1" w:rsidRDefault="00281BB1" w:rsidP="00387B04">
      <w:pPr>
        <w:numPr>
          <w:ilvl w:val="0"/>
          <w:numId w:val="124"/>
        </w:numPr>
        <w:jc w:val="both"/>
        <w:rPr>
          <w:lang w:val="ru-RU"/>
        </w:rPr>
      </w:pPr>
      <w:r w:rsidRPr="00281BB1">
        <w:rPr>
          <w:rFonts w:ascii="Times New Roman" w:hAnsi="Times New Roman"/>
          <w:color w:val="000000"/>
          <w:lang w:val="ru-RU"/>
        </w:rPr>
        <w:t>контроль того, что составитель распоряжения имеет роль в соответствии с типом операции;</w:t>
      </w:r>
    </w:p>
    <w:p w:rsidR="008C244E" w:rsidRPr="00281BB1" w:rsidRDefault="00281BB1" w:rsidP="00387B04">
      <w:pPr>
        <w:numPr>
          <w:ilvl w:val="0"/>
          <w:numId w:val="124"/>
        </w:numPr>
        <w:jc w:val="both"/>
        <w:rPr>
          <w:lang w:val="ru-RU"/>
        </w:rPr>
      </w:pPr>
      <w:r w:rsidRPr="00281BB1">
        <w:rPr>
          <w:rFonts w:ascii="Times New Roman" w:hAnsi="Times New Roman"/>
          <w:color w:val="000000"/>
          <w:lang w:val="ru-RU"/>
        </w:rPr>
        <w:t>контроль наличия и текущего статуса СЦР Клиента ЮЛ-плательщика и Клиента ЮЛ-получателя;</w:t>
      </w:r>
    </w:p>
    <w:p w:rsidR="008C244E" w:rsidRPr="00281BB1" w:rsidRDefault="00281BB1" w:rsidP="00387B04">
      <w:pPr>
        <w:numPr>
          <w:ilvl w:val="0"/>
          <w:numId w:val="124"/>
        </w:numPr>
        <w:jc w:val="both"/>
        <w:rPr>
          <w:lang w:val="ru-RU"/>
        </w:rPr>
      </w:pPr>
      <w:r w:rsidRPr="00281BB1">
        <w:rPr>
          <w:rFonts w:ascii="Times New Roman" w:hAnsi="Times New Roman"/>
          <w:color w:val="000000"/>
          <w:lang w:val="ru-RU"/>
        </w:rPr>
        <w:t>контроль на несовпадение СЦР Клиента ЮЛ-плательщика и СЦР Клиента ЮЛ-получателя;</w:t>
      </w:r>
    </w:p>
    <w:p w:rsidR="008C244E" w:rsidRDefault="00281BB1" w:rsidP="00387B04">
      <w:pPr>
        <w:numPr>
          <w:ilvl w:val="0"/>
          <w:numId w:val="124"/>
        </w:numPr>
        <w:jc w:val="both"/>
      </w:pPr>
      <w:r>
        <w:rPr>
          <w:rFonts w:ascii="Times New Roman" w:hAnsi="Times New Roman"/>
          <w:color w:val="000000"/>
        </w:rPr>
        <w:t>антифрод-контроль.</w:t>
      </w:r>
    </w:p>
    <w:p w:rsidR="008C244E" w:rsidRDefault="00281BB1">
      <w:pPr>
        <w:spacing w:after="269"/>
        <w:jc w:val="both"/>
      </w:pPr>
      <w:r w:rsidRPr="00281BB1">
        <w:rPr>
          <w:rFonts w:ascii="Times New Roman" w:hAnsi="Times New Roman"/>
          <w:color w:val="000000"/>
          <w:lang w:val="ru-RU"/>
        </w:rPr>
        <w:t>4.В случае успешного прохождения проверок РОРД на основе данных, полученных в запросе, формирует эталон ЭС "Распоряжение Клиента на перевод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.006 </w:t>
      </w:r>
      <w:r>
        <w:rPr>
          <w:rFonts w:ascii="Times New Roman" w:hAnsi="Times New Roman"/>
          <w:color w:val="000000"/>
        </w:rPr>
        <w:lastRenderedPageBreak/>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в состав которого входит эталон транзакционного сообщения РР, инкапсулирует его в формируемые ЭС "Ответ на запрос возможности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BPossibilityResponse</w:t>
      </w:r>
      <w:r w:rsidRPr="00281BB1">
        <w:rPr>
          <w:rFonts w:ascii="Times New Roman" w:hAnsi="Times New Roman"/>
          <w:color w:val="000000"/>
          <w:lang w:val="ru-RU"/>
        </w:rPr>
        <w:t>) и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xml:space="preserve">). </w:t>
      </w:r>
      <w:r>
        <w:rPr>
          <w:rFonts w:ascii="Times New Roman" w:hAnsi="Times New Roman"/>
          <w:color w:val="000000"/>
        </w:rPr>
        <w:t>РОРД направляет в адрес ФП:</w:t>
      </w:r>
    </w:p>
    <w:p w:rsidR="008C244E" w:rsidRDefault="00281BB1" w:rsidP="00387B04">
      <w:pPr>
        <w:numPr>
          <w:ilvl w:val="0"/>
          <w:numId w:val="125"/>
        </w:numPr>
        <w:jc w:val="both"/>
      </w:pPr>
      <w:r w:rsidRPr="00281BB1">
        <w:rPr>
          <w:rFonts w:ascii="Times New Roman" w:hAnsi="Times New Roman"/>
          <w:color w:val="000000"/>
          <w:lang w:val="ru-RU"/>
        </w:rPr>
        <w:t xml:space="preserve">ЭС "Ответ на запрос возможности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BPossibilityResponse</w:t>
      </w:r>
      <w:r w:rsidRPr="00281BB1">
        <w:rPr>
          <w:rFonts w:ascii="Times New Roman" w:hAnsi="Times New Roman"/>
          <w:color w:val="000000"/>
          <w:lang w:val="ru-RU"/>
        </w:rPr>
        <w:t xml:space="preserve">) для подтверждения перевода ЮЛ-плательщиком. С момента направления ответа время ожидания на стороне РОРД распоряжения, сформированного на основе переданного в ответе эталона и подписанного Клиентом, определяется настраиваемым параметром в ПлЦР (по умолчанию </w:t>
      </w:r>
      <w:r>
        <w:rPr>
          <w:rFonts w:ascii="Times New Roman" w:hAnsi="Times New Roman"/>
          <w:color w:val="000000"/>
        </w:rPr>
        <w:t>= 900 сек.);</w:t>
      </w:r>
    </w:p>
    <w:p w:rsidR="008C244E" w:rsidRPr="00281BB1" w:rsidRDefault="00281BB1" w:rsidP="00387B04">
      <w:pPr>
        <w:numPr>
          <w:ilvl w:val="0"/>
          <w:numId w:val="125"/>
        </w:numPr>
        <w:jc w:val="both"/>
        <w:rPr>
          <w:lang w:val="ru-RU"/>
        </w:rPr>
      </w:pPr>
      <w:r w:rsidRPr="00281BB1">
        <w:rPr>
          <w:rFonts w:ascii="Times New Roman" w:hAnsi="Times New Roman"/>
          <w:color w:val="000000"/>
          <w:lang w:val="ru-RU"/>
        </w:rPr>
        <w:t>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в состав которого входят дополнительные атрибуты получателя перевода ЦР, необходимые ФП для проведения контроля по ПОД/ФТ (онлайн-контроль).</w:t>
      </w:r>
    </w:p>
    <w:p w:rsidR="008C244E" w:rsidRPr="00281BB1" w:rsidRDefault="00281BB1">
      <w:pPr>
        <w:spacing w:after="269"/>
        <w:jc w:val="both"/>
        <w:rPr>
          <w:lang w:val="ru-RU"/>
        </w:rPr>
      </w:pPr>
      <w:r w:rsidRPr="00281BB1">
        <w:rPr>
          <w:rFonts w:ascii="Times New Roman" w:hAnsi="Times New Roman"/>
          <w:color w:val="000000"/>
          <w:lang w:val="ru-RU"/>
        </w:rPr>
        <w:t xml:space="preserve">ЭС "Ответ на запрос возможности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BPossibilityResponse</w:t>
      </w:r>
      <w:r w:rsidRPr="00281BB1">
        <w:rPr>
          <w:rFonts w:ascii="Times New Roman" w:hAnsi="Times New Roman"/>
          <w:color w:val="000000"/>
          <w:lang w:val="ru-RU"/>
        </w:rPr>
        <w:t>)  и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направляются в адрес ФП независимо друг от друга и могут поступить к ФП в произвольном порядке. Порядок действий при неполучении одного из сообщений будет приведен в документе «Требования операционно-технологического взаимодействия на платформе цифрового рубля".</w:t>
      </w:r>
    </w:p>
    <w:p w:rsidR="008C244E" w:rsidRPr="00281BB1" w:rsidRDefault="00281BB1">
      <w:pPr>
        <w:spacing w:after="269"/>
        <w:jc w:val="both"/>
        <w:rPr>
          <w:lang w:val="ru-RU"/>
        </w:rPr>
      </w:pPr>
      <w:r w:rsidRPr="00281BB1">
        <w:rPr>
          <w:rFonts w:ascii="Times New Roman" w:hAnsi="Times New Roman"/>
          <w:color w:val="000000"/>
          <w:lang w:val="ru-RU"/>
        </w:rPr>
        <w:t>5.По мере поступления ЭС ФП проводит входной контроль и, в случае успешного прохождения контроля:</w:t>
      </w:r>
    </w:p>
    <w:p w:rsidR="008C244E" w:rsidRPr="00281BB1" w:rsidRDefault="00281BB1" w:rsidP="00387B04">
      <w:pPr>
        <w:numPr>
          <w:ilvl w:val="0"/>
          <w:numId w:val="126"/>
        </w:numPr>
        <w:jc w:val="both"/>
        <w:rPr>
          <w:lang w:val="ru-RU"/>
        </w:rPr>
      </w:pPr>
      <w:r w:rsidRPr="00281BB1">
        <w:rPr>
          <w:rFonts w:ascii="Times New Roman" w:hAnsi="Times New Roman"/>
          <w:color w:val="000000"/>
          <w:lang w:val="ru-RU"/>
        </w:rPr>
        <w:t xml:space="preserve">перенаправляет ЭС "Ответ на запрос возможности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BPossibilityResponse</w:t>
      </w:r>
      <w:r w:rsidRPr="00281BB1">
        <w:rPr>
          <w:rFonts w:ascii="Times New Roman" w:hAnsi="Times New Roman"/>
          <w:color w:val="000000"/>
          <w:lang w:val="ru-RU"/>
        </w:rPr>
        <w:t>) Клиенту-ЮЛ-плательщику;</w:t>
      </w:r>
    </w:p>
    <w:p w:rsidR="008C244E" w:rsidRPr="00281BB1" w:rsidRDefault="00281BB1" w:rsidP="00387B04">
      <w:pPr>
        <w:numPr>
          <w:ilvl w:val="0"/>
          <w:numId w:val="126"/>
        </w:numPr>
        <w:jc w:val="both"/>
        <w:rPr>
          <w:lang w:val="ru-RU"/>
        </w:rPr>
      </w:pPr>
      <w:r w:rsidRPr="00281BB1">
        <w:rPr>
          <w:rFonts w:ascii="Times New Roman" w:hAnsi="Times New Roman"/>
          <w:color w:val="000000"/>
          <w:lang w:val="ru-RU"/>
        </w:rPr>
        <w:t>получает из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дополнительные реквизиты для проведения процедур контроля по ПОД/ФТ (онлайн-контроль) операции.</w:t>
      </w:r>
    </w:p>
    <w:p w:rsidR="008C244E" w:rsidRPr="00281BB1" w:rsidRDefault="00281BB1">
      <w:pPr>
        <w:spacing w:after="269"/>
        <w:jc w:val="both"/>
        <w:rPr>
          <w:lang w:val="ru-RU"/>
        </w:rPr>
      </w:pPr>
      <w:r w:rsidRPr="00281BB1">
        <w:rPr>
          <w:rFonts w:ascii="Times New Roman" w:hAnsi="Times New Roman"/>
          <w:color w:val="000000"/>
          <w:lang w:val="ru-RU"/>
        </w:rPr>
        <w:t>6. Клиент-ЮЛ-плательщик посредством ДБО ФП проводит входной контроль полученного ЭС, после успешного проведения которого разбирает ЭС, получает из него эталон ЭС "Распоряжение Клиента на перевод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.006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в состав которого входит эталон транзакционного сообщения РР. Клиент-ЮЛ-плательщик подтверждает реквизиты полученного эталона ЭС "Распоряжение Клиента на перевод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.006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Клиент-ЮЛ-плательщик направляет подписанное ЭС "Распоряжение Клиента на перевод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.006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в адрес ФП.</w:t>
      </w:r>
    </w:p>
    <w:p w:rsidR="008C244E" w:rsidRPr="00281BB1" w:rsidRDefault="00281BB1">
      <w:pPr>
        <w:spacing w:after="269"/>
        <w:jc w:val="both"/>
        <w:rPr>
          <w:lang w:val="ru-RU"/>
        </w:rPr>
      </w:pPr>
      <w:r w:rsidRPr="00281BB1">
        <w:rPr>
          <w:rFonts w:ascii="Times New Roman" w:hAnsi="Times New Roman"/>
          <w:color w:val="000000"/>
          <w:lang w:val="ru-RU"/>
        </w:rPr>
        <w:lastRenderedPageBreak/>
        <w:t>7. При получении ЭС "Распоряжение Клиента на перевод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.006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ФП проводит входной контроль. Если при прохождении контроля по ПОД/ФТ (онлайн-контроль) по переводу риски не были выявлены, то ЭС "Распоряжение Клиента на перевод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.006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перенап</w:t>
      </w:r>
      <w:r w:rsidR="004A37B1">
        <w:rPr>
          <w:rFonts w:ascii="Times New Roman" w:hAnsi="Times New Roman"/>
          <w:color w:val="000000"/>
          <w:lang w:val="ru-RU"/>
        </w:rPr>
        <w:t>р</w:t>
      </w:r>
      <w:r w:rsidRPr="00281BB1">
        <w:rPr>
          <w:rFonts w:ascii="Times New Roman" w:hAnsi="Times New Roman"/>
          <w:color w:val="000000"/>
          <w:lang w:val="ru-RU"/>
        </w:rPr>
        <w:t>авляется в РОРД.</w:t>
      </w:r>
    </w:p>
    <w:p w:rsidR="008C244E" w:rsidRPr="00281BB1" w:rsidRDefault="00281BB1">
      <w:pPr>
        <w:spacing w:after="269"/>
        <w:jc w:val="both"/>
        <w:rPr>
          <w:lang w:val="ru-RU"/>
        </w:rPr>
      </w:pPr>
      <w:r w:rsidRPr="00281BB1">
        <w:rPr>
          <w:rFonts w:ascii="Times New Roman" w:hAnsi="Times New Roman"/>
          <w:color w:val="000000"/>
          <w:lang w:val="ru-RU"/>
        </w:rPr>
        <w:t>8. РОРД проводит входной контроль полученного распоряжения и осуществляет контроль на:</w:t>
      </w:r>
    </w:p>
    <w:p w:rsidR="008C244E" w:rsidRPr="00281BB1" w:rsidRDefault="00281BB1" w:rsidP="00387B04">
      <w:pPr>
        <w:numPr>
          <w:ilvl w:val="0"/>
          <w:numId w:val="127"/>
        </w:numPr>
        <w:jc w:val="both"/>
        <w:rPr>
          <w:lang w:val="ru-RU"/>
        </w:rPr>
      </w:pPr>
      <w:r w:rsidRPr="00281BB1">
        <w:rPr>
          <w:rFonts w:ascii="Times New Roman" w:hAnsi="Times New Roman"/>
          <w:color w:val="000000"/>
          <w:lang w:val="ru-RU"/>
        </w:rPr>
        <w:t>соответствие ролей плательщика и получателя типу совершаемой операции;</w:t>
      </w:r>
    </w:p>
    <w:p w:rsidR="008C244E" w:rsidRPr="00281BB1" w:rsidRDefault="00281BB1" w:rsidP="00387B04">
      <w:pPr>
        <w:numPr>
          <w:ilvl w:val="0"/>
          <w:numId w:val="127"/>
        </w:numPr>
        <w:jc w:val="both"/>
        <w:rPr>
          <w:lang w:val="ru-RU"/>
        </w:rPr>
      </w:pPr>
      <w:r w:rsidRPr="00281BB1">
        <w:rPr>
          <w:rFonts w:ascii="Times New Roman" w:hAnsi="Times New Roman"/>
          <w:color w:val="000000"/>
          <w:lang w:val="ru-RU"/>
        </w:rPr>
        <w:t>наличие и текущий статус СЦР Клиента ЮЛ-плательщика и Клиента ЮЛ-получателя;</w:t>
      </w:r>
    </w:p>
    <w:p w:rsidR="008C244E" w:rsidRPr="00281BB1" w:rsidRDefault="00281BB1" w:rsidP="00387B04">
      <w:pPr>
        <w:numPr>
          <w:ilvl w:val="0"/>
          <w:numId w:val="127"/>
        </w:numPr>
        <w:jc w:val="both"/>
        <w:rPr>
          <w:lang w:val="ru-RU"/>
        </w:rPr>
      </w:pPr>
      <w:r w:rsidRPr="00281BB1">
        <w:rPr>
          <w:rFonts w:ascii="Times New Roman" w:hAnsi="Times New Roman"/>
          <w:color w:val="000000"/>
          <w:lang w:val="ru-RU"/>
        </w:rPr>
        <w:t>контроль соответствия распоряжения Клиента направленному ранее эталону ЭС;</w:t>
      </w:r>
    </w:p>
    <w:p w:rsidR="008C244E" w:rsidRPr="00281BB1" w:rsidRDefault="00281BB1" w:rsidP="00387B04">
      <w:pPr>
        <w:numPr>
          <w:ilvl w:val="0"/>
          <w:numId w:val="127"/>
        </w:numPr>
        <w:jc w:val="both"/>
        <w:rPr>
          <w:lang w:val="ru-RU"/>
        </w:rPr>
      </w:pPr>
      <w:r w:rsidRPr="00281BB1">
        <w:rPr>
          <w:rFonts w:ascii="Times New Roman" w:hAnsi="Times New Roman"/>
          <w:color w:val="000000"/>
          <w:lang w:val="ru-RU"/>
        </w:rPr>
        <w:t>достаточность ЦР на СЦР Клиента ЮЛ-плательщика;</w:t>
      </w:r>
    </w:p>
    <w:p w:rsidR="008C244E" w:rsidRPr="00281BB1" w:rsidRDefault="00281BB1" w:rsidP="00387B04">
      <w:pPr>
        <w:numPr>
          <w:ilvl w:val="0"/>
          <w:numId w:val="127"/>
        </w:numPr>
        <w:jc w:val="both"/>
        <w:rPr>
          <w:lang w:val="ru-RU"/>
        </w:rPr>
      </w:pPr>
      <w:r w:rsidRPr="00281BB1">
        <w:rPr>
          <w:rFonts w:ascii="Times New Roman" w:hAnsi="Times New Roman"/>
          <w:color w:val="000000"/>
          <w:lang w:val="ru-RU"/>
        </w:rPr>
        <w:t>непревышение установленных лимитов (при наличии);</w:t>
      </w:r>
    </w:p>
    <w:p w:rsidR="008C244E" w:rsidRPr="00281BB1" w:rsidRDefault="00281BB1" w:rsidP="00387B04">
      <w:pPr>
        <w:numPr>
          <w:ilvl w:val="0"/>
          <w:numId w:val="127"/>
        </w:numPr>
        <w:jc w:val="both"/>
        <w:rPr>
          <w:lang w:val="ru-RU"/>
        </w:rPr>
      </w:pPr>
      <w:r w:rsidRPr="00281BB1">
        <w:rPr>
          <w:rFonts w:ascii="Times New Roman" w:hAnsi="Times New Roman"/>
          <w:color w:val="000000"/>
          <w:lang w:val="ru-RU"/>
        </w:rPr>
        <w:t>контроль ограничений на операции по СЦР ЮЛ-плательщика и на СЦР ЮЛ-получателя.</w:t>
      </w:r>
    </w:p>
    <w:p w:rsidR="008C244E" w:rsidRPr="00281BB1" w:rsidRDefault="00281BB1">
      <w:pPr>
        <w:spacing w:after="269"/>
        <w:jc w:val="both"/>
        <w:rPr>
          <w:lang w:val="ru-RU"/>
        </w:rPr>
      </w:pPr>
      <w:r w:rsidRPr="00281BB1">
        <w:rPr>
          <w:rFonts w:ascii="Times New Roman" w:hAnsi="Times New Roman"/>
          <w:color w:val="000000"/>
          <w:lang w:val="ru-RU"/>
        </w:rPr>
        <w:t>В случае успешного завершения проверок РОРД:</w:t>
      </w:r>
    </w:p>
    <w:p w:rsidR="008C244E" w:rsidRPr="00281BB1" w:rsidRDefault="00281BB1" w:rsidP="00387B04">
      <w:pPr>
        <w:numPr>
          <w:ilvl w:val="0"/>
          <w:numId w:val="128"/>
        </w:numPr>
        <w:jc w:val="both"/>
        <w:rPr>
          <w:lang w:val="ru-RU"/>
        </w:rPr>
      </w:pPr>
      <w:r w:rsidRPr="00281BB1">
        <w:rPr>
          <w:rFonts w:ascii="Times New Roman" w:hAnsi="Times New Roman"/>
          <w:color w:val="000000"/>
          <w:lang w:val="ru-RU"/>
        </w:rPr>
        <w:t>исполняет распоряжение, операция фиксируется в реестре операций,</w:t>
      </w:r>
    </w:p>
    <w:p w:rsidR="008C244E" w:rsidRPr="00281BB1" w:rsidRDefault="00281BB1" w:rsidP="00387B04">
      <w:pPr>
        <w:numPr>
          <w:ilvl w:val="0"/>
          <w:numId w:val="128"/>
        </w:numPr>
        <w:jc w:val="both"/>
        <w:rPr>
          <w:lang w:val="ru-RU"/>
        </w:rPr>
      </w:pPr>
      <w:r w:rsidRPr="00281BB1">
        <w:rPr>
          <w:rFonts w:ascii="Times New Roman" w:hAnsi="Times New Roman"/>
          <w:color w:val="000000"/>
          <w:lang w:val="ru-RU"/>
        </w:rPr>
        <w:t>направляет ЭС "Извещение Клиента - плательщика об исполнении перевода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BSenderNotification</w:t>
      </w:r>
      <w:r w:rsidRPr="00281BB1">
        <w:rPr>
          <w:rFonts w:ascii="Times New Roman" w:hAnsi="Times New Roman"/>
          <w:color w:val="000000"/>
          <w:lang w:val="ru-RU"/>
        </w:rPr>
        <w:t>) в адрес ФП, обслуживающего Клиента-ЮЛ-плательщика,</w:t>
      </w:r>
    </w:p>
    <w:p w:rsidR="008C244E" w:rsidRPr="00281BB1" w:rsidRDefault="00281BB1" w:rsidP="00387B04">
      <w:pPr>
        <w:numPr>
          <w:ilvl w:val="0"/>
          <w:numId w:val="128"/>
        </w:numPr>
        <w:jc w:val="both"/>
        <w:rPr>
          <w:lang w:val="ru-RU"/>
        </w:rPr>
      </w:pPr>
      <w:r w:rsidRPr="00281BB1">
        <w:rPr>
          <w:rFonts w:ascii="Times New Roman" w:hAnsi="Times New Roman"/>
          <w:color w:val="000000"/>
          <w:lang w:val="ru-RU"/>
        </w:rPr>
        <w:t>направляет ЭС "Извещение Клиента - получателя об исполнении перевода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BRecipientNotification</w:t>
      </w:r>
      <w:r w:rsidRPr="00281BB1">
        <w:rPr>
          <w:rFonts w:ascii="Times New Roman" w:hAnsi="Times New Roman"/>
          <w:color w:val="000000"/>
          <w:lang w:val="ru-RU"/>
        </w:rPr>
        <w:t>) в адрес всех ФП, обслуживающих Клиента-ЮЛ-получателя;</w:t>
      </w:r>
    </w:p>
    <w:p w:rsidR="008C244E" w:rsidRPr="00281BB1" w:rsidRDefault="00281BB1" w:rsidP="00387B04">
      <w:pPr>
        <w:numPr>
          <w:ilvl w:val="0"/>
          <w:numId w:val="128"/>
        </w:numPr>
        <w:jc w:val="both"/>
        <w:rPr>
          <w:lang w:val="ru-RU"/>
        </w:rPr>
      </w:pPr>
      <w:r w:rsidRPr="00281BB1">
        <w:rPr>
          <w:rFonts w:ascii="Times New Roman" w:hAnsi="Times New Roman"/>
          <w:color w:val="000000"/>
          <w:lang w:val="ru-RU"/>
        </w:rPr>
        <w:t>направляет ЭС "Дополнительная информация к уведомлению получателя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InfoRecipientNotification</w:t>
      </w:r>
      <w:r w:rsidRPr="00281BB1">
        <w:rPr>
          <w:rFonts w:ascii="Times New Roman" w:hAnsi="Times New Roman"/>
          <w:color w:val="000000"/>
          <w:lang w:val="ru-RU"/>
        </w:rPr>
        <w:t>), в состав которого входят все реквизиты, включенные в ЭС "Извещение Клиента - получателя об исполнении перевода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BRecipientNotification</w:t>
      </w:r>
      <w:r w:rsidRPr="00281BB1">
        <w:rPr>
          <w:rFonts w:ascii="Times New Roman" w:hAnsi="Times New Roman"/>
          <w:color w:val="000000"/>
          <w:lang w:val="ru-RU"/>
        </w:rPr>
        <w:t>) и дополнительные атрибуты плательщика перевода ЦР, необходимые ФП для проведения контроля по ПОД/ФТ (пост-контроль), в адрес всех ФП, обслуживающих Клиента-ЮЛ-получателя.</w:t>
      </w:r>
    </w:p>
    <w:p w:rsidR="008C244E" w:rsidRPr="00281BB1" w:rsidRDefault="00281BB1">
      <w:pPr>
        <w:spacing w:after="269"/>
        <w:jc w:val="both"/>
        <w:rPr>
          <w:lang w:val="ru-RU"/>
        </w:rPr>
      </w:pPr>
      <w:r w:rsidRPr="00281BB1">
        <w:rPr>
          <w:rFonts w:ascii="Times New Roman" w:hAnsi="Times New Roman"/>
          <w:color w:val="000000"/>
          <w:lang w:val="ru-RU"/>
        </w:rPr>
        <w:t>ЭС "Извещение Клиента - получателя об исполнении перевода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BRecipientNotification</w:t>
      </w:r>
      <w:r w:rsidRPr="00281BB1">
        <w:rPr>
          <w:rFonts w:ascii="Times New Roman" w:hAnsi="Times New Roman"/>
          <w:color w:val="000000"/>
          <w:lang w:val="ru-RU"/>
        </w:rPr>
        <w:t>) и ЭС"Дополнительная информация к уведомлению получателя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InfoRecipientNotification</w:t>
      </w:r>
      <w:r w:rsidRPr="00281BB1">
        <w:rPr>
          <w:rFonts w:ascii="Times New Roman" w:hAnsi="Times New Roman"/>
          <w:color w:val="000000"/>
          <w:lang w:val="ru-RU"/>
        </w:rPr>
        <w:t xml:space="preserve">) направляются в адрес ФП независимо друг от друга и могут поступить к ФП в произвольном порядке. Порядок действий при неполучении одного из сообщений будет приведен в документе «Требования операционно-технологического взаимодействия на платформе цифрового рубля". </w:t>
      </w:r>
    </w:p>
    <w:p w:rsidR="008C244E" w:rsidRPr="00281BB1" w:rsidRDefault="00281BB1">
      <w:pPr>
        <w:spacing w:after="269"/>
        <w:jc w:val="both"/>
        <w:rPr>
          <w:lang w:val="ru-RU"/>
        </w:rPr>
      </w:pPr>
      <w:r w:rsidRPr="00281BB1">
        <w:rPr>
          <w:rFonts w:ascii="Times New Roman" w:hAnsi="Times New Roman"/>
          <w:color w:val="000000"/>
          <w:lang w:val="ru-RU"/>
        </w:rPr>
        <w:lastRenderedPageBreak/>
        <w:t>9. ФП Клиента-получателя после получения подтверждения в виде ЭС "Извещение Клиента - получателя об исполнении перевода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BRecipientNotification</w:t>
      </w:r>
      <w:r w:rsidRPr="00281BB1">
        <w:rPr>
          <w:rFonts w:ascii="Times New Roman" w:hAnsi="Times New Roman"/>
          <w:color w:val="000000"/>
          <w:lang w:val="ru-RU"/>
        </w:rPr>
        <w:t xml:space="preserve">) и проведения входного контроля перенаправляет ЭС Клиенту-ЮЛ-получателю. </w:t>
      </w:r>
    </w:p>
    <w:p w:rsidR="008C244E" w:rsidRPr="00281BB1" w:rsidRDefault="00281BB1">
      <w:pPr>
        <w:spacing w:after="269"/>
        <w:jc w:val="both"/>
        <w:rPr>
          <w:lang w:val="ru-RU"/>
        </w:rPr>
      </w:pPr>
      <w:r w:rsidRPr="00281BB1">
        <w:rPr>
          <w:rFonts w:ascii="Times New Roman" w:hAnsi="Times New Roman"/>
          <w:color w:val="000000"/>
          <w:lang w:val="ru-RU"/>
        </w:rPr>
        <w:t>10. ФП Клиента-плательщика после получения подтверждения в виде ЭС"Извещение Клиента - плательщика об исполнении перевода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BSenderNotification</w:t>
      </w:r>
      <w:r w:rsidRPr="00281BB1">
        <w:rPr>
          <w:rFonts w:ascii="Times New Roman" w:hAnsi="Times New Roman"/>
          <w:color w:val="000000"/>
          <w:lang w:val="ru-RU"/>
        </w:rPr>
        <w:t>) и проведения входного контроля перенаправляет ЭС Клиенту-ЮЛ-плательщику.</w:t>
      </w:r>
    </w:p>
    <w:p w:rsidR="008C244E" w:rsidRPr="00281BB1" w:rsidRDefault="00281BB1">
      <w:pPr>
        <w:spacing w:after="269"/>
        <w:jc w:val="both"/>
        <w:rPr>
          <w:lang w:val="ru-RU"/>
        </w:rPr>
      </w:pPr>
      <w:r w:rsidRPr="00281BB1">
        <w:rPr>
          <w:rFonts w:ascii="Times New Roman" w:hAnsi="Times New Roman"/>
          <w:color w:val="000000"/>
          <w:lang w:val="ru-RU"/>
        </w:rPr>
        <w:t>11. ФП Клиента-плательщика и ФП Клиента-получателя для осуществления по операции процедур контроля по ПОД/ФТ (пост-контроль) используют соответственно расширенные атрибуты получателя, полученные в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и расширенные атрибуты плательщика, полученные в ЭС "Дополнительная информация к уведомлению получателя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InfoRecipientNotification</w:t>
      </w:r>
      <w:r w:rsidRPr="00281BB1">
        <w:rPr>
          <w:rFonts w:ascii="Times New Roman" w:hAnsi="Times New Roman"/>
          <w:color w:val="000000"/>
          <w:lang w:val="ru-RU"/>
        </w:rPr>
        <w:t>).</w:t>
      </w:r>
    </w:p>
    <w:p w:rsidR="008C244E" w:rsidRDefault="00281BB1">
      <w:pPr>
        <w:pStyle w:val="30"/>
      </w:pPr>
      <w:bookmarkStart w:id="241" w:name="_Toc192512374"/>
      <w:r>
        <w:t>Неуспешный сценарий обмена 1</w:t>
      </w:r>
      <w:bookmarkEnd w:id="241"/>
    </w:p>
    <w:p w:rsidR="008C244E" w:rsidRDefault="00281BB1">
      <w:r>
        <w:rPr>
          <w:noProof/>
          <w:lang w:val="ru-RU" w:eastAsia="ru-RU"/>
        </w:rPr>
        <w:drawing>
          <wp:inline distT="0" distB="0" distL="0" distR="0">
            <wp:extent cx="6217920" cy="3596063"/>
            <wp:effectExtent l="0" t="0" r="0" b="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64"/>
                    <a:stretch>
                      <a:fillRect/>
                    </a:stretch>
                  </pic:blipFill>
                  <pic:spPr>
                    <a:xfrm>
                      <a:off x="0" y="0"/>
                      <a:ext cx="6217920" cy="3596063"/>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Неуспешный процесс перевода средств между СЦР клиентов ЮЛ по реквизитам ЮЛ-получателя.</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129"/>
        </w:numPr>
        <w:jc w:val="both"/>
      </w:pPr>
      <w:r>
        <w:rPr>
          <w:rFonts w:ascii="Times New Roman" w:hAnsi="Times New Roman"/>
          <w:color w:val="000000"/>
        </w:rPr>
        <w:lastRenderedPageBreak/>
        <w:t>Запрос возможности B2B перевода ЦР (cbdc.012 B2BPossibilityRequest);</w:t>
      </w:r>
    </w:p>
    <w:p w:rsidR="008C244E" w:rsidRDefault="00281BB1" w:rsidP="00387B04">
      <w:pPr>
        <w:numPr>
          <w:ilvl w:val="0"/>
          <w:numId w:val="129"/>
        </w:numPr>
        <w:jc w:val="both"/>
      </w:pPr>
      <w:r>
        <w:rPr>
          <w:rFonts w:ascii="Times New Roman" w:hAnsi="Times New Roman"/>
          <w:color w:val="000000"/>
        </w:rPr>
        <w:t>Результат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Клиент-ЮЛ имеет открытый активный СЦР на ПлЦР.</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 xml:space="preserve">Клиент-ЮЛ направляет в адрес ФП ЭС "Запрос возможности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BPossibilityRequest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 xml:space="preserve">2. ФП проводит входной контроль ЭС "Запрос возможности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BPossibilityRequest</w:t>
      </w:r>
      <w:r w:rsidRPr="00281BB1">
        <w:rPr>
          <w:rFonts w:ascii="Times New Roman" w:hAnsi="Times New Roman"/>
          <w:color w:val="000000"/>
          <w:lang w:val="ru-RU"/>
        </w:rPr>
        <w:t>) и в случае успешного прохождения проверок перенаправляет ЭС в РОРД.</w:t>
      </w:r>
    </w:p>
    <w:p w:rsidR="008C244E" w:rsidRPr="00281BB1" w:rsidRDefault="00281BB1">
      <w:pPr>
        <w:spacing w:after="269"/>
        <w:jc w:val="both"/>
        <w:rPr>
          <w:lang w:val="ru-RU"/>
        </w:rPr>
      </w:pPr>
      <w:r w:rsidRPr="00281BB1">
        <w:rPr>
          <w:rFonts w:ascii="Times New Roman" w:hAnsi="Times New Roman"/>
          <w:color w:val="000000"/>
          <w:lang w:val="ru-RU"/>
        </w:rPr>
        <w:t>3. РОРД при получении запроса проводит входной контроль и следующие проверки для определения возможности перевода:</w:t>
      </w:r>
    </w:p>
    <w:p w:rsidR="008C244E" w:rsidRPr="00281BB1" w:rsidRDefault="00281BB1" w:rsidP="00387B04">
      <w:pPr>
        <w:numPr>
          <w:ilvl w:val="0"/>
          <w:numId w:val="130"/>
        </w:numPr>
        <w:jc w:val="both"/>
        <w:rPr>
          <w:lang w:val="ru-RU"/>
        </w:rPr>
      </w:pPr>
      <w:r w:rsidRPr="00281BB1">
        <w:rPr>
          <w:rFonts w:ascii="Times New Roman" w:hAnsi="Times New Roman"/>
          <w:color w:val="000000"/>
          <w:lang w:val="ru-RU"/>
        </w:rPr>
        <w:t>контроль того, что составитель распоряжения имеет роль в соответствии с типом операции;</w:t>
      </w:r>
    </w:p>
    <w:p w:rsidR="008C244E" w:rsidRPr="00281BB1" w:rsidRDefault="00281BB1" w:rsidP="00387B04">
      <w:pPr>
        <w:numPr>
          <w:ilvl w:val="0"/>
          <w:numId w:val="130"/>
        </w:numPr>
        <w:jc w:val="both"/>
        <w:rPr>
          <w:lang w:val="ru-RU"/>
        </w:rPr>
      </w:pPr>
      <w:r w:rsidRPr="00281BB1">
        <w:rPr>
          <w:rFonts w:ascii="Times New Roman" w:hAnsi="Times New Roman"/>
          <w:color w:val="000000"/>
          <w:lang w:val="ru-RU"/>
        </w:rPr>
        <w:t>наличие и текущий статус СЦР Клиента ЮЛ-плательщика и Клиента ЮЛ-получателя;</w:t>
      </w:r>
    </w:p>
    <w:p w:rsidR="008C244E" w:rsidRPr="00281BB1" w:rsidRDefault="00281BB1" w:rsidP="00387B04">
      <w:pPr>
        <w:numPr>
          <w:ilvl w:val="0"/>
          <w:numId w:val="130"/>
        </w:numPr>
        <w:jc w:val="both"/>
        <w:rPr>
          <w:lang w:val="ru-RU"/>
        </w:rPr>
      </w:pPr>
      <w:r w:rsidRPr="00281BB1">
        <w:rPr>
          <w:rFonts w:ascii="Times New Roman" w:hAnsi="Times New Roman"/>
          <w:color w:val="000000"/>
          <w:lang w:val="ru-RU"/>
        </w:rPr>
        <w:t>несовпадение СЦР Клиента ЮЛ-плательщика и СЦР Клиента ЮЛ-получателя;</w:t>
      </w:r>
    </w:p>
    <w:p w:rsidR="008C244E" w:rsidRDefault="00281BB1" w:rsidP="00387B04">
      <w:pPr>
        <w:numPr>
          <w:ilvl w:val="0"/>
          <w:numId w:val="130"/>
        </w:numPr>
        <w:jc w:val="both"/>
      </w:pPr>
      <w:r>
        <w:rPr>
          <w:rFonts w:ascii="Times New Roman" w:hAnsi="Times New Roman"/>
          <w:color w:val="000000"/>
        </w:rPr>
        <w:t>антифрод-контроль.</w:t>
      </w:r>
    </w:p>
    <w:p w:rsidR="008C244E" w:rsidRPr="00281BB1" w:rsidRDefault="00281BB1">
      <w:pPr>
        <w:spacing w:after="269"/>
        <w:jc w:val="both"/>
        <w:rPr>
          <w:lang w:val="ru-RU"/>
        </w:rPr>
      </w:pPr>
      <w:r w:rsidRPr="00281BB1">
        <w:rPr>
          <w:rFonts w:ascii="Times New Roman" w:hAnsi="Times New Roman"/>
          <w:color w:val="000000"/>
          <w:lang w:val="ru-RU"/>
        </w:rPr>
        <w:t>В случае неуспешного прохождения проверок РОРД направляет в адрес ФП, обслуживающего Клиента ЮЛ-плательщика,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w:t>
      </w:r>
    </w:p>
    <w:p w:rsidR="008C244E" w:rsidRPr="00281BB1" w:rsidRDefault="00281BB1">
      <w:pPr>
        <w:spacing w:after="269"/>
        <w:jc w:val="both"/>
        <w:rPr>
          <w:lang w:val="ru-RU"/>
        </w:rPr>
      </w:pPr>
      <w:r w:rsidRPr="00281BB1">
        <w:rPr>
          <w:rFonts w:ascii="Times New Roman" w:hAnsi="Times New Roman"/>
          <w:color w:val="000000"/>
          <w:lang w:val="ru-RU"/>
        </w:rPr>
        <w:t>4. ФП после получения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Клиента ЮЛ-плательщика о невозможности исполнения Запроса.</w:t>
      </w:r>
    </w:p>
    <w:p w:rsidR="008C244E" w:rsidRDefault="00281BB1">
      <w:pPr>
        <w:pStyle w:val="30"/>
      </w:pPr>
      <w:bookmarkStart w:id="242" w:name="_Toc192512375"/>
      <w:r>
        <w:lastRenderedPageBreak/>
        <w:t>Неуспешный сценарий обмена 2</w:t>
      </w:r>
      <w:bookmarkEnd w:id="242"/>
    </w:p>
    <w:p w:rsidR="008C244E" w:rsidRDefault="00281BB1">
      <w:r>
        <w:rPr>
          <w:noProof/>
          <w:lang w:val="ru-RU" w:eastAsia="ru-RU"/>
        </w:rPr>
        <w:drawing>
          <wp:inline distT="0" distB="0" distL="0" distR="0">
            <wp:extent cx="6217920" cy="4902591"/>
            <wp:effectExtent l="0" t="0" r="0" b="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65"/>
                    <a:stretch>
                      <a:fillRect/>
                    </a:stretch>
                  </pic:blipFill>
                  <pic:spPr>
                    <a:xfrm>
                      <a:off x="0" y="0"/>
                      <a:ext cx="6217920" cy="4902591"/>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Неуспешный процесс перевода средств между СЦР клиентов ЮЛ по реквизитам ЮЛ-получателя. По результатам контроля операции по ПОД/ФТ (онлайн-контроль) ФП выявил риски/потенциальные риски.</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131"/>
        </w:numPr>
        <w:jc w:val="both"/>
      </w:pPr>
      <w:r>
        <w:rPr>
          <w:rFonts w:ascii="Times New Roman" w:hAnsi="Times New Roman"/>
          <w:color w:val="000000"/>
        </w:rPr>
        <w:t xml:space="preserve">Запрос возможности B2B перевода ЦР (cbdc.012 B2BPossibilityRequest); </w:t>
      </w:r>
    </w:p>
    <w:p w:rsidR="008C244E" w:rsidRPr="00281BB1" w:rsidRDefault="00281BB1" w:rsidP="00387B04">
      <w:pPr>
        <w:numPr>
          <w:ilvl w:val="0"/>
          <w:numId w:val="131"/>
        </w:numPr>
        <w:jc w:val="both"/>
        <w:rPr>
          <w:lang w:val="ru-RU"/>
        </w:rPr>
      </w:pPr>
      <w:r w:rsidRPr="00281BB1">
        <w:rPr>
          <w:rFonts w:ascii="Times New Roman" w:hAnsi="Times New Roman"/>
          <w:color w:val="000000"/>
          <w:lang w:val="ru-RU"/>
        </w:rPr>
        <w:t xml:space="preserve">Ответ на запрос возможности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BPossibilityResponse</w:t>
      </w:r>
      <w:r w:rsidRPr="00281BB1">
        <w:rPr>
          <w:rFonts w:ascii="Times New Roman" w:hAnsi="Times New Roman"/>
          <w:color w:val="000000"/>
          <w:lang w:val="ru-RU"/>
        </w:rPr>
        <w:t>);</w:t>
      </w:r>
    </w:p>
    <w:p w:rsidR="008C244E" w:rsidRPr="00281BB1" w:rsidRDefault="00281BB1" w:rsidP="00387B04">
      <w:pPr>
        <w:numPr>
          <w:ilvl w:val="0"/>
          <w:numId w:val="131"/>
        </w:numPr>
        <w:jc w:val="both"/>
        <w:rPr>
          <w:lang w:val="ru-RU"/>
        </w:rPr>
      </w:pPr>
      <w:r w:rsidRPr="00281BB1">
        <w:rPr>
          <w:rFonts w:ascii="Times New Roman" w:hAnsi="Times New Roman"/>
          <w:color w:val="000000"/>
          <w:lang w:val="ru-RU"/>
        </w:rPr>
        <w:t>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w:t>
      </w:r>
    </w:p>
    <w:p w:rsidR="008C244E" w:rsidRPr="00281BB1" w:rsidRDefault="00281BB1" w:rsidP="00387B04">
      <w:pPr>
        <w:numPr>
          <w:ilvl w:val="0"/>
          <w:numId w:val="131"/>
        </w:numPr>
        <w:jc w:val="both"/>
        <w:rPr>
          <w:lang w:val="ru-RU"/>
        </w:rPr>
      </w:pPr>
      <w:r w:rsidRPr="00281BB1">
        <w:rPr>
          <w:rFonts w:ascii="Times New Roman" w:hAnsi="Times New Roman"/>
          <w:color w:val="000000"/>
          <w:lang w:val="ru-RU"/>
        </w:rPr>
        <w:t>Распоряжение Клиента на перевод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.006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lastRenderedPageBreak/>
        <w:t>Клиент-ЮЛ имеет открытый активный СЦР на ПлЦР.</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 xml:space="preserve">1. Клиент-ЮЛ направляет в адрес ФП ЭС "Запрос возможности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BPossibilityRequest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 xml:space="preserve">2. ФП проводит входной контроль ЭС "Запрос возможности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BPossibilityRequest</w:t>
      </w:r>
      <w:r w:rsidRPr="00281BB1">
        <w:rPr>
          <w:rFonts w:ascii="Times New Roman" w:hAnsi="Times New Roman"/>
          <w:color w:val="000000"/>
          <w:lang w:val="ru-RU"/>
        </w:rPr>
        <w:t>) и в случае успешного прохождения проверок перенаправляет ЭС в РОРД.</w:t>
      </w:r>
    </w:p>
    <w:p w:rsidR="008C244E" w:rsidRPr="00281BB1" w:rsidRDefault="00281BB1">
      <w:pPr>
        <w:spacing w:after="269"/>
        <w:jc w:val="both"/>
        <w:rPr>
          <w:lang w:val="ru-RU"/>
        </w:rPr>
      </w:pPr>
      <w:r w:rsidRPr="00281BB1">
        <w:rPr>
          <w:rFonts w:ascii="Times New Roman" w:hAnsi="Times New Roman"/>
          <w:color w:val="000000"/>
          <w:lang w:val="ru-RU"/>
        </w:rPr>
        <w:t>3. РОРД при получении запроса проводит входной контроль и следующие проверки для определения возможности перевода:</w:t>
      </w:r>
    </w:p>
    <w:p w:rsidR="008C244E" w:rsidRPr="00281BB1" w:rsidRDefault="00281BB1" w:rsidP="00387B04">
      <w:pPr>
        <w:numPr>
          <w:ilvl w:val="0"/>
          <w:numId w:val="132"/>
        </w:numPr>
        <w:jc w:val="both"/>
        <w:rPr>
          <w:lang w:val="ru-RU"/>
        </w:rPr>
      </w:pPr>
      <w:r w:rsidRPr="00281BB1">
        <w:rPr>
          <w:rFonts w:ascii="Times New Roman" w:hAnsi="Times New Roman"/>
          <w:color w:val="000000"/>
          <w:lang w:val="ru-RU"/>
        </w:rPr>
        <w:t>контроль того, что составитель распоряжения имеет роль в соответствии с типом операции;</w:t>
      </w:r>
    </w:p>
    <w:p w:rsidR="008C244E" w:rsidRPr="00281BB1" w:rsidRDefault="00281BB1" w:rsidP="00387B04">
      <w:pPr>
        <w:numPr>
          <w:ilvl w:val="0"/>
          <w:numId w:val="132"/>
        </w:numPr>
        <w:jc w:val="both"/>
        <w:rPr>
          <w:lang w:val="ru-RU"/>
        </w:rPr>
      </w:pPr>
      <w:r w:rsidRPr="00281BB1">
        <w:rPr>
          <w:rFonts w:ascii="Times New Roman" w:hAnsi="Times New Roman"/>
          <w:color w:val="000000"/>
          <w:lang w:val="ru-RU"/>
        </w:rPr>
        <w:t>контроль наличия и текущего статуса СЦР Клиента ЮЛ-плательщика и Клиента ЮЛ-получателя;</w:t>
      </w:r>
    </w:p>
    <w:p w:rsidR="008C244E" w:rsidRPr="00281BB1" w:rsidRDefault="00281BB1" w:rsidP="00387B04">
      <w:pPr>
        <w:numPr>
          <w:ilvl w:val="0"/>
          <w:numId w:val="132"/>
        </w:numPr>
        <w:jc w:val="both"/>
        <w:rPr>
          <w:lang w:val="ru-RU"/>
        </w:rPr>
      </w:pPr>
      <w:r w:rsidRPr="00281BB1">
        <w:rPr>
          <w:rFonts w:ascii="Times New Roman" w:hAnsi="Times New Roman"/>
          <w:color w:val="000000"/>
          <w:lang w:val="ru-RU"/>
        </w:rPr>
        <w:t>контроль на несовпадение СЦР Клиента ЮЛ-плательщика и СЦР Клиента ЮЛ-получателя;</w:t>
      </w:r>
    </w:p>
    <w:p w:rsidR="008C244E" w:rsidRDefault="00281BB1" w:rsidP="00387B04">
      <w:pPr>
        <w:numPr>
          <w:ilvl w:val="0"/>
          <w:numId w:val="132"/>
        </w:numPr>
        <w:jc w:val="both"/>
      </w:pPr>
      <w:r>
        <w:rPr>
          <w:rFonts w:ascii="Times New Roman" w:hAnsi="Times New Roman"/>
          <w:color w:val="000000"/>
        </w:rPr>
        <w:t>антифрод-контроль.</w:t>
      </w:r>
    </w:p>
    <w:p w:rsidR="008C244E" w:rsidRDefault="00281BB1">
      <w:pPr>
        <w:spacing w:after="269"/>
        <w:jc w:val="both"/>
      </w:pPr>
      <w:r w:rsidRPr="00281BB1">
        <w:rPr>
          <w:rFonts w:ascii="Times New Roman" w:hAnsi="Times New Roman"/>
          <w:color w:val="000000"/>
          <w:lang w:val="ru-RU"/>
        </w:rPr>
        <w:t>4.В случае успешного прохождения проверок РОРД на основе данных, полученных в запросе, формирует эталон ЭС "Распоряжение Клиента на перевод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.006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в состав которого входит эталон транзакционного сообщения РР, инкапсулирует его в формируемые ЭС "Ответ на запрос возможности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BPossibilityResponse</w:t>
      </w:r>
      <w:r w:rsidRPr="00281BB1">
        <w:rPr>
          <w:rFonts w:ascii="Times New Roman" w:hAnsi="Times New Roman"/>
          <w:color w:val="000000"/>
          <w:lang w:val="ru-RU"/>
        </w:rPr>
        <w:t>) и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xml:space="preserve">). </w:t>
      </w:r>
      <w:r>
        <w:rPr>
          <w:rFonts w:ascii="Times New Roman" w:hAnsi="Times New Roman"/>
          <w:color w:val="000000"/>
        </w:rPr>
        <w:t>РОРД направляет в адрес ФП:</w:t>
      </w:r>
    </w:p>
    <w:p w:rsidR="008C244E" w:rsidRDefault="00281BB1" w:rsidP="00387B04">
      <w:pPr>
        <w:numPr>
          <w:ilvl w:val="0"/>
          <w:numId w:val="133"/>
        </w:numPr>
        <w:jc w:val="both"/>
      </w:pPr>
      <w:r w:rsidRPr="00281BB1">
        <w:rPr>
          <w:rFonts w:ascii="Times New Roman" w:hAnsi="Times New Roman"/>
          <w:color w:val="000000"/>
          <w:lang w:val="ru-RU"/>
        </w:rPr>
        <w:t xml:space="preserve">ЭС "Ответ на запрос возможности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BPossibilityResponse</w:t>
      </w:r>
      <w:r w:rsidRPr="00281BB1">
        <w:rPr>
          <w:rFonts w:ascii="Times New Roman" w:hAnsi="Times New Roman"/>
          <w:color w:val="000000"/>
          <w:lang w:val="ru-RU"/>
        </w:rPr>
        <w:t xml:space="preserve">) для подтверждения перевода ЮЛ-плательщиком. С момента направления ответа время ожидания на стороне РОРД распоряжения, сформированного на основе переданного в ответе эталона и подписанного Клиентом, определяется настраиваемым параметром в ПлЦР (по умолчанию </w:t>
      </w:r>
      <w:r>
        <w:rPr>
          <w:rFonts w:ascii="Times New Roman" w:hAnsi="Times New Roman"/>
          <w:color w:val="000000"/>
        </w:rPr>
        <w:t>= 900 сек.);</w:t>
      </w:r>
    </w:p>
    <w:p w:rsidR="008C244E" w:rsidRPr="00281BB1" w:rsidRDefault="00281BB1" w:rsidP="00387B04">
      <w:pPr>
        <w:numPr>
          <w:ilvl w:val="0"/>
          <w:numId w:val="133"/>
        </w:numPr>
        <w:jc w:val="both"/>
        <w:rPr>
          <w:lang w:val="ru-RU"/>
        </w:rPr>
      </w:pPr>
      <w:r w:rsidRPr="00281BB1">
        <w:rPr>
          <w:rFonts w:ascii="Times New Roman" w:hAnsi="Times New Roman"/>
          <w:color w:val="000000"/>
          <w:lang w:val="ru-RU"/>
        </w:rPr>
        <w:t>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в состав которого входят  дополнительные атрибуты получателя перевода ЦР, необходимые ФП для проведения контроля по ПОД/ФТ (онлайн-контроль).</w:t>
      </w:r>
    </w:p>
    <w:p w:rsidR="008C244E" w:rsidRPr="00281BB1" w:rsidRDefault="00281BB1">
      <w:pPr>
        <w:spacing w:after="269"/>
        <w:jc w:val="both"/>
        <w:rPr>
          <w:lang w:val="ru-RU"/>
        </w:rPr>
      </w:pPr>
      <w:r w:rsidRPr="00281BB1">
        <w:rPr>
          <w:rFonts w:ascii="Times New Roman" w:hAnsi="Times New Roman"/>
          <w:color w:val="000000"/>
          <w:lang w:val="ru-RU"/>
        </w:rPr>
        <w:t xml:space="preserve">ЭС "Ответ на запрос возможности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BPossibilityResponse</w:t>
      </w:r>
      <w:r w:rsidRPr="00281BB1">
        <w:rPr>
          <w:rFonts w:ascii="Times New Roman" w:hAnsi="Times New Roman"/>
          <w:color w:val="000000"/>
          <w:lang w:val="ru-RU"/>
        </w:rPr>
        <w:t>)  и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xml:space="preserve">) направляются в адрес ФП независимо друг от друга и могут поступить к ФП в произвольном </w:t>
      </w:r>
      <w:r w:rsidRPr="00281BB1">
        <w:rPr>
          <w:rFonts w:ascii="Times New Roman" w:hAnsi="Times New Roman"/>
          <w:color w:val="000000"/>
          <w:lang w:val="ru-RU"/>
        </w:rPr>
        <w:lastRenderedPageBreak/>
        <w:t>порядке. Порядок действий при неполучении одного из сообщений будет приведен в документе «Требования операционно-технологического взаимодействия на платформе цифрового рубля".</w:t>
      </w:r>
    </w:p>
    <w:p w:rsidR="008C244E" w:rsidRPr="00281BB1" w:rsidRDefault="00281BB1">
      <w:pPr>
        <w:spacing w:after="269"/>
        <w:jc w:val="both"/>
        <w:rPr>
          <w:lang w:val="ru-RU"/>
        </w:rPr>
      </w:pPr>
      <w:r w:rsidRPr="00281BB1">
        <w:rPr>
          <w:rFonts w:ascii="Times New Roman" w:hAnsi="Times New Roman"/>
          <w:color w:val="000000"/>
          <w:lang w:val="ru-RU"/>
        </w:rPr>
        <w:t>5.По мере поступления ЭС ФП проводит входной контроль и, в случае успешного прохождения контроля:</w:t>
      </w:r>
    </w:p>
    <w:p w:rsidR="008C244E" w:rsidRPr="00281BB1" w:rsidRDefault="00281BB1" w:rsidP="00387B04">
      <w:pPr>
        <w:numPr>
          <w:ilvl w:val="0"/>
          <w:numId w:val="134"/>
        </w:numPr>
        <w:jc w:val="both"/>
        <w:rPr>
          <w:lang w:val="ru-RU"/>
        </w:rPr>
      </w:pPr>
      <w:r w:rsidRPr="00281BB1">
        <w:rPr>
          <w:rFonts w:ascii="Times New Roman" w:hAnsi="Times New Roman"/>
          <w:color w:val="000000"/>
          <w:lang w:val="ru-RU"/>
        </w:rPr>
        <w:t xml:space="preserve">перенаправляет ЭС "Ответ на запрос возможности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BPossibilityResponse</w:t>
      </w:r>
      <w:r w:rsidRPr="00281BB1">
        <w:rPr>
          <w:rFonts w:ascii="Times New Roman" w:hAnsi="Times New Roman"/>
          <w:color w:val="000000"/>
          <w:lang w:val="ru-RU"/>
        </w:rPr>
        <w:t>) Клиенту-ЮЛ-плательщику;</w:t>
      </w:r>
    </w:p>
    <w:p w:rsidR="008C244E" w:rsidRPr="00281BB1" w:rsidRDefault="00281BB1" w:rsidP="00387B04">
      <w:pPr>
        <w:numPr>
          <w:ilvl w:val="0"/>
          <w:numId w:val="134"/>
        </w:numPr>
        <w:jc w:val="both"/>
        <w:rPr>
          <w:lang w:val="ru-RU"/>
        </w:rPr>
      </w:pPr>
      <w:r w:rsidRPr="00281BB1">
        <w:rPr>
          <w:rFonts w:ascii="Times New Roman" w:hAnsi="Times New Roman"/>
          <w:color w:val="000000"/>
          <w:lang w:val="ru-RU"/>
        </w:rPr>
        <w:t>получает из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дополнительные реквизиты для проведения процедур контроля по ПОД/ФТ (онлайн-контроль) операции.</w:t>
      </w:r>
    </w:p>
    <w:p w:rsidR="008C244E" w:rsidRPr="00281BB1" w:rsidRDefault="00281BB1">
      <w:pPr>
        <w:spacing w:after="269"/>
        <w:jc w:val="both"/>
        <w:rPr>
          <w:lang w:val="ru-RU"/>
        </w:rPr>
      </w:pPr>
      <w:r w:rsidRPr="00281BB1">
        <w:rPr>
          <w:rFonts w:ascii="Times New Roman" w:hAnsi="Times New Roman"/>
          <w:color w:val="000000"/>
          <w:lang w:val="ru-RU"/>
        </w:rPr>
        <w:t>6. Клиент-ЮЛ-плательщик посредством ДБО ФП проводит входной контроль полученного ЭС, после успешного проведения которого разбирает ЭС, получает из него эталон ЭС "Распоряжение Клиента на перевод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.006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в состав которого входит эталон транзакционного сообщения РР. Клиент-ЮЛ-плательщик подтверждает реквизиты полученного эталона ЭС "Распоряжение Клиента на перевод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.006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Клиент-ЮЛ-плательщик направляет подписанное ЭС "Распоряжение Клиента на перевод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.006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в адрес ФП.</w:t>
      </w:r>
    </w:p>
    <w:p w:rsidR="008C244E" w:rsidRPr="00281BB1" w:rsidRDefault="00281BB1">
      <w:pPr>
        <w:spacing w:after="269"/>
        <w:jc w:val="both"/>
        <w:rPr>
          <w:lang w:val="ru-RU"/>
        </w:rPr>
      </w:pPr>
      <w:r w:rsidRPr="00281BB1">
        <w:rPr>
          <w:rFonts w:ascii="Times New Roman" w:hAnsi="Times New Roman"/>
          <w:color w:val="000000"/>
          <w:lang w:val="ru-RU"/>
        </w:rPr>
        <w:t>7. При получении ЭС "Распоряжение Клиента на перевод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.006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проводит входной контроль. Если при проведении процедур контроля по ПОД/ФТ (онлайн-контроль) ФП выявил риски и операция не может быть выполнена, или выявил потенциальные риски и операция должна быть направлена на ручной контроль, ФП выполняет процесс "Извещение об отказе или приостановлении операции Клиента". При этом в каждом сообщении, формируемом Финансовым посредником в рамках этого процесса должен быть присвоен новый идентификатор операции, указываемый в */</w:t>
      </w:r>
      <w:r>
        <w:rPr>
          <w:rFonts w:ascii="Times New Roman" w:hAnsi="Times New Roman"/>
          <w:color w:val="000000"/>
        </w:rPr>
        <w:t>MsgHdr</w:t>
      </w:r>
      <w:r w:rsidRPr="00281BB1">
        <w:rPr>
          <w:rFonts w:ascii="Times New Roman" w:hAnsi="Times New Roman"/>
          <w:color w:val="000000"/>
          <w:lang w:val="ru-RU"/>
        </w:rPr>
        <w:t>/</w:t>
      </w:r>
      <w:r>
        <w:rPr>
          <w:rFonts w:ascii="Times New Roman" w:hAnsi="Times New Roman"/>
          <w:color w:val="000000"/>
        </w:rPr>
        <w:t>OprId</w:t>
      </w:r>
      <w:r w:rsidRPr="00281BB1">
        <w:rPr>
          <w:rFonts w:ascii="Times New Roman" w:hAnsi="Times New Roman"/>
          <w:color w:val="000000"/>
          <w:lang w:val="ru-RU"/>
        </w:rPr>
        <w:t>.</w:t>
      </w:r>
    </w:p>
    <w:p w:rsidR="008C244E" w:rsidRPr="00281BB1" w:rsidRDefault="008C244E">
      <w:pPr>
        <w:spacing w:after="269"/>
        <w:jc w:val="both"/>
        <w:rPr>
          <w:lang w:val="ru-RU"/>
        </w:rPr>
      </w:pPr>
    </w:p>
    <w:p w:rsidR="008C244E" w:rsidRDefault="00281BB1">
      <w:pPr>
        <w:pStyle w:val="30"/>
      </w:pPr>
      <w:bookmarkStart w:id="243" w:name="_Toc192512376"/>
      <w:r>
        <w:lastRenderedPageBreak/>
        <w:t>Неуспешный сценарий обмена 3</w:t>
      </w:r>
      <w:bookmarkEnd w:id="243"/>
    </w:p>
    <w:p w:rsidR="008C244E" w:rsidRDefault="00281BB1">
      <w:r>
        <w:rPr>
          <w:noProof/>
          <w:lang w:val="ru-RU" w:eastAsia="ru-RU"/>
        </w:rPr>
        <w:drawing>
          <wp:inline distT="0" distB="0" distL="0" distR="0">
            <wp:extent cx="6217920" cy="5110872"/>
            <wp:effectExtent l="0" t="0" r="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
                    <pic:cNvPicPr/>
                  </pic:nvPicPr>
                  <pic:blipFill>
                    <a:blip r:embed="rId66"/>
                    <a:stretch>
                      <a:fillRect/>
                    </a:stretch>
                  </pic:blipFill>
                  <pic:spPr>
                    <a:xfrm>
                      <a:off x="0" y="0"/>
                      <a:ext cx="6217920" cy="5110872"/>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Неуспешный процесс перевода средств между СЦР клиентов ЮЛ по реквизитам ЮЛ-получателя.</w:t>
      </w:r>
    </w:p>
    <w:p w:rsidR="008C244E" w:rsidRPr="00281BB1" w:rsidRDefault="00281BB1" w:rsidP="00387B04">
      <w:pPr>
        <w:numPr>
          <w:ilvl w:val="0"/>
          <w:numId w:val="135"/>
        </w:numPr>
        <w:jc w:val="both"/>
        <w:rPr>
          <w:lang w:val="ru-RU"/>
        </w:rPr>
      </w:pPr>
      <w:r w:rsidRPr="00281BB1">
        <w:rPr>
          <w:rFonts w:ascii="Times New Roman" w:hAnsi="Times New Roman"/>
          <w:color w:val="000000"/>
          <w:lang w:val="ru-RU"/>
        </w:rPr>
        <w:t>Распоряжение Клиента на перевод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.006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w:t>
      </w:r>
    </w:p>
    <w:p w:rsidR="008C244E" w:rsidRDefault="00281BB1" w:rsidP="00387B04">
      <w:pPr>
        <w:numPr>
          <w:ilvl w:val="0"/>
          <w:numId w:val="135"/>
        </w:numPr>
        <w:jc w:val="both"/>
      </w:pPr>
      <w:r>
        <w:rPr>
          <w:rFonts w:ascii="Times New Roman" w:hAnsi="Times New Roman"/>
          <w:color w:val="000000"/>
        </w:rPr>
        <w:t>Результат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 xml:space="preserve">Клиент ЮЛ-плательщик получил положительный ответ на запрос возможности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в ЭС "Ответ на запрос возможности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xml:space="preserve"> перевода ЦР"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BPossibilityResponse</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lastRenderedPageBreak/>
        <w:t>1.Клиент ЮЛ-плательщик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Клиент-ЮЛ-плательщик направляет в адрес ФП ЭС "Распоряжение Клиента на перевод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.006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2. При получении ЭС "Распоряжение Клиента на перевод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.006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ФП проводит входной контроль. Если при прохождении контроля по ПОД/ФТ (онлайн-контроль) по переводу риски не были выявлены, то ЭС "Распоряжение Клиента на перевод ЦР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.006 </w:t>
      </w:r>
      <w:r>
        <w:rPr>
          <w:rFonts w:ascii="Times New Roman" w:hAnsi="Times New Roman"/>
          <w:color w:val="000000"/>
        </w:rPr>
        <w:t>B</w:t>
      </w:r>
      <w:r w:rsidRPr="00281BB1">
        <w:rPr>
          <w:rFonts w:ascii="Times New Roman" w:hAnsi="Times New Roman"/>
          <w:color w:val="000000"/>
          <w:lang w:val="ru-RU"/>
        </w:rPr>
        <w:t>2</w:t>
      </w:r>
      <w:r>
        <w:rPr>
          <w:rFonts w:ascii="Times New Roman" w:hAnsi="Times New Roman"/>
          <w:color w:val="000000"/>
        </w:rPr>
        <w:t>B</w:t>
      </w:r>
      <w:r w:rsidRPr="00281BB1">
        <w:rPr>
          <w:rFonts w:ascii="Times New Roman" w:hAnsi="Times New Roman"/>
          <w:color w:val="000000"/>
          <w:lang w:val="ru-RU"/>
        </w:rPr>
        <w:t>) перенап</w:t>
      </w:r>
      <w:r w:rsidR="00DE12FB">
        <w:rPr>
          <w:rFonts w:ascii="Times New Roman" w:hAnsi="Times New Roman"/>
          <w:color w:val="000000"/>
          <w:lang w:val="ru-RU"/>
        </w:rPr>
        <w:t>р</w:t>
      </w:r>
      <w:r w:rsidRPr="00281BB1">
        <w:rPr>
          <w:rFonts w:ascii="Times New Roman" w:hAnsi="Times New Roman"/>
          <w:color w:val="000000"/>
          <w:lang w:val="ru-RU"/>
        </w:rPr>
        <w:t>авляется в РОРД.</w:t>
      </w:r>
    </w:p>
    <w:p w:rsidR="008C244E" w:rsidRPr="00281BB1" w:rsidRDefault="00281BB1">
      <w:pPr>
        <w:spacing w:after="269"/>
        <w:jc w:val="both"/>
        <w:rPr>
          <w:lang w:val="ru-RU"/>
        </w:rPr>
      </w:pPr>
      <w:r w:rsidRPr="00281BB1">
        <w:rPr>
          <w:rFonts w:ascii="Times New Roman" w:hAnsi="Times New Roman"/>
          <w:color w:val="000000"/>
          <w:lang w:val="ru-RU"/>
        </w:rPr>
        <w:t>3. РОРД проводит входной контроль полученного распоряжения и осуществляет контроль на:</w:t>
      </w:r>
    </w:p>
    <w:p w:rsidR="008C244E" w:rsidRPr="00281BB1" w:rsidRDefault="00281BB1" w:rsidP="00387B04">
      <w:pPr>
        <w:numPr>
          <w:ilvl w:val="0"/>
          <w:numId w:val="136"/>
        </w:numPr>
        <w:jc w:val="both"/>
        <w:rPr>
          <w:lang w:val="ru-RU"/>
        </w:rPr>
      </w:pPr>
      <w:r w:rsidRPr="00281BB1">
        <w:rPr>
          <w:rFonts w:ascii="Times New Roman" w:hAnsi="Times New Roman"/>
          <w:color w:val="000000"/>
          <w:lang w:val="ru-RU"/>
        </w:rPr>
        <w:t>соответствие ролей плательщика и получателя типу совершаемой операции;</w:t>
      </w:r>
    </w:p>
    <w:p w:rsidR="008C244E" w:rsidRPr="00281BB1" w:rsidRDefault="00281BB1" w:rsidP="00387B04">
      <w:pPr>
        <w:numPr>
          <w:ilvl w:val="0"/>
          <w:numId w:val="136"/>
        </w:numPr>
        <w:jc w:val="both"/>
        <w:rPr>
          <w:lang w:val="ru-RU"/>
        </w:rPr>
      </w:pPr>
      <w:r w:rsidRPr="00281BB1">
        <w:rPr>
          <w:rFonts w:ascii="Times New Roman" w:hAnsi="Times New Roman"/>
          <w:color w:val="000000"/>
          <w:lang w:val="ru-RU"/>
        </w:rPr>
        <w:t>наличие и текущий статус СЦР Клиента ЮЛ-плательщика и Клиента ЮЛ-получателя;</w:t>
      </w:r>
    </w:p>
    <w:p w:rsidR="008C244E" w:rsidRPr="00281BB1" w:rsidRDefault="00281BB1" w:rsidP="00387B04">
      <w:pPr>
        <w:numPr>
          <w:ilvl w:val="0"/>
          <w:numId w:val="136"/>
        </w:numPr>
        <w:jc w:val="both"/>
        <w:rPr>
          <w:lang w:val="ru-RU"/>
        </w:rPr>
      </w:pPr>
      <w:r w:rsidRPr="00281BB1">
        <w:rPr>
          <w:rFonts w:ascii="Times New Roman" w:hAnsi="Times New Roman"/>
          <w:color w:val="000000"/>
          <w:lang w:val="ru-RU"/>
        </w:rPr>
        <w:t>контроль соответствия распоряжения Клиента направленному ранее эталону ЭС;</w:t>
      </w:r>
    </w:p>
    <w:p w:rsidR="008C244E" w:rsidRPr="00281BB1" w:rsidRDefault="00281BB1" w:rsidP="00387B04">
      <w:pPr>
        <w:numPr>
          <w:ilvl w:val="0"/>
          <w:numId w:val="136"/>
        </w:numPr>
        <w:jc w:val="both"/>
        <w:rPr>
          <w:lang w:val="ru-RU"/>
        </w:rPr>
      </w:pPr>
      <w:r w:rsidRPr="00281BB1">
        <w:rPr>
          <w:rFonts w:ascii="Times New Roman" w:hAnsi="Times New Roman"/>
          <w:color w:val="000000"/>
          <w:lang w:val="ru-RU"/>
        </w:rPr>
        <w:t>достаточность ЦР на СЦР Клиента ЮЛ-плательщика;</w:t>
      </w:r>
    </w:p>
    <w:p w:rsidR="008C244E" w:rsidRPr="00281BB1" w:rsidRDefault="00281BB1" w:rsidP="00387B04">
      <w:pPr>
        <w:numPr>
          <w:ilvl w:val="0"/>
          <w:numId w:val="136"/>
        </w:numPr>
        <w:jc w:val="both"/>
        <w:rPr>
          <w:lang w:val="ru-RU"/>
        </w:rPr>
      </w:pPr>
      <w:r w:rsidRPr="00281BB1">
        <w:rPr>
          <w:rFonts w:ascii="Times New Roman" w:hAnsi="Times New Roman"/>
          <w:color w:val="000000"/>
          <w:lang w:val="ru-RU"/>
        </w:rPr>
        <w:t>непревышение установленных лимитов (при наличии);</w:t>
      </w:r>
    </w:p>
    <w:p w:rsidR="008C244E" w:rsidRPr="00281BB1" w:rsidRDefault="00281BB1" w:rsidP="00387B04">
      <w:pPr>
        <w:numPr>
          <w:ilvl w:val="0"/>
          <w:numId w:val="136"/>
        </w:numPr>
        <w:jc w:val="both"/>
        <w:rPr>
          <w:lang w:val="ru-RU"/>
        </w:rPr>
      </w:pPr>
      <w:r w:rsidRPr="00281BB1">
        <w:rPr>
          <w:rFonts w:ascii="Times New Roman" w:hAnsi="Times New Roman"/>
          <w:color w:val="000000"/>
          <w:lang w:val="ru-RU"/>
        </w:rPr>
        <w:t>контроль ограничений на операции по СЦР ЮЛ-плательщика и по СЦР ЮЛ-получателя.</w:t>
      </w:r>
    </w:p>
    <w:p w:rsidR="008C244E" w:rsidRPr="00281BB1" w:rsidRDefault="00281BB1">
      <w:pPr>
        <w:spacing w:after="269"/>
        <w:jc w:val="both"/>
        <w:rPr>
          <w:lang w:val="ru-RU"/>
        </w:rPr>
      </w:pPr>
      <w:r w:rsidRPr="00281BB1">
        <w:rPr>
          <w:rFonts w:ascii="Times New Roman" w:hAnsi="Times New Roman"/>
          <w:color w:val="000000"/>
          <w:lang w:val="ru-RU"/>
        </w:rPr>
        <w:t>4. В случае неуспешного прохождения проверок РОРД формирует в адрес ФП, обслуживающего Клиента-ЮЛ-плательщика,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 ФП после получения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Клиента-ЮЛ-плательщика о невозможности исполнения распоряжения.</w:t>
      </w:r>
    </w:p>
    <w:p w:rsidR="008C244E" w:rsidRPr="00281BB1" w:rsidRDefault="00281BB1">
      <w:pPr>
        <w:spacing w:after="269"/>
        <w:jc w:val="both"/>
        <w:rPr>
          <w:lang w:val="ru-RU"/>
        </w:rPr>
      </w:pPr>
      <w:r w:rsidRPr="00281BB1">
        <w:rPr>
          <w:rFonts w:ascii="Times New Roman" w:hAnsi="Times New Roman"/>
          <w:color w:val="000000"/>
          <w:lang w:val="ru-RU"/>
        </w:rPr>
        <w:t>5. В случае успешного прохождения проверок РОРД делает попытку исполнить распоряжение. Если исполнить распоряжение не удается, РОРД формирует в адрес ФП, обслуживающего Клиента-ЮЛ-плательщика,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 ФП после получения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Клиента ЮЛ-плательщика о невозможности исполнения распоряжения.</w:t>
      </w:r>
    </w:p>
    <w:p w:rsidR="008C244E" w:rsidRPr="00281BB1" w:rsidRDefault="00281BB1">
      <w:pPr>
        <w:pStyle w:val="21"/>
        <w:rPr>
          <w:lang w:val="ru-RU"/>
        </w:rPr>
      </w:pPr>
      <w:bookmarkStart w:id="244" w:name="_Toc192512377"/>
      <w:r w:rsidRPr="00281BB1">
        <w:rPr>
          <w:lang w:val="ru-RU"/>
        </w:rPr>
        <w:lastRenderedPageBreak/>
        <w:t>Перевод средств по распоряжению Оператора (СЦР на СЦР)</w:t>
      </w:r>
      <w:bookmarkEnd w:id="244"/>
    </w:p>
    <w:p w:rsidR="008C244E" w:rsidRDefault="00281BB1">
      <w:pPr>
        <w:pStyle w:val="30"/>
      </w:pPr>
      <w:bookmarkStart w:id="245" w:name="_Toc192512378"/>
      <w:r>
        <w:t>Область применения</w:t>
      </w:r>
      <w:bookmarkEnd w:id="245"/>
    </w:p>
    <w:p w:rsidR="008C244E" w:rsidRDefault="00281BB1">
      <w:pPr>
        <w:pStyle w:val="30"/>
      </w:pPr>
      <w:bookmarkStart w:id="246" w:name="_Toc192512379"/>
      <w:r>
        <w:t>Основной сценарий обмена</w:t>
      </w:r>
      <w:bookmarkEnd w:id="246"/>
    </w:p>
    <w:p w:rsidR="008C244E" w:rsidRDefault="00281BB1">
      <w:r>
        <w:rPr>
          <w:noProof/>
          <w:lang w:val="ru-RU" w:eastAsia="ru-RU"/>
        </w:rPr>
        <w:drawing>
          <wp:inline distT="0" distB="0" distL="0" distR="0">
            <wp:extent cx="6217920" cy="2367800"/>
            <wp:effectExtent l="0" t="0" r="0"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67"/>
                    <a:stretch>
                      <a:fillRect/>
                    </a:stretch>
                  </pic:blipFill>
                  <pic:spPr>
                    <a:xfrm>
                      <a:off x="0" y="0"/>
                      <a:ext cx="6217920" cy="2367800"/>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Default="00281BB1">
      <w:pPr>
        <w:spacing w:after="269"/>
        <w:jc w:val="both"/>
      </w:pPr>
      <w:r w:rsidRPr="00281BB1">
        <w:rPr>
          <w:rFonts w:ascii="Times New Roman" w:hAnsi="Times New Roman"/>
          <w:color w:val="000000"/>
          <w:lang w:val="ru-RU"/>
        </w:rPr>
        <w:t xml:space="preserve">Успешное исполнение перевода средств с СЦР на СЦР по распоряжению </w:t>
      </w:r>
      <w:r>
        <w:rPr>
          <w:rFonts w:ascii="Times New Roman" w:hAnsi="Times New Roman"/>
          <w:color w:val="000000"/>
        </w:rPr>
        <w:t>Оператора</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137"/>
        </w:numPr>
        <w:jc w:val="both"/>
        <w:rPr>
          <w:lang w:val="ru-RU"/>
        </w:rPr>
      </w:pPr>
      <w:r w:rsidRPr="00281BB1">
        <w:rPr>
          <w:rFonts w:ascii="Times New Roman" w:hAnsi="Times New Roman"/>
          <w:color w:val="000000"/>
          <w:lang w:val="ru-RU"/>
        </w:rPr>
        <w:t>Извещение Клиента - получателя о переводе ЦР Оператором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OpTransferToDCARecipientNotification</w:t>
      </w:r>
      <w:r w:rsidRPr="00281BB1">
        <w:rPr>
          <w:rFonts w:ascii="Times New Roman" w:hAnsi="Times New Roman"/>
          <w:color w:val="000000"/>
          <w:lang w:val="ru-RU"/>
        </w:rPr>
        <w:t>);</w:t>
      </w:r>
    </w:p>
    <w:p w:rsidR="008C244E" w:rsidRPr="00281BB1" w:rsidRDefault="00281BB1" w:rsidP="00387B04">
      <w:pPr>
        <w:numPr>
          <w:ilvl w:val="0"/>
          <w:numId w:val="137"/>
        </w:numPr>
        <w:jc w:val="both"/>
        <w:rPr>
          <w:lang w:val="ru-RU"/>
        </w:rPr>
      </w:pPr>
      <w:r w:rsidRPr="00281BB1">
        <w:rPr>
          <w:rFonts w:ascii="Times New Roman" w:hAnsi="Times New Roman"/>
          <w:color w:val="000000"/>
          <w:lang w:val="ru-RU"/>
        </w:rPr>
        <w:t>Извещение Клиента - отправителя о переводе ЦР Оператором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OpTransferToDCASenderNotification</w:t>
      </w:r>
      <w:r w:rsidRPr="00281BB1">
        <w:rPr>
          <w:rFonts w:ascii="Times New Roman" w:hAnsi="Times New Roman"/>
          <w:color w:val="000000"/>
          <w:lang w:val="ru-RU"/>
        </w:rPr>
        <w:t>);</w:t>
      </w:r>
    </w:p>
    <w:p w:rsidR="008C244E" w:rsidRPr="00281BB1" w:rsidRDefault="00281BB1" w:rsidP="00387B04">
      <w:pPr>
        <w:numPr>
          <w:ilvl w:val="0"/>
          <w:numId w:val="137"/>
        </w:numPr>
        <w:jc w:val="both"/>
        <w:rPr>
          <w:lang w:val="ru-RU"/>
        </w:rPr>
      </w:pPr>
      <w:r w:rsidRPr="00281BB1">
        <w:rPr>
          <w:rFonts w:ascii="Times New Roman" w:hAnsi="Times New Roman"/>
          <w:color w:val="000000"/>
          <w:lang w:val="ru-RU"/>
        </w:rPr>
        <w:t>Дополнительная информация к уведомлению плательщика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InfoSenderNotification</w:t>
      </w:r>
      <w:r w:rsidRPr="00281BB1">
        <w:rPr>
          <w:rFonts w:ascii="Times New Roman" w:hAnsi="Times New Roman"/>
          <w:color w:val="000000"/>
          <w:lang w:val="ru-RU"/>
        </w:rPr>
        <w:t>);</w:t>
      </w:r>
    </w:p>
    <w:p w:rsidR="008C244E" w:rsidRPr="00281BB1" w:rsidRDefault="00281BB1" w:rsidP="00387B04">
      <w:pPr>
        <w:numPr>
          <w:ilvl w:val="0"/>
          <w:numId w:val="137"/>
        </w:numPr>
        <w:jc w:val="both"/>
        <w:rPr>
          <w:lang w:val="ru-RU"/>
        </w:rPr>
      </w:pPr>
      <w:r w:rsidRPr="00281BB1">
        <w:rPr>
          <w:rFonts w:ascii="Times New Roman" w:hAnsi="Times New Roman"/>
          <w:color w:val="000000"/>
          <w:lang w:val="ru-RU"/>
        </w:rPr>
        <w:t>Дополнительная информация к уведомлению получателя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InfoRecipientNotification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Оператор принимает решение о переводе денежных средств с СЦР на СЦР</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По запросу Оператора РОРД выполняет перевод ЦР с СЦР Клиента-отправителя на СЦР Клиента-получателя и направляет:</w:t>
      </w:r>
    </w:p>
    <w:p w:rsidR="008C244E" w:rsidRPr="00281BB1" w:rsidRDefault="00281BB1" w:rsidP="00387B04">
      <w:pPr>
        <w:numPr>
          <w:ilvl w:val="0"/>
          <w:numId w:val="138"/>
        </w:numPr>
        <w:jc w:val="both"/>
        <w:rPr>
          <w:lang w:val="ru-RU"/>
        </w:rPr>
      </w:pPr>
      <w:r w:rsidRPr="00281BB1">
        <w:rPr>
          <w:rFonts w:ascii="Times New Roman" w:hAnsi="Times New Roman"/>
          <w:color w:val="000000"/>
          <w:lang w:val="ru-RU"/>
        </w:rPr>
        <w:lastRenderedPageBreak/>
        <w:t>ЭС "Извещение Клиента - отправителя о переводе ЦР Оператором"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OpTransferToDCASenderNotification</w:t>
      </w:r>
      <w:r w:rsidRPr="00281BB1">
        <w:rPr>
          <w:rFonts w:ascii="Times New Roman" w:hAnsi="Times New Roman"/>
          <w:color w:val="000000"/>
          <w:lang w:val="ru-RU"/>
        </w:rPr>
        <w:t>) в адрес всех ФП, обслуживающих Клиента-отправителя;</w:t>
      </w:r>
    </w:p>
    <w:p w:rsidR="008C244E" w:rsidRPr="00281BB1" w:rsidRDefault="00281BB1" w:rsidP="00387B04">
      <w:pPr>
        <w:numPr>
          <w:ilvl w:val="0"/>
          <w:numId w:val="138"/>
        </w:numPr>
        <w:jc w:val="both"/>
        <w:rPr>
          <w:lang w:val="ru-RU"/>
        </w:rPr>
      </w:pPr>
      <w:r w:rsidRPr="00281BB1">
        <w:rPr>
          <w:rFonts w:ascii="Times New Roman" w:hAnsi="Times New Roman"/>
          <w:color w:val="000000"/>
          <w:lang w:val="ru-RU"/>
        </w:rPr>
        <w:t>ЭС "Дополнительная информация к уведомлению плательщика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InfoSenderNotification</w:t>
      </w:r>
      <w:r w:rsidRPr="00281BB1">
        <w:rPr>
          <w:rFonts w:ascii="Times New Roman" w:hAnsi="Times New Roman"/>
          <w:color w:val="000000"/>
          <w:lang w:val="ru-RU"/>
        </w:rPr>
        <w:t>), в состав которого входят все реквизиты, включенные в ЭС "Извещение Клиента - отправителя о переводе ЦР Оператором"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OpTransferToDCASenderNotification</w:t>
      </w:r>
      <w:r w:rsidRPr="00281BB1">
        <w:rPr>
          <w:rFonts w:ascii="Times New Roman" w:hAnsi="Times New Roman"/>
          <w:color w:val="000000"/>
          <w:lang w:val="ru-RU"/>
        </w:rPr>
        <w:t>) и дополнительные атрибуты получателя перевода ЦР, необходимые ФП для проведения контроля по ПОД/ФТ (пост-контроль), в адрес всех ФП, обслуживающих Клиента-отправителя;</w:t>
      </w:r>
    </w:p>
    <w:p w:rsidR="008C244E" w:rsidRPr="00281BB1" w:rsidRDefault="00281BB1" w:rsidP="00387B04">
      <w:pPr>
        <w:numPr>
          <w:ilvl w:val="0"/>
          <w:numId w:val="138"/>
        </w:numPr>
        <w:jc w:val="both"/>
        <w:rPr>
          <w:lang w:val="ru-RU"/>
        </w:rPr>
      </w:pPr>
      <w:r w:rsidRPr="00281BB1">
        <w:rPr>
          <w:rFonts w:ascii="Times New Roman" w:hAnsi="Times New Roman"/>
          <w:color w:val="000000"/>
          <w:lang w:val="ru-RU"/>
        </w:rPr>
        <w:t>ЭС "Извещение Клиента - получателя о переводе ЦР Оператором"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OpTransferToDCARecipientNotification</w:t>
      </w:r>
      <w:r w:rsidRPr="00281BB1">
        <w:rPr>
          <w:rFonts w:ascii="Times New Roman" w:hAnsi="Times New Roman"/>
          <w:color w:val="000000"/>
          <w:lang w:val="ru-RU"/>
        </w:rPr>
        <w:t>) в адрес всех ФП, обслуживающих Клиента-получателя;</w:t>
      </w:r>
    </w:p>
    <w:p w:rsidR="008C244E" w:rsidRPr="00281BB1" w:rsidRDefault="00281BB1" w:rsidP="00387B04">
      <w:pPr>
        <w:numPr>
          <w:ilvl w:val="0"/>
          <w:numId w:val="138"/>
        </w:numPr>
        <w:jc w:val="both"/>
        <w:rPr>
          <w:lang w:val="ru-RU"/>
        </w:rPr>
      </w:pPr>
      <w:r w:rsidRPr="00281BB1">
        <w:rPr>
          <w:rFonts w:ascii="Times New Roman" w:hAnsi="Times New Roman"/>
          <w:color w:val="000000"/>
          <w:lang w:val="ru-RU"/>
        </w:rPr>
        <w:t>ЭС "Дополнительная информация к уведомлению получателя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InfoRecipientNotification</w:t>
      </w:r>
      <w:r w:rsidRPr="00281BB1">
        <w:rPr>
          <w:rFonts w:ascii="Times New Roman" w:hAnsi="Times New Roman"/>
          <w:color w:val="000000"/>
          <w:lang w:val="ru-RU"/>
        </w:rPr>
        <w:t>), в состав которого входят все реквизиты, включенные в ЭС "Извещение Клиента - получателя о переводе ЦР Оператором"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OpTransferToDCARecipientNotification</w:t>
      </w:r>
      <w:r w:rsidRPr="00281BB1">
        <w:rPr>
          <w:rFonts w:ascii="Times New Roman" w:hAnsi="Times New Roman"/>
          <w:color w:val="000000"/>
          <w:lang w:val="ru-RU"/>
        </w:rPr>
        <w:t>) и дополнительные атрибуты плательщика перевода ЦР, необходимые ФП для проведения контроля по ПОД/ФТ (пост-контроль), в адрес всех ФП, обслуживающих Клиента-получателя.</w:t>
      </w:r>
    </w:p>
    <w:p w:rsidR="008C244E" w:rsidRPr="00281BB1" w:rsidRDefault="00281BB1">
      <w:pPr>
        <w:spacing w:after="269"/>
        <w:jc w:val="both"/>
        <w:rPr>
          <w:lang w:val="ru-RU"/>
        </w:rPr>
      </w:pPr>
      <w:r w:rsidRPr="00281BB1">
        <w:rPr>
          <w:rFonts w:ascii="Times New Roman" w:hAnsi="Times New Roman"/>
          <w:color w:val="000000"/>
          <w:lang w:val="ru-RU"/>
        </w:rPr>
        <w:t>ЭС "Извещение Клиента - отправителя о переводе ЦР Оператором"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OpTransferToDCASenderNotification</w:t>
      </w:r>
      <w:r w:rsidRPr="00281BB1">
        <w:rPr>
          <w:rFonts w:ascii="Times New Roman" w:hAnsi="Times New Roman"/>
          <w:color w:val="000000"/>
          <w:lang w:val="ru-RU"/>
        </w:rPr>
        <w:t>) и</w:t>
      </w:r>
      <w:r w:rsidR="00596FCA">
        <w:rPr>
          <w:rFonts w:ascii="Times New Roman" w:hAnsi="Times New Roman"/>
          <w:color w:val="000000"/>
          <w:lang w:val="ru-RU"/>
        </w:rPr>
        <w:t xml:space="preserve"> </w:t>
      </w:r>
      <w:r w:rsidRPr="00281BB1">
        <w:rPr>
          <w:rFonts w:ascii="Times New Roman" w:hAnsi="Times New Roman"/>
          <w:color w:val="000000"/>
          <w:lang w:val="ru-RU"/>
        </w:rPr>
        <w:t>ЭС "Дополнительная информация к уведомлению плательщика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InfoSenderNotification</w:t>
      </w:r>
      <w:r w:rsidRPr="00281BB1">
        <w:rPr>
          <w:rFonts w:ascii="Times New Roman" w:hAnsi="Times New Roman"/>
          <w:color w:val="000000"/>
          <w:lang w:val="ru-RU"/>
        </w:rPr>
        <w:t xml:space="preserve">) направляются в адрес ФП независимо друг от друга и могут поступить к ФП в произвольном порядке. Порядок действий при неполучении одного из сообщений будет приведен в документе «Требования операционно-технологического взаимодействия на платформе цифрового рубля". </w:t>
      </w:r>
    </w:p>
    <w:p w:rsidR="008C244E" w:rsidRPr="00281BB1" w:rsidRDefault="00281BB1">
      <w:pPr>
        <w:spacing w:after="269"/>
        <w:jc w:val="both"/>
        <w:rPr>
          <w:lang w:val="ru-RU"/>
        </w:rPr>
      </w:pPr>
      <w:r w:rsidRPr="00281BB1">
        <w:rPr>
          <w:rFonts w:ascii="Times New Roman" w:hAnsi="Times New Roman"/>
          <w:color w:val="000000"/>
          <w:lang w:val="ru-RU"/>
        </w:rPr>
        <w:t>ЭС "Извещение Клиента - получателя о переводе ЦР Оператором"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OpTransferToDCARecipientNotification</w:t>
      </w:r>
      <w:r w:rsidRPr="00281BB1">
        <w:rPr>
          <w:rFonts w:ascii="Times New Roman" w:hAnsi="Times New Roman"/>
          <w:color w:val="000000"/>
          <w:lang w:val="ru-RU"/>
        </w:rPr>
        <w:t>) и ЭС"Дополнительная информация к уведомлению получателя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InfoRecipientNotification</w:t>
      </w:r>
      <w:r w:rsidRPr="00281BB1">
        <w:rPr>
          <w:rFonts w:ascii="Times New Roman" w:hAnsi="Times New Roman"/>
          <w:color w:val="000000"/>
          <w:lang w:val="ru-RU"/>
        </w:rPr>
        <w:t xml:space="preserve">) направляются в адрес ФП независимо друг от друга и могут поступить к ФП в произвольном порядке. Порядок действий при неполучении одного из сообщений будет приведен в документе «Требования операционно-технологического взаимодействия на платформе цифрового рубля". </w:t>
      </w:r>
    </w:p>
    <w:p w:rsidR="008C244E" w:rsidRPr="00281BB1" w:rsidRDefault="00281BB1">
      <w:pPr>
        <w:spacing w:after="269"/>
        <w:jc w:val="both"/>
        <w:rPr>
          <w:lang w:val="ru-RU"/>
        </w:rPr>
      </w:pPr>
      <w:r w:rsidRPr="00281BB1">
        <w:rPr>
          <w:rFonts w:ascii="Times New Roman" w:hAnsi="Times New Roman"/>
          <w:color w:val="000000"/>
          <w:lang w:val="ru-RU"/>
        </w:rPr>
        <w:t>2. ФП Клиента-отправителя после получения подтверждения в виде ЭС "Извещение Клиента - отправителя о переводе ЦР Оператором"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OpTransferToDCASenderNotification</w:t>
      </w:r>
      <w:r w:rsidRPr="00281BB1">
        <w:rPr>
          <w:rFonts w:ascii="Times New Roman" w:hAnsi="Times New Roman"/>
          <w:color w:val="000000"/>
          <w:lang w:val="ru-RU"/>
        </w:rPr>
        <w:t>) и проведения входного контроля перенаправляет ЭС Клиенту-отправителю.</w:t>
      </w:r>
    </w:p>
    <w:p w:rsidR="008C244E" w:rsidRDefault="00281BB1">
      <w:pPr>
        <w:spacing w:after="269"/>
        <w:jc w:val="both"/>
        <w:rPr>
          <w:rFonts w:ascii="Times New Roman" w:hAnsi="Times New Roman"/>
          <w:color w:val="000000"/>
          <w:lang w:val="ru-RU"/>
        </w:rPr>
      </w:pPr>
      <w:r w:rsidRPr="00281BB1">
        <w:rPr>
          <w:rFonts w:ascii="Times New Roman" w:hAnsi="Times New Roman"/>
          <w:color w:val="000000"/>
          <w:lang w:val="ru-RU"/>
        </w:rPr>
        <w:t>3. ФП Клиента-получателя после получения подтверждения в виде ЭС "Извещение Клиента - получателя о переводе ЦР Оператором"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OpTransferToDCARecipientNotification</w:t>
      </w:r>
      <w:r w:rsidRPr="00281BB1">
        <w:rPr>
          <w:rFonts w:ascii="Times New Roman" w:hAnsi="Times New Roman"/>
          <w:color w:val="000000"/>
          <w:lang w:val="ru-RU"/>
        </w:rPr>
        <w:t xml:space="preserve">) и проведения входного контроля перенаправляет ЭС Клиенту-получателю. </w:t>
      </w:r>
    </w:p>
    <w:p w:rsidR="00596FCA" w:rsidRPr="00281BB1" w:rsidRDefault="00596FCA">
      <w:pPr>
        <w:spacing w:after="269"/>
        <w:jc w:val="both"/>
        <w:rPr>
          <w:lang w:val="ru-RU"/>
        </w:rPr>
      </w:pPr>
      <w:r>
        <w:rPr>
          <w:rFonts w:ascii="Times New Roman" w:hAnsi="Times New Roman"/>
          <w:color w:val="000000"/>
          <w:lang w:val="ru-RU"/>
        </w:rPr>
        <w:lastRenderedPageBreak/>
        <w:t xml:space="preserve">4. </w:t>
      </w:r>
      <w:r w:rsidRPr="00281BB1">
        <w:rPr>
          <w:rFonts w:ascii="Times New Roman" w:hAnsi="Times New Roman"/>
          <w:color w:val="000000"/>
          <w:lang w:val="ru-RU"/>
        </w:rPr>
        <w:t>ФП Клиента-плательщика и ФП Клиента-получателя для осуществления по операции процедур контроля по ПОД/ФТ (пост-контроль) используют соответственно расширенные атрибуты получателя, полученные в ЭС "Дополнительная информация к уведомлению плательщика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InfoSenderNotification</w:t>
      </w:r>
      <w:r w:rsidRPr="00281BB1">
        <w:rPr>
          <w:rFonts w:ascii="Times New Roman" w:hAnsi="Times New Roman"/>
          <w:color w:val="000000"/>
          <w:lang w:val="ru-RU"/>
        </w:rPr>
        <w:t>), и расширенные атрибуты плательщика, полученные в ЭС "Дополнительная информация к уведомлению получателя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InfoRecipientNotification</w:t>
      </w:r>
      <w:r w:rsidRPr="00281BB1">
        <w:rPr>
          <w:rFonts w:ascii="Times New Roman" w:hAnsi="Times New Roman"/>
          <w:color w:val="000000"/>
          <w:lang w:val="ru-RU"/>
        </w:rPr>
        <w:t>).</w:t>
      </w:r>
    </w:p>
    <w:p w:rsidR="008C244E" w:rsidRPr="00281BB1" w:rsidRDefault="00281BB1">
      <w:pPr>
        <w:pStyle w:val="21"/>
        <w:rPr>
          <w:lang w:val="ru-RU"/>
        </w:rPr>
      </w:pPr>
      <w:bookmarkStart w:id="247" w:name="_Toc192512380"/>
      <w:r w:rsidRPr="00281BB1">
        <w:rPr>
          <w:lang w:val="ru-RU"/>
        </w:rPr>
        <w:t>Перевод средств по распоряжению Оператора (СЦР на банковский или корреспондентский счет)</w:t>
      </w:r>
      <w:bookmarkEnd w:id="247"/>
    </w:p>
    <w:p w:rsidR="008C244E" w:rsidRDefault="00281BB1">
      <w:pPr>
        <w:pStyle w:val="30"/>
      </w:pPr>
      <w:bookmarkStart w:id="248" w:name="_Toc192512381"/>
      <w:r>
        <w:t>Область применения</w:t>
      </w:r>
      <w:bookmarkEnd w:id="248"/>
    </w:p>
    <w:p w:rsidR="008C244E" w:rsidRDefault="00281BB1">
      <w:pPr>
        <w:pStyle w:val="30"/>
      </w:pPr>
      <w:bookmarkStart w:id="249" w:name="_Toc192512382"/>
      <w:r>
        <w:t>Основной сценарий обмена</w:t>
      </w:r>
      <w:bookmarkEnd w:id="249"/>
    </w:p>
    <w:p w:rsidR="008C244E" w:rsidRDefault="00281BB1">
      <w:r>
        <w:rPr>
          <w:noProof/>
          <w:lang w:val="ru-RU" w:eastAsia="ru-RU"/>
        </w:rPr>
        <w:drawing>
          <wp:inline distT="0" distB="0" distL="0" distR="0">
            <wp:extent cx="6217920" cy="2304919"/>
            <wp:effectExtent l="0" t="0" r="0" b="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68"/>
                    <a:stretch>
                      <a:fillRect/>
                    </a:stretch>
                  </pic:blipFill>
                  <pic:spPr>
                    <a:xfrm>
                      <a:off x="0" y="0"/>
                      <a:ext cx="6217920" cy="2304919"/>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Default="00281BB1">
      <w:pPr>
        <w:spacing w:after="269"/>
        <w:jc w:val="both"/>
      </w:pPr>
      <w:r w:rsidRPr="00281BB1">
        <w:rPr>
          <w:rFonts w:ascii="Times New Roman" w:hAnsi="Times New Roman"/>
          <w:color w:val="000000"/>
          <w:lang w:val="ru-RU"/>
        </w:rPr>
        <w:t xml:space="preserve">Успешное исполнение перевода средств с СЦР на банковский или корреспондентский счет по распоряжению </w:t>
      </w:r>
      <w:r>
        <w:rPr>
          <w:rFonts w:ascii="Times New Roman" w:hAnsi="Times New Roman"/>
          <w:color w:val="000000"/>
        </w:rPr>
        <w:t>Оператора</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139"/>
        </w:numPr>
        <w:jc w:val="both"/>
        <w:rPr>
          <w:lang w:val="ru-RU"/>
        </w:rPr>
      </w:pPr>
      <w:r w:rsidRPr="00281BB1">
        <w:rPr>
          <w:rFonts w:ascii="Times New Roman" w:hAnsi="Times New Roman"/>
          <w:color w:val="000000"/>
          <w:lang w:val="ru-RU"/>
        </w:rPr>
        <w:t>Извещение Клиента - отправителя о выводе средств Оператором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OpTransferToBankSenderNotification</w:t>
      </w:r>
      <w:r w:rsidRPr="00281BB1">
        <w:rPr>
          <w:rFonts w:ascii="Times New Roman" w:hAnsi="Times New Roman"/>
          <w:color w:val="000000"/>
          <w:lang w:val="ru-RU"/>
        </w:rPr>
        <w:t>);</w:t>
      </w:r>
    </w:p>
    <w:p w:rsidR="008C244E" w:rsidRPr="00281BB1" w:rsidRDefault="00281BB1" w:rsidP="00387B04">
      <w:pPr>
        <w:numPr>
          <w:ilvl w:val="0"/>
          <w:numId w:val="139"/>
        </w:numPr>
        <w:jc w:val="both"/>
        <w:rPr>
          <w:lang w:val="ru-RU"/>
        </w:rPr>
      </w:pPr>
      <w:r w:rsidRPr="00281BB1">
        <w:rPr>
          <w:rFonts w:ascii="Times New Roman" w:hAnsi="Times New Roman"/>
          <w:color w:val="000000"/>
          <w:lang w:val="ru-RU"/>
        </w:rPr>
        <w:t>Дополнительная информация к уведомлению плательщика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InfoSenderNotification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Оператор принимает решение о переводе денежных средств с СЦР на банковский или корреспондентский счет</w:t>
      </w:r>
    </w:p>
    <w:p w:rsidR="008C244E" w:rsidRPr="00281BB1" w:rsidRDefault="00281BB1">
      <w:pPr>
        <w:spacing w:after="269"/>
        <w:jc w:val="both"/>
        <w:rPr>
          <w:lang w:val="ru-RU"/>
        </w:rPr>
      </w:pPr>
      <w:r w:rsidRPr="00281BB1">
        <w:rPr>
          <w:rFonts w:ascii="Times New Roman" w:hAnsi="Times New Roman"/>
          <w:b/>
          <w:color w:val="000000"/>
          <w:lang w:val="ru-RU"/>
        </w:rPr>
        <w:lastRenderedPageBreak/>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По запросу Оператора РОРД выполняет операцию по списанию ЦР с СЦР Клиента-отправителя и направляет:</w:t>
      </w:r>
    </w:p>
    <w:p w:rsidR="008C244E" w:rsidRPr="00281BB1" w:rsidRDefault="00281BB1" w:rsidP="00387B04">
      <w:pPr>
        <w:numPr>
          <w:ilvl w:val="0"/>
          <w:numId w:val="140"/>
        </w:numPr>
        <w:jc w:val="both"/>
        <w:rPr>
          <w:lang w:val="ru-RU"/>
        </w:rPr>
      </w:pPr>
      <w:r w:rsidRPr="00281BB1">
        <w:rPr>
          <w:rFonts w:ascii="Times New Roman" w:hAnsi="Times New Roman"/>
          <w:color w:val="000000"/>
          <w:lang w:val="ru-RU"/>
        </w:rPr>
        <w:t>в адрес всех ФП, обслуживающих Клиента-отправителя ЭС "Извещение Клиента - отправителя о выводе средств Оператором"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OpTransferToBankSenderNotification</w:t>
      </w:r>
      <w:r w:rsidRPr="00281BB1">
        <w:rPr>
          <w:rFonts w:ascii="Times New Roman" w:hAnsi="Times New Roman"/>
          <w:color w:val="000000"/>
          <w:lang w:val="ru-RU"/>
        </w:rPr>
        <w:t>);</w:t>
      </w:r>
    </w:p>
    <w:p w:rsidR="008C244E" w:rsidRPr="00281BB1" w:rsidRDefault="00281BB1" w:rsidP="00387B04">
      <w:pPr>
        <w:numPr>
          <w:ilvl w:val="0"/>
          <w:numId w:val="140"/>
        </w:numPr>
        <w:jc w:val="both"/>
        <w:rPr>
          <w:lang w:val="ru-RU"/>
        </w:rPr>
      </w:pPr>
      <w:r w:rsidRPr="00281BB1">
        <w:rPr>
          <w:rFonts w:ascii="Times New Roman" w:hAnsi="Times New Roman"/>
          <w:color w:val="000000"/>
          <w:lang w:val="ru-RU"/>
        </w:rPr>
        <w:t>в адрес всех ФП, обслуживающих Клиента-отправителя ЭС "Дополнительная информация к уведомлению плательщика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InfoSenderNotification</w:t>
      </w:r>
      <w:r w:rsidRPr="00281BB1">
        <w:rPr>
          <w:rFonts w:ascii="Times New Roman" w:hAnsi="Times New Roman"/>
          <w:color w:val="000000"/>
          <w:lang w:val="ru-RU"/>
        </w:rPr>
        <w:t>), в состав которого входят все реквизиты, включенные в ЭС "Извещение Клиента - отправителя о выводе средств Оператором"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OpTransferToBankSenderNotification</w:t>
      </w:r>
      <w:r w:rsidRPr="00281BB1">
        <w:rPr>
          <w:rFonts w:ascii="Times New Roman" w:hAnsi="Times New Roman"/>
          <w:color w:val="000000"/>
          <w:lang w:val="ru-RU"/>
        </w:rPr>
        <w:t>) и дополнительные атрибуты получателя перевода ЦР.</w:t>
      </w:r>
    </w:p>
    <w:p w:rsidR="008C244E" w:rsidRPr="00281BB1" w:rsidRDefault="00281BB1">
      <w:pPr>
        <w:spacing w:after="269"/>
        <w:jc w:val="both"/>
        <w:rPr>
          <w:lang w:val="ru-RU"/>
        </w:rPr>
      </w:pPr>
      <w:r w:rsidRPr="00281BB1">
        <w:rPr>
          <w:rFonts w:ascii="Times New Roman" w:hAnsi="Times New Roman"/>
          <w:color w:val="000000"/>
          <w:lang w:val="ru-RU"/>
        </w:rPr>
        <w:t>ЭС "Извещение Клиента - отправителя о выводе средств Оператором"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OpTransferToBankSenderNotification</w:t>
      </w:r>
      <w:r w:rsidRPr="00281BB1">
        <w:rPr>
          <w:rFonts w:ascii="Times New Roman" w:hAnsi="Times New Roman"/>
          <w:color w:val="000000"/>
          <w:lang w:val="ru-RU"/>
        </w:rPr>
        <w:t>) и ЭС "Дополнительная информация к уведомлению плательщика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InfoSenderNotification</w:t>
      </w:r>
      <w:r w:rsidRPr="00281BB1">
        <w:rPr>
          <w:rFonts w:ascii="Times New Roman" w:hAnsi="Times New Roman"/>
          <w:color w:val="000000"/>
          <w:lang w:val="ru-RU"/>
        </w:rPr>
        <w:t>) направляются в адрес ФП независимо друг от друга и могут поступить к ФП в произвольном порядке. Порядок действий при неполучении одного из сообщений</w:t>
      </w:r>
      <w:r w:rsidR="002F0C70">
        <w:rPr>
          <w:rFonts w:ascii="Times New Roman" w:hAnsi="Times New Roman"/>
          <w:color w:val="000000"/>
          <w:lang w:val="ru-RU"/>
        </w:rPr>
        <w:t xml:space="preserve"> или при получении отрицательного результата входного контроля указанных ЭС</w:t>
      </w:r>
      <w:r w:rsidRPr="00281BB1">
        <w:rPr>
          <w:rFonts w:ascii="Times New Roman" w:hAnsi="Times New Roman"/>
          <w:color w:val="000000"/>
          <w:lang w:val="ru-RU"/>
        </w:rPr>
        <w:t xml:space="preserve"> будет приведен в документе «Требования операционно-технологического взаимодействия на платформе цифрового рубля".</w:t>
      </w:r>
    </w:p>
    <w:p w:rsidR="008C244E" w:rsidRDefault="00281BB1">
      <w:pPr>
        <w:spacing w:after="269"/>
        <w:jc w:val="both"/>
        <w:rPr>
          <w:rFonts w:ascii="Times New Roman" w:hAnsi="Times New Roman"/>
          <w:color w:val="000000"/>
          <w:lang w:val="ru-RU"/>
        </w:rPr>
      </w:pPr>
      <w:r w:rsidRPr="00281BB1">
        <w:rPr>
          <w:rFonts w:ascii="Times New Roman" w:hAnsi="Times New Roman"/>
          <w:color w:val="000000"/>
          <w:lang w:val="ru-RU"/>
        </w:rPr>
        <w:t>2. ФП Клиента-отправителя после получения подтверждения в виде ЭС "Извещение Клиента - отправителя о выводе средств Оператором"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OpTransferToBankSenderNotification</w:t>
      </w:r>
      <w:r w:rsidRPr="00281BB1">
        <w:rPr>
          <w:rFonts w:ascii="Times New Roman" w:hAnsi="Times New Roman"/>
          <w:color w:val="000000"/>
          <w:lang w:val="ru-RU"/>
        </w:rPr>
        <w:t>) и проведения входного контроля перенаправляет ЭС Клиенту-отправителю.</w:t>
      </w:r>
    </w:p>
    <w:p w:rsidR="00914416" w:rsidRDefault="005F2268">
      <w:pPr>
        <w:spacing w:after="269"/>
        <w:jc w:val="both"/>
        <w:rPr>
          <w:rFonts w:ascii="Times New Roman" w:hAnsi="Times New Roman"/>
          <w:color w:val="000000"/>
          <w:lang w:val="ru-RU"/>
        </w:rPr>
      </w:pPr>
      <w:r w:rsidRPr="005F2268">
        <w:rPr>
          <w:rFonts w:ascii="Times New Roman" w:hAnsi="Times New Roman"/>
          <w:color w:val="000000"/>
          <w:lang w:val="ru-RU"/>
        </w:rPr>
        <w:t>3. ФП Клиента-плательщика использует расширенные атрибуты получателя из ЭС "Дополнительная информация к уведомлению плательщика перевода" (</w:t>
      </w:r>
      <w:r>
        <w:rPr>
          <w:rFonts w:ascii="Times New Roman" w:hAnsi="Times New Roman"/>
          <w:color w:val="000000"/>
        </w:rPr>
        <w:t>cbdc</w:t>
      </w:r>
      <w:r w:rsidRPr="005F2268">
        <w:rPr>
          <w:rFonts w:ascii="Times New Roman" w:hAnsi="Times New Roman"/>
          <w:color w:val="000000"/>
          <w:lang w:val="ru-RU"/>
        </w:rPr>
        <w:t xml:space="preserve">.778 </w:t>
      </w:r>
      <w:r>
        <w:rPr>
          <w:rFonts w:ascii="Times New Roman" w:hAnsi="Times New Roman"/>
          <w:color w:val="000000"/>
        </w:rPr>
        <w:t>InfoSenderNotification</w:t>
      </w:r>
      <w:r w:rsidRPr="005F2268">
        <w:rPr>
          <w:rFonts w:ascii="Times New Roman" w:hAnsi="Times New Roman"/>
          <w:color w:val="000000"/>
          <w:lang w:val="ru-RU"/>
        </w:rPr>
        <w:t>) в целях осуществления процедур контроля по ПОД/ФТ (пост-контроль) для операций перевода средств с СЦР, за исключением операций перевода на корреспондентский счет при расторжении ДСЦР по основаниям Федерального закона №</w:t>
      </w:r>
      <w:r>
        <w:rPr>
          <w:rFonts w:ascii="Times New Roman" w:hAnsi="Times New Roman"/>
          <w:color w:val="000000"/>
        </w:rPr>
        <w:t> </w:t>
      </w:r>
      <w:r w:rsidRPr="005F2268">
        <w:rPr>
          <w:rFonts w:ascii="Times New Roman" w:hAnsi="Times New Roman"/>
          <w:color w:val="000000"/>
          <w:lang w:val="ru-RU"/>
        </w:rPr>
        <w:t>115-ФЗ.</w:t>
      </w:r>
    </w:p>
    <w:p w:rsidR="000B4359" w:rsidRDefault="00CA1F11" w:rsidP="00CA1F11">
      <w:pPr>
        <w:spacing w:after="269"/>
        <w:jc w:val="both"/>
        <w:rPr>
          <w:rFonts w:ascii="Times New Roman" w:hAnsi="Times New Roman"/>
          <w:color w:val="000000"/>
          <w:lang w:val="ru-RU"/>
        </w:rPr>
      </w:pPr>
      <w:r w:rsidRPr="00DC793C">
        <w:rPr>
          <w:rFonts w:ascii="Times New Roman" w:hAnsi="Times New Roman"/>
          <w:color w:val="000000"/>
          <w:lang w:val="ru-RU"/>
        </w:rPr>
        <w:t>4</w:t>
      </w:r>
      <w:r>
        <w:rPr>
          <w:rFonts w:ascii="Times New Roman" w:hAnsi="Times New Roman"/>
          <w:color w:val="000000"/>
          <w:lang w:val="ru-RU"/>
        </w:rPr>
        <w:t xml:space="preserve">. </w:t>
      </w:r>
      <w:r w:rsidRPr="00DC793C">
        <w:rPr>
          <w:rFonts w:ascii="Times New Roman" w:hAnsi="Times New Roman"/>
          <w:color w:val="000000"/>
          <w:lang w:val="ru-RU"/>
        </w:rPr>
        <w:t xml:space="preserve">В случае перевода средств на корреспондентский счет ФП по причине расторжения ДСЦР </w:t>
      </w:r>
      <w:bookmarkStart w:id="250" w:name="_GoBack"/>
      <w:bookmarkEnd w:id="250"/>
      <w:r w:rsidRPr="00DC793C">
        <w:rPr>
          <w:rFonts w:ascii="Times New Roman" w:hAnsi="Times New Roman"/>
          <w:color w:val="000000"/>
          <w:lang w:val="ru-RU"/>
        </w:rPr>
        <w:t>Клиента</w:t>
      </w:r>
      <w:r w:rsidR="000B4359">
        <w:rPr>
          <w:rFonts w:ascii="Times New Roman" w:hAnsi="Times New Roman"/>
          <w:color w:val="000000"/>
          <w:lang w:val="ru-RU"/>
        </w:rPr>
        <w:t xml:space="preserve"> </w:t>
      </w:r>
      <w:r w:rsidR="000B4359" w:rsidRPr="00281BB1">
        <w:rPr>
          <w:rFonts w:ascii="Times New Roman" w:hAnsi="Times New Roman"/>
          <w:color w:val="000000"/>
          <w:lang w:val="ru-RU"/>
        </w:rPr>
        <w:t>в ЭС "Извещение Клиента - отправителя о выводе средств Оператором" (</w:t>
      </w:r>
      <w:r w:rsidR="000B4359">
        <w:rPr>
          <w:rFonts w:ascii="Times New Roman" w:hAnsi="Times New Roman"/>
          <w:color w:val="000000"/>
        </w:rPr>
        <w:t>cbdc</w:t>
      </w:r>
      <w:r w:rsidR="000B4359" w:rsidRPr="00281BB1">
        <w:rPr>
          <w:rFonts w:ascii="Times New Roman" w:hAnsi="Times New Roman"/>
          <w:color w:val="000000"/>
          <w:lang w:val="ru-RU"/>
        </w:rPr>
        <w:t xml:space="preserve">.777 </w:t>
      </w:r>
      <w:r w:rsidR="000B4359">
        <w:rPr>
          <w:rFonts w:ascii="Times New Roman" w:hAnsi="Times New Roman"/>
          <w:color w:val="000000"/>
        </w:rPr>
        <w:t>OpTransferToBankSenderNotification</w:t>
      </w:r>
      <w:r w:rsidR="000B4359" w:rsidRPr="00281BB1">
        <w:rPr>
          <w:rFonts w:ascii="Times New Roman" w:hAnsi="Times New Roman"/>
          <w:color w:val="000000"/>
          <w:lang w:val="ru-RU"/>
        </w:rPr>
        <w:t xml:space="preserve">) </w:t>
      </w:r>
      <w:r w:rsidR="000B4359" w:rsidRPr="00DC793C">
        <w:rPr>
          <w:rFonts w:ascii="Times New Roman" w:hAnsi="Times New Roman"/>
          <w:color w:val="000000"/>
          <w:lang w:val="ru-RU"/>
        </w:rPr>
        <w:t>в поле «Назначение платежа»</w:t>
      </w:r>
      <w:r w:rsidR="000B4359">
        <w:rPr>
          <w:rFonts w:ascii="Times New Roman" w:hAnsi="Times New Roman"/>
          <w:color w:val="000000"/>
          <w:lang w:val="ru-RU"/>
        </w:rPr>
        <w:t xml:space="preserve"> будет помещаться</w:t>
      </w:r>
      <w:r w:rsidR="002F0C70" w:rsidRPr="002F0C70">
        <w:rPr>
          <w:rFonts w:ascii="Times New Roman" w:hAnsi="Times New Roman"/>
          <w:color w:val="000000"/>
          <w:lang w:val="ru-RU"/>
        </w:rPr>
        <w:t xml:space="preserve"> </w:t>
      </w:r>
      <w:r w:rsidR="002F0C70">
        <w:rPr>
          <w:rFonts w:ascii="Times New Roman" w:hAnsi="Times New Roman"/>
          <w:color w:val="000000"/>
          <w:lang w:val="ru-RU"/>
        </w:rPr>
        <w:t>заключенный в фигурные скобки «</w:t>
      </w:r>
      <w:r w:rsidR="002F0C70" w:rsidRPr="00FB4A36">
        <w:rPr>
          <w:rFonts w:ascii="Times New Roman" w:hAnsi="Times New Roman"/>
          <w:color w:val="000000"/>
          <w:lang w:val="ru-RU"/>
        </w:rPr>
        <w:t>{}</w:t>
      </w:r>
      <w:r w:rsidR="002F0C70">
        <w:rPr>
          <w:rFonts w:ascii="Times New Roman" w:hAnsi="Times New Roman"/>
          <w:color w:val="000000"/>
          <w:lang w:val="ru-RU"/>
        </w:rPr>
        <w:t>»</w:t>
      </w:r>
      <w:r w:rsidR="002F0C70" w:rsidRPr="00FB4A36">
        <w:rPr>
          <w:rFonts w:ascii="Times New Roman" w:hAnsi="Times New Roman"/>
          <w:color w:val="000000"/>
          <w:lang w:val="ru-RU"/>
        </w:rPr>
        <w:t xml:space="preserve"> </w:t>
      </w:r>
      <w:r w:rsidR="002F0C70">
        <w:rPr>
          <w:rFonts w:ascii="Times New Roman" w:hAnsi="Times New Roman"/>
          <w:color w:val="000000"/>
          <w:lang w:val="ru-RU"/>
        </w:rPr>
        <w:t>Блок информации, содержащий</w:t>
      </w:r>
      <w:r w:rsidR="000B4359">
        <w:rPr>
          <w:rFonts w:ascii="Times New Roman" w:hAnsi="Times New Roman"/>
          <w:color w:val="000000"/>
          <w:lang w:val="ru-RU"/>
        </w:rPr>
        <w:t>:</w:t>
      </w:r>
    </w:p>
    <w:p w:rsidR="000B4359" w:rsidRDefault="000B4359" w:rsidP="00CA1F11">
      <w:pPr>
        <w:spacing w:after="269"/>
        <w:jc w:val="both"/>
        <w:rPr>
          <w:lang w:val="ru-RU"/>
        </w:rPr>
      </w:pPr>
      <w:r>
        <w:rPr>
          <w:rFonts w:ascii="Times New Roman" w:hAnsi="Times New Roman"/>
          <w:color w:val="000000"/>
          <w:lang w:val="ru-RU"/>
        </w:rPr>
        <w:t xml:space="preserve"> - </w:t>
      </w:r>
      <w:r w:rsidR="002F0C70">
        <w:rPr>
          <w:rFonts w:ascii="Times New Roman" w:hAnsi="Times New Roman"/>
          <w:color w:val="000000"/>
          <w:lang w:val="ru-RU"/>
        </w:rPr>
        <w:t xml:space="preserve">сокращенное наименование </w:t>
      </w:r>
      <w:r w:rsidRPr="000B4359">
        <w:rPr>
          <w:lang w:val="ru-RU"/>
        </w:rPr>
        <w:t>кредитной организации, на корреспондентский счет которой будет перечислен остаток денежных средств</w:t>
      </w:r>
      <w:r>
        <w:rPr>
          <w:lang w:val="ru-RU"/>
        </w:rPr>
        <w:t>;</w:t>
      </w:r>
    </w:p>
    <w:p w:rsidR="00912F86" w:rsidRDefault="00912F86" w:rsidP="00CA1F11">
      <w:pPr>
        <w:spacing w:after="269"/>
        <w:jc w:val="both"/>
        <w:rPr>
          <w:lang w:val="ru-RU"/>
        </w:rPr>
      </w:pPr>
      <w:r>
        <w:rPr>
          <w:lang w:val="ru-RU"/>
        </w:rPr>
        <w:lastRenderedPageBreak/>
        <w:t xml:space="preserve"> - </w:t>
      </w:r>
      <w:r w:rsidRPr="00912F86">
        <w:rPr>
          <w:lang w:val="ru-RU"/>
        </w:rPr>
        <w:t>реквизиты, позволяющие идентифицировать Клиента ПлЦР</w:t>
      </w:r>
      <w:r>
        <w:rPr>
          <w:lang w:val="ru-RU"/>
        </w:rPr>
        <w:t xml:space="preserve">, а именно, </w:t>
      </w:r>
      <w:r w:rsidRPr="00912F86">
        <w:rPr>
          <w:lang w:val="ru-RU"/>
        </w:rPr>
        <w:t>ИНН (для ФЛ и ЮЛ), сери</w:t>
      </w:r>
      <w:r w:rsidR="002F0C70">
        <w:rPr>
          <w:lang w:val="ru-RU"/>
        </w:rPr>
        <w:t>ю</w:t>
      </w:r>
      <w:r w:rsidRPr="00912F86">
        <w:rPr>
          <w:lang w:val="ru-RU"/>
        </w:rPr>
        <w:t xml:space="preserve"> и номер документа, удостоверяющего личность (для ФЛ</w:t>
      </w:r>
      <w:r w:rsidR="002F0C70">
        <w:rPr>
          <w:lang w:val="ru-RU"/>
        </w:rPr>
        <w:t>)</w:t>
      </w:r>
      <w:r>
        <w:rPr>
          <w:lang w:val="ru-RU"/>
        </w:rPr>
        <w:t>;</w:t>
      </w:r>
    </w:p>
    <w:p w:rsidR="002F0C70" w:rsidRPr="00912F86" w:rsidRDefault="002F0C70" w:rsidP="00CA1F11">
      <w:pPr>
        <w:spacing w:after="269"/>
        <w:jc w:val="both"/>
        <w:rPr>
          <w:lang w:val="ru-RU"/>
        </w:rPr>
      </w:pPr>
      <w:r>
        <w:rPr>
          <w:lang w:val="ru-RU"/>
        </w:rPr>
        <w:t xml:space="preserve"> - дату расторжения ДСЦР;</w:t>
      </w:r>
    </w:p>
    <w:p w:rsidR="00CA1F11" w:rsidRDefault="000B4359" w:rsidP="00CA1F11">
      <w:pPr>
        <w:spacing w:after="269"/>
        <w:jc w:val="both"/>
        <w:rPr>
          <w:rFonts w:ascii="Times New Roman" w:hAnsi="Times New Roman"/>
          <w:color w:val="000000"/>
          <w:lang w:val="ru-RU"/>
        </w:rPr>
      </w:pPr>
      <w:r>
        <w:rPr>
          <w:rFonts w:ascii="Times New Roman" w:hAnsi="Times New Roman"/>
          <w:color w:val="000000"/>
          <w:lang w:val="ru-RU"/>
        </w:rPr>
        <w:t xml:space="preserve"> -</w:t>
      </w:r>
      <w:r w:rsidR="00CA1F11" w:rsidRPr="00DC793C">
        <w:rPr>
          <w:rFonts w:ascii="Times New Roman" w:hAnsi="Times New Roman"/>
          <w:color w:val="000000"/>
          <w:lang w:val="ru-RU"/>
        </w:rPr>
        <w:t xml:space="preserve"> </w:t>
      </w:r>
      <w:r w:rsidR="002F0C70">
        <w:rPr>
          <w:rFonts w:ascii="Times New Roman" w:hAnsi="Times New Roman"/>
          <w:color w:val="000000"/>
          <w:lang w:val="ru-RU"/>
        </w:rPr>
        <w:t>код</w:t>
      </w:r>
      <w:r w:rsidR="00CA1F11" w:rsidRPr="00DC793C">
        <w:rPr>
          <w:rFonts w:ascii="Times New Roman" w:hAnsi="Times New Roman"/>
          <w:color w:val="000000"/>
          <w:lang w:val="ru-RU"/>
        </w:rPr>
        <w:t xml:space="preserve"> причин</w:t>
      </w:r>
      <w:r w:rsidR="002F0C70">
        <w:rPr>
          <w:rFonts w:ascii="Times New Roman" w:hAnsi="Times New Roman"/>
          <w:color w:val="000000"/>
          <w:lang w:val="ru-RU"/>
        </w:rPr>
        <w:t>ы</w:t>
      </w:r>
      <w:r w:rsidR="00CA1F11" w:rsidRPr="00DC793C">
        <w:rPr>
          <w:rFonts w:ascii="Times New Roman" w:hAnsi="Times New Roman"/>
          <w:color w:val="000000"/>
          <w:lang w:val="ru-RU"/>
        </w:rPr>
        <w:t xml:space="preserve"> расторжения </w:t>
      </w:r>
      <w:r w:rsidR="002F0C70">
        <w:rPr>
          <w:rFonts w:ascii="Times New Roman" w:hAnsi="Times New Roman"/>
          <w:color w:val="000000"/>
          <w:lang w:val="ru-RU"/>
        </w:rPr>
        <w:t>ДСЦР (</w:t>
      </w:r>
      <w:r w:rsidR="00CA1F11" w:rsidRPr="00DC793C">
        <w:rPr>
          <w:rFonts w:ascii="Times New Roman" w:hAnsi="Times New Roman"/>
          <w:color w:val="000000"/>
          <w:lang w:val="ru-RU"/>
        </w:rPr>
        <w:t xml:space="preserve">для </w:t>
      </w:r>
      <w:r w:rsidR="002F0C70">
        <w:rPr>
          <w:rFonts w:ascii="Times New Roman" w:hAnsi="Times New Roman"/>
          <w:color w:val="000000"/>
          <w:lang w:val="ru-RU"/>
        </w:rPr>
        <w:t>формирования</w:t>
      </w:r>
      <w:r w:rsidR="00CA1F11" w:rsidRPr="00DC793C">
        <w:rPr>
          <w:rFonts w:ascii="Times New Roman" w:hAnsi="Times New Roman"/>
          <w:color w:val="000000"/>
          <w:lang w:val="ru-RU"/>
        </w:rPr>
        <w:t xml:space="preserve"> ФЭС в Росфинмониторинг</w:t>
      </w:r>
      <w:r w:rsidR="002F0C70">
        <w:rPr>
          <w:rFonts w:ascii="Times New Roman" w:hAnsi="Times New Roman"/>
          <w:color w:val="000000"/>
          <w:lang w:val="ru-RU"/>
        </w:rPr>
        <w:t>),</w:t>
      </w:r>
      <w:r w:rsidR="00903221">
        <w:rPr>
          <w:rFonts w:ascii="Times New Roman" w:hAnsi="Times New Roman"/>
          <w:color w:val="000000"/>
          <w:lang w:val="ru-RU"/>
        </w:rPr>
        <w:t xml:space="preserve"> </w:t>
      </w:r>
      <w:r w:rsidR="00CA1F11">
        <w:rPr>
          <w:rFonts w:ascii="Times New Roman" w:hAnsi="Times New Roman"/>
          <w:color w:val="000000"/>
          <w:lang w:val="ru-RU"/>
        </w:rPr>
        <w:t>например, 1152.</w:t>
      </w:r>
    </w:p>
    <w:p w:rsidR="002F0C70" w:rsidRDefault="002F0C70" w:rsidP="002F0C70">
      <w:pPr>
        <w:spacing w:before="120"/>
        <w:jc w:val="both"/>
        <w:rPr>
          <w:rFonts w:ascii="Times New Roman" w:hAnsi="Times New Roman"/>
          <w:color w:val="000000"/>
          <w:lang w:val="ru-RU"/>
        </w:rPr>
      </w:pPr>
      <w:r>
        <w:rPr>
          <w:rFonts w:ascii="Times New Roman" w:hAnsi="Times New Roman"/>
          <w:color w:val="000000"/>
          <w:lang w:val="ru-RU"/>
        </w:rPr>
        <w:t>Внутри Блока информации показатели разделяют</w:t>
      </w:r>
      <w:r w:rsidR="001019D5">
        <w:rPr>
          <w:rFonts w:ascii="Times New Roman" w:hAnsi="Times New Roman"/>
          <w:color w:val="000000"/>
          <w:lang w:val="ru-RU"/>
        </w:rPr>
        <w:t>с</w:t>
      </w:r>
      <w:r>
        <w:rPr>
          <w:rFonts w:ascii="Times New Roman" w:hAnsi="Times New Roman"/>
          <w:color w:val="000000"/>
          <w:lang w:val="ru-RU"/>
        </w:rPr>
        <w:t>я символом «</w:t>
      </w:r>
      <w:r w:rsidRPr="00FB4A36">
        <w:rPr>
          <w:rFonts w:ascii="Times New Roman" w:hAnsi="Times New Roman"/>
          <w:color w:val="000000"/>
          <w:lang w:val="ru-RU"/>
        </w:rPr>
        <w:t>;</w:t>
      </w:r>
      <w:r>
        <w:rPr>
          <w:rFonts w:ascii="Times New Roman" w:hAnsi="Times New Roman"/>
          <w:color w:val="000000"/>
          <w:lang w:val="ru-RU"/>
        </w:rPr>
        <w:t>»</w:t>
      </w:r>
      <w:r w:rsidRPr="00FB4A36">
        <w:rPr>
          <w:rFonts w:ascii="Times New Roman" w:hAnsi="Times New Roman"/>
          <w:color w:val="000000"/>
          <w:lang w:val="ru-RU"/>
        </w:rPr>
        <w:t xml:space="preserve"> (</w:t>
      </w:r>
      <w:r>
        <w:rPr>
          <w:rFonts w:ascii="Times New Roman" w:hAnsi="Times New Roman"/>
          <w:color w:val="000000"/>
          <w:lang w:val="ru-RU"/>
        </w:rPr>
        <w:t>точка с запятой):</w:t>
      </w:r>
    </w:p>
    <w:p w:rsidR="002F0C70" w:rsidRDefault="002F0C70" w:rsidP="002F0C70">
      <w:pPr>
        <w:jc w:val="both"/>
        <w:rPr>
          <w:rFonts w:ascii="Times New Roman" w:hAnsi="Times New Roman"/>
          <w:color w:val="000000"/>
          <w:lang w:val="ru-RU"/>
        </w:rPr>
      </w:pPr>
      <w:r w:rsidRPr="00FB4A36">
        <w:rPr>
          <w:rFonts w:ascii="Times New Roman" w:hAnsi="Times New Roman"/>
          <w:color w:val="000000"/>
          <w:lang w:val="ru-RU"/>
        </w:rPr>
        <w:t>{&lt;</w:t>
      </w:r>
      <w:r>
        <w:rPr>
          <w:rFonts w:ascii="Times New Roman" w:hAnsi="Times New Roman"/>
          <w:color w:val="000000"/>
          <w:lang w:val="ru-RU"/>
        </w:rPr>
        <w:t>наименование КО</w:t>
      </w:r>
      <w:r w:rsidRPr="00FB4A36">
        <w:rPr>
          <w:rFonts w:ascii="Times New Roman" w:hAnsi="Times New Roman"/>
          <w:color w:val="000000"/>
          <w:lang w:val="ru-RU"/>
        </w:rPr>
        <w:t>&gt;</w:t>
      </w:r>
      <w:r>
        <w:rPr>
          <w:rFonts w:ascii="Times New Roman" w:hAnsi="Times New Roman"/>
          <w:color w:val="000000"/>
          <w:lang w:val="ru-RU"/>
        </w:rPr>
        <w:t>;</w:t>
      </w:r>
      <w:r w:rsidRPr="00FB4A36">
        <w:rPr>
          <w:rFonts w:ascii="Times New Roman" w:hAnsi="Times New Roman"/>
          <w:color w:val="000000"/>
          <w:lang w:val="ru-RU"/>
        </w:rPr>
        <w:t>&lt;</w:t>
      </w:r>
      <w:r>
        <w:rPr>
          <w:rFonts w:ascii="Times New Roman" w:hAnsi="Times New Roman"/>
          <w:color w:val="000000"/>
          <w:lang w:val="ru-RU"/>
        </w:rPr>
        <w:t>ИНН</w:t>
      </w:r>
      <w:r w:rsidRPr="00FB4A36">
        <w:rPr>
          <w:rFonts w:ascii="Times New Roman" w:hAnsi="Times New Roman"/>
          <w:color w:val="000000"/>
          <w:lang w:val="ru-RU"/>
        </w:rPr>
        <w:t>&gt;</w:t>
      </w:r>
      <w:r>
        <w:rPr>
          <w:rFonts w:ascii="Times New Roman" w:hAnsi="Times New Roman"/>
          <w:color w:val="000000"/>
          <w:lang w:val="ru-RU"/>
        </w:rPr>
        <w:t>;</w:t>
      </w:r>
      <w:r w:rsidRPr="00FB4A36">
        <w:rPr>
          <w:rFonts w:ascii="Times New Roman" w:hAnsi="Times New Roman"/>
          <w:color w:val="000000"/>
          <w:lang w:val="ru-RU"/>
        </w:rPr>
        <w:t>&lt;</w:t>
      </w:r>
      <w:r>
        <w:rPr>
          <w:rFonts w:ascii="Times New Roman" w:hAnsi="Times New Roman"/>
          <w:color w:val="000000"/>
          <w:lang w:val="ru-RU"/>
        </w:rPr>
        <w:t>серия</w:t>
      </w:r>
      <w:r w:rsidRPr="00FB4A36">
        <w:rPr>
          <w:rFonts w:ascii="Times New Roman" w:hAnsi="Times New Roman"/>
          <w:color w:val="000000"/>
          <w:lang w:val="ru-RU"/>
        </w:rPr>
        <w:t>&gt;</w:t>
      </w:r>
      <w:r>
        <w:rPr>
          <w:rFonts w:ascii="Times New Roman" w:hAnsi="Times New Roman"/>
          <w:color w:val="000000"/>
          <w:lang w:val="ru-RU"/>
        </w:rPr>
        <w:t>;</w:t>
      </w:r>
      <w:r w:rsidRPr="00FB4A36">
        <w:rPr>
          <w:rFonts w:ascii="Times New Roman" w:hAnsi="Times New Roman"/>
          <w:color w:val="000000"/>
          <w:lang w:val="ru-RU"/>
        </w:rPr>
        <w:t>&lt;</w:t>
      </w:r>
      <w:r>
        <w:rPr>
          <w:rFonts w:ascii="Times New Roman" w:hAnsi="Times New Roman"/>
          <w:color w:val="000000"/>
          <w:lang w:val="ru-RU"/>
        </w:rPr>
        <w:t>номер</w:t>
      </w:r>
      <w:r w:rsidRPr="00FB4A36">
        <w:rPr>
          <w:rFonts w:ascii="Times New Roman" w:hAnsi="Times New Roman"/>
          <w:color w:val="000000"/>
          <w:lang w:val="ru-RU"/>
        </w:rPr>
        <w:t>&gt;</w:t>
      </w:r>
      <w:r>
        <w:rPr>
          <w:rFonts w:ascii="Times New Roman" w:hAnsi="Times New Roman"/>
          <w:color w:val="000000"/>
          <w:lang w:val="ru-RU"/>
        </w:rPr>
        <w:t>;</w:t>
      </w:r>
      <w:r w:rsidRPr="00FB4A36">
        <w:rPr>
          <w:rFonts w:ascii="Times New Roman" w:hAnsi="Times New Roman"/>
          <w:color w:val="000000"/>
          <w:lang w:val="ru-RU"/>
        </w:rPr>
        <w:t>&lt;</w:t>
      </w:r>
      <w:r>
        <w:rPr>
          <w:rFonts w:ascii="Times New Roman" w:hAnsi="Times New Roman"/>
          <w:color w:val="000000"/>
          <w:lang w:val="ru-RU"/>
        </w:rPr>
        <w:t>дата расторжения</w:t>
      </w:r>
      <w:r w:rsidRPr="00FB4A36">
        <w:rPr>
          <w:rFonts w:ascii="Times New Roman" w:hAnsi="Times New Roman"/>
          <w:color w:val="000000"/>
          <w:lang w:val="ru-RU"/>
        </w:rPr>
        <w:t>&gt;</w:t>
      </w:r>
      <w:r>
        <w:rPr>
          <w:rFonts w:ascii="Times New Roman" w:hAnsi="Times New Roman"/>
          <w:color w:val="000000"/>
          <w:lang w:val="ru-RU"/>
        </w:rPr>
        <w:t>;</w:t>
      </w:r>
      <w:r w:rsidRPr="00FB4A36">
        <w:rPr>
          <w:rFonts w:ascii="Times New Roman" w:hAnsi="Times New Roman"/>
          <w:color w:val="000000"/>
          <w:lang w:val="ru-RU"/>
        </w:rPr>
        <w:t>&lt;</w:t>
      </w:r>
      <w:r>
        <w:rPr>
          <w:rFonts w:ascii="Times New Roman" w:hAnsi="Times New Roman"/>
          <w:color w:val="000000"/>
          <w:lang w:val="ru-RU"/>
        </w:rPr>
        <w:t>код причины расторжения</w:t>
      </w:r>
      <w:r w:rsidRPr="00FB4A36">
        <w:rPr>
          <w:rFonts w:ascii="Times New Roman" w:hAnsi="Times New Roman"/>
          <w:color w:val="000000"/>
          <w:lang w:val="ru-RU"/>
        </w:rPr>
        <w:t>&gt;}</w:t>
      </w:r>
      <w:r>
        <w:rPr>
          <w:rFonts w:ascii="Times New Roman" w:hAnsi="Times New Roman"/>
          <w:color w:val="000000"/>
          <w:lang w:val="ru-RU"/>
        </w:rPr>
        <w:t>.</w:t>
      </w:r>
    </w:p>
    <w:p w:rsidR="002F0C70" w:rsidRPr="002071A0" w:rsidRDefault="002F0C70" w:rsidP="002F0C70">
      <w:pPr>
        <w:jc w:val="both"/>
        <w:rPr>
          <w:rFonts w:ascii="Times New Roman" w:hAnsi="Times New Roman"/>
          <w:color w:val="000000"/>
          <w:lang w:val="ru-RU"/>
        </w:rPr>
      </w:pPr>
      <w:r>
        <w:rPr>
          <w:rFonts w:ascii="Times New Roman" w:hAnsi="Times New Roman"/>
          <w:color w:val="000000"/>
          <w:lang w:val="ru-RU"/>
        </w:rPr>
        <w:t xml:space="preserve">Пример: </w:t>
      </w:r>
      <w:r w:rsidRPr="00FB4A36">
        <w:rPr>
          <w:rFonts w:ascii="Times New Roman" w:hAnsi="Times New Roman"/>
          <w:color w:val="000000"/>
          <w:lang w:val="ru-RU"/>
        </w:rPr>
        <w:t>{</w:t>
      </w:r>
      <w:r>
        <w:rPr>
          <w:rFonts w:ascii="Times New Roman" w:hAnsi="Times New Roman"/>
          <w:color w:val="000000"/>
          <w:lang w:val="ru-RU"/>
        </w:rPr>
        <w:t>ПАО «Сбербан</w:t>
      </w:r>
      <w:r w:rsidR="001019D5">
        <w:rPr>
          <w:rFonts w:ascii="Times New Roman" w:hAnsi="Times New Roman"/>
          <w:color w:val="000000"/>
          <w:lang w:val="ru-RU"/>
        </w:rPr>
        <w:t>к</w:t>
      </w:r>
      <w:r>
        <w:rPr>
          <w:rFonts w:ascii="Times New Roman" w:hAnsi="Times New Roman"/>
          <w:color w:val="000000"/>
          <w:lang w:val="ru-RU"/>
        </w:rPr>
        <w:t>»;771234567234;0000;000000;23.08.2026;1152</w:t>
      </w:r>
      <w:r w:rsidRPr="00FB4A36">
        <w:rPr>
          <w:rFonts w:ascii="Times New Roman" w:hAnsi="Times New Roman"/>
          <w:color w:val="000000"/>
          <w:lang w:val="ru-RU"/>
        </w:rPr>
        <w:t>}</w:t>
      </w:r>
    </w:p>
    <w:p w:rsidR="002F0C70" w:rsidRDefault="002F0C70" w:rsidP="002F0C70">
      <w:pPr>
        <w:spacing w:after="269"/>
        <w:jc w:val="both"/>
        <w:rPr>
          <w:rFonts w:ascii="Times New Roman" w:hAnsi="Times New Roman"/>
          <w:color w:val="000000"/>
          <w:lang w:val="ru-RU"/>
        </w:rPr>
      </w:pPr>
      <w:r>
        <w:rPr>
          <w:rFonts w:ascii="Times New Roman" w:hAnsi="Times New Roman"/>
          <w:color w:val="000000"/>
          <w:lang w:val="ru-RU"/>
        </w:rPr>
        <w:t>Заполнение поля «Назначение платежа» начинается с Блока информации, иные сведения (при их наличии) указываются после Блока информации.</w:t>
      </w:r>
    </w:p>
    <w:p w:rsidR="00CA1F11" w:rsidRDefault="00CA1F11" w:rsidP="00CA1F11">
      <w:pPr>
        <w:spacing w:after="269"/>
        <w:jc w:val="both"/>
        <w:rPr>
          <w:rFonts w:ascii="Times New Roman" w:hAnsi="Times New Roman"/>
          <w:color w:val="000000"/>
          <w:lang w:val="ru-RU"/>
        </w:rPr>
      </w:pPr>
      <w:r>
        <w:rPr>
          <w:rFonts w:ascii="Times New Roman" w:hAnsi="Times New Roman"/>
          <w:color w:val="000000"/>
          <w:lang w:val="ru-RU"/>
        </w:rPr>
        <w:t>Коды причин расторжения ДСЦР:</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06"/>
        <w:gridCol w:w="954"/>
      </w:tblGrid>
      <w:tr w:rsidR="00CA1F11" w:rsidRPr="00DC793C" w:rsidTr="00AA18C2">
        <w:trPr>
          <w:tblHeader/>
        </w:trPr>
        <w:tc>
          <w:tcPr>
            <w:tcW w:w="690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CA1F11" w:rsidRPr="00DC793C" w:rsidRDefault="00CA1F11" w:rsidP="00AA18C2">
            <w:pPr>
              <w:spacing w:line="240" w:lineRule="auto"/>
              <w:jc w:val="center"/>
              <w:rPr>
                <w:rFonts w:ascii="Times New Roman" w:hAnsi="Times New Roman"/>
                <w:b/>
                <w:bCs/>
                <w:sz w:val="20"/>
                <w:lang w:val="ru-RU"/>
              </w:rPr>
            </w:pPr>
            <w:r w:rsidRPr="00DC793C">
              <w:rPr>
                <w:rFonts w:ascii="Times New Roman" w:hAnsi="Times New Roman"/>
                <w:b/>
                <w:bCs/>
                <w:sz w:val="20"/>
                <w:lang w:val="ru-RU"/>
              </w:rPr>
              <w:t>Причина</w:t>
            </w:r>
          </w:p>
        </w:tc>
        <w:tc>
          <w:tcPr>
            <w:tcW w:w="954" w:type="dxa"/>
            <w:tcBorders>
              <w:top w:val="single" w:sz="6" w:space="0" w:color="auto"/>
              <w:left w:val="single" w:sz="6" w:space="0" w:color="auto"/>
              <w:bottom w:val="single" w:sz="6" w:space="0" w:color="auto"/>
              <w:right w:val="single" w:sz="6" w:space="0" w:color="auto"/>
            </w:tcBorders>
          </w:tcPr>
          <w:p w:rsidR="00CA1F11" w:rsidRPr="00DC793C" w:rsidRDefault="00CA1F11" w:rsidP="00AA18C2">
            <w:pPr>
              <w:spacing w:line="240" w:lineRule="auto"/>
              <w:jc w:val="center"/>
              <w:rPr>
                <w:rStyle w:val="af5"/>
                <w:rFonts w:ascii="Times New Roman" w:hAnsi="Times New Roman"/>
                <w:sz w:val="20"/>
              </w:rPr>
            </w:pPr>
            <w:r w:rsidRPr="00DC793C">
              <w:rPr>
                <w:rStyle w:val="af5"/>
                <w:rFonts w:ascii="Times New Roman" w:hAnsi="Times New Roman"/>
                <w:sz w:val="20"/>
              </w:rPr>
              <w:t>Код причины</w:t>
            </w:r>
          </w:p>
        </w:tc>
      </w:tr>
      <w:tr w:rsidR="00CA1F11" w:rsidTr="00AA18C2">
        <w:trPr>
          <w:cantSplit/>
          <w:trHeight w:val="543"/>
        </w:trPr>
        <w:tc>
          <w:tcPr>
            <w:tcW w:w="690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rsidR="00CA1F11" w:rsidRPr="00DC793C" w:rsidRDefault="00CA1F11" w:rsidP="00AA18C2">
            <w:pPr>
              <w:spacing w:line="240" w:lineRule="auto"/>
              <w:rPr>
                <w:color w:val="000000" w:themeColor="text1"/>
                <w:sz w:val="20"/>
                <w:lang w:val="ru-RU"/>
              </w:rPr>
            </w:pPr>
            <w:r w:rsidRPr="00DC793C">
              <w:rPr>
                <w:color w:val="000000" w:themeColor="text1"/>
                <w:sz w:val="20"/>
                <w:lang w:val="ru-RU"/>
              </w:rPr>
              <w:t>Отнесение к лицам, включенным в ПЭТ (подпункт 6 пункта 1 статьи 7 Федерального закона №</w:t>
            </w:r>
            <w:r w:rsidRPr="00DC793C">
              <w:rPr>
                <w:color w:val="000000" w:themeColor="text1"/>
                <w:sz w:val="20"/>
              </w:rPr>
              <w:t> </w:t>
            </w:r>
            <w:r w:rsidRPr="00DC793C">
              <w:rPr>
                <w:color w:val="000000" w:themeColor="text1"/>
                <w:sz w:val="20"/>
                <w:lang w:val="ru-RU"/>
              </w:rPr>
              <w:t>115-ФЗ).</w:t>
            </w:r>
          </w:p>
        </w:tc>
        <w:tc>
          <w:tcPr>
            <w:tcW w:w="954" w:type="dxa"/>
            <w:tcBorders>
              <w:top w:val="single" w:sz="6" w:space="0" w:color="auto"/>
              <w:left w:val="single" w:sz="6" w:space="0" w:color="auto"/>
              <w:bottom w:val="single" w:sz="6" w:space="0" w:color="auto"/>
              <w:right w:val="single" w:sz="6" w:space="0" w:color="auto"/>
            </w:tcBorders>
          </w:tcPr>
          <w:p w:rsidR="00CA1F11" w:rsidRPr="00DC793C" w:rsidRDefault="00CA1F11" w:rsidP="00AA18C2">
            <w:pPr>
              <w:spacing w:after="60" w:line="240" w:lineRule="auto"/>
              <w:rPr>
                <w:color w:val="000000" w:themeColor="text1"/>
                <w:sz w:val="20"/>
              </w:rPr>
            </w:pPr>
            <w:r w:rsidRPr="00DC793C">
              <w:rPr>
                <w:color w:val="000000" w:themeColor="text1"/>
                <w:sz w:val="20"/>
              </w:rPr>
              <w:t>1151</w:t>
            </w:r>
          </w:p>
        </w:tc>
      </w:tr>
      <w:tr w:rsidR="00CA1F11" w:rsidRPr="00DC793C" w:rsidTr="00AA18C2">
        <w:trPr>
          <w:cantSplit/>
          <w:trHeight w:val="315"/>
        </w:trPr>
        <w:tc>
          <w:tcPr>
            <w:tcW w:w="690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rsidR="00CA1F11" w:rsidRPr="00DC793C" w:rsidRDefault="00CA1F11" w:rsidP="00AA18C2">
            <w:pPr>
              <w:spacing w:line="240" w:lineRule="auto"/>
              <w:rPr>
                <w:color w:val="000000" w:themeColor="text1"/>
                <w:sz w:val="20"/>
                <w:lang w:val="ru-RU"/>
              </w:rPr>
            </w:pPr>
            <w:r w:rsidRPr="00DC793C">
              <w:rPr>
                <w:color w:val="000000" w:themeColor="text1"/>
                <w:sz w:val="20"/>
                <w:lang w:val="ru-RU"/>
              </w:rPr>
              <w:t>Отнесение к лицам, включенным в ПМВКО (статья 7.4 Федерального закона № 115-ФЗ).</w:t>
            </w:r>
          </w:p>
        </w:tc>
        <w:tc>
          <w:tcPr>
            <w:tcW w:w="954" w:type="dxa"/>
            <w:tcBorders>
              <w:top w:val="single" w:sz="6" w:space="0" w:color="auto"/>
              <w:left w:val="single" w:sz="6" w:space="0" w:color="auto"/>
              <w:bottom w:val="single" w:sz="6" w:space="0" w:color="auto"/>
              <w:right w:val="single" w:sz="6" w:space="0" w:color="auto"/>
            </w:tcBorders>
          </w:tcPr>
          <w:p w:rsidR="00CA1F11" w:rsidRPr="00DC793C" w:rsidRDefault="00CA1F11" w:rsidP="00AA18C2">
            <w:pPr>
              <w:spacing w:line="240" w:lineRule="auto"/>
              <w:rPr>
                <w:color w:val="000000" w:themeColor="text1"/>
                <w:sz w:val="20"/>
                <w:lang w:val="ru-RU"/>
              </w:rPr>
            </w:pPr>
            <w:r w:rsidRPr="00DC793C">
              <w:rPr>
                <w:color w:val="000000" w:themeColor="text1"/>
                <w:sz w:val="20"/>
                <w:lang w:val="ru-RU"/>
              </w:rPr>
              <w:t>1152</w:t>
            </w:r>
          </w:p>
        </w:tc>
      </w:tr>
      <w:tr w:rsidR="00CA1F11" w:rsidRPr="00DC793C" w:rsidTr="00AA18C2">
        <w:trPr>
          <w:cantSplit/>
          <w:trHeight w:val="371"/>
        </w:trPr>
        <w:tc>
          <w:tcPr>
            <w:tcW w:w="690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rsidR="00CA1F11" w:rsidRPr="00DC793C" w:rsidRDefault="00CA1F11" w:rsidP="00AA18C2">
            <w:pPr>
              <w:spacing w:line="240" w:lineRule="auto"/>
              <w:rPr>
                <w:color w:val="000000" w:themeColor="text1"/>
                <w:sz w:val="20"/>
                <w:lang w:val="ru-RU"/>
              </w:rPr>
            </w:pPr>
            <w:r w:rsidRPr="00DC793C">
              <w:rPr>
                <w:color w:val="000000" w:themeColor="text1"/>
                <w:sz w:val="20"/>
                <w:lang w:val="ru-RU"/>
              </w:rPr>
              <w:t>Отнесение к лицам, включенным в ПФРОМУ (статья 7.5 Федерального закона №</w:t>
            </w:r>
            <w:r w:rsidRPr="00284223">
              <w:rPr>
                <w:color w:val="000000" w:themeColor="text1"/>
                <w:sz w:val="20"/>
                <w:lang w:val="ru-RU"/>
              </w:rPr>
              <w:t> </w:t>
            </w:r>
            <w:r w:rsidRPr="00DC793C">
              <w:rPr>
                <w:color w:val="000000" w:themeColor="text1"/>
                <w:sz w:val="20"/>
                <w:lang w:val="ru-RU"/>
              </w:rPr>
              <w:t>115-ФЗ).</w:t>
            </w:r>
          </w:p>
        </w:tc>
        <w:tc>
          <w:tcPr>
            <w:tcW w:w="954" w:type="dxa"/>
            <w:tcBorders>
              <w:top w:val="single" w:sz="6" w:space="0" w:color="auto"/>
              <w:left w:val="single" w:sz="6" w:space="0" w:color="auto"/>
              <w:bottom w:val="single" w:sz="6" w:space="0" w:color="auto"/>
              <w:right w:val="single" w:sz="6" w:space="0" w:color="auto"/>
            </w:tcBorders>
          </w:tcPr>
          <w:p w:rsidR="00CA1F11" w:rsidRPr="00DC793C" w:rsidRDefault="00CA1F11" w:rsidP="00AA18C2">
            <w:pPr>
              <w:spacing w:line="240" w:lineRule="auto"/>
              <w:rPr>
                <w:color w:val="000000" w:themeColor="text1"/>
                <w:sz w:val="20"/>
                <w:lang w:val="ru-RU"/>
              </w:rPr>
            </w:pPr>
            <w:r w:rsidRPr="00DC793C">
              <w:rPr>
                <w:color w:val="000000" w:themeColor="text1"/>
                <w:sz w:val="20"/>
                <w:lang w:val="ru-RU"/>
              </w:rPr>
              <w:t>1153</w:t>
            </w:r>
          </w:p>
        </w:tc>
      </w:tr>
      <w:tr w:rsidR="00CA1F11" w:rsidRPr="00284223" w:rsidTr="00AA18C2">
        <w:trPr>
          <w:cantSplit/>
          <w:trHeight w:val="571"/>
        </w:trPr>
        <w:tc>
          <w:tcPr>
            <w:tcW w:w="690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rsidR="00CA1F11" w:rsidRPr="00DC793C" w:rsidRDefault="00CA1F11" w:rsidP="00AA18C2">
            <w:pPr>
              <w:spacing w:line="240" w:lineRule="auto"/>
              <w:rPr>
                <w:color w:val="000000" w:themeColor="text1"/>
                <w:sz w:val="20"/>
                <w:lang w:val="ru-RU"/>
              </w:rPr>
            </w:pPr>
            <w:r w:rsidRPr="00DC793C">
              <w:rPr>
                <w:color w:val="000000" w:themeColor="text1"/>
                <w:sz w:val="20"/>
                <w:lang w:val="ru-RU"/>
              </w:rPr>
              <w:t>Отнесение к Блокируемым лицам (статья 3.1 Федерального закона №</w:t>
            </w:r>
            <w:r w:rsidRPr="00284223">
              <w:rPr>
                <w:color w:val="000000" w:themeColor="text1"/>
                <w:sz w:val="20"/>
                <w:lang w:val="ru-RU"/>
              </w:rPr>
              <w:t> </w:t>
            </w:r>
            <w:r w:rsidRPr="00DC793C">
              <w:rPr>
                <w:color w:val="000000" w:themeColor="text1"/>
                <w:sz w:val="20"/>
                <w:lang w:val="ru-RU"/>
              </w:rPr>
              <w:t>281-ФЗ).</w:t>
            </w:r>
          </w:p>
        </w:tc>
        <w:tc>
          <w:tcPr>
            <w:tcW w:w="954" w:type="dxa"/>
            <w:tcBorders>
              <w:top w:val="single" w:sz="6" w:space="0" w:color="auto"/>
              <w:left w:val="single" w:sz="6" w:space="0" w:color="auto"/>
              <w:bottom w:val="single" w:sz="6" w:space="0" w:color="auto"/>
              <w:right w:val="single" w:sz="6" w:space="0" w:color="auto"/>
            </w:tcBorders>
          </w:tcPr>
          <w:p w:rsidR="00CA1F11" w:rsidRPr="00284223" w:rsidRDefault="00CA1F11" w:rsidP="00AA18C2">
            <w:pPr>
              <w:spacing w:line="240" w:lineRule="auto"/>
              <w:rPr>
                <w:color w:val="000000" w:themeColor="text1"/>
                <w:sz w:val="20"/>
                <w:lang w:val="ru-RU"/>
              </w:rPr>
            </w:pPr>
            <w:r w:rsidRPr="00284223">
              <w:rPr>
                <w:color w:val="000000" w:themeColor="text1"/>
                <w:sz w:val="20"/>
                <w:lang w:val="ru-RU"/>
              </w:rPr>
              <w:t>1154</w:t>
            </w:r>
          </w:p>
        </w:tc>
      </w:tr>
      <w:tr w:rsidR="00CA1F11" w:rsidRPr="00284223" w:rsidTr="00AA18C2">
        <w:trPr>
          <w:cantSplit/>
          <w:trHeight w:val="343"/>
        </w:trPr>
        <w:tc>
          <w:tcPr>
            <w:tcW w:w="690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rsidR="00CA1F11" w:rsidRPr="00DC793C" w:rsidRDefault="00CA1F11" w:rsidP="00AA18C2">
            <w:pPr>
              <w:spacing w:line="240" w:lineRule="auto"/>
              <w:rPr>
                <w:color w:val="000000" w:themeColor="text1"/>
                <w:sz w:val="20"/>
                <w:lang w:val="ru-RU"/>
              </w:rPr>
            </w:pPr>
            <w:r w:rsidRPr="00DC793C">
              <w:rPr>
                <w:color w:val="000000" w:themeColor="text1"/>
                <w:sz w:val="20"/>
                <w:lang w:val="ru-RU"/>
              </w:rPr>
              <w:t>Отнесение к группе высокого уровня риска совершения подозрительных операций.</w:t>
            </w:r>
          </w:p>
        </w:tc>
        <w:tc>
          <w:tcPr>
            <w:tcW w:w="954" w:type="dxa"/>
            <w:tcBorders>
              <w:top w:val="single" w:sz="6" w:space="0" w:color="auto"/>
              <w:left w:val="single" w:sz="6" w:space="0" w:color="auto"/>
              <w:bottom w:val="single" w:sz="6" w:space="0" w:color="auto"/>
              <w:right w:val="single" w:sz="6" w:space="0" w:color="auto"/>
            </w:tcBorders>
          </w:tcPr>
          <w:p w:rsidR="00CA1F11" w:rsidRPr="00284223" w:rsidRDefault="00CA1F11" w:rsidP="00AA18C2">
            <w:pPr>
              <w:spacing w:line="240" w:lineRule="auto"/>
              <w:rPr>
                <w:color w:val="000000" w:themeColor="text1"/>
                <w:sz w:val="20"/>
                <w:lang w:val="ru-RU"/>
              </w:rPr>
            </w:pPr>
            <w:r w:rsidRPr="00284223">
              <w:rPr>
                <w:color w:val="000000" w:themeColor="text1"/>
                <w:sz w:val="20"/>
                <w:lang w:val="ru-RU"/>
              </w:rPr>
              <w:t>1155</w:t>
            </w:r>
          </w:p>
        </w:tc>
      </w:tr>
    </w:tbl>
    <w:p w:rsidR="00CA1F11" w:rsidRPr="00281BB1" w:rsidRDefault="00CA1F11">
      <w:pPr>
        <w:spacing w:after="269"/>
        <w:jc w:val="both"/>
        <w:rPr>
          <w:lang w:val="ru-RU"/>
        </w:rPr>
      </w:pPr>
    </w:p>
    <w:p w:rsidR="008C244E" w:rsidRPr="00281BB1" w:rsidRDefault="00281BB1">
      <w:pPr>
        <w:pStyle w:val="30"/>
        <w:rPr>
          <w:lang w:val="ru-RU"/>
        </w:rPr>
      </w:pPr>
      <w:bookmarkStart w:id="251" w:name="_Toc192512383"/>
      <w:r w:rsidRPr="00281BB1">
        <w:rPr>
          <w:lang w:val="ru-RU"/>
        </w:rPr>
        <w:lastRenderedPageBreak/>
        <w:t>Неуспешный сценарий обмена (ПС БР недоступна или вернула ошибку)</w:t>
      </w:r>
      <w:bookmarkEnd w:id="251"/>
    </w:p>
    <w:p w:rsidR="008C244E" w:rsidRDefault="00281BB1">
      <w:r>
        <w:rPr>
          <w:noProof/>
          <w:lang w:val="ru-RU" w:eastAsia="ru-RU"/>
        </w:rPr>
        <w:drawing>
          <wp:inline distT="0" distB="0" distL="0" distR="0">
            <wp:extent cx="6217920" cy="3202574"/>
            <wp:effectExtent l="0" t="0" r="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69"/>
                    <a:stretch>
                      <a:fillRect/>
                    </a:stretch>
                  </pic:blipFill>
                  <pic:spPr>
                    <a:xfrm>
                      <a:off x="0" y="0"/>
                      <a:ext cx="6217920" cy="3202574"/>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Default="00281BB1">
      <w:pPr>
        <w:spacing w:after="269"/>
        <w:jc w:val="both"/>
      </w:pPr>
      <w:r w:rsidRPr="00281BB1">
        <w:rPr>
          <w:rFonts w:ascii="Times New Roman" w:hAnsi="Times New Roman"/>
          <w:color w:val="000000"/>
          <w:lang w:val="ru-RU"/>
        </w:rPr>
        <w:t xml:space="preserve">Неуспешная обработка перевода средств с СЦР на банковский или корреспондентский счет по распоряжению </w:t>
      </w:r>
      <w:r>
        <w:rPr>
          <w:rFonts w:ascii="Times New Roman" w:hAnsi="Times New Roman"/>
          <w:color w:val="000000"/>
        </w:rPr>
        <w:t>Оператора</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141"/>
        </w:numPr>
        <w:jc w:val="both"/>
        <w:rPr>
          <w:lang w:val="ru-RU"/>
        </w:rPr>
      </w:pPr>
      <w:r w:rsidRPr="00281BB1">
        <w:rPr>
          <w:rFonts w:ascii="Times New Roman" w:hAnsi="Times New Roman"/>
          <w:color w:val="000000"/>
          <w:lang w:val="ru-RU"/>
        </w:rPr>
        <w:t>Извещение Клиента - отправителя о выводе средств Оператором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OpTransferToBankSenderNotification</w:t>
      </w:r>
      <w:r w:rsidRPr="00281BB1">
        <w:rPr>
          <w:rFonts w:ascii="Times New Roman" w:hAnsi="Times New Roman"/>
          <w:color w:val="000000"/>
          <w:lang w:val="ru-RU"/>
        </w:rPr>
        <w:t>);</w:t>
      </w:r>
    </w:p>
    <w:p w:rsidR="008C244E" w:rsidRPr="00281BB1" w:rsidRDefault="00281BB1" w:rsidP="00387B04">
      <w:pPr>
        <w:numPr>
          <w:ilvl w:val="0"/>
          <w:numId w:val="141"/>
        </w:numPr>
        <w:jc w:val="both"/>
        <w:rPr>
          <w:lang w:val="ru-RU"/>
        </w:rPr>
      </w:pPr>
      <w:r w:rsidRPr="00281BB1">
        <w:rPr>
          <w:rFonts w:ascii="Times New Roman" w:hAnsi="Times New Roman"/>
          <w:color w:val="000000"/>
          <w:lang w:val="ru-RU"/>
        </w:rPr>
        <w:t>Дополнительная информация к уведомлению плательщика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InfoSenderNotification</w:t>
      </w:r>
      <w:r w:rsidRPr="00281BB1">
        <w:rPr>
          <w:rFonts w:ascii="Times New Roman" w:hAnsi="Times New Roman"/>
          <w:color w:val="000000"/>
          <w:lang w:val="ru-RU"/>
        </w:rPr>
        <w:t>);</w:t>
      </w:r>
    </w:p>
    <w:p w:rsidR="008C244E" w:rsidRPr="00281BB1" w:rsidRDefault="00281BB1" w:rsidP="00387B04">
      <w:pPr>
        <w:numPr>
          <w:ilvl w:val="0"/>
          <w:numId w:val="141"/>
        </w:numPr>
        <w:jc w:val="both"/>
        <w:rPr>
          <w:lang w:val="ru-RU"/>
        </w:rPr>
      </w:pPr>
      <w:r w:rsidRPr="00281BB1">
        <w:rPr>
          <w:rFonts w:ascii="Times New Roman" w:hAnsi="Times New Roman"/>
          <w:color w:val="000000"/>
          <w:lang w:val="ru-RU"/>
        </w:rPr>
        <w:t>Извещение Клиента - отправителя о возврате ЦР при выводе средств Оператором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OpTransferToBankRefundSenderNotification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Оператор принимает решение о переводе денежных средств с СЦР на банковский или корреспондентский счет</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По запросу Оператора РОРД выполняет операцию по списанию ЦР с СЦР Клиента-отправителя и направляет:</w:t>
      </w:r>
    </w:p>
    <w:p w:rsidR="008C244E" w:rsidRPr="00281BB1" w:rsidRDefault="00281BB1" w:rsidP="00387B04">
      <w:pPr>
        <w:numPr>
          <w:ilvl w:val="0"/>
          <w:numId w:val="142"/>
        </w:numPr>
        <w:jc w:val="both"/>
        <w:rPr>
          <w:lang w:val="ru-RU"/>
        </w:rPr>
      </w:pPr>
      <w:r w:rsidRPr="00281BB1">
        <w:rPr>
          <w:rFonts w:ascii="Times New Roman" w:hAnsi="Times New Roman"/>
          <w:color w:val="000000"/>
          <w:lang w:val="ru-RU"/>
        </w:rPr>
        <w:lastRenderedPageBreak/>
        <w:t>в адрес всех ФП, обслуживающих Клиента-отправителя ЭС "Извещение Клиента - отправителя о выводе средств Оператором"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OpTransferToBankSenderNotification</w:t>
      </w:r>
      <w:r w:rsidRPr="00281BB1">
        <w:rPr>
          <w:rFonts w:ascii="Times New Roman" w:hAnsi="Times New Roman"/>
          <w:color w:val="000000"/>
          <w:lang w:val="ru-RU"/>
        </w:rPr>
        <w:t>);</w:t>
      </w:r>
    </w:p>
    <w:p w:rsidR="008C244E" w:rsidRPr="00281BB1" w:rsidRDefault="00281BB1" w:rsidP="00387B04">
      <w:pPr>
        <w:numPr>
          <w:ilvl w:val="0"/>
          <w:numId w:val="142"/>
        </w:numPr>
        <w:jc w:val="both"/>
        <w:rPr>
          <w:lang w:val="ru-RU"/>
        </w:rPr>
      </w:pPr>
      <w:r w:rsidRPr="00281BB1">
        <w:rPr>
          <w:rFonts w:ascii="Times New Roman" w:hAnsi="Times New Roman"/>
          <w:color w:val="000000"/>
          <w:lang w:val="ru-RU"/>
        </w:rPr>
        <w:t>в адрес всех ФП, обслуживающих Клиента-отправителя ЭС "Дополнительная информация к уведомлению плательщика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InfoSenderNotification</w:t>
      </w:r>
      <w:r w:rsidRPr="00281BB1">
        <w:rPr>
          <w:rFonts w:ascii="Times New Roman" w:hAnsi="Times New Roman"/>
          <w:color w:val="000000"/>
          <w:lang w:val="ru-RU"/>
        </w:rPr>
        <w:t>), в состав которого входят все реквизиты, включенные в ЭС "Извещение Клиента - отправителя о выводе средств Оператором"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OpTransferToBankSenderNotification</w:t>
      </w:r>
      <w:r w:rsidRPr="00281BB1">
        <w:rPr>
          <w:rFonts w:ascii="Times New Roman" w:hAnsi="Times New Roman"/>
          <w:color w:val="000000"/>
          <w:lang w:val="ru-RU"/>
        </w:rPr>
        <w:t>) и дополнительные атрибуты получателя перевода ЦР, необходимые ФП для проведения контроля по ПОД/ФТ (пост-контроль).</w:t>
      </w:r>
    </w:p>
    <w:p w:rsidR="008C244E" w:rsidRPr="00281BB1" w:rsidRDefault="00281BB1">
      <w:pPr>
        <w:spacing w:after="269"/>
        <w:jc w:val="both"/>
        <w:rPr>
          <w:lang w:val="ru-RU"/>
        </w:rPr>
      </w:pPr>
      <w:r w:rsidRPr="00281BB1">
        <w:rPr>
          <w:rFonts w:ascii="Times New Roman" w:hAnsi="Times New Roman"/>
          <w:color w:val="000000"/>
          <w:lang w:val="ru-RU"/>
        </w:rPr>
        <w:t>ЭС "Извещение Клиента - отправителя о выводе средств Оператором"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OpTransferToBankSenderNotification</w:t>
      </w:r>
      <w:r w:rsidRPr="00281BB1">
        <w:rPr>
          <w:rFonts w:ascii="Times New Roman" w:hAnsi="Times New Roman"/>
          <w:color w:val="000000"/>
          <w:lang w:val="ru-RU"/>
        </w:rPr>
        <w:t>) и ЭС "Дополнительная информация к уведомлению плательщика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InfoSenderNotification</w:t>
      </w:r>
      <w:r w:rsidRPr="00281BB1">
        <w:rPr>
          <w:rFonts w:ascii="Times New Roman" w:hAnsi="Times New Roman"/>
          <w:color w:val="000000"/>
          <w:lang w:val="ru-RU"/>
        </w:rPr>
        <w:t>) направляются в адрес ФП независимо друг от друга и могут поступить к ФП в произвольном порядке. Порядок действий при неполучении одного из сообщений будет приведен в документе «Требования операционно-технологического взаимодействия на платформе цифрового рубля".</w:t>
      </w:r>
    </w:p>
    <w:p w:rsidR="008C244E" w:rsidRPr="00281BB1" w:rsidRDefault="00281BB1">
      <w:pPr>
        <w:spacing w:after="269"/>
        <w:jc w:val="both"/>
        <w:rPr>
          <w:lang w:val="ru-RU"/>
        </w:rPr>
      </w:pPr>
      <w:r w:rsidRPr="00281BB1">
        <w:rPr>
          <w:rFonts w:ascii="Times New Roman" w:hAnsi="Times New Roman"/>
          <w:color w:val="000000"/>
          <w:lang w:val="ru-RU"/>
        </w:rPr>
        <w:t>2. ФП Клиента-отправителя после получения подтверждения в виде ЭС "Извещение Клиента - отправителя о выводе средств Оператором"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OpTransferToBankSenderNotification</w:t>
      </w:r>
      <w:r w:rsidRPr="00281BB1">
        <w:rPr>
          <w:rFonts w:ascii="Times New Roman" w:hAnsi="Times New Roman"/>
          <w:color w:val="000000"/>
          <w:lang w:val="ru-RU"/>
        </w:rPr>
        <w:t>) и проведения входного контроля перенаправляет ЭС Клиенту-отправителю.</w:t>
      </w:r>
    </w:p>
    <w:p w:rsidR="008C244E" w:rsidRDefault="00281BB1">
      <w:pPr>
        <w:spacing w:after="269"/>
        <w:jc w:val="both"/>
      </w:pPr>
      <w:r w:rsidRPr="00281BB1">
        <w:rPr>
          <w:rFonts w:ascii="Times New Roman" w:hAnsi="Times New Roman"/>
          <w:color w:val="000000"/>
          <w:lang w:val="ru-RU"/>
        </w:rPr>
        <w:t xml:space="preserve">3. В случае невозможности выполнения операции перевода безналичных средств в ПС БР на ПлЦР происходит операция по возврату ЦР на СЦР Клиента-отправителя. </w:t>
      </w:r>
      <w:r>
        <w:rPr>
          <w:rFonts w:ascii="Times New Roman" w:hAnsi="Times New Roman"/>
          <w:color w:val="000000"/>
        </w:rPr>
        <w:t>РОРД формирует:</w:t>
      </w:r>
    </w:p>
    <w:p w:rsidR="008C244E" w:rsidRPr="00281BB1" w:rsidRDefault="00281BB1" w:rsidP="00387B04">
      <w:pPr>
        <w:numPr>
          <w:ilvl w:val="0"/>
          <w:numId w:val="143"/>
        </w:numPr>
        <w:jc w:val="both"/>
        <w:rPr>
          <w:lang w:val="ru-RU"/>
        </w:rPr>
      </w:pPr>
      <w:r w:rsidRPr="00281BB1">
        <w:rPr>
          <w:rFonts w:ascii="Times New Roman" w:hAnsi="Times New Roman"/>
          <w:color w:val="000000"/>
          <w:lang w:val="ru-RU"/>
        </w:rPr>
        <w:t>в адрес всех ФП, обслуживающих Клиента-отправителя ЭС "Извещение Клиента - отправителя о возврате ЦР при выводе средств Оператором"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OpTransferToBankRefundSenderNotification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4. ФП Клиента-отправителя после получения подтверждения в виде ЭС " Извещение Клиента - отправителя о возврате ЦР при выводе средств Оператором "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OpTransferToBankRefundSenderNotification</w:t>
      </w:r>
      <w:r w:rsidRPr="00281BB1">
        <w:rPr>
          <w:rFonts w:ascii="Times New Roman" w:hAnsi="Times New Roman"/>
          <w:color w:val="000000"/>
          <w:lang w:val="ru-RU"/>
        </w:rPr>
        <w:t>) и проведения входного контроля перенаправляет ЭС Клиенту-отправителю.</w:t>
      </w:r>
    </w:p>
    <w:p w:rsidR="008C244E" w:rsidRDefault="00281BB1">
      <w:pPr>
        <w:pStyle w:val="21"/>
      </w:pPr>
      <w:bookmarkStart w:id="252" w:name="_Toc192512384"/>
      <w:r>
        <w:t>Запрос статуса ЭС</w:t>
      </w:r>
      <w:bookmarkEnd w:id="252"/>
    </w:p>
    <w:p w:rsidR="008C244E" w:rsidRDefault="00281BB1">
      <w:pPr>
        <w:pStyle w:val="30"/>
      </w:pPr>
      <w:bookmarkStart w:id="253" w:name="_Toc192512385"/>
      <w:r>
        <w:t>Область применения</w:t>
      </w:r>
      <w:bookmarkEnd w:id="253"/>
    </w:p>
    <w:p w:rsidR="008C244E" w:rsidRPr="00281BB1" w:rsidRDefault="00281BB1">
      <w:pPr>
        <w:spacing w:after="269"/>
        <w:rPr>
          <w:lang w:val="ru-RU"/>
        </w:rPr>
      </w:pPr>
      <w:r w:rsidRPr="00281BB1">
        <w:rPr>
          <w:rFonts w:ascii="Times New Roman" w:hAnsi="Times New Roman"/>
          <w:color w:val="000000"/>
          <w:lang w:val="ru-RU"/>
        </w:rPr>
        <w:t>При необходимости ФП направляет в ПлЦР Запрос статуса ЭС, указав его заголовок.</w:t>
      </w:r>
    </w:p>
    <w:p w:rsidR="008C244E" w:rsidRDefault="00281BB1">
      <w:pPr>
        <w:pStyle w:val="30"/>
      </w:pPr>
      <w:bookmarkStart w:id="254" w:name="_Toc192512386"/>
      <w:r>
        <w:lastRenderedPageBreak/>
        <w:t>Основной сценарий обмена</w:t>
      </w:r>
      <w:bookmarkEnd w:id="254"/>
    </w:p>
    <w:p w:rsidR="008C244E" w:rsidRDefault="00281BB1">
      <w:r>
        <w:rPr>
          <w:noProof/>
          <w:lang w:val="ru-RU" w:eastAsia="ru-RU"/>
        </w:rPr>
        <w:drawing>
          <wp:inline distT="0" distB="0" distL="0" distR="0">
            <wp:extent cx="6105525" cy="3048000"/>
            <wp:effectExtent l="0" t="0" r="0" b="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70"/>
                    <a:stretch>
                      <a:fillRect/>
                    </a:stretch>
                  </pic:blipFill>
                  <pic:spPr>
                    <a:xfrm>
                      <a:off x="0" y="0"/>
                      <a:ext cx="6105525" cy="3048000"/>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Успешная обработка направленного Финансовым посредником Запроса статуса ЭС.</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144"/>
        </w:numPr>
        <w:jc w:val="both"/>
      </w:pPr>
      <w:r>
        <w:rPr>
          <w:rFonts w:ascii="Times New Roman" w:hAnsi="Times New Roman"/>
          <w:color w:val="000000"/>
        </w:rPr>
        <w:t>Запрос статуса ЭС (cbdc.050 MessageStatusRequest);</w:t>
      </w:r>
    </w:p>
    <w:p w:rsidR="008C244E" w:rsidRDefault="00281BB1" w:rsidP="00387B04">
      <w:pPr>
        <w:numPr>
          <w:ilvl w:val="0"/>
          <w:numId w:val="144"/>
        </w:numPr>
        <w:jc w:val="both"/>
      </w:pPr>
      <w:r>
        <w:rPr>
          <w:rFonts w:ascii="Times New Roman" w:hAnsi="Times New Roman"/>
          <w:color w:val="000000"/>
        </w:rPr>
        <w:t>Информация о статусе ЭС (cbdc.051 MessageStatusResponse).</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У ФП появилась необходимость определить статус ЭС, направленного ранее в ПлЦР.</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ФП формирует ЭС "Запрос статуса ЭС" (</w:t>
      </w:r>
      <w:r>
        <w:rPr>
          <w:rFonts w:ascii="Times New Roman" w:hAnsi="Times New Roman"/>
          <w:color w:val="000000"/>
        </w:rPr>
        <w:t>cbdc</w:t>
      </w:r>
      <w:r w:rsidRPr="00281BB1">
        <w:rPr>
          <w:rFonts w:ascii="Times New Roman" w:hAnsi="Times New Roman"/>
          <w:color w:val="000000"/>
          <w:lang w:val="ru-RU"/>
        </w:rPr>
        <w:t xml:space="preserve">.050 </w:t>
      </w:r>
      <w:r>
        <w:rPr>
          <w:rFonts w:ascii="Times New Roman" w:hAnsi="Times New Roman"/>
          <w:color w:val="000000"/>
        </w:rPr>
        <w:t>MessageStatusRequest</w:t>
      </w:r>
      <w:r w:rsidRPr="00281BB1">
        <w:rPr>
          <w:rFonts w:ascii="Times New Roman" w:hAnsi="Times New Roman"/>
          <w:color w:val="000000"/>
          <w:lang w:val="ru-RU"/>
        </w:rPr>
        <w:t>) и направляет его в РОРД.</w:t>
      </w:r>
    </w:p>
    <w:p w:rsidR="008C244E" w:rsidRPr="00281BB1" w:rsidRDefault="00281BB1">
      <w:pPr>
        <w:spacing w:after="269"/>
        <w:jc w:val="both"/>
        <w:rPr>
          <w:lang w:val="ru-RU"/>
        </w:rPr>
      </w:pPr>
      <w:r w:rsidRPr="00281BB1">
        <w:rPr>
          <w:rFonts w:ascii="Times New Roman" w:hAnsi="Times New Roman"/>
          <w:color w:val="000000"/>
          <w:lang w:val="ru-RU"/>
        </w:rPr>
        <w:t>2. РОРД осуществляет входные контроли и контроли возможности исполнения полученного ЭС:</w:t>
      </w:r>
    </w:p>
    <w:p w:rsidR="008C244E" w:rsidRPr="00281BB1" w:rsidRDefault="00281BB1" w:rsidP="00387B04">
      <w:pPr>
        <w:numPr>
          <w:ilvl w:val="0"/>
          <w:numId w:val="145"/>
        </w:numPr>
        <w:jc w:val="both"/>
        <w:rPr>
          <w:lang w:val="ru-RU"/>
        </w:rPr>
      </w:pPr>
      <w:r w:rsidRPr="00281BB1">
        <w:rPr>
          <w:rFonts w:ascii="Times New Roman" w:hAnsi="Times New Roman"/>
          <w:color w:val="000000"/>
          <w:lang w:val="ru-RU"/>
        </w:rPr>
        <w:t xml:space="preserve">составитель ЭС имеет права в соответствии со своей ролью. </w:t>
      </w:r>
    </w:p>
    <w:p w:rsidR="008C244E" w:rsidRPr="00281BB1" w:rsidRDefault="00281BB1">
      <w:pPr>
        <w:spacing w:after="269"/>
        <w:jc w:val="both"/>
        <w:rPr>
          <w:lang w:val="ru-RU"/>
        </w:rPr>
      </w:pPr>
      <w:r w:rsidRPr="00281BB1">
        <w:rPr>
          <w:rFonts w:ascii="Times New Roman" w:hAnsi="Times New Roman"/>
          <w:color w:val="000000"/>
          <w:lang w:val="ru-RU"/>
        </w:rPr>
        <w:t>В случае положительных результатов контролей определяет статус ЭС, формирует ЭС "Информация о статусе ЭС" (</w:t>
      </w:r>
      <w:r>
        <w:rPr>
          <w:rFonts w:ascii="Times New Roman" w:hAnsi="Times New Roman"/>
          <w:color w:val="000000"/>
        </w:rPr>
        <w:t>cbdc</w:t>
      </w:r>
      <w:r w:rsidRPr="00281BB1">
        <w:rPr>
          <w:rFonts w:ascii="Times New Roman" w:hAnsi="Times New Roman"/>
          <w:color w:val="000000"/>
          <w:lang w:val="ru-RU"/>
        </w:rPr>
        <w:t xml:space="preserve">.051 </w:t>
      </w:r>
      <w:r>
        <w:rPr>
          <w:rFonts w:ascii="Times New Roman" w:hAnsi="Times New Roman"/>
          <w:color w:val="000000"/>
        </w:rPr>
        <w:t>MessageStatusResponse</w:t>
      </w:r>
      <w:r w:rsidRPr="00281BB1">
        <w:rPr>
          <w:rFonts w:ascii="Times New Roman" w:hAnsi="Times New Roman"/>
          <w:color w:val="000000"/>
          <w:lang w:val="ru-RU"/>
        </w:rPr>
        <w:t>) и направляет ФП.</w:t>
      </w:r>
    </w:p>
    <w:p w:rsidR="008C244E" w:rsidRDefault="00281BB1">
      <w:pPr>
        <w:pStyle w:val="30"/>
      </w:pPr>
      <w:bookmarkStart w:id="255" w:name="_Toc192512387"/>
      <w:r>
        <w:t>Неуспешный сценарий обмена</w:t>
      </w:r>
      <w:bookmarkEnd w:id="255"/>
    </w:p>
    <w:p w:rsidR="008C244E" w:rsidRDefault="00281BB1">
      <w:r>
        <w:rPr>
          <w:noProof/>
          <w:lang w:val="ru-RU" w:eastAsia="ru-RU"/>
        </w:rPr>
        <w:drawing>
          <wp:inline distT="0" distB="0" distL="0" distR="0">
            <wp:extent cx="5676900" cy="3714750"/>
            <wp:effectExtent l="0" t="0" r="0" b="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71"/>
                    <a:stretch>
                      <a:fillRect/>
                    </a:stretch>
                  </pic:blipFill>
                  <pic:spPr>
                    <a:xfrm>
                      <a:off x="0" y="0"/>
                      <a:ext cx="5676900" cy="3714750"/>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Неуспешная обработка направленного Финансовым посредником Запроса статуса ЭС.</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146"/>
        </w:numPr>
        <w:jc w:val="both"/>
      </w:pPr>
      <w:r>
        <w:rPr>
          <w:rFonts w:ascii="Times New Roman" w:hAnsi="Times New Roman"/>
          <w:color w:val="000000"/>
        </w:rPr>
        <w:t>Запрос статуса ЭС (cbdc.050 MessageStatusRequest);</w:t>
      </w:r>
    </w:p>
    <w:p w:rsidR="008C244E" w:rsidRDefault="00281BB1" w:rsidP="00387B04">
      <w:pPr>
        <w:numPr>
          <w:ilvl w:val="0"/>
          <w:numId w:val="146"/>
        </w:numPr>
        <w:jc w:val="both"/>
      </w:pPr>
      <w:r>
        <w:rPr>
          <w:rFonts w:ascii="Times New Roman" w:hAnsi="Times New Roman"/>
          <w:color w:val="000000"/>
        </w:rPr>
        <w:t>Результат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У ФП появилась необходимость определить статус ЭС, направленного ранее в ПлЦР.</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ФП формирует ЭС "Запрос статуса ЭС" (</w:t>
      </w:r>
      <w:r>
        <w:rPr>
          <w:rFonts w:ascii="Times New Roman" w:hAnsi="Times New Roman"/>
          <w:color w:val="000000"/>
        </w:rPr>
        <w:t>cbdc</w:t>
      </w:r>
      <w:r w:rsidRPr="00281BB1">
        <w:rPr>
          <w:rFonts w:ascii="Times New Roman" w:hAnsi="Times New Roman"/>
          <w:color w:val="000000"/>
          <w:lang w:val="ru-RU"/>
        </w:rPr>
        <w:t xml:space="preserve">.050 </w:t>
      </w:r>
      <w:r>
        <w:rPr>
          <w:rFonts w:ascii="Times New Roman" w:hAnsi="Times New Roman"/>
          <w:color w:val="000000"/>
        </w:rPr>
        <w:t>MessageStatusRequest</w:t>
      </w:r>
      <w:r w:rsidRPr="00281BB1">
        <w:rPr>
          <w:rFonts w:ascii="Times New Roman" w:hAnsi="Times New Roman"/>
          <w:color w:val="000000"/>
          <w:lang w:val="ru-RU"/>
        </w:rPr>
        <w:t>) и направляет его в РОРД.</w:t>
      </w:r>
    </w:p>
    <w:p w:rsidR="008C244E" w:rsidRPr="00281BB1" w:rsidRDefault="00281BB1">
      <w:pPr>
        <w:spacing w:after="269"/>
        <w:jc w:val="both"/>
        <w:rPr>
          <w:lang w:val="ru-RU"/>
        </w:rPr>
      </w:pPr>
      <w:r w:rsidRPr="00281BB1">
        <w:rPr>
          <w:rFonts w:ascii="Times New Roman" w:hAnsi="Times New Roman"/>
          <w:color w:val="000000"/>
          <w:lang w:val="ru-RU"/>
        </w:rPr>
        <w:t>2. РОРД осуществляет входные контроли и контроли возможности исполнения полученного ЭС:</w:t>
      </w:r>
    </w:p>
    <w:p w:rsidR="008C244E" w:rsidRPr="00281BB1" w:rsidRDefault="00281BB1" w:rsidP="00387B04">
      <w:pPr>
        <w:numPr>
          <w:ilvl w:val="0"/>
          <w:numId w:val="147"/>
        </w:numPr>
        <w:jc w:val="both"/>
        <w:rPr>
          <w:lang w:val="ru-RU"/>
        </w:rPr>
      </w:pPr>
      <w:r w:rsidRPr="00281BB1">
        <w:rPr>
          <w:rFonts w:ascii="Times New Roman" w:hAnsi="Times New Roman"/>
          <w:color w:val="000000"/>
          <w:lang w:val="ru-RU"/>
        </w:rPr>
        <w:t xml:space="preserve">составитель ЭС имеет права в соответствии со своей ролью. </w:t>
      </w:r>
    </w:p>
    <w:p w:rsidR="008C244E" w:rsidRPr="00281BB1" w:rsidRDefault="00281BB1">
      <w:pPr>
        <w:spacing w:after="269"/>
        <w:jc w:val="both"/>
        <w:rPr>
          <w:lang w:val="ru-RU"/>
        </w:rPr>
      </w:pPr>
      <w:r w:rsidRPr="00281BB1">
        <w:rPr>
          <w:rFonts w:ascii="Times New Roman" w:hAnsi="Times New Roman"/>
          <w:color w:val="000000"/>
          <w:lang w:val="ru-RU"/>
        </w:rPr>
        <w:t>В случае неуспешных результатов контролей РОРД формирует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 направляет ФП.</w:t>
      </w:r>
    </w:p>
    <w:p w:rsidR="008C244E" w:rsidRPr="00281BB1" w:rsidRDefault="00281BB1">
      <w:pPr>
        <w:pStyle w:val="21"/>
        <w:rPr>
          <w:lang w:val="ru-RU"/>
        </w:rPr>
      </w:pPr>
      <w:bookmarkStart w:id="256" w:name="_Toc192512388"/>
      <w:r w:rsidRPr="00281BB1">
        <w:rPr>
          <w:lang w:val="ru-RU"/>
        </w:rPr>
        <w:t>Регистрация и открытие СЦР Клиента-ФЛ /получение доступа к СЦР</w:t>
      </w:r>
      <w:bookmarkEnd w:id="256"/>
    </w:p>
    <w:p w:rsidR="008C244E" w:rsidRDefault="00281BB1">
      <w:pPr>
        <w:pStyle w:val="30"/>
      </w:pPr>
      <w:bookmarkStart w:id="257" w:name="_Toc192512389"/>
      <w:r>
        <w:t>Область применения</w:t>
      </w:r>
      <w:bookmarkEnd w:id="257"/>
    </w:p>
    <w:p w:rsidR="008C244E" w:rsidRPr="00281BB1" w:rsidRDefault="00281BB1">
      <w:pPr>
        <w:spacing w:after="269"/>
        <w:rPr>
          <w:lang w:val="ru-RU"/>
        </w:rPr>
      </w:pPr>
      <w:r w:rsidRPr="00281BB1">
        <w:rPr>
          <w:rFonts w:ascii="Times New Roman" w:hAnsi="Times New Roman"/>
          <w:color w:val="000000"/>
          <w:lang w:val="ru-RU"/>
        </w:rPr>
        <w:t>Запрос идентификаторов Клиента-ФЛ на ПлЦР при</w:t>
      </w:r>
      <w:r>
        <w:rPr>
          <w:rFonts w:ascii="Times New Roman" w:hAnsi="Times New Roman"/>
          <w:color w:val="000000"/>
        </w:rPr>
        <w:t> </w:t>
      </w:r>
      <w:r w:rsidRPr="00281BB1">
        <w:rPr>
          <w:rFonts w:ascii="Times New Roman" w:hAnsi="Times New Roman"/>
          <w:color w:val="000000"/>
          <w:lang w:val="ru-RU"/>
        </w:rPr>
        <w:t>регистрации и открытии СЦР Клиента-ФЛ, а также при получении доступа Клиента-ФЛ к СЦР через иного ФП.</w:t>
      </w:r>
    </w:p>
    <w:p w:rsidR="008C244E" w:rsidRDefault="00281BB1">
      <w:pPr>
        <w:pStyle w:val="30"/>
      </w:pPr>
      <w:bookmarkStart w:id="258" w:name="_Toc192512390"/>
      <w:r>
        <w:t>Основной сценарий обмена</w:t>
      </w:r>
      <w:bookmarkEnd w:id="258"/>
    </w:p>
    <w:p w:rsidR="008C244E" w:rsidRDefault="00281BB1">
      <w:r>
        <w:rPr>
          <w:noProof/>
          <w:lang w:val="ru-RU" w:eastAsia="ru-RU"/>
        </w:rPr>
        <w:drawing>
          <wp:inline distT="0" distB="0" distL="0" distR="0">
            <wp:extent cx="6217920" cy="4220009"/>
            <wp:effectExtent l="0" t="0" r="0" b="0"/>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
                    <pic:cNvPicPr/>
                  </pic:nvPicPr>
                  <pic:blipFill>
                    <a:blip r:embed="rId72"/>
                    <a:stretch>
                      <a:fillRect/>
                    </a:stretch>
                  </pic:blipFill>
                  <pic:spPr>
                    <a:xfrm>
                      <a:off x="0" y="0"/>
                      <a:ext cx="6217920" cy="4220009"/>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Запрос идентификаторов Клиента-ФЛ на ПлЦР.</w:t>
      </w:r>
    </w:p>
    <w:p w:rsidR="008C244E" w:rsidRPr="00281BB1" w:rsidRDefault="008C244E">
      <w:pPr>
        <w:spacing w:after="269"/>
        <w:jc w:val="both"/>
        <w:rPr>
          <w:lang w:val="ru-RU"/>
        </w:rPr>
      </w:pP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148"/>
        </w:numPr>
        <w:jc w:val="both"/>
        <w:rPr>
          <w:lang w:val="ru-RU"/>
        </w:rPr>
      </w:pPr>
      <w:r w:rsidRPr="00281BB1">
        <w:rPr>
          <w:rFonts w:ascii="Times New Roman" w:hAnsi="Times New Roman"/>
          <w:color w:val="000000"/>
          <w:lang w:val="ru-RU"/>
        </w:rPr>
        <w:t>Запрос идентификаторов Клиента-ФЛ на ПлЦР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CustomerIdentifiersRequest</w:t>
      </w:r>
      <w:r w:rsidRPr="00281BB1">
        <w:rPr>
          <w:rFonts w:ascii="Times New Roman" w:hAnsi="Times New Roman"/>
          <w:color w:val="000000"/>
          <w:lang w:val="ru-RU"/>
        </w:rPr>
        <w:t xml:space="preserve">); </w:t>
      </w:r>
    </w:p>
    <w:p w:rsidR="008C244E" w:rsidRPr="00281BB1" w:rsidRDefault="00281BB1" w:rsidP="00387B04">
      <w:pPr>
        <w:numPr>
          <w:ilvl w:val="0"/>
          <w:numId w:val="148"/>
        </w:numPr>
        <w:jc w:val="both"/>
        <w:rPr>
          <w:lang w:val="ru-RU"/>
        </w:rPr>
      </w:pPr>
      <w:r w:rsidRPr="00281BB1">
        <w:rPr>
          <w:rFonts w:ascii="Times New Roman" w:hAnsi="Times New Roman"/>
          <w:color w:val="000000"/>
          <w:lang w:val="ru-RU"/>
        </w:rPr>
        <w:t>Уведомление об идентификаторах Клиента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ClientIdentifiersNotification</w:t>
      </w:r>
      <w:r w:rsidRPr="00281BB1">
        <w:rPr>
          <w:rFonts w:ascii="Times New Roman" w:hAnsi="Times New Roman"/>
          <w:color w:val="000000"/>
          <w:lang w:val="ru-RU"/>
        </w:rPr>
        <w:t>);</w:t>
      </w:r>
    </w:p>
    <w:p w:rsidR="008C244E" w:rsidRPr="00281BB1" w:rsidRDefault="00281BB1" w:rsidP="00387B04">
      <w:pPr>
        <w:numPr>
          <w:ilvl w:val="0"/>
          <w:numId w:val="148"/>
        </w:numPr>
        <w:jc w:val="both"/>
        <w:rPr>
          <w:lang w:val="ru-RU"/>
        </w:rPr>
      </w:pPr>
      <w:r w:rsidRPr="00281BB1">
        <w:rPr>
          <w:rFonts w:ascii="Times New Roman" w:hAnsi="Times New Roman"/>
          <w:color w:val="000000"/>
          <w:lang w:val="ru-RU"/>
        </w:rPr>
        <w:t>Уведомление ФП об изменении данных Клиента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ClientDataAdministrationFINotification</w:t>
      </w:r>
      <w:r w:rsidRPr="00281BB1">
        <w:rPr>
          <w:rFonts w:ascii="Times New Roman" w:hAnsi="Times New Roman"/>
          <w:color w:val="000000"/>
          <w:lang w:val="ru-RU"/>
        </w:rPr>
        <w:t>);</w:t>
      </w:r>
    </w:p>
    <w:p w:rsidR="008C244E" w:rsidRPr="00281BB1" w:rsidRDefault="00281BB1" w:rsidP="00387B04">
      <w:pPr>
        <w:numPr>
          <w:ilvl w:val="0"/>
          <w:numId w:val="148"/>
        </w:numPr>
        <w:jc w:val="both"/>
        <w:rPr>
          <w:lang w:val="ru-RU"/>
        </w:rPr>
      </w:pPr>
      <w:r w:rsidRPr="00281BB1">
        <w:rPr>
          <w:rFonts w:ascii="Times New Roman" w:hAnsi="Times New Roman"/>
          <w:color w:val="000000"/>
          <w:lang w:val="ru-RU"/>
        </w:rPr>
        <w:t>Уведомление об удалении номера телефона у Клиента-ФЛ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CustomerPhoneAdministrationNotification</w:t>
      </w:r>
      <w:r w:rsidRPr="00281BB1">
        <w:rPr>
          <w:rFonts w:ascii="Times New Roman" w:hAnsi="Times New Roman"/>
          <w:color w:val="000000"/>
          <w:lang w:val="ru-RU"/>
        </w:rPr>
        <w:t>);</w:t>
      </w:r>
    </w:p>
    <w:p w:rsidR="008C244E" w:rsidRPr="00281BB1" w:rsidRDefault="00281BB1" w:rsidP="00387B04">
      <w:pPr>
        <w:numPr>
          <w:ilvl w:val="0"/>
          <w:numId w:val="148"/>
        </w:numPr>
        <w:jc w:val="both"/>
        <w:rPr>
          <w:lang w:val="ru-RU"/>
        </w:rPr>
      </w:pPr>
      <w:r w:rsidRPr="00281BB1">
        <w:rPr>
          <w:rFonts w:ascii="Times New Roman" w:hAnsi="Times New Roman"/>
          <w:color w:val="000000"/>
          <w:lang w:val="ru-RU"/>
        </w:rPr>
        <w:t>Уведомление ФП об изменении данных связанных лиц Клиента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RPDataAdministrationFINotification</w:t>
      </w:r>
      <w:r w:rsidRPr="00281BB1">
        <w:rPr>
          <w:rFonts w:ascii="Times New Roman" w:hAnsi="Times New Roman"/>
          <w:color w:val="000000"/>
          <w:lang w:val="ru-RU"/>
        </w:rPr>
        <w:t>).</w:t>
      </w:r>
    </w:p>
    <w:p w:rsidR="008C244E" w:rsidRPr="00281BB1" w:rsidRDefault="008C244E">
      <w:pPr>
        <w:spacing w:after="269"/>
        <w:jc w:val="both"/>
        <w:rPr>
          <w:lang w:val="ru-RU"/>
        </w:rPr>
      </w:pP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 xml:space="preserve">Клиент-ФЛ в Приложении Клиента инициировал открытие СЦР на ПлЦР </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1. Клиент-ФЛ направляет данные, необходимые для регистрации Клиента и открытия ему СЦР на ПлЦР в адрес ФП. В составе передаваемых данных должна содержаться информация необходимая ФП для формирования ЭС "Запрос идентификаторов Клиента-ФЛ на ПлЦР"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CustomerIdentifiersRequest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 xml:space="preserve">2. РОРД осуществляет входные проверки полученного ЭС, выполняет контроли и в случае положительного результата осуществляет поиск информации о Клиенте по </w:t>
      </w:r>
      <w:r>
        <w:rPr>
          <w:rFonts w:ascii="Times New Roman" w:hAnsi="Times New Roman"/>
          <w:color w:val="000000"/>
        </w:rPr>
        <w:t>ID</w:t>
      </w:r>
      <w:r w:rsidRPr="00281BB1">
        <w:rPr>
          <w:rFonts w:ascii="Times New Roman" w:hAnsi="Times New Roman"/>
          <w:color w:val="000000"/>
          <w:lang w:val="ru-RU"/>
        </w:rPr>
        <w:t xml:space="preserve"> ЕСИА в реестре Клиентов.</w:t>
      </w:r>
    </w:p>
    <w:p w:rsidR="008C244E" w:rsidRPr="00281BB1" w:rsidRDefault="00281BB1">
      <w:pPr>
        <w:spacing w:after="269"/>
        <w:jc w:val="both"/>
        <w:rPr>
          <w:lang w:val="ru-RU"/>
        </w:rPr>
      </w:pPr>
      <w:r w:rsidRPr="00281BB1">
        <w:rPr>
          <w:rFonts w:ascii="Times New Roman" w:hAnsi="Times New Roman"/>
          <w:color w:val="000000"/>
          <w:lang w:val="ru-RU"/>
        </w:rPr>
        <w:t>Если Клиент-ФЛ ранее не регистрировал СЦР или его СЦР закрыт, РОРД генерирует новый идентификатор СЦР и устанавливает ему статус "Ожидает открытия". РОРД формирует ЭС "Уведомление об идентификаторах Клиента"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ClientIdentifiersNotification</w:t>
      </w:r>
      <w:r w:rsidRPr="00281BB1">
        <w:rPr>
          <w:rFonts w:ascii="Times New Roman" w:hAnsi="Times New Roman"/>
          <w:color w:val="000000"/>
          <w:lang w:val="ru-RU"/>
        </w:rPr>
        <w:t xml:space="preserve">), включает </w:t>
      </w:r>
      <w:r>
        <w:rPr>
          <w:rFonts w:ascii="Times New Roman" w:hAnsi="Times New Roman"/>
          <w:color w:val="000000"/>
        </w:rPr>
        <w:t>ID</w:t>
      </w:r>
      <w:r w:rsidRPr="00281BB1">
        <w:rPr>
          <w:rFonts w:ascii="Times New Roman" w:hAnsi="Times New Roman"/>
          <w:color w:val="000000"/>
          <w:lang w:val="ru-RU"/>
        </w:rPr>
        <w:t xml:space="preserve"> Клиента на ПлЦР, </w:t>
      </w:r>
      <w:r>
        <w:rPr>
          <w:rFonts w:ascii="Times New Roman" w:hAnsi="Times New Roman"/>
          <w:color w:val="000000"/>
        </w:rPr>
        <w:t>ID</w:t>
      </w:r>
      <w:r w:rsidRPr="00281BB1">
        <w:rPr>
          <w:rFonts w:ascii="Times New Roman" w:hAnsi="Times New Roman"/>
          <w:color w:val="000000"/>
          <w:lang w:val="ru-RU"/>
        </w:rPr>
        <w:t xml:space="preserve"> СЦР, статус СЦР и направляет ФП.</w:t>
      </w:r>
    </w:p>
    <w:p w:rsidR="008C244E" w:rsidRPr="00281BB1" w:rsidRDefault="00281BB1">
      <w:pPr>
        <w:spacing w:after="269"/>
        <w:jc w:val="both"/>
        <w:rPr>
          <w:lang w:val="ru-RU"/>
        </w:rPr>
      </w:pPr>
      <w:r w:rsidRPr="00281BB1">
        <w:rPr>
          <w:rFonts w:ascii="Times New Roman" w:hAnsi="Times New Roman"/>
          <w:color w:val="000000"/>
          <w:lang w:val="ru-RU"/>
        </w:rPr>
        <w:t>Если у Клиента-ФЛ существует незакрытый СЦР, РОРД формирует ЭС "Уведомление об идентификаторах Клиента"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ClientIdentifiersNotification</w:t>
      </w:r>
      <w:r w:rsidRPr="00281BB1">
        <w:rPr>
          <w:rFonts w:ascii="Times New Roman" w:hAnsi="Times New Roman"/>
          <w:color w:val="000000"/>
          <w:lang w:val="ru-RU"/>
        </w:rPr>
        <w:t xml:space="preserve">), включает </w:t>
      </w:r>
      <w:r>
        <w:rPr>
          <w:rFonts w:ascii="Times New Roman" w:hAnsi="Times New Roman"/>
          <w:color w:val="000000"/>
        </w:rPr>
        <w:t>ID</w:t>
      </w:r>
      <w:r w:rsidRPr="00281BB1">
        <w:rPr>
          <w:rFonts w:ascii="Times New Roman" w:hAnsi="Times New Roman"/>
          <w:color w:val="000000"/>
          <w:lang w:val="ru-RU"/>
        </w:rPr>
        <w:t xml:space="preserve"> Клиента-ФЛ на ПлЦР, </w:t>
      </w:r>
      <w:r>
        <w:rPr>
          <w:rFonts w:ascii="Times New Roman" w:hAnsi="Times New Roman"/>
          <w:color w:val="000000"/>
        </w:rPr>
        <w:t>ID</w:t>
      </w:r>
      <w:r w:rsidRPr="00281BB1">
        <w:rPr>
          <w:rFonts w:ascii="Times New Roman" w:hAnsi="Times New Roman"/>
          <w:color w:val="000000"/>
          <w:lang w:val="ru-RU"/>
        </w:rPr>
        <w:t xml:space="preserve"> СЦР, статус СЦР и направляет ФП.</w:t>
      </w:r>
    </w:p>
    <w:p w:rsidR="008C244E" w:rsidRPr="00281BB1" w:rsidRDefault="00281BB1">
      <w:pPr>
        <w:spacing w:after="269"/>
        <w:jc w:val="both"/>
        <w:rPr>
          <w:lang w:val="ru-RU"/>
        </w:rPr>
      </w:pPr>
      <w:r w:rsidRPr="00281BB1">
        <w:rPr>
          <w:rFonts w:ascii="Times New Roman" w:hAnsi="Times New Roman"/>
          <w:color w:val="000000"/>
          <w:lang w:val="ru-RU"/>
        </w:rPr>
        <w:t>3.Если при получении доступа к открытому СЦР Клиента-ФЛ в ЭС "Запрос идентификаторов Клиента-ФЛ на ПлЦР"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CustomerIdentifiersRequest</w:t>
      </w:r>
      <w:r w:rsidRPr="00281BB1">
        <w:rPr>
          <w:rFonts w:ascii="Times New Roman" w:hAnsi="Times New Roman"/>
          <w:color w:val="000000"/>
          <w:lang w:val="ru-RU"/>
        </w:rPr>
        <w:t>):</w:t>
      </w:r>
    </w:p>
    <w:p w:rsidR="008C244E" w:rsidRPr="00281BB1" w:rsidRDefault="00281BB1" w:rsidP="00387B04">
      <w:pPr>
        <w:numPr>
          <w:ilvl w:val="0"/>
          <w:numId w:val="149"/>
        </w:numPr>
        <w:jc w:val="both"/>
        <w:rPr>
          <w:lang w:val="ru-RU"/>
        </w:rPr>
      </w:pPr>
      <w:r w:rsidRPr="00281BB1">
        <w:rPr>
          <w:rFonts w:ascii="Times New Roman" w:hAnsi="Times New Roman"/>
          <w:color w:val="000000"/>
          <w:lang w:val="ru-RU"/>
        </w:rPr>
        <w:t>указан номер телефона, отличный от сохраненного в реестре Клиентов, то в реестр Клентов заносится (добавляется) новый номер телефона в привязке к тому ФП, от которого поступило ЭС;</w:t>
      </w:r>
    </w:p>
    <w:p w:rsidR="008C244E" w:rsidRPr="00281BB1" w:rsidRDefault="00281BB1" w:rsidP="00387B04">
      <w:pPr>
        <w:numPr>
          <w:ilvl w:val="0"/>
          <w:numId w:val="149"/>
        </w:numPr>
        <w:jc w:val="both"/>
        <w:rPr>
          <w:lang w:val="ru-RU"/>
        </w:rPr>
      </w:pPr>
      <w:r w:rsidRPr="00281BB1">
        <w:rPr>
          <w:rFonts w:ascii="Times New Roman" w:hAnsi="Times New Roman"/>
          <w:color w:val="000000"/>
          <w:lang w:val="ru-RU"/>
        </w:rPr>
        <w:t xml:space="preserve">указаны данные, отличные от сохраненных в реестре Клиентов (кроме номера телефона и </w:t>
      </w:r>
      <w:r>
        <w:rPr>
          <w:rFonts w:ascii="Times New Roman" w:hAnsi="Times New Roman"/>
          <w:color w:val="000000"/>
        </w:rPr>
        <w:t>ID</w:t>
      </w:r>
      <w:r w:rsidRPr="00281BB1">
        <w:rPr>
          <w:rFonts w:ascii="Times New Roman" w:hAnsi="Times New Roman"/>
          <w:color w:val="000000"/>
          <w:lang w:val="ru-RU"/>
        </w:rPr>
        <w:t xml:space="preserve"> ЕСИА), то выполняется замена данных на полученные от последнего ФП. В адрес всех ФП, через которых Клиент-ФЛ имеет доступ к СЦР, за исключением ФП, отправившего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CustomerIdentifiersRequest</w:t>
      </w:r>
      <w:r w:rsidRPr="00281BB1">
        <w:rPr>
          <w:rFonts w:ascii="Times New Roman" w:hAnsi="Times New Roman"/>
          <w:color w:val="000000"/>
          <w:lang w:val="ru-RU"/>
        </w:rPr>
        <w:t xml:space="preserve"> в рамках текущего процесса, РОРД направляет ЭС "Уведомление ФП об изменении данных Клиента"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ClientDataAdministrationFINotification</w:t>
      </w:r>
      <w:r w:rsidRPr="00281BB1">
        <w:rPr>
          <w:rFonts w:ascii="Times New Roman" w:hAnsi="Times New Roman"/>
          <w:color w:val="000000"/>
          <w:lang w:val="ru-RU"/>
        </w:rPr>
        <w:t>);</w:t>
      </w:r>
    </w:p>
    <w:p w:rsidR="008C244E" w:rsidRPr="00281BB1" w:rsidRDefault="00281BB1" w:rsidP="00387B04">
      <w:pPr>
        <w:numPr>
          <w:ilvl w:val="0"/>
          <w:numId w:val="149"/>
        </w:numPr>
        <w:jc w:val="both"/>
        <w:rPr>
          <w:lang w:val="ru-RU"/>
        </w:rPr>
      </w:pPr>
      <w:r w:rsidRPr="00281BB1">
        <w:rPr>
          <w:rFonts w:ascii="Times New Roman" w:hAnsi="Times New Roman"/>
          <w:color w:val="000000"/>
          <w:lang w:val="ru-RU"/>
        </w:rPr>
        <w:t xml:space="preserve">указаны данные по связанным лицам, отличные от сохраненных в реестре Клиентов, то выполняется замена данных на полученные от последнего ФП. В адрес всех ФП, через которых Клиент-ФЛ имеет доступ к СЦР, и через которых были зарегистрированы данные этих связанных лиц, за исключением ФП, отправившего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CustomerIdentifiersRequest</w:t>
      </w:r>
      <w:r w:rsidRPr="00281BB1">
        <w:rPr>
          <w:rFonts w:ascii="Times New Roman" w:hAnsi="Times New Roman"/>
          <w:color w:val="000000"/>
          <w:lang w:val="ru-RU"/>
        </w:rPr>
        <w:t xml:space="preserve"> в рамках текущего процесса, РОРД направляет ЭС "Уведомление ФП об изменении данных связанных лиц Клиента"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RPDataAdministrationFINotification</w:t>
      </w:r>
      <w:r w:rsidRPr="00281BB1">
        <w:rPr>
          <w:rFonts w:ascii="Times New Roman" w:hAnsi="Times New Roman"/>
          <w:color w:val="000000"/>
          <w:lang w:val="ru-RU"/>
        </w:rPr>
        <w:t>);</w:t>
      </w:r>
    </w:p>
    <w:p w:rsidR="008C244E" w:rsidRPr="00281BB1" w:rsidRDefault="00281BB1" w:rsidP="00387B04">
      <w:pPr>
        <w:numPr>
          <w:ilvl w:val="0"/>
          <w:numId w:val="149"/>
        </w:numPr>
        <w:jc w:val="both"/>
        <w:rPr>
          <w:lang w:val="ru-RU"/>
        </w:rPr>
      </w:pPr>
      <w:r w:rsidRPr="00281BB1">
        <w:rPr>
          <w:rFonts w:ascii="Times New Roman" w:hAnsi="Times New Roman"/>
          <w:color w:val="000000"/>
          <w:lang w:val="ru-RU"/>
        </w:rPr>
        <w:t>указан номер телефона, который ранее был зарегистрирован за другим Клиентом-ФЛ, то этот номер удаляется из реквизитов другого Клиента-ФЛ и в его адрес (через всех ФП, у которых Клиент-ФЛ имеет доступ к СЦР) направляется ЭС "Уведомление об удалении номера телефона у Клиента-ФЛ"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CustomerPhoneAdministrationNotification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4. ФП после получения ЭС "Уведомление об идентификаторах Клиента"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ClientIdentifiersNotification</w:t>
      </w:r>
      <w:r w:rsidRPr="00281BB1">
        <w:rPr>
          <w:rFonts w:ascii="Times New Roman" w:hAnsi="Times New Roman"/>
          <w:color w:val="000000"/>
          <w:lang w:val="ru-RU"/>
        </w:rPr>
        <w:t xml:space="preserve">) осуществляет входные контроли полученного ЭС и в случае положительного результата передает Клиенту-ФЛ его </w:t>
      </w:r>
      <w:r>
        <w:rPr>
          <w:rFonts w:ascii="Times New Roman" w:hAnsi="Times New Roman"/>
          <w:color w:val="000000"/>
        </w:rPr>
        <w:t>ID</w:t>
      </w:r>
      <w:r w:rsidRPr="00281BB1">
        <w:rPr>
          <w:rFonts w:ascii="Times New Roman" w:hAnsi="Times New Roman"/>
          <w:color w:val="000000"/>
          <w:lang w:val="ru-RU"/>
        </w:rPr>
        <w:t xml:space="preserve"> на ПлЦР и </w:t>
      </w:r>
      <w:r>
        <w:rPr>
          <w:rFonts w:ascii="Times New Roman" w:hAnsi="Times New Roman"/>
          <w:color w:val="000000"/>
        </w:rPr>
        <w:t>ID</w:t>
      </w:r>
      <w:r w:rsidRPr="00281BB1">
        <w:rPr>
          <w:rFonts w:ascii="Times New Roman" w:hAnsi="Times New Roman"/>
          <w:color w:val="000000"/>
          <w:lang w:val="ru-RU"/>
        </w:rPr>
        <w:t xml:space="preserve"> его СЦР.</w:t>
      </w:r>
    </w:p>
    <w:p w:rsidR="008C244E" w:rsidRPr="00281BB1" w:rsidRDefault="00281BB1">
      <w:pPr>
        <w:spacing w:after="269"/>
        <w:jc w:val="both"/>
        <w:rPr>
          <w:lang w:val="ru-RU"/>
        </w:rPr>
      </w:pPr>
      <w:r w:rsidRPr="00281BB1">
        <w:rPr>
          <w:rFonts w:ascii="Times New Roman" w:hAnsi="Times New Roman"/>
          <w:color w:val="000000"/>
          <w:lang w:val="ru-RU"/>
        </w:rPr>
        <w:t>5. Клиент-ФЛ инициирует процесс регистрации сертификата ключа на ПлЦР для доступа к СЦР. При этом должен быть присвоен новый идентификатор операции, указываемый в */</w:t>
      </w:r>
      <w:r>
        <w:rPr>
          <w:rFonts w:ascii="Times New Roman" w:hAnsi="Times New Roman"/>
          <w:color w:val="000000"/>
        </w:rPr>
        <w:t>MsgHdr</w:t>
      </w:r>
      <w:r w:rsidRPr="00281BB1">
        <w:rPr>
          <w:rFonts w:ascii="Times New Roman" w:hAnsi="Times New Roman"/>
          <w:color w:val="000000"/>
          <w:lang w:val="ru-RU"/>
        </w:rPr>
        <w:t>/</w:t>
      </w:r>
      <w:r>
        <w:rPr>
          <w:rFonts w:ascii="Times New Roman" w:hAnsi="Times New Roman"/>
          <w:color w:val="000000"/>
        </w:rPr>
        <w:t>OprId</w:t>
      </w:r>
      <w:r w:rsidRPr="00281BB1">
        <w:rPr>
          <w:rFonts w:ascii="Times New Roman" w:hAnsi="Times New Roman"/>
          <w:color w:val="000000"/>
          <w:lang w:val="ru-RU"/>
        </w:rPr>
        <w:t>.</w:t>
      </w:r>
    </w:p>
    <w:p w:rsidR="008C244E" w:rsidRPr="00281BB1" w:rsidRDefault="008C244E">
      <w:pPr>
        <w:spacing w:after="269"/>
        <w:jc w:val="both"/>
        <w:rPr>
          <w:lang w:val="ru-RU"/>
        </w:rPr>
      </w:pPr>
    </w:p>
    <w:p w:rsidR="008C244E" w:rsidRPr="00281BB1" w:rsidRDefault="008C244E">
      <w:pPr>
        <w:spacing w:after="269"/>
        <w:jc w:val="both"/>
        <w:rPr>
          <w:lang w:val="ru-RU"/>
        </w:rPr>
      </w:pPr>
    </w:p>
    <w:p w:rsidR="008C244E" w:rsidRPr="00281BB1" w:rsidRDefault="008C244E">
      <w:pPr>
        <w:spacing w:after="269"/>
        <w:jc w:val="both"/>
        <w:rPr>
          <w:lang w:val="ru-RU"/>
        </w:rPr>
      </w:pPr>
    </w:p>
    <w:p w:rsidR="008C244E" w:rsidRDefault="00281BB1">
      <w:pPr>
        <w:pStyle w:val="30"/>
      </w:pPr>
      <w:bookmarkStart w:id="259" w:name="_Toc192512391"/>
      <w:r>
        <w:t>Неуспешный сценарий обмена</w:t>
      </w:r>
      <w:bookmarkEnd w:id="259"/>
    </w:p>
    <w:p w:rsidR="008C244E" w:rsidRDefault="00281BB1">
      <w:r>
        <w:rPr>
          <w:noProof/>
          <w:lang w:val="ru-RU" w:eastAsia="ru-RU"/>
        </w:rPr>
        <w:drawing>
          <wp:inline distT="0" distB="0" distL="0" distR="0">
            <wp:extent cx="6217920" cy="4629743"/>
            <wp:effectExtent l="0" t="0" r="0" b="0"/>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
                    <pic:cNvPicPr/>
                  </pic:nvPicPr>
                  <pic:blipFill>
                    <a:blip r:embed="rId73"/>
                    <a:stretch>
                      <a:fillRect/>
                    </a:stretch>
                  </pic:blipFill>
                  <pic:spPr>
                    <a:xfrm>
                      <a:off x="0" y="0"/>
                      <a:ext cx="6217920" cy="4629743"/>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 пройдены контроли на ПлЦР.</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150"/>
        </w:numPr>
        <w:jc w:val="both"/>
        <w:rPr>
          <w:lang w:val="ru-RU"/>
        </w:rPr>
      </w:pPr>
      <w:r w:rsidRPr="00281BB1">
        <w:rPr>
          <w:rFonts w:ascii="Times New Roman" w:hAnsi="Times New Roman"/>
          <w:color w:val="000000"/>
          <w:lang w:val="ru-RU"/>
        </w:rPr>
        <w:t>Запрос идентификаторов Клиента-ФЛ на ПлЦР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CustomerIdentifiersRequest</w:t>
      </w:r>
      <w:r w:rsidRPr="00281BB1">
        <w:rPr>
          <w:rFonts w:ascii="Times New Roman" w:hAnsi="Times New Roman"/>
          <w:color w:val="000000"/>
          <w:lang w:val="ru-RU"/>
        </w:rPr>
        <w:t xml:space="preserve">); </w:t>
      </w:r>
    </w:p>
    <w:p w:rsidR="008C244E" w:rsidRDefault="00281BB1" w:rsidP="00387B04">
      <w:pPr>
        <w:numPr>
          <w:ilvl w:val="0"/>
          <w:numId w:val="150"/>
        </w:numPr>
        <w:jc w:val="both"/>
      </w:pPr>
      <w:r>
        <w:rPr>
          <w:rFonts w:ascii="Times New Roman" w:hAnsi="Times New Roman"/>
          <w:color w:val="000000"/>
        </w:rPr>
        <w:t>Результат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 xml:space="preserve">Клиент-ФЛ в Приложении Клиента инициировал открытие СЦР на ПлЦР </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1. Клиент-ФЛ направляет данные, необходимые для регистрации Клиента и открытия ему СЦР на ПлЦР в адрес ФП. В составе передаваемых данных должна содержаться информация</w:t>
      </w:r>
      <w:r w:rsidRPr="00281BB1">
        <w:rPr>
          <w:rFonts w:ascii="Times New Roman" w:hAnsi="Times New Roman"/>
          <w:color w:val="000000"/>
          <w:lang w:val="ru-RU"/>
        </w:rPr>
        <w:lastRenderedPageBreak/>
        <w:t xml:space="preserve"> необходимая ФП для формирования ЭС "Запрос идентификаторов Клиента-ФЛ на ПлЦР"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CustomerIdentifiersRequest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2. РОРД осуществляет входные проверки полученного ЭС и выполняет контроли. В случае неуспешного прохождения контролей РОРД формирует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 и направляет ФП.</w:t>
      </w:r>
    </w:p>
    <w:p w:rsidR="008C244E" w:rsidRPr="00281BB1" w:rsidRDefault="008C244E">
      <w:pPr>
        <w:spacing w:after="269"/>
        <w:jc w:val="both"/>
        <w:rPr>
          <w:lang w:val="ru-RU"/>
        </w:rPr>
      </w:pPr>
    </w:p>
    <w:p w:rsidR="008C244E" w:rsidRPr="00281BB1" w:rsidRDefault="00281BB1">
      <w:pPr>
        <w:pStyle w:val="21"/>
        <w:rPr>
          <w:lang w:val="ru-RU"/>
        </w:rPr>
      </w:pPr>
      <w:bookmarkStart w:id="260" w:name="_Toc192512392"/>
      <w:r w:rsidRPr="00281BB1">
        <w:rPr>
          <w:lang w:val="ru-RU"/>
        </w:rPr>
        <w:t>Привязка СКПЭП к СЦР Клиента-ФЛ</w:t>
      </w:r>
      <w:bookmarkEnd w:id="260"/>
    </w:p>
    <w:p w:rsidR="008C244E" w:rsidRDefault="00281BB1">
      <w:pPr>
        <w:pStyle w:val="30"/>
      </w:pPr>
      <w:bookmarkStart w:id="261" w:name="_Toc192512393"/>
      <w:r>
        <w:t>Область применения</w:t>
      </w:r>
      <w:bookmarkEnd w:id="261"/>
    </w:p>
    <w:p w:rsidR="008C244E" w:rsidRPr="00281BB1" w:rsidRDefault="00281BB1">
      <w:pPr>
        <w:spacing w:after="269"/>
        <w:rPr>
          <w:lang w:val="ru-RU"/>
        </w:rPr>
      </w:pPr>
      <w:r w:rsidRPr="00281BB1">
        <w:rPr>
          <w:rFonts w:ascii="Times New Roman" w:hAnsi="Times New Roman"/>
          <w:color w:val="000000"/>
          <w:lang w:val="ru-RU"/>
        </w:rPr>
        <w:t>Привязка СКПЭП к СЦР Клиента-ФЛ при первичной регистрации Клиента-ФЛ на ПлЦР, а также при подключении к ПлЦР через другого ФП.</w:t>
      </w:r>
    </w:p>
    <w:p w:rsidR="008C244E" w:rsidRPr="00281BB1" w:rsidRDefault="00281BB1">
      <w:pPr>
        <w:spacing w:after="269"/>
        <w:rPr>
          <w:lang w:val="ru-RU"/>
        </w:rPr>
      </w:pPr>
      <w:r w:rsidRPr="00281BB1">
        <w:rPr>
          <w:rFonts w:ascii="Times New Roman" w:hAnsi="Times New Roman"/>
          <w:color w:val="000000"/>
          <w:lang w:val="ru-RU"/>
        </w:rPr>
        <w:t>Доступ к СЦР через текущего ФП на дополнительном устройстве Клиента-ФЛ (втором, третьем и т.д. устройстве Клиента, с которого он имеет доступ к СЦР через одного и того же ФП).</w:t>
      </w:r>
      <w:r>
        <w:rPr>
          <w:rFonts w:ascii="Times New Roman" w:hAnsi="Times New Roman"/>
          <w:color w:val="000000"/>
        </w:rPr>
        <w:t> </w:t>
      </w:r>
    </w:p>
    <w:p w:rsidR="008C244E" w:rsidRPr="00281BB1" w:rsidRDefault="00281BB1">
      <w:pPr>
        <w:spacing w:after="269"/>
        <w:rPr>
          <w:lang w:val="ru-RU"/>
        </w:rPr>
      </w:pPr>
      <w:r w:rsidRPr="00281BB1">
        <w:rPr>
          <w:rFonts w:ascii="Times New Roman" w:hAnsi="Times New Roman"/>
          <w:color w:val="000000"/>
          <w:lang w:val="ru-RU"/>
        </w:rPr>
        <w:t>Возобновление доступа Клиента-ФЛ к СЦР при истечении срока действия сертификата ключа проверки ЭП</w:t>
      </w:r>
      <w:r>
        <w:rPr>
          <w:rFonts w:ascii="Times New Roman" w:hAnsi="Times New Roman"/>
          <w:color w:val="000000"/>
        </w:rPr>
        <w:t> </w:t>
      </w:r>
      <w:r w:rsidRPr="00281BB1">
        <w:rPr>
          <w:rFonts w:ascii="Times New Roman" w:hAnsi="Times New Roman"/>
          <w:color w:val="000000"/>
          <w:lang w:val="ru-RU"/>
        </w:rPr>
        <w:t>Клиента.</w:t>
      </w:r>
    </w:p>
    <w:p w:rsidR="008C244E" w:rsidRDefault="00281BB1">
      <w:pPr>
        <w:pStyle w:val="30"/>
      </w:pPr>
      <w:bookmarkStart w:id="262" w:name="_Toc192512394"/>
      <w:r>
        <w:t>Основной сценарий обмена</w:t>
      </w:r>
      <w:bookmarkEnd w:id="262"/>
    </w:p>
    <w:p w:rsidR="008C244E" w:rsidRDefault="00281BB1">
      <w:r>
        <w:rPr>
          <w:noProof/>
          <w:lang w:val="ru-RU" w:eastAsia="ru-RU"/>
        </w:rPr>
        <w:drawing>
          <wp:inline distT="0" distB="0" distL="0" distR="0">
            <wp:extent cx="6217920" cy="4851982"/>
            <wp:effectExtent l="0" t="0" r="0" b="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
                    <pic:cNvPicPr/>
                  </pic:nvPicPr>
                  <pic:blipFill>
                    <a:blip r:embed="rId74"/>
                    <a:stretch>
                      <a:fillRect/>
                    </a:stretch>
                  </pic:blipFill>
                  <pic:spPr>
                    <a:xfrm>
                      <a:off x="0" y="0"/>
                      <a:ext cx="6217920" cy="4851982"/>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 xml:space="preserve">Успешная привязка СКПЭП к СЦР Клиента-ФЛ. </w:t>
      </w:r>
    </w:p>
    <w:p w:rsidR="008C244E" w:rsidRPr="00281BB1" w:rsidRDefault="008C244E">
      <w:pPr>
        <w:spacing w:after="269"/>
        <w:jc w:val="both"/>
        <w:rPr>
          <w:lang w:val="ru-RU"/>
        </w:rPr>
      </w:pP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151"/>
        </w:numPr>
        <w:jc w:val="both"/>
      </w:pPr>
      <w:r>
        <w:rPr>
          <w:rFonts w:ascii="Times New Roman" w:hAnsi="Times New Roman"/>
          <w:color w:val="000000"/>
        </w:rPr>
        <w:t>Запрос возможности привязки СКПЭП к СЦР Клиента-ФЛ (cbdc.012 CustomerCertRegistrationPossibilityRequest);</w:t>
      </w:r>
    </w:p>
    <w:p w:rsidR="008C244E" w:rsidRPr="00281BB1" w:rsidRDefault="00281BB1" w:rsidP="00387B04">
      <w:pPr>
        <w:numPr>
          <w:ilvl w:val="0"/>
          <w:numId w:val="151"/>
        </w:numPr>
        <w:jc w:val="both"/>
        <w:rPr>
          <w:lang w:val="ru-RU"/>
        </w:rPr>
      </w:pPr>
      <w:r w:rsidRPr="00281BB1">
        <w:rPr>
          <w:rFonts w:ascii="Times New Roman" w:hAnsi="Times New Roman"/>
          <w:color w:val="000000"/>
          <w:lang w:val="ru-RU"/>
        </w:rPr>
        <w:t>Уведомление о приостановке операции (</w:t>
      </w:r>
      <w:r>
        <w:rPr>
          <w:rFonts w:ascii="Times New Roman" w:hAnsi="Times New Roman"/>
          <w:color w:val="000000"/>
        </w:rPr>
        <w:t>cbdc</w:t>
      </w:r>
      <w:r w:rsidRPr="00281BB1">
        <w:rPr>
          <w:rFonts w:ascii="Times New Roman" w:hAnsi="Times New Roman"/>
          <w:color w:val="000000"/>
          <w:lang w:val="ru-RU"/>
        </w:rPr>
        <w:t xml:space="preserve">.077 </w:t>
      </w:r>
      <w:r>
        <w:rPr>
          <w:rFonts w:ascii="Times New Roman" w:hAnsi="Times New Roman"/>
          <w:color w:val="000000"/>
        </w:rPr>
        <w:t>EventNotification</w:t>
      </w:r>
      <w:r w:rsidRPr="00281BB1">
        <w:rPr>
          <w:rFonts w:ascii="Times New Roman" w:hAnsi="Times New Roman"/>
          <w:color w:val="000000"/>
          <w:lang w:val="ru-RU"/>
        </w:rPr>
        <w:t>);</w:t>
      </w:r>
    </w:p>
    <w:p w:rsidR="008C244E" w:rsidRPr="00281BB1" w:rsidRDefault="00281BB1" w:rsidP="00387B04">
      <w:pPr>
        <w:numPr>
          <w:ilvl w:val="0"/>
          <w:numId w:val="151"/>
        </w:numPr>
        <w:jc w:val="both"/>
        <w:rPr>
          <w:lang w:val="ru-RU"/>
        </w:rPr>
      </w:pPr>
      <w:r w:rsidRPr="00281BB1">
        <w:rPr>
          <w:rFonts w:ascii="Times New Roman" w:hAnsi="Times New Roman"/>
          <w:color w:val="000000"/>
          <w:lang w:val="ru-RU"/>
        </w:rPr>
        <w:t>Ответ на запрос возможности привязки СКПЭП к СЦР Клиента-ФЛ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CustomerCertRegistrationPossibilityResponse</w:t>
      </w:r>
      <w:r w:rsidRPr="00281BB1">
        <w:rPr>
          <w:rFonts w:ascii="Times New Roman" w:hAnsi="Times New Roman"/>
          <w:color w:val="000000"/>
          <w:lang w:val="ru-RU"/>
        </w:rPr>
        <w:t>);</w:t>
      </w:r>
    </w:p>
    <w:p w:rsidR="008C244E" w:rsidRPr="00281BB1" w:rsidRDefault="00281BB1" w:rsidP="00387B04">
      <w:pPr>
        <w:numPr>
          <w:ilvl w:val="0"/>
          <w:numId w:val="151"/>
        </w:numPr>
        <w:jc w:val="both"/>
        <w:rPr>
          <w:lang w:val="ru-RU"/>
        </w:rPr>
      </w:pPr>
      <w:r w:rsidRPr="00281BB1">
        <w:rPr>
          <w:rFonts w:ascii="Times New Roman" w:hAnsi="Times New Roman"/>
          <w:color w:val="000000"/>
          <w:lang w:val="ru-RU"/>
        </w:rPr>
        <w:t>Запрос на привязку СКПЭП к СЦР Клиента-ФЛ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CustomerCertRegistrationRequest</w:t>
      </w:r>
      <w:r w:rsidRPr="00281BB1">
        <w:rPr>
          <w:rFonts w:ascii="Times New Roman" w:hAnsi="Times New Roman"/>
          <w:color w:val="000000"/>
          <w:lang w:val="ru-RU"/>
        </w:rPr>
        <w:t>);</w:t>
      </w:r>
    </w:p>
    <w:p w:rsidR="008C244E" w:rsidRPr="00281BB1" w:rsidRDefault="00281BB1" w:rsidP="00387B04">
      <w:pPr>
        <w:numPr>
          <w:ilvl w:val="0"/>
          <w:numId w:val="151"/>
        </w:numPr>
        <w:jc w:val="both"/>
        <w:rPr>
          <w:lang w:val="ru-RU"/>
        </w:rPr>
      </w:pPr>
      <w:r w:rsidRPr="00281BB1">
        <w:rPr>
          <w:rFonts w:ascii="Times New Roman" w:hAnsi="Times New Roman"/>
          <w:color w:val="000000"/>
          <w:lang w:val="ru-RU"/>
        </w:rPr>
        <w:t>Уведомление о привязке СКПЭП к СЦР Клиента-ФЛ (</w:t>
      </w:r>
      <w:r>
        <w:rPr>
          <w:rFonts w:ascii="Times New Roman" w:hAnsi="Times New Roman"/>
          <w:color w:val="000000"/>
        </w:rPr>
        <w:t>cbdc</w:t>
      </w:r>
      <w:r w:rsidRPr="00281BB1">
        <w:rPr>
          <w:rFonts w:ascii="Times New Roman" w:hAnsi="Times New Roman"/>
          <w:color w:val="000000"/>
          <w:lang w:val="ru-RU"/>
        </w:rPr>
        <w:t xml:space="preserve">.023 </w:t>
      </w:r>
      <w:r>
        <w:rPr>
          <w:rFonts w:ascii="Times New Roman" w:hAnsi="Times New Roman"/>
          <w:color w:val="000000"/>
        </w:rPr>
        <w:t>CustomerCertRegistrationNotification</w:t>
      </w:r>
      <w:r w:rsidRPr="00281BB1">
        <w:rPr>
          <w:rFonts w:ascii="Times New Roman" w:hAnsi="Times New Roman"/>
          <w:color w:val="000000"/>
          <w:lang w:val="ru-RU"/>
        </w:rPr>
        <w:t>).</w:t>
      </w:r>
    </w:p>
    <w:p w:rsidR="008C244E" w:rsidRPr="00281BB1" w:rsidRDefault="008C244E">
      <w:pPr>
        <w:spacing w:after="269"/>
        <w:jc w:val="both"/>
        <w:rPr>
          <w:lang w:val="ru-RU"/>
        </w:rPr>
      </w:pP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 xml:space="preserve">Клиент-ФЛ в Приложении Клиента ФП инициировал генерацию криптографических ключей (при регистрации на ПлЦР/ при подключении через иного ФП/ в связи с истечением срока действия сертификата ключа проверки ЭП/на новом устройстве текущего ФП) . </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1. Клиент-ФЛ  направляет в УЦ ФП Запрос на выпуск сертификата ключа проверки ЭП Клиента-ФЛ. После выпуска СКПЭП в УЦ ФП ФП формирует и направляет в РОРД ЭС "Запрос возможности привязки СКПЭП к СЦР Клиента-ФЛ"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CustomerCertRegistrationPossibilityRequest</w:t>
      </w:r>
      <w:r w:rsidRPr="00281BB1">
        <w:rPr>
          <w:rFonts w:ascii="Times New Roman" w:hAnsi="Times New Roman"/>
          <w:color w:val="000000"/>
          <w:lang w:val="ru-RU"/>
        </w:rPr>
        <w:t xml:space="preserve">), включив в него </w:t>
      </w:r>
      <w:r>
        <w:rPr>
          <w:rFonts w:ascii="Times New Roman" w:hAnsi="Times New Roman"/>
          <w:color w:val="000000"/>
        </w:rPr>
        <w:t>ID</w:t>
      </w:r>
      <w:r w:rsidRPr="00281BB1">
        <w:rPr>
          <w:rFonts w:ascii="Times New Roman" w:hAnsi="Times New Roman"/>
          <w:color w:val="000000"/>
          <w:lang w:val="ru-RU"/>
        </w:rPr>
        <w:t xml:space="preserve"> Клиента ФЛ на ПлЦР, </w:t>
      </w:r>
      <w:r>
        <w:rPr>
          <w:rFonts w:ascii="Times New Roman" w:hAnsi="Times New Roman"/>
          <w:color w:val="000000"/>
        </w:rPr>
        <w:t>ID</w:t>
      </w:r>
      <w:r w:rsidRPr="00281BB1">
        <w:rPr>
          <w:rFonts w:ascii="Times New Roman" w:hAnsi="Times New Roman"/>
          <w:color w:val="000000"/>
          <w:lang w:val="ru-RU"/>
        </w:rPr>
        <w:t xml:space="preserve"> СЦР, СКПЭП Клиента-ФЛ. </w:t>
      </w:r>
    </w:p>
    <w:p w:rsidR="008C244E" w:rsidRPr="00281BB1" w:rsidRDefault="00281BB1">
      <w:pPr>
        <w:spacing w:after="269"/>
        <w:jc w:val="both"/>
        <w:rPr>
          <w:lang w:val="ru-RU"/>
        </w:rPr>
      </w:pPr>
      <w:r w:rsidRPr="00281BB1">
        <w:rPr>
          <w:rFonts w:ascii="Times New Roman" w:hAnsi="Times New Roman"/>
          <w:color w:val="000000"/>
          <w:lang w:val="ru-RU"/>
        </w:rPr>
        <w:t>2. После успешного завершения входных проверок ЭС "Запрос возможности привязки СКПЭП к СЦР Клиента-ФЛ"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CustomerCertRegistrationPossibilityRequest</w:t>
      </w:r>
      <w:r w:rsidRPr="00281BB1">
        <w:rPr>
          <w:rFonts w:ascii="Times New Roman" w:hAnsi="Times New Roman"/>
          <w:color w:val="000000"/>
          <w:lang w:val="ru-RU"/>
        </w:rPr>
        <w:t>) РОРД осуществляет контроли возможности исполнения запроса. В случае необходимости "ручного" контроля Оператором, операция будет приостановлена, ФП получит уведомление (</w:t>
      </w:r>
      <w:r>
        <w:rPr>
          <w:rFonts w:ascii="Times New Roman" w:hAnsi="Times New Roman"/>
          <w:color w:val="000000"/>
        </w:rPr>
        <w:t>cbdc</w:t>
      </w:r>
      <w:r w:rsidRPr="00281BB1">
        <w:rPr>
          <w:rFonts w:ascii="Times New Roman" w:hAnsi="Times New Roman"/>
          <w:color w:val="000000"/>
          <w:lang w:val="ru-RU"/>
        </w:rPr>
        <w:t xml:space="preserve">.077 </w:t>
      </w:r>
      <w:r>
        <w:rPr>
          <w:rFonts w:ascii="Times New Roman" w:hAnsi="Times New Roman"/>
          <w:color w:val="000000"/>
        </w:rPr>
        <w:t>EventNotification</w:t>
      </w:r>
      <w:r w:rsidRPr="00281BB1">
        <w:rPr>
          <w:rFonts w:ascii="Times New Roman" w:hAnsi="Times New Roman"/>
          <w:color w:val="000000"/>
          <w:lang w:val="ru-RU"/>
        </w:rPr>
        <w:t>). В случае успешного прохождения контролей РОРД на основе данных, полученных в ЭС формирует эталон ЭС "Запрос на привязку СКПЭП к СЦР Клиента-ФЛ"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CustomerCertRegistrationRequest</w:t>
      </w:r>
      <w:r w:rsidRPr="00281BB1">
        <w:rPr>
          <w:rFonts w:ascii="Times New Roman" w:hAnsi="Times New Roman"/>
          <w:color w:val="000000"/>
          <w:lang w:val="ru-RU"/>
        </w:rPr>
        <w:t>), в состав которого входит эталон транзакционного сообщения РР, инкапсулирует его в формируемое ЭС "Ответ на запрос возможности привязки СКПЭП к СЦР Клиента-ФЛ"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CustomerCertRegistrationPossibilityResponse</w:t>
      </w:r>
      <w:r w:rsidRPr="00281BB1">
        <w:rPr>
          <w:rFonts w:ascii="Times New Roman" w:hAnsi="Times New Roman"/>
          <w:color w:val="000000"/>
          <w:lang w:val="ru-RU"/>
        </w:rPr>
        <w:t xml:space="preserve">) и направляет в адрес ФП. </w:t>
      </w:r>
    </w:p>
    <w:p w:rsidR="008C244E" w:rsidRPr="00281BB1" w:rsidRDefault="00281BB1">
      <w:pPr>
        <w:spacing w:after="269"/>
        <w:jc w:val="both"/>
        <w:rPr>
          <w:lang w:val="ru-RU"/>
        </w:rPr>
      </w:pPr>
      <w:r w:rsidRPr="00281BB1">
        <w:rPr>
          <w:rFonts w:ascii="Times New Roman" w:hAnsi="Times New Roman"/>
          <w:color w:val="000000"/>
          <w:lang w:val="ru-RU"/>
        </w:rPr>
        <w:t>3. ФП после получения ЭС "Ответ на запрос возможности привязки СКПЭП к СЦР Клиента-ФЛ"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CustomerCertRegistrationPossibilityResponse</w:t>
      </w:r>
      <w:r w:rsidRPr="00281BB1">
        <w:rPr>
          <w:rFonts w:ascii="Times New Roman" w:hAnsi="Times New Roman"/>
          <w:color w:val="000000"/>
          <w:lang w:val="ru-RU"/>
        </w:rPr>
        <w:t>) проводит входные контроли. Если контроли пройдены успешно, ФП разбирает ЭС, получает эталон ЭС "Запрос на привязку СКПЭП к СЦР Клиента-ФЛ"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CustomerCertRegistrationRequest</w:t>
      </w:r>
      <w:r w:rsidRPr="00281BB1">
        <w:rPr>
          <w:rFonts w:ascii="Times New Roman" w:hAnsi="Times New Roman"/>
          <w:color w:val="000000"/>
          <w:lang w:val="ru-RU"/>
        </w:rPr>
        <w:t>), в состав которого входит эталон транзакционного сообщения РР. ФП осуществляет подписание своей ЭП эталона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ФП направляет в РОРД ЭС "Запрос на привязку СКПЭП к СЦР Клиента-ФЛ"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CustomerCertRegistrationRequest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4. РОРД осуществляет входные контроли ЭС "Запрос на привязку СКПЭП к СЦР Клиента-ФЛ"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CustomerCertRegistrationRequest</w:t>
      </w:r>
      <w:r w:rsidRPr="00281BB1">
        <w:rPr>
          <w:rFonts w:ascii="Times New Roman" w:hAnsi="Times New Roman"/>
          <w:color w:val="000000"/>
          <w:lang w:val="ru-RU"/>
        </w:rPr>
        <w:t>) и в случае положительных результатов осуществляет контроли возможности исполнения запроса. В случае успешного</w:t>
      </w:r>
      <w:r w:rsidRPr="00281BB1">
        <w:rPr>
          <w:rFonts w:ascii="Times New Roman" w:hAnsi="Times New Roman"/>
          <w:color w:val="000000"/>
          <w:lang w:val="ru-RU"/>
        </w:rPr>
        <w:lastRenderedPageBreak/>
        <w:t xml:space="preserve"> прохождения контролей РОРД осуществляет привязку СКПЭП к СЦР Клиента-ФЛ. РОРД формирует и направляет ФП ЭС "Уведомление о привязке СКПЭП к СЦР Клиента-ФЛ" (</w:t>
      </w:r>
      <w:r>
        <w:rPr>
          <w:rFonts w:ascii="Times New Roman" w:hAnsi="Times New Roman"/>
          <w:color w:val="000000"/>
        </w:rPr>
        <w:t>cbdc</w:t>
      </w:r>
      <w:r w:rsidRPr="00281BB1">
        <w:rPr>
          <w:rFonts w:ascii="Times New Roman" w:hAnsi="Times New Roman"/>
          <w:color w:val="000000"/>
          <w:lang w:val="ru-RU"/>
        </w:rPr>
        <w:t xml:space="preserve">.023 </w:t>
      </w:r>
      <w:r>
        <w:rPr>
          <w:rFonts w:ascii="Times New Roman" w:hAnsi="Times New Roman"/>
          <w:color w:val="000000"/>
        </w:rPr>
        <w:t>CustomerCertRegistrationNotification</w:t>
      </w:r>
      <w:r w:rsidRPr="00281BB1">
        <w:rPr>
          <w:rFonts w:ascii="Times New Roman" w:hAnsi="Times New Roman"/>
          <w:color w:val="000000"/>
          <w:lang w:val="ru-RU"/>
        </w:rPr>
        <w:t>), включив в него присвоенный при открытии СЦР уникальный номер договора, дату договора, номер СЦР.</w:t>
      </w:r>
    </w:p>
    <w:p w:rsidR="008C244E" w:rsidRPr="00281BB1" w:rsidRDefault="00281BB1">
      <w:pPr>
        <w:spacing w:after="269"/>
        <w:jc w:val="both"/>
        <w:rPr>
          <w:lang w:val="ru-RU"/>
        </w:rPr>
      </w:pPr>
      <w:r w:rsidRPr="00281BB1">
        <w:rPr>
          <w:rFonts w:ascii="Times New Roman" w:hAnsi="Times New Roman"/>
          <w:color w:val="000000"/>
          <w:lang w:val="ru-RU"/>
        </w:rPr>
        <w:t xml:space="preserve">5. Приложение Клиента уведомляет Клиента-ФЛ о привязке СКПЭП к СЦР Клиента-ФЛ. При регистрации СЦР Клиента-ФЛ/при подключении через иного ФП Финансовый посредник уведомляет Клиента-ФЛ об успешном открытии СЦР/возможности работать с СЦР через данного ФП, передает сертификаты ключей КО ФП, КК ФП, КО РОРД, КК ПлЦР, Клиента, УЦ БР, УЦ ФП, а также передает САС БР, САС ФП. </w:t>
      </w:r>
    </w:p>
    <w:p w:rsidR="008C244E" w:rsidRPr="00281BB1" w:rsidRDefault="008C244E">
      <w:pPr>
        <w:spacing w:after="269"/>
        <w:jc w:val="both"/>
        <w:rPr>
          <w:lang w:val="ru-RU"/>
        </w:rPr>
      </w:pPr>
    </w:p>
    <w:p w:rsidR="008C244E" w:rsidRDefault="00281BB1">
      <w:pPr>
        <w:pStyle w:val="30"/>
      </w:pPr>
      <w:bookmarkStart w:id="263" w:name="_Toc192512395"/>
      <w:r>
        <w:t>Неуспешный сценарий обмена 1</w:t>
      </w:r>
      <w:bookmarkEnd w:id="263"/>
    </w:p>
    <w:p w:rsidR="008C244E" w:rsidRDefault="00281BB1">
      <w:r>
        <w:rPr>
          <w:noProof/>
          <w:lang w:val="ru-RU" w:eastAsia="ru-RU"/>
        </w:rPr>
        <w:drawing>
          <wp:inline distT="0" distB="0" distL="0" distR="0">
            <wp:extent cx="6217920" cy="3589488"/>
            <wp:effectExtent l="0" t="0" r="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
                    <pic:cNvPicPr/>
                  </pic:nvPicPr>
                  <pic:blipFill>
                    <a:blip r:embed="rId75"/>
                    <a:stretch>
                      <a:fillRect/>
                    </a:stretch>
                  </pic:blipFill>
                  <pic:spPr>
                    <a:xfrm>
                      <a:off x="0" y="0"/>
                      <a:ext cx="6217920" cy="3589488"/>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 xml:space="preserve">Неуспешная регистрация СКПЭП к СЦР Клиента-ФЛ. </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152"/>
        </w:numPr>
        <w:jc w:val="both"/>
      </w:pPr>
      <w:r>
        <w:rPr>
          <w:rFonts w:ascii="Times New Roman" w:hAnsi="Times New Roman"/>
          <w:color w:val="000000"/>
        </w:rPr>
        <w:t>Запрос возможности привязки сертификата к СЦР Клиента-ФЛ (cbdc.012 CustomerCertRegistrationPossibilityRequest);</w:t>
      </w:r>
    </w:p>
    <w:p w:rsidR="008C244E" w:rsidRDefault="00281BB1" w:rsidP="00387B04">
      <w:pPr>
        <w:numPr>
          <w:ilvl w:val="0"/>
          <w:numId w:val="152"/>
        </w:numPr>
        <w:jc w:val="both"/>
      </w:pPr>
      <w:r>
        <w:rPr>
          <w:rFonts w:ascii="Times New Roman" w:hAnsi="Times New Roman"/>
          <w:color w:val="000000"/>
        </w:rPr>
        <w:t>Результат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Клиент-ФЛ в Приложении Клиента ФП инициировал генерацию криптографических ключей (при регистрации на ПлЦР/ при подключении через иного ФП/ в связи с истечением срока действия сертификата ключа проверки ЭП/на новом устройстве текущего ФП) .</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1. Клиент-ФЛ направляет в УЦ ФП Запрос на выпуск СКПЭП Клиента-ФЛ. После получения СКПЭП в УЦ ФП Финансовый посредник формирует и направляет в РОРД ЭС "Запрос возможности привязки СКПЭП к СЦР Клиента-ФЛ"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CustomerCertRegistrationPossibilityRequest</w:t>
      </w:r>
      <w:r w:rsidRPr="00281BB1">
        <w:rPr>
          <w:rFonts w:ascii="Times New Roman" w:hAnsi="Times New Roman"/>
          <w:color w:val="000000"/>
          <w:lang w:val="ru-RU"/>
        </w:rPr>
        <w:t xml:space="preserve">), включив в него </w:t>
      </w:r>
      <w:r>
        <w:rPr>
          <w:rFonts w:ascii="Times New Roman" w:hAnsi="Times New Roman"/>
          <w:color w:val="000000"/>
        </w:rPr>
        <w:t>ID</w:t>
      </w:r>
      <w:r w:rsidRPr="00281BB1">
        <w:rPr>
          <w:rFonts w:ascii="Times New Roman" w:hAnsi="Times New Roman"/>
          <w:color w:val="000000"/>
          <w:lang w:val="ru-RU"/>
        </w:rPr>
        <w:t xml:space="preserve"> Клиента ФЛ на ПлЦР, </w:t>
      </w:r>
      <w:r>
        <w:rPr>
          <w:rFonts w:ascii="Times New Roman" w:hAnsi="Times New Roman"/>
          <w:color w:val="000000"/>
        </w:rPr>
        <w:t>ID</w:t>
      </w:r>
      <w:r w:rsidRPr="00281BB1">
        <w:rPr>
          <w:rFonts w:ascii="Times New Roman" w:hAnsi="Times New Roman"/>
          <w:color w:val="000000"/>
          <w:lang w:val="ru-RU"/>
        </w:rPr>
        <w:t xml:space="preserve"> СЦР, СКПЭП Клиента-ФЛ. </w:t>
      </w:r>
    </w:p>
    <w:p w:rsidR="008C244E" w:rsidRPr="00281BB1" w:rsidRDefault="00281BB1">
      <w:pPr>
        <w:spacing w:after="269"/>
        <w:jc w:val="both"/>
        <w:rPr>
          <w:lang w:val="ru-RU"/>
        </w:rPr>
      </w:pPr>
      <w:r w:rsidRPr="00281BB1">
        <w:rPr>
          <w:rFonts w:ascii="Times New Roman" w:hAnsi="Times New Roman"/>
          <w:color w:val="000000"/>
          <w:lang w:val="ru-RU"/>
        </w:rPr>
        <w:t>2. После успешного завершения входных проверок ЭС "Запрос возможности привязки СКПЭП к СЦР Клиента-ФЛ"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CustomerCertRegistrationPossibilityRequest</w:t>
      </w:r>
      <w:r w:rsidRPr="00281BB1">
        <w:rPr>
          <w:rFonts w:ascii="Times New Roman" w:hAnsi="Times New Roman"/>
          <w:color w:val="000000"/>
          <w:lang w:val="ru-RU"/>
        </w:rPr>
        <w:t>) РОРД осуществляет контроли возможности исполнения запроса. В случае неуспешного прохождения контролей РОРД формирует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xml:space="preserve">) с указанием кода ошибки и направляет ФП. </w:t>
      </w:r>
    </w:p>
    <w:p w:rsidR="008C244E" w:rsidRPr="00281BB1" w:rsidRDefault="00281BB1">
      <w:pPr>
        <w:spacing w:after="269"/>
        <w:jc w:val="both"/>
        <w:rPr>
          <w:lang w:val="ru-RU"/>
        </w:rPr>
      </w:pPr>
      <w:r w:rsidRPr="00281BB1">
        <w:rPr>
          <w:rFonts w:ascii="Times New Roman" w:hAnsi="Times New Roman"/>
          <w:color w:val="000000"/>
          <w:lang w:val="ru-RU"/>
        </w:rPr>
        <w:t>3. ФП уведомляет Клиента-ФЛ о неисполнении запроса на привязку СКПЭП к СЦР Клиента-ФЛ.</w:t>
      </w:r>
    </w:p>
    <w:p w:rsidR="008C244E" w:rsidRPr="00281BB1" w:rsidRDefault="008C244E">
      <w:pPr>
        <w:spacing w:after="269"/>
        <w:jc w:val="both"/>
        <w:rPr>
          <w:lang w:val="ru-RU"/>
        </w:rPr>
      </w:pPr>
    </w:p>
    <w:p w:rsidR="008C244E" w:rsidRDefault="00281BB1">
      <w:pPr>
        <w:pStyle w:val="30"/>
      </w:pPr>
      <w:bookmarkStart w:id="264" w:name="_Toc192512396"/>
      <w:r>
        <w:t>Неуспешный сценарий обмена 2</w:t>
      </w:r>
      <w:bookmarkEnd w:id="264"/>
    </w:p>
    <w:p w:rsidR="008C244E" w:rsidRDefault="00281BB1">
      <w:r>
        <w:rPr>
          <w:noProof/>
          <w:lang w:val="ru-RU" w:eastAsia="ru-RU"/>
        </w:rPr>
        <w:drawing>
          <wp:inline distT="0" distB="0" distL="0" distR="0">
            <wp:extent cx="6217920" cy="5345229"/>
            <wp:effectExtent l="0" t="0" r="0" b="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
                    <pic:cNvPicPr/>
                  </pic:nvPicPr>
                  <pic:blipFill>
                    <a:blip r:embed="rId76"/>
                    <a:stretch>
                      <a:fillRect/>
                    </a:stretch>
                  </pic:blipFill>
                  <pic:spPr>
                    <a:xfrm>
                      <a:off x="0" y="0"/>
                      <a:ext cx="6217920" cy="5345229"/>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 xml:space="preserve">Успешная привязка СКПЭП к СЦР Клиента-ФЛ. </w:t>
      </w:r>
    </w:p>
    <w:p w:rsidR="008C244E" w:rsidRPr="00281BB1" w:rsidRDefault="008C244E">
      <w:pPr>
        <w:spacing w:after="269"/>
        <w:jc w:val="both"/>
        <w:rPr>
          <w:lang w:val="ru-RU"/>
        </w:rPr>
      </w:pP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153"/>
        </w:numPr>
        <w:jc w:val="both"/>
      </w:pPr>
      <w:r>
        <w:rPr>
          <w:rFonts w:ascii="Times New Roman" w:hAnsi="Times New Roman"/>
          <w:color w:val="000000"/>
        </w:rPr>
        <w:t>Запрос возможности привязки СКПЭП к СЦР Клиента-ФЛ (cbdc.012 CustomerCertRegistrationPossibilityRequest);</w:t>
      </w:r>
    </w:p>
    <w:p w:rsidR="008C244E" w:rsidRPr="00281BB1" w:rsidRDefault="00281BB1" w:rsidP="00387B04">
      <w:pPr>
        <w:numPr>
          <w:ilvl w:val="0"/>
          <w:numId w:val="153"/>
        </w:numPr>
        <w:jc w:val="both"/>
        <w:rPr>
          <w:lang w:val="ru-RU"/>
        </w:rPr>
      </w:pPr>
      <w:r w:rsidRPr="00281BB1">
        <w:rPr>
          <w:rFonts w:ascii="Times New Roman" w:hAnsi="Times New Roman"/>
          <w:color w:val="000000"/>
          <w:lang w:val="ru-RU"/>
        </w:rPr>
        <w:t>Уведомление о приостановке операции (</w:t>
      </w:r>
      <w:r>
        <w:rPr>
          <w:rFonts w:ascii="Times New Roman" w:hAnsi="Times New Roman"/>
          <w:color w:val="000000"/>
        </w:rPr>
        <w:t>cbdc</w:t>
      </w:r>
      <w:r w:rsidRPr="00281BB1">
        <w:rPr>
          <w:rFonts w:ascii="Times New Roman" w:hAnsi="Times New Roman"/>
          <w:color w:val="000000"/>
          <w:lang w:val="ru-RU"/>
        </w:rPr>
        <w:t xml:space="preserve">.077 </w:t>
      </w:r>
      <w:r>
        <w:rPr>
          <w:rFonts w:ascii="Times New Roman" w:hAnsi="Times New Roman"/>
          <w:color w:val="000000"/>
        </w:rPr>
        <w:t>EventNotification</w:t>
      </w:r>
      <w:r w:rsidRPr="00281BB1">
        <w:rPr>
          <w:rFonts w:ascii="Times New Roman" w:hAnsi="Times New Roman"/>
          <w:color w:val="000000"/>
          <w:lang w:val="ru-RU"/>
        </w:rPr>
        <w:t>);</w:t>
      </w:r>
    </w:p>
    <w:p w:rsidR="008C244E" w:rsidRDefault="00281BB1" w:rsidP="00387B04">
      <w:pPr>
        <w:numPr>
          <w:ilvl w:val="0"/>
          <w:numId w:val="153"/>
        </w:numPr>
        <w:jc w:val="both"/>
      </w:pPr>
      <w:r>
        <w:rPr>
          <w:rFonts w:ascii="Times New Roman" w:hAnsi="Times New Roman"/>
          <w:color w:val="000000"/>
        </w:rPr>
        <w:t>Результат контроля (cbdc.666 StatusReport).</w:t>
      </w:r>
    </w:p>
    <w:p w:rsidR="008C244E" w:rsidRDefault="008C244E">
      <w:pPr>
        <w:spacing w:after="269"/>
        <w:jc w:val="both"/>
      </w:pP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 xml:space="preserve">Клиент-ФЛ в Приложении Клиента ФП инициировал генерацию криптографических ключей (при регистрации на ПлЦР/ при подключении через иного ФП/ в связи с истечением срока действия сертификата ключа проверки ЭП/на новом устройстве текущего ФП) . </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1. Клиент-ФЛ  направляет в УЦ ФП Запрос на выпуск сертификата ключа проверки ЭП Клиента-ФЛ. После выпуска СКПЭП в УЦ ФП ФП формирует и направляет в РОРД ЭС "Запрос возможности привязки СКПЭП к СЦР Клиента-ФЛ"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CustomerCertRegistrationPossibilityRequest</w:t>
      </w:r>
      <w:r w:rsidRPr="00281BB1">
        <w:rPr>
          <w:rFonts w:ascii="Times New Roman" w:hAnsi="Times New Roman"/>
          <w:color w:val="000000"/>
          <w:lang w:val="ru-RU"/>
        </w:rPr>
        <w:t xml:space="preserve">), включив в него </w:t>
      </w:r>
      <w:r>
        <w:rPr>
          <w:rFonts w:ascii="Times New Roman" w:hAnsi="Times New Roman"/>
          <w:color w:val="000000"/>
        </w:rPr>
        <w:t>ID</w:t>
      </w:r>
      <w:r w:rsidRPr="00281BB1">
        <w:rPr>
          <w:rFonts w:ascii="Times New Roman" w:hAnsi="Times New Roman"/>
          <w:color w:val="000000"/>
          <w:lang w:val="ru-RU"/>
        </w:rPr>
        <w:t xml:space="preserve"> Клиента ФЛ на ПлЦР, </w:t>
      </w:r>
      <w:r>
        <w:rPr>
          <w:rFonts w:ascii="Times New Roman" w:hAnsi="Times New Roman"/>
          <w:color w:val="000000"/>
        </w:rPr>
        <w:t>ID</w:t>
      </w:r>
      <w:r w:rsidRPr="00281BB1">
        <w:rPr>
          <w:rFonts w:ascii="Times New Roman" w:hAnsi="Times New Roman"/>
          <w:color w:val="000000"/>
          <w:lang w:val="ru-RU"/>
        </w:rPr>
        <w:t xml:space="preserve"> СЦР, СКПЭП Клиента-ФЛ. </w:t>
      </w:r>
    </w:p>
    <w:p w:rsidR="008C244E" w:rsidRPr="00281BB1" w:rsidRDefault="00281BB1">
      <w:pPr>
        <w:spacing w:after="269"/>
        <w:jc w:val="both"/>
        <w:rPr>
          <w:lang w:val="ru-RU"/>
        </w:rPr>
      </w:pPr>
      <w:r w:rsidRPr="00281BB1">
        <w:rPr>
          <w:rFonts w:ascii="Times New Roman" w:hAnsi="Times New Roman"/>
          <w:color w:val="000000"/>
          <w:lang w:val="ru-RU"/>
        </w:rPr>
        <w:t>2. После успешного завершения входных проверок ЭС "Запрос возможности привязки СКПЭП к СЦР Клиента-ФЛ"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CustomerCertRegistrationPossibilityRequest</w:t>
      </w:r>
      <w:r w:rsidRPr="00281BB1">
        <w:rPr>
          <w:rFonts w:ascii="Times New Roman" w:hAnsi="Times New Roman"/>
          <w:color w:val="000000"/>
          <w:lang w:val="ru-RU"/>
        </w:rPr>
        <w:t>) РОРД осуществляет контроли возможности исполнения запроса. Для "ручного" контроля Оператором, операция будет приостановлена, ФП получит уведомление (</w:t>
      </w:r>
      <w:r>
        <w:rPr>
          <w:rFonts w:ascii="Times New Roman" w:hAnsi="Times New Roman"/>
          <w:color w:val="000000"/>
        </w:rPr>
        <w:t>cbdc</w:t>
      </w:r>
      <w:r w:rsidRPr="00281BB1">
        <w:rPr>
          <w:rFonts w:ascii="Times New Roman" w:hAnsi="Times New Roman"/>
          <w:color w:val="000000"/>
          <w:lang w:val="ru-RU"/>
        </w:rPr>
        <w:t xml:space="preserve">.077 </w:t>
      </w:r>
      <w:r>
        <w:rPr>
          <w:rFonts w:ascii="Times New Roman" w:hAnsi="Times New Roman"/>
          <w:color w:val="000000"/>
        </w:rPr>
        <w:t>EventNotification</w:t>
      </w:r>
      <w:r w:rsidRPr="00281BB1">
        <w:rPr>
          <w:rFonts w:ascii="Times New Roman" w:hAnsi="Times New Roman"/>
          <w:color w:val="000000"/>
          <w:lang w:val="ru-RU"/>
        </w:rPr>
        <w:t>).  В случае неуспешного прохождения контролей, РОРД формирует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xml:space="preserve">) с указанием кода ошибки и направляет в адрес ФП. </w:t>
      </w:r>
    </w:p>
    <w:p w:rsidR="008C244E" w:rsidRPr="00281BB1" w:rsidRDefault="00281BB1">
      <w:pPr>
        <w:spacing w:after="269"/>
        <w:jc w:val="both"/>
        <w:rPr>
          <w:lang w:val="ru-RU"/>
        </w:rPr>
      </w:pPr>
      <w:r w:rsidRPr="00281BB1">
        <w:rPr>
          <w:rFonts w:ascii="Times New Roman" w:hAnsi="Times New Roman"/>
          <w:color w:val="000000"/>
          <w:lang w:val="ru-RU"/>
        </w:rPr>
        <w:t>3. ФП уведомляет Клиента-ФЛ о неисполнении запроса возможности привязки СКПЭП к СЦР Клиента-ФЛ.</w:t>
      </w:r>
    </w:p>
    <w:p w:rsidR="008C244E" w:rsidRPr="00281BB1" w:rsidRDefault="008C244E">
      <w:pPr>
        <w:spacing w:after="269"/>
        <w:jc w:val="both"/>
        <w:rPr>
          <w:lang w:val="ru-RU"/>
        </w:rPr>
      </w:pPr>
    </w:p>
    <w:p w:rsidR="008C244E" w:rsidRDefault="00281BB1">
      <w:pPr>
        <w:pStyle w:val="30"/>
      </w:pPr>
      <w:bookmarkStart w:id="265" w:name="_Toc192512397"/>
      <w:r>
        <w:t>Неуспешный сценарий обмена 3</w:t>
      </w:r>
      <w:bookmarkEnd w:id="265"/>
    </w:p>
    <w:p w:rsidR="008C244E" w:rsidRDefault="00281BB1">
      <w:r>
        <w:rPr>
          <w:noProof/>
          <w:lang w:val="ru-RU" w:eastAsia="ru-RU"/>
        </w:rPr>
        <w:drawing>
          <wp:inline distT="0" distB="0" distL="0" distR="0">
            <wp:extent cx="6217920" cy="2672615"/>
            <wp:effectExtent l="0" t="0" r="0"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
                    <pic:cNvPicPr/>
                  </pic:nvPicPr>
                  <pic:blipFill>
                    <a:blip r:embed="rId77"/>
                    <a:stretch>
                      <a:fillRect/>
                    </a:stretch>
                  </pic:blipFill>
                  <pic:spPr>
                    <a:xfrm>
                      <a:off x="0" y="0"/>
                      <a:ext cx="6217920" cy="2672615"/>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 xml:space="preserve">Неуспешная привязка СКПЭП к СЦР Клиента-ФЛ. </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154"/>
        </w:numPr>
        <w:jc w:val="both"/>
      </w:pPr>
      <w:r>
        <w:rPr>
          <w:rFonts w:ascii="Times New Roman" w:hAnsi="Times New Roman"/>
          <w:color w:val="000000"/>
        </w:rPr>
        <w:t>Запрос на привязку СКПЭП к СЦР Клиента-ФЛ (cbdc.022 CustomerCertRegistrationRequest);</w:t>
      </w:r>
    </w:p>
    <w:p w:rsidR="008C244E" w:rsidRDefault="00281BB1" w:rsidP="00387B04">
      <w:pPr>
        <w:numPr>
          <w:ilvl w:val="0"/>
          <w:numId w:val="154"/>
        </w:numPr>
        <w:jc w:val="both"/>
      </w:pPr>
      <w:r>
        <w:rPr>
          <w:rFonts w:ascii="Times New Roman" w:hAnsi="Times New Roman"/>
          <w:color w:val="000000"/>
        </w:rPr>
        <w:t>Результат контроля (cbdc.666 StatusReport ).</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 xml:space="preserve">ФП получил положительный ответ в виде ЭС "Ответ на запрос возможности привязки СКПЭП к СЦР Клиента-ФЛ" (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CustomerCertRegistrationPossibilityResponse</w:t>
      </w:r>
      <w:r w:rsidRPr="00281BB1">
        <w:rPr>
          <w:rFonts w:ascii="Times New Roman" w:hAnsi="Times New Roman"/>
          <w:color w:val="000000"/>
          <w:lang w:val="ru-RU"/>
        </w:rPr>
        <w:t xml:space="preserve"> ) от РОРД в рамках процесса привязки СКПЭП к СЦР Клиента-ФЛ. </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1.ФП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ФП направляет в РОРД ЭС "Запрос на привязку СКПЭП к СЦР Клиента-ФЛ"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CustomerCertRegistrationRequest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2. РОРД осуществляет входные контроли ЭС "Запрос на привязку СКПЭП к СЦР Клиента-ФЛ"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CustomerCertRegistrationRequest</w:t>
      </w:r>
      <w:r w:rsidRPr="00281BB1">
        <w:rPr>
          <w:rFonts w:ascii="Times New Roman" w:hAnsi="Times New Roman"/>
          <w:color w:val="000000"/>
          <w:lang w:val="ru-RU"/>
        </w:rPr>
        <w:t>) и в случае положительных результатов осуществляет контроли возможности исполнения запроса. В случае неуспешного прохождения контролей РОРД формирует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xml:space="preserve"> ) с указанием кода ошибки и направляет ФП.</w:t>
      </w:r>
    </w:p>
    <w:p w:rsidR="008C244E" w:rsidRPr="00281BB1" w:rsidRDefault="00281BB1">
      <w:pPr>
        <w:spacing w:after="269"/>
        <w:jc w:val="both"/>
        <w:rPr>
          <w:lang w:val="ru-RU"/>
        </w:rPr>
      </w:pPr>
      <w:r w:rsidRPr="00281BB1">
        <w:rPr>
          <w:rFonts w:ascii="Times New Roman" w:hAnsi="Times New Roman"/>
          <w:color w:val="000000"/>
          <w:lang w:val="ru-RU"/>
        </w:rPr>
        <w:t>3. ФП уведомляет Клиента-ФЛ о неисполнении запроса на привязку СКПЭП к СЦР Клиента-ФЛ.</w:t>
      </w:r>
    </w:p>
    <w:p w:rsidR="008C244E" w:rsidRPr="00281BB1" w:rsidRDefault="00281BB1">
      <w:pPr>
        <w:pStyle w:val="21"/>
        <w:rPr>
          <w:lang w:val="ru-RU"/>
        </w:rPr>
      </w:pPr>
      <w:bookmarkStart w:id="266" w:name="_Toc192512398"/>
      <w:r w:rsidRPr="00281BB1">
        <w:rPr>
          <w:lang w:val="ru-RU"/>
        </w:rPr>
        <w:t>Регистрация и открытие СЦР Клиента-ЮЛ/ получение доступа к СЦР</w:t>
      </w:r>
      <w:bookmarkEnd w:id="266"/>
    </w:p>
    <w:p w:rsidR="008C244E" w:rsidRDefault="00281BB1">
      <w:pPr>
        <w:pStyle w:val="30"/>
      </w:pPr>
      <w:bookmarkStart w:id="267" w:name="_Toc192512399"/>
      <w:r>
        <w:t>Область применения</w:t>
      </w:r>
      <w:bookmarkEnd w:id="267"/>
    </w:p>
    <w:p w:rsidR="008C244E" w:rsidRPr="00281BB1" w:rsidRDefault="00281BB1">
      <w:pPr>
        <w:spacing w:after="269"/>
        <w:rPr>
          <w:lang w:val="ru-RU"/>
        </w:rPr>
      </w:pPr>
      <w:r w:rsidRPr="00281BB1">
        <w:rPr>
          <w:rFonts w:ascii="Times New Roman" w:hAnsi="Times New Roman"/>
          <w:color w:val="000000"/>
          <w:lang w:val="ru-RU"/>
        </w:rPr>
        <w:t>Привязка СКПЭП к СЦР Клиента-ЮЛ при первичной регистрации Клиента-ЮЛ на ПлЦР, а также при подключении к ПлЦР через другого ФП.</w:t>
      </w:r>
    </w:p>
    <w:p w:rsidR="008C244E" w:rsidRPr="00281BB1" w:rsidRDefault="00281BB1">
      <w:pPr>
        <w:spacing w:after="269"/>
        <w:rPr>
          <w:lang w:val="ru-RU"/>
        </w:rPr>
      </w:pPr>
      <w:r w:rsidRPr="00281BB1">
        <w:rPr>
          <w:rFonts w:ascii="Times New Roman" w:hAnsi="Times New Roman"/>
          <w:color w:val="000000"/>
          <w:lang w:val="ru-RU"/>
        </w:rPr>
        <w:t>Доступ к СЦР через текущего ФП на дополнительном устройстве Клиента-ЮЛ (втором, третьем и т.д. устройстве Клиента, с которого он имеет доступ к СЦР через одного и того же ФП).</w:t>
      </w:r>
      <w:r>
        <w:rPr>
          <w:rFonts w:ascii="Times New Roman" w:hAnsi="Times New Roman"/>
          <w:color w:val="000000"/>
        </w:rPr>
        <w:t> </w:t>
      </w:r>
    </w:p>
    <w:p w:rsidR="008C244E" w:rsidRPr="00281BB1" w:rsidRDefault="00281BB1">
      <w:pPr>
        <w:spacing w:after="269"/>
        <w:rPr>
          <w:lang w:val="ru-RU"/>
        </w:rPr>
      </w:pPr>
      <w:r w:rsidRPr="00281BB1">
        <w:rPr>
          <w:rFonts w:ascii="Times New Roman" w:hAnsi="Times New Roman"/>
          <w:color w:val="000000"/>
          <w:lang w:val="ru-RU"/>
        </w:rPr>
        <w:t>Возобновление доступа Клиента-ЮЛ к СЦР при истечении срока действия сертификата</w:t>
      </w:r>
      <w:r>
        <w:rPr>
          <w:rFonts w:ascii="Times New Roman" w:hAnsi="Times New Roman"/>
          <w:color w:val="000000"/>
        </w:rPr>
        <w:t> </w:t>
      </w:r>
      <w:r w:rsidRPr="00281BB1">
        <w:rPr>
          <w:rFonts w:ascii="Times New Roman" w:hAnsi="Times New Roman"/>
          <w:color w:val="000000"/>
          <w:lang w:val="ru-RU"/>
        </w:rPr>
        <w:t>ключа проверки ЭП</w:t>
      </w:r>
      <w:r>
        <w:rPr>
          <w:rFonts w:ascii="Times New Roman" w:hAnsi="Times New Roman"/>
          <w:color w:val="000000"/>
        </w:rPr>
        <w:t> </w:t>
      </w:r>
      <w:r w:rsidRPr="00281BB1">
        <w:rPr>
          <w:rFonts w:ascii="Times New Roman" w:hAnsi="Times New Roman"/>
          <w:color w:val="000000"/>
          <w:lang w:val="ru-RU"/>
        </w:rPr>
        <w:t>Клиента.</w:t>
      </w:r>
    </w:p>
    <w:p w:rsidR="008C244E" w:rsidRDefault="00281BB1">
      <w:pPr>
        <w:pStyle w:val="30"/>
      </w:pPr>
      <w:bookmarkStart w:id="268" w:name="_Toc192512400"/>
      <w:r>
        <w:t>Основной сценарий обмена</w:t>
      </w:r>
      <w:bookmarkEnd w:id="268"/>
    </w:p>
    <w:p w:rsidR="008C244E" w:rsidRDefault="00281BB1">
      <w:r>
        <w:rPr>
          <w:noProof/>
          <w:lang w:val="ru-RU" w:eastAsia="ru-RU"/>
        </w:rPr>
        <w:drawing>
          <wp:inline distT="0" distB="0" distL="0" distR="0">
            <wp:extent cx="6217920" cy="6039957"/>
            <wp:effectExtent l="0" t="0" r="0" b="0"/>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
                    <pic:cNvPicPr/>
                  </pic:nvPicPr>
                  <pic:blipFill>
                    <a:blip r:embed="rId78"/>
                    <a:stretch>
                      <a:fillRect/>
                    </a:stretch>
                  </pic:blipFill>
                  <pic:spPr>
                    <a:xfrm>
                      <a:off x="0" y="0"/>
                      <a:ext cx="6217920" cy="6039957"/>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Запрос идентификаторов Клиента-ЮЛ на ПлЦР.</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155"/>
        </w:numPr>
        <w:jc w:val="both"/>
      </w:pPr>
      <w:r>
        <w:rPr>
          <w:rFonts w:ascii="Times New Roman" w:hAnsi="Times New Roman"/>
          <w:color w:val="000000"/>
        </w:rPr>
        <w:t xml:space="preserve">Запрос идентификаторов Клиента-ЮЛ на ПлЦР (cbdc.020 OrganisationIdentifiersRequest); </w:t>
      </w:r>
    </w:p>
    <w:p w:rsidR="008C244E" w:rsidRPr="00281BB1" w:rsidRDefault="00281BB1" w:rsidP="00387B04">
      <w:pPr>
        <w:numPr>
          <w:ilvl w:val="0"/>
          <w:numId w:val="155"/>
        </w:numPr>
        <w:jc w:val="both"/>
        <w:rPr>
          <w:lang w:val="ru-RU"/>
        </w:rPr>
      </w:pPr>
      <w:r w:rsidRPr="00281BB1">
        <w:rPr>
          <w:rFonts w:ascii="Times New Roman" w:hAnsi="Times New Roman"/>
          <w:color w:val="000000"/>
          <w:lang w:val="ru-RU"/>
        </w:rPr>
        <w:t>Уведомление об идентификаторах Клиента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ClientIdentifiersNotification</w:t>
      </w:r>
      <w:r w:rsidRPr="00281BB1">
        <w:rPr>
          <w:rFonts w:ascii="Times New Roman" w:hAnsi="Times New Roman"/>
          <w:color w:val="000000"/>
          <w:lang w:val="ru-RU"/>
        </w:rPr>
        <w:t>);</w:t>
      </w:r>
    </w:p>
    <w:p w:rsidR="008C244E" w:rsidRPr="00281BB1" w:rsidRDefault="00281BB1" w:rsidP="00387B04">
      <w:pPr>
        <w:numPr>
          <w:ilvl w:val="0"/>
          <w:numId w:val="155"/>
        </w:numPr>
        <w:jc w:val="both"/>
        <w:rPr>
          <w:lang w:val="ru-RU"/>
        </w:rPr>
      </w:pPr>
      <w:r w:rsidRPr="00281BB1">
        <w:rPr>
          <w:rFonts w:ascii="Times New Roman" w:hAnsi="Times New Roman"/>
          <w:color w:val="000000"/>
          <w:lang w:val="ru-RU"/>
        </w:rPr>
        <w:t>Уведомление ФП об изменении данных Клиента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ClientDataAdministrationFINotification</w:t>
      </w:r>
      <w:r w:rsidRPr="00281BB1">
        <w:rPr>
          <w:rFonts w:ascii="Times New Roman" w:hAnsi="Times New Roman"/>
          <w:color w:val="000000"/>
          <w:lang w:val="ru-RU"/>
        </w:rPr>
        <w:t>).</w:t>
      </w:r>
    </w:p>
    <w:p w:rsidR="008C244E" w:rsidRPr="00281BB1" w:rsidRDefault="00281BB1" w:rsidP="00387B04">
      <w:pPr>
        <w:numPr>
          <w:ilvl w:val="0"/>
          <w:numId w:val="155"/>
        </w:numPr>
        <w:jc w:val="both"/>
        <w:rPr>
          <w:lang w:val="ru-RU"/>
        </w:rPr>
      </w:pPr>
      <w:r w:rsidRPr="00281BB1">
        <w:rPr>
          <w:rFonts w:ascii="Times New Roman" w:hAnsi="Times New Roman"/>
          <w:color w:val="000000"/>
          <w:lang w:val="ru-RU"/>
        </w:rPr>
        <w:t>Уведомление ФП об изменении данных связанных лиц Клиента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RPDataAdministrationFINotification</w:t>
      </w:r>
      <w:r w:rsidRPr="00281BB1">
        <w:rPr>
          <w:rFonts w:ascii="Times New Roman" w:hAnsi="Times New Roman"/>
          <w:color w:val="000000"/>
          <w:lang w:val="ru-RU"/>
        </w:rPr>
        <w:t>)</w:t>
      </w:r>
    </w:p>
    <w:p w:rsidR="008C244E" w:rsidRPr="00281BB1" w:rsidRDefault="008C244E">
      <w:pPr>
        <w:spacing w:after="269"/>
        <w:jc w:val="both"/>
        <w:rPr>
          <w:lang w:val="ru-RU"/>
        </w:rPr>
      </w:pP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 xml:space="preserve">Клиент-ЮЛ инициировал открытие СЦР на ПлЦР </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1. Клиент-ЮЛ направляет данные, необходимые для регистрации Клиента-ЮЛ и открытия ему СЦР на ПлЦР в адрес ФП. В составе передаваемых данных должна содержаться информация необходимая ФП для формирования ЭС "Запрос идентификаторов Клиента-ЮЛ на ПлЦР"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OrganisationIdentifiersRequest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2. РОРД осуществляет входные проверки полученного ЭС, выполняет контроли и в случае положительного результата осуществляет поиск информации о Клиенте-ЮЛ по ОГРН в реестре Клиентов.</w:t>
      </w:r>
    </w:p>
    <w:p w:rsidR="008C244E" w:rsidRPr="00281BB1" w:rsidRDefault="00281BB1">
      <w:pPr>
        <w:spacing w:after="269"/>
        <w:jc w:val="both"/>
        <w:rPr>
          <w:lang w:val="ru-RU"/>
        </w:rPr>
      </w:pPr>
      <w:r w:rsidRPr="00281BB1">
        <w:rPr>
          <w:rFonts w:ascii="Times New Roman" w:hAnsi="Times New Roman"/>
          <w:color w:val="000000"/>
          <w:lang w:val="ru-RU"/>
        </w:rPr>
        <w:t>Если Клиент-ЮЛ ранее не регистрировал СЦР или его СЦР закрыт, РОРД генерирует новый идентификатор СЦР и устанавливает ему статус "Ожидает открытия". РОРД формирует ЭС "Уведомление об идентификаторах Клиента"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ClientIdentifiersNotification</w:t>
      </w:r>
      <w:r w:rsidRPr="00281BB1">
        <w:rPr>
          <w:rFonts w:ascii="Times New Roman" w:hAnsi="Times New Roman"/>
          <w:color w:val="000000"/>
          <w:lang w:val="ru-RU"/>
        </w:rPr>
        <w:t xml:space="preserve">), включает </w:t>
      </w:r>
      <w:r>
        <w:rPr>
          <w:rFonts w:ascii="Times New Roman" w:hAnsi="Times New Roman"/>
          <w:color w:val="000000"/>
        </w:rPr>
        <w:t>ID</w:t>
      </w:r>
      <w:r w:rsidRPr="00281BB1">
        <w:rPr>
          <w:rFonts w:ascii="Times New Roman" w:hAnsi="Times New Roman"/>
          <w:color w:val="000000"/>
          <w:lang w:val="ru-RU"/>
        </w:rPr>
        <w:t xml:space="preserve"> Клиента на ПлЦР, </w:t>
      </w:r>
      <w:r>
        <w:rPr>
          <w:rFonts w:ascii="Times New Roman" w:hAnsi="Times New Roman"/>
          <w:color w:val="000000"/>
        </w:rPr>
        <w:t>ID</w:t>
      </w:r>
      <w:r w:rsidRPr="00281BB1">
        <w:rPr>
          <w:rFonts w:ascii="Times New Roman" w:hAnsi="Times New Roman"/>
          <w:color w:val="000000"/>
          <w:lang w:val="ru-RU"/>
        </w:rPr>
        <w:t xml:space="preserve"> СЦР, статус СЦР и направляет ФП.</w:t>
      </w:r>
    </w:p>
    <w:p w:rsidR="008C244E" w:rsidRPr="00281BB1" w:rsidRDefault="00281BB1">
      <w:pPr>
        <w:spacing w:after="269"/>
        <w:jc w:val="both"/>
        <w:rPr>
          <w:lang w:val="ru-RU"/>
        </w:rPr>
      </w:pPr>
      <w:r w:rsidRPr="00281BB1">
        <w:rPr>
          <w:rFonts w:ascii="Times New Roman" w:hAnsi="Times New Roman"/>
          <w:color w:val="000000"/>
          <w:lang w:val="ru-RU"/>
        </w:rPr>
        <w:t>Если у Клиента-ЮЛ существует незакрытый СЦР, РОРД формирует ЭС "Уведомление об идентификаторах Клиента"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ClientIdentifiersNotification</w:t>
      </w:r>
      <w:r w:rsidRPr="00281BB1">
        <w:rPr>
          <w:rFonts w:ascii="Times New Roman" w:hAnsi="Times New Roman"/>
          <w:color w:val="000000"/>
          <w:lang w:val="ru-RU"/>
        </w:rPr>
        <w:t xml:space="preserve">), включает </w:t>
      </w:r>
      <w:r>
        <w:rPr>
          <w:rFonts w:ascii="Times New Roman" w:hAnsi="Times New Roman"/>
          <w:color w:val="000000"/>
        </w:rPr>
        <w:t>ID</w:t>
      </w:r>
      <w:r w:rsidRPr="00281BB1">
        <w:rPr>
          <w:rFonts w:ascii="Times New Roman" w:hAnsi="Times New Roman"/>
          <w:color w:val="000000"/>
          <w:lang w:val="ru-RU"/>
        </w:rPr>
        <w:t xml:space="preserve"> Клиента-ЮЛ на ПлЦР, </w:t>
      </w:r>
      <w:r>
        <w:rPr>
          <w:rFonts w:ascii="Times New Roman" w:hAnsi="Times New Roman"/>
          <w:color w:val="000000"/>
        </w:rPr>
        <w:t>ID</w:t>
      </w:r>
      <w:r w:rsidRPr="00281BB1">
        <w:rPr>
          <w:rFonts w:ascii="Times New Roman" w:hAnsi="Times New Roman"/>
          <w:color w:val="000000"/>
          <w:lang w:val="ru-RU"/>
        </w:rPr>
        <w:t xml:space="preserve"> СЦР, статус СЦР и направляет ФП.</w:t>
      </w:r>
    </w:p>
    <w:p w:rsidR="008C244E" w:rsidRPr="00281BB1" w:rsidRDefault="00281BB1">
      <w:pPr>
        <w:spacing w:after="269"/>
        <w:jc w:val="both"/>
        <w:rPr>
          <w:lang w:val="ru-RU"/>
        </w:rPr>
      </w:pPr>
      <w:r w:rsidRPr="00281BB1">
        <w:rPr>
          <w:rFonts w:ascii="Times New Roman" w:hAnsi="Times New Roman"/>
          <w:color w:val="000000"/>
          <w:lang w:val="ru-RU"/>
        </w:rPr>
        <w:t>3. Если при получении доступа к открытому СЦР Клиента-ЮЛ в ЭС "Запрос идентификаторов Клиента-ЮЛ на ПлЦР"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OrganisationIdentifiersRequest</w:t>
      </w:r>
      <w:r w:rsidRPr="00281BB1">
        <w:rPr>
          <w:rFonts w:ascii="Times New Roman" w:hAnsi="Times New Roman"/>
          <w:color w:val="000000"/>
          <w:lang w:val="ru-RU"/>
        </w:rPr>
        <w:t>):</w:t>
      </w:r>
    </w:p>
    <w:p w:rsidR="008C244E" w:rsidRPr="00281BB1" w:rsidRDefault="00281BB1" w:rsidP="00387B04">
      <w:pPr>
        <w:numPr>
          <w:ilvl w:val="0"/>
          <w:numId w:val="156"/>
        </w:numPr>
        <w:jc w:val="both"/>
        <w:rPr>
          <w:lang w:val="ru-RU"/>
        </w:rPr>
      </w:pPr>
      <w:r w:rsidRPr="00281BB1">
        <w:rPr>
          <w:rFonts w:ascii="Times New Roman" w:hAnsi="Times New Roman"/>
          <w:color w:val="000000"/>
          <w:lang w:val="ru-RU"/>
        </w:rPr>
        <w:t xml:space="preserve">указаны данные отличные от сохраненных в реестре Клиентов, то выполняется замена данных на полученные от последнего ФП. В адрес всех ФП, через которых Клиент-ЮЛ имеет доступ к СЦР, за исключением ФП, отправившего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OrganisationIdentifiersRequest</w:t>
      </w:r>
      <w:r w:rsidRPr="00281BB1">
        <w:rPr>
          <w:rFonts w:ascii="Times New Roman" w:hAnsi="Times New Roman"/>
          <w:color w:val="000000"/>
          <w:lang w:val="ru-RU"/>
        </w:rPr>
        <w:t xml:space="preserve"> в рамках текущего процесса, РОРД направляет ЭС "Уведомление ФП об изменении данных Клиента"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ClientDataAdministrationFINotification</w:t>
      </w:r>
      <w:r w:rsidRPr="00281BB1">
        <w:rPr>
          <w:rFonts w:ascii="Times New Roman" w:hAnsi="Times New Roman"/>
          <w:color w:val="000000"/>
          <w:lang w:val="ru-RU"/>
        </w:rPr>
        <w:t>);</w:t>
      </w:r>
    </w:p>
    <w:p w:rsidR="008C244E" w:rsidRPr="00281BB1" w:rsidRDefault="00281BB1" w:rsidP="00387B04">
      <w:pPr>
        <w:numPr>
          <w:ilvl w:val="0"/>
          <w:numId w:val="156"/>
        </w:numPr>
        <w:jc w:val="both"/>
        <w:rPr>
          <w:lang w:val="ru-RU"/>
        </w:rPr>
      </w:pPr>
      <w:r w:rsidRPr="00281BB1">
        <w:rPr>
          <w:rFonts w:ascii="Times New Roman" w:hAnsi="Times New Roman"/>
          <w:color w:val="000000"/>
          <w:lang w:val="ru-RU"/>
        </w:rPr>
        <w:t xml:space="preserve">указаны данные по связанным лицам, отличные от сохраненных в реестре Клиентов, то выполняется замена данных на полученные от последнего ФП. В адрес всех ФП, через которых Клиент-ЮЛ имеет доступ к СЦР, и через которых были зарегистрированы данные этих связанных лиц, за исключением ФП, отправившего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OrganisationIdentifiersRequest</w:t>
      </w:r>
      <w:r w:rsidRPr="00281BB1">
        <w:rPr>
          <w:rFonts w:ascii="Times New Roman" w:hAnsi="Times New Roman"/>
          <w:color w:val="000000"/>
          <w:lang w:val="ru-RU"/>
        </w:rPr>
        <w:t xml:space="preserve"> в рамках текущего процесса, РОРД направляет ЭС "Уведомление ФП об изменении данных связанных лиц Клиента"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RPDataAdministrationFINotification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4. ФП после получения ЭС "Уведомление об идентификаторах Клиента"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ClientIdentifiersNotification</w:t>
      </w:r>
      <w:r w:rsidRPr="00281BB1">
        <w:rPr>
          <w:rFonts w:ascii="Times New Roman" w:hAnsi="Times New Roman"/>
          <w:color w:val="000000"/>
          <w:lang w:val="ru-RU"/>
        </w:rPr>
        <w:t xml:space="preserve">) осуществляет входные контроли полученного ЭС и в случае положительного результата передает Клиенту -ЮЛ его </w:t>
      </w:r>
      <w:r>
        <w:rPr>
          <w:rFonts w:ascii="Times New Roman" w:hAnsi="Times New Roman"/>
          <w:color w:val="000000"/>
        </w:rPr>
        <w:t>ID</w:t>
      </w:r>
      <w:r w:rsidRPr="00281BB1">
        <w:rPr>
          <w:rFonts w:ascii="Times New Roman" w:hAnsi="Times New Roman"/>
          <w:color w:val="000000"/>
          <w:lang w:val="ru-RU"/>
        </w:rPr>
        <w:t xml:space="preserve"> на ПлЦР и </w:t>
      </w:r>
      <w:r>
        <w:rPr>
          <w:rFonts w:ascii="Times New Roman" w:hAnsi="Times New Roman"/>
          <w:color w:val="000000"/>
        </w:rPr>
        <w:t>ID</w:t>
      </w:r>
      <w:r w:rsidRPr="00281BB1">
        <w:rPr>
          <w:rFonts w:ascii="Times New Roman" w:hAnsi="Times New Roman"/>
          <w:color w:val="000000"/>
          <w:lang w:val="ru-RU"/>
        </w:rPr>
        <w:t xml:space="preserve"> его СЦР.</w:t>
      </w:r>
    </w:p>
    <w:p w:rsidR="008C244E" w:rsidRPr="00281BB1" w:rsidRDefault="00281BB1">
      <w:pPr>
        <w:spacing w:after="269"/>
        <w:jc w:val="both"/>
        <w:rPr>
          <w:lang w:val="ru-RU"/>
        </w:rPr>
      </w:pPr>
      <w:r w:rsidRPr="00281BB1">
        <w:rPr>
          <w:rFonts w:ascii="Times New Roman" w:hAnsi="Times New Roman"/>
          <w:color w:val="000000"/>
          <w:lang w:val="ru-RU"/>
        </w:rPr>
        <w:t>5. Клиент-ЮЛ инициирует процесс регистрации сертификата ключа на ПлЦР для доступа к СЦР. При этом должен быть присвоен новый идентификатор операции, указываемый в */</w:t>
      </w:r>
      <w:r>
        <w:rPr>
          <w:rFonts w:ascii="Times New Roman" w:hAnsi="Times New Roman"/>
          <w:color w:val="000000"/>
        </w:rPr>
        <w:t>MsgHdr</w:t>
      </w:r>
      <w:r w:rsidRPr="00281BB1">
        <w:rPr>
          <w:rFonts w:ascii="Times New Roman" w:hAnsi="Times New Roman"/>
          <w:color w:val="000000"/>
          <w:lang w:val="ru-RU"/>
        </w:rPr>
        <w:t>/</w:t>
      </w:r>
      <w:r>
        <w:rPr>
          <w:rFonts w:ascii="Times New Roman" w:hAnsi="Times New Roman"/>
          <w:color w:val="000000"/>
        </w:rPr>
        <w:t>OprId</w:t>
      </w:r>
      <w:r w:rsidRPr="00281BB1">
        <w:rPr>
          <w:rFonts w:ascii="Times New Roman" w:hAnsi="Times New Roman"/>
          <w:color w:val="000000"/>
          <w:lang w:val="ru-RU"/>
        </w:rPr>
        <w:t>.</w:t>
      </w:r>
    </w:p>
    <w:p w:rsidR="008C244E" w:rsidRDefault="00281BB1">
      <w:pPr>
        <w:pStyle w:val="30"/>
      </w:pPr>
      <w:bookmarkStart w:id="269" w:name="_Toc192512401"/>
      <w:r>
        <w:t>Неуспешный сценарий обмена</w:t>
      </w:r>
      <w:bookmarkEnd w:id="269"/>
    </w:p>
    <w:p w:rsidR="008C244E" w:rsidRDefault="00281BB1">
      <w:r>
        <w:rPr>
          <w:noProof/>
          <w:lang w:val="ru-RU" w:eastAsia="ru-RU"/>
        </w:rPr>
        <w:drawing>
          <wp:inline distT="0" distB="0" distL="0" distR="0">
            <wp:extent cx="6217920" cy="4486566"/>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
                    <pic:cNvPicPr/>
                  </pic:nvPicPr>
                  <pic:blipFill>
                    <a:blip r:embed="rId79"/>
                    <a:stretch>
                      <a:fillRect/>
                    </a:stretch>
                  </pic:blipFill>
                  <pic:spPr>
                    <a:xfrm>
                      <a:off x="0" y="0"/>
                      <a:ext cx="6217920" cy="4486566"/>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 пройдены контроли на ПлЦР.</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157"/>
        </w:numPr>
        <w:jc w:val="both"/>
      </w:pPr>
      <w:r>
        <w:rPr>
          <w:rFonts w:ascii="Times New Roman" w:hAnsi="Times New Roman"/>
          <w:color w:val="000000"/>
        </w:rPr>
        <w:t xml:space="preserve">Запрос идентификаторов Клиента-ЮЛ на ПлЦР (cbdc.020 OrganisationIdentifiersRequest); </w:t>
      </w:r>
    </w:p>
    <w:p w:rsidR="008C244E" w:rsidRDefault="00281BB1" w:rsidP="00387B04">
      <w:pPr>
        <w:numPr>
          <w:ilvl w:val="0"/>
          <w:numId w:val="157"/>
        </w:numPr>
        <w:jc w:val="both"/>
      </w:pPr>
      <w:r>
        <w:rPr>
          <w:rFonts w:ascii="Times New Roman" w:hAnsi="Times New Roman"/>
          <w:color w:val="000000"/>
        </w:rPr>
        <w:t>Результат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 xml:space="preserve">Клиент-ЮЛ инициировал открытие СЦР на ПлЦР </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1. Клиент-ЮЛ направляет данные, необходимые для регистрации Клиента-ЮЛ и открытия ему СЦР на ПлЦР в адрес ФП. В составе передаваемых данных должна содержаться информация необходимая ФП для формирования ЭС "Запрос идентификаторов Клиента-ЮЛ на ПлЦР"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OrganisationIdentifiersRequest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2. РОРД осуществляет входные проверки полученного ЭС и выполняет контроли. В случае неуспешного прохождения контролей РОРД формирует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 и направляет ФП.</w:t>
      </w:r>
    </w:p>
    <w:p w:rsidR="008C244E" w:rsidRPr="00281BB1" w:rsidRDefault="00281BB1">
      <w:pPr>
        <w:pStyle w:val="21"/>
        <w:rPr>
          <w:lang w:val="ru-RU"/>
        </w:rPr>
      </w:pPr>
      <w:bookmarkStart w:id="270" w:name="_Toc192512402"/>
      <w:r w:rsidRPr="00281BB1">
        <w:rPr>
          <w:lang w:val="ru-RU"/>
        </w:rPr>
        <w:t>Привязка СКПЭП к СЦР Клиента-ЮЛ</w:t>
      </w:r>
      <w:bookmarkEnd w:id="270"/>
    </w:p>
    <w:p w:rsidR="008C244E" w:rsidRDefault="00281BB1">
      <w:pPr>
        <w:pStyle w:val="30"/>
      </w:pPr>
      <w:bookmarkStart w:id="271" w:name="_Toc192512403"/>
      <w:r>
        <w:t>Область применения</w:t>
      </w:r>
      <w:bookmarkEnd w:id="271"/>
    </w:p>
    <w:p w:rsidR="008C244E" w:rsidRPr="00281BB1" w:rsidRDefault="00281BB1">
      <w:pPr>
        <w:spacing w:after="269"/>
        <w:rPr>
          <w:lang w:val="ru-RU"/>
        </w:rPr>
      </w:pPr>
      <w:r w:rsidRPr="00281BB1">
        <w:rPr>
          <w:rFonts w:ascii="Times New Roman" w:hAnsi="Times New Roman"/>
          <w:color w:val="000000"/>
          <w:lang w:val="ru-RU"/>
        </w:rPr>
        <w:t>Привязка СКПЭП к СЦР Клиента-ЮЛ при первичной регистрации Клиента-ЮЛ на ПлЦР, а также при подключении к ПлЦР через другого ФП.</w:t>
      </w:r>
    </w:p>
    <w:p w:rsidR="008C244E" w:rsidRPr="00281BB1" w:rsidRDefault="00281BB1">
      <w:pPr>
        <w:spacing w:after="269"/>
        <w:rPr>
          <w:lang w:val="ru-RU"/>
        </w:rPr>
      </w:pPr>
      <w:r w:rsidRPr="00281BB1">
        <w:rPr>
          <w:rFonts w:ascii="Times New Roman" w:hAnsi="Times New Roman"/>
          <w:color w:val="000000"/>
          <w:lang w:val="ru-RU"/>
        </w:rPr>
        <w:t>Доступ к СЦР через текущего ФП на дополнительном устройстве Клиента-ЮЛ (втором, третьем и т.д. устройстве Клиента, с которого он имеет доступ к СЦР через одного и того же ФП)</w:t>
      </w:r>
      <w:r w:rsidR="00D12604">
        <w:rPr>
          <w:lang w:val="ru-RU"/>
        </w:rPr>
        <w:t>, или доступ дополнительного представителя Клиента-ЮЛ, имеющего право распоряжаться СЦР ЮЛ</w:t>
      </w:r>
      <w:r w:rsidRPr="00281BB1">
        <w:rPr>
          <w:rFonts w:ascii="Times New Roman" w:hAnsi="Times New Roman"/>
          <w:color w:val="000000"/>
          <w:lang w:val="ru-RU"/>
        </w:rPr>
        <w:t>.</w:t>
      </w:r>
      <w:r>
        <w:rPr>
          <w:rFonts w:ascii="Times New Roman" w:hAnsi="Times New Roman"/>
          <w:color w:val="000000"/>
        </w:rPr>
        <w:t> </w:t>
      </w:r>
    </w:p>
    <w:p w:rsidR="008C244E" w:rsidRPr="00281BB1" w:rsidRDefault="00281BB1">
      <w:pPr>
        <w:spacing w:after="269"/>
        <w:rPr>
          <w:lang w:val="ru-RU"/>
        </w:rPr>
      </w:pPr>
      <w:r w:rsidRPr="00281BB1">
        <w:rPr>
          <w:rFonts w:ascii="Times New Roman" w:hAnsi="Times New Roman"/>
          <w:color w:val="000000"/>
          <w:lang w:val="ru-RU"/>
        </w:rPr>
        <w:t>Возобновление доступа Клиента-ЮЛ к СЦР при истечении срока действия сертификата</w:t>
      </w:r>
      <w:r>
        <w:rPr>
          <w:rFonts w:ascii="Times New Roman" w:hAnsi="Times New Roman"/>
          <w:color w:val="000000"/>
        </w:rPr>
        <w:t> </w:t>
      </w:r>
      <w:r w:rsidRPr="00281BB1">
        <w:rPr>
          <w:rFonts w:ascii="Times New Roman" w:hAnsi="Times New Roman"/>
          <w:color w:val="000000"/>
          <w:lang w:val="ru-RU"/>
        </w:rPr>
        <w:t>ключа проверки ЭП</w:t>
      </w:r>
      <w:r>
        <w:rPr>
          <w:rFonts w:ascii="Times New Roman" w:hAnsi="Times New Roman"/>
          <w:color w:val="000000"/>
        </w:rPr>
        <w:t> </w:t>
      </w:r>
      <w:r w:rsidRPr="00281BB1">
        <w:rPr>
          <w:rFonts w:ascii="Times New Roman" w:hAnsi="Times New Roman"/>
          <w:color w:val="000000"/>
          <w:lang w:val="ru-RU"/>
        </w:rPr>
        <w:t>Клиента.</w:t>
      </w:r>
    </w:p>
    <w:p w:rsidR="008C244E" w:rsidRDefault="00281BB1">
      <w:pPr>
        <w:pStyle w:val="30"/>
      </w:pPr>
      <w:bookmarkStart w:id="272" w:name="_Toc192512404"/>
      <w:r>
        <w:t>Основной сценарий обмена</w:t>
      </w:r>
      <w:bookmarkEnd w:id="272"/>
    </w:p>
    <w:p w:rsidR="008C244E" w:rsidRDefault="00281BB1">
      <w:r>
        <w:rPr>
          <w:noProof/>
          <w:lang w:val="ru-RU" w:eastAsia="ru-RU"/>
        </w:rPr>
        <w:drawing>
          <wp:inline distT="0" distB="0" distL="0" distR="0">
            <wp:extent cx="6217920" cy="4715982"/>
            <wp:effectExtent l="0" t="0" r="0"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
                    <pic:cNvPicPr/>
                  </pic:nvPicPr>
                  <pic:blipFill>
                    <a:blip r:embed="rId80"/>
                    <a:stretch>
                      <a:fillRect/>
                    </a:stretch>
                  </pic:blipFill>
                  <pic:spPr>
                    <a:xfrm>
                      <a:off x="0" y="0"/>
                      <a:ext cx="6217920" cy="4715982"/>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 xml:space="preserve">Успешная привязка СКПЭП к СЦР Клиента-ЮЛ. </w:t>
      </w:r>
    </w:p>
    <w:p w:rsidR="008C244E" w:rsidRPr="00281BB1" w:rsidRDefault="008C244E">
      <w:pPr>
        <w:spacing w:after="269"/>
        <w:jc w:val="both"/>
        <w:rPr>
          <w:lang w:val="ru-RU"/>
        </w:rPr>
      </w:pP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158"/>
        </w:numPr>
        <w:jc w:val="both"/>
      </w:pPr>
      <w:r>
        <w:rPr>
          <w:rFonts w:ascii="Times New Roman" w:hAnsi="Times New Roman"/>
          <w:color w:val="000000"/>
        </w:rPr>
        <w:t>Запрос возможности привязки СКПЭП к СЦР Клиента-ЮЛ (cbdc.012 OrganisationCertRegistrationPossibilityRequest);</w:t>
      </w:r>
    </w:p>
    <w:p w:rsidR="008C244E" w:rsidRPr="00281BB1" w:rsidRDefault="00281BB1" w:rsidP="00387B04">
      <w:pPr>
        <w:numPr>
          <w:ilvl w:val="0"/>
          <w:numId w:val="158"/>
        </w:numPr>
        <w:jc w:val="both"/>
        <w:rPr>
          <w:lang w:val="ru-RU"/>
        </w:rPr>
      </w:pPr>
      <w:r w:rsidRPr="00281BB1">
        <w:rPr>
          <w:rFonts w:ascii="Times New Roman" w:hAnsi="Times New Roman"/>
          <w:color w:val="000000"/>
          <w:lang w:val="ru-RU"/>
        </w:rPr>
        <w:t>Уведомление о приостановке операции (</w:t>
      </w:r>
      <w:r>
        <w:rPr>
          <w:rFonts w:ascii="Times New Roman" w:hAnsi="Times New Roman"/>
          <w:color w:val="000000"/>
        </w:rPr>
        <w:t>cbdc</w:t>
      </w:r>
      <w:r w:rsidRPr="00281BB1">
        <w:rPr>
          <w:rFonts w:ascii="Times New Roman" w:hAnsi="Times New Roman"/>
          <w:color w:val="000000"/>
          <w:lang w:val="ru-RU"/>
        </w:rPr>
        <w:t xml:space="preserve">.077 </w:t>
      </w:r>
      <w:r>
        <w:rPr>
          <w:rFonts w:ascii="Times New Roman" w:hAnsi="Times New Roman"/>
          <w:color w:val="000000"/>
        </w:rPr>
        <w:t>EventNotification</w:t>
      </w:r>
      <w:r w:rsidRPr="00281BB1">
        <w:rPr>
          <w:rFonts w:ascii="Times New Roman" w:hAnsi="Times New Roman"/>
          <w:color w:val="000000"/>
          <w:lang w:val="ru-RU"/>
        </w:rPr>
        <w:t>);</w:t>
      </w:r>
    </w:p>
    <w:p w:rsidR="008C244E" w:rsidRPr="00281BB1" w:rsidRDefault="00281BB1" w:rsidP="00387B04">
      <w:pPr>
        <w:numPr>
          <w:ilvl w:val="0"/>
          <w:numId w:val="158"/>
        </w:numPr>
        <w:jc w:val="both"/>
        <w:rPr>
          <w:lang w:val="ru-RU"/>
        </w:rPr>
      </w:pPr>
      <w:r w:rsidRPr="00281BB1">
        <w:rPr>
          <w:rFonts w:ascii="Times New Roman" w:hAnsi="Times New Roman"/>
          <w:color w:val="000000"/>
          <w:lang w:val="ru-RU"/>
        </w:rPr>
        <w:t>Ответ на запрос возможности привязки СКПЭП к СЦР Клиента-ЮЛ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OrganisationCertRegistrationPossibilityResponse</w:t>
      </w:r>
      <w:r w:rsidRPr="00281BB1">
        <w:rPr>
          <w:rFonts w:ascii="Times New Roman" w:hAnsi="Times New Roman"/>
          <w:color w:val="000000"/>
          <w:lang w:val="ru-RU"/>
        </w:rPr>
        <w:t>);</w:t>
      </w:r>
    </w:p>
    <w:p w:rsidR="008C244E" w:rsidRPr="00281BB1" w:rsidRDefault="00281BB1" w:rsidP="00387B04">
      <w:pPr>
        <w:numPr>
          <w:ilvl w:val="0"/>
          <w:numId w:val="158"/>
        </w:numPr>
        <w:jc w:val="both"/>
        <w:rPr>
          <w:lang w:val="ru-RU"/>
        </w:rPr>
      </w:pPr>
      <w:r w:rsidRPr="00281BB1">
        <w:rPr>
          <w:rFonts w:ascii="Times New Roman" w:hAnsi="Times New Roman"/>
          <w:color w:val="000000"/>
          <w:lang w:val="ru-RU"/>
        </w:rPr>
        <w:t>Запрос на привязку СКПЭП к СЦР Клиента-ЮЛ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OrganisationCertRegistrationRequest</w:t>
      </w:r>
      <w:r w:rsidRPr="00281BB1">
        <w:rPr>
          <w:rFonts w:ascii="Times New Roman" w:hAnsi="Times New Roman"/>
          <w:color w:val="000000"/>
          <w:lang w:val="ru-RU"/>
        </w:rPr>
        <w:t>);</w:t>
      </w:r>
    </w:p>
    <w:p w:rsidR="008C244E" w:rsidRPr="00281BB1" w:rsidRDefault="00281BB1" w:rsidP="00387B04">
      <w:pPr>
        <w:numPr>
          <w:ilvl w:val="0"/>
          <w:numId w:val="158"/>
        </w:numPr>
        <w:jc w:val="both"/>
        <w:rPr>
          <w:lang w:val="ru-RU"/>
        </w:rPr>
      </w:pPr>
      <w:r w:rsidRPr="00281BB1">
        <w:rPr>
          <w:rFonts w:ascii="Times New Roman" w:hAnsi="Times New Roman"/>
          <w:color w:val="000000"/>
          <w:lang w:val="ru-RU"/>
        </w:rPr>
        <w:t>Уведомление о привязке СКПЭП к СЦР Клиента-ЮЛ (</w:t>
      </w:r>
      <w:r>
        <w:rPr>
          <w:rFonts w:ascii="Times New Roman" w:hAnsi="Times New Roman"/>
          <w:color w:val="000000"/>
        </w:rPr>
        <w:t>cbdc</w:t>
      </w:r>
      <w:r w:rsidRPr="00281BB1">
        <w:rPr>
          <w:rFonts w:ascii="Times New Roman" w:hAnsi="Times New Roman"/>
          <w:color w:val="000000"/>
          <w:lang w:val="ru-RU"/>
        </w:rPr>
        <w:t xml:space="preserve">.023 </w:t>
      </w:r>
      <w:r>
        <w:rPr>
          <w:rFonts w:ascii="Times New Roman" w:hAnsi="Times New Roman"/>
          <w:color w:val="000000"/>
        </w:rPr>
        <w:t>OrganisationCertRegistrationNotification</w:t>
      </w:r>
      <w:r w:rsidRPr="00281BB1">
        <w:rPr>
          <w:rFonts w:ascii="Times New Roman" w:hAnsi="Times New Roman"/>
          <w:color w:val="000000"/>
          <w:lang w:val="ru-RU"/>
        </w:rPr>
        <w:t>).</w:t>
      </w:r>
    </w:p>
    <w:p w:rsidR="008C244E" w:rsidRPr="00281BB1" w:rsidRDefault="008C244E">
      <w:pPr>
        <w:spacing w:after="269"/>
        <w:jc w:val="both"/>
        <w:rPr>
          <w:lang w:val="ru-RU"/>
        </w:rPr>
      </w:pP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Клиент-ЮЛ инициировал генерацию криптографических ключей (при регистрации на ПлЦР/ при подключении через иного ФП/ в связи с истечением срока действия сертификата ключа проверки ЭП/на новом устройстве текущего ФП</w:t>
      </w:r>
      <w:r w:rsidR="00883D7C">
        <w:rPr>
          <w:rFonts w:ascii="Times New Roman" w:hAnsi="Times New Roman"/>
          <w:color w:val="000000"/>
          <w:lang w:val="ru-RU"/>
        </w:rPr>
        <w:t xml:space="preserve"> / </w:t>
      </w:r>
      <w:r w:rsidR="00883D7C">
        <w:rPr>
          <w:lang w:val="ru-RU"/>
        </w:rPr>
        <w:t>ФП добавляет представителя ЮЛ, имеющего право распоряжаться СЦР ЮЛ</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1. Клиент-ЮЛ направляет в УЦ ФП Запрос на выпуск сертификата ключа проверки ЭП. После получения СКПЭП в УЦ ФП Финансовый посредник формирует и направляет в РОРД ЭС "Запрос возможности привязки СКПЭП к СЦР Клиента-ЮЛ"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OrganisationCertRegistrationPossibilityRequest</w:t>
      </w:r>
      <w:r w:rsidRPr="00281BB1">
        <w:rPr>
          <w:rFonts w:ascii="Times New Roman" w:hAnsi="Times New Roman"/>
          <w:color w:val="000000"/>
          <w:lang w:val="ru-RU"/>
        </w:rPr>
        <w:t xml:space="preserve">), включив в него </w:t>
      </w:r>
      <w:r>
        <w:rPr>
          <w:rFonts w:ascii="Times New Roman" w:hAnsi="Times New Roman"/>
          <w:color w:val="000000"/>
        </w:rPr>
        <w:t>ID</w:t>
      </w:r>
      <w:r w:rsidRPr="00281BB1">
        <w:rPr>
          <w:rFonts w:ascii="Times New Roman" w:hAnsi="Times New Roman"/>
          <w:color w:val="000000"/>
          <w:lang w:val="ru-RU"/>
        </w:rPr>
        <w:t xml:space="preserve"> Клиента ЮЛ на ПлЦР, </w:t>
      </w:r>
      <w:r>
        <w:rPr>
          <w:rFonts w:ascii="Times New Roman" w:hAnsi="Times New Roman"/>
          <w:color w:val="000000"/>
        </w:rPr>
        <w:t>ID</w:t>
      </w:r>
      <w:r w:rsidRPr="00281BB1">
        <w:rPr>
          <w:rFonts w:ascii="Times New Roman" w:hAnsi="Times New Roman"/>
          <w:color w:val="000000"/>
          <w:lang w:val="ru-RU"/>
        </w:rPr>
        <w:t xml:space="preserve"> СЦР, СКПЭП Клиента-ЮЛ. </w:t>
      </w:r>
    </w:p>
    <w:p w:rsidR="008C244E" w:rsidRPr="00281BB1" w:rsidRDefault="00281BB1">
      <w:pPr>
        <w:spacing w:after="269"/>
        <w:jc w:val="both"/>
        <w:rPr>
          <w:lang w:val="ru-RU"/>
        </w:rPr>
      </w:pPr>
      <w:r w:rsidRPr="00281BB1">
        <w:rPr>
          <w:rFonts w:ascii="Times New Roman" w:hAnsi="Times New Roman"/>
          <w:color w:val="000000"/>
          <w:lang w:val="ru-RU"/>
        </w:rPr>
        <w:t>2. После успешного завершения входных проверок ЭС "Запрос возможности привязки СКПЭП к СЦР Клиента-ЮЛ"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OrganisationCertRegistrationPossibilityRequest</w:t>
      </w:r>
      <w:r w:rsidRPr="00281BB1">
        <w:rPr>
          <w:rFonts w:ascii="Times New Roman" w:hAnsi="Times New Roman"/>
          <w:color w:val="000000"/>
          <w:lang w:val="ru-RU"/>
        </w:rPr>
        <w:t>) РОРД осуществляет контроли возможности исполнения запроса. В случае необходимости "ручного" контроля Оператором, операция будет приостановлена, ФП получит уведомление (</w:t>
      </w:r>
      <w:r>
        <w:rPr>
          <w:rFonts w:ascii="Times New Roman" w:hAnsi="Times New Roman"/>
          <w:color w:val="000000"/>
        </w:rPr>
        <w:t>cbdc</w:t>
      </w:r>
      <w:r w:rsidRPr="00281BB1">
        <w:rPr>
          <w:rFonts w:ascii="Times New Roman" w:hAnsi="Times New Roman"/>
          <w:color w:val="000000"/>
          <w:lang w:val="ru-RU"/>
        </w:rPr>
        <w:t xml:space="preserve">.077 </w:t>
      </w:r>
      <w:r>
        <w:rPr>
          <w:rFonts w:ascii="Times New Roman" w:hAnsi="Times New Roman"/>
          <w:color w:val="000000"/>
        </w:rPr>
        <w:t>EventNotification</w:t>
      </w:r>
      <w:r w:rsidRPr="00281BB1">
        <w:rPr>
          <w:rFonts w:ascii="Times New Roman" w:hAnsi="Times New Roman"/>
          <w:color w:val="000000"/>
          <w:lang w:val="ru-RU"/>
        </w:rPr>
        <w:t>). В случае успешного прохождения контролей РОРД на основе данных, полученных в ЭС формирует эталон ЭС "Запрос на привязку СКПЭП к СЦР Клиента-ЮЛ"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OrganisationCertRegistrationRequest</w:t>
      </w:r>
      <w:r w:rsidRPr="00281BB1">
        <w:rPr>
          <w:rFonts w:ascii="Times New Roman" w:hAnsi="Times New Roman"/>
          <w:color w:val="000000"/>
          <w:lang w:val="ru-RU"/>
        </w:rPr>
        <w:t>), в состав которого входит эталон транзакционного сообщения РР, инкапсулирует его в формируемое ЭС "Ответ на запрос возможности привязки СКПЭП к СЦР Клиента-ЮЛ"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OrganisationCertRegistrationPossibilityResponse</w:t>
      </w:r>
      <w:r w:rsidRPr="00281BB1">
        <w:rPr>
          <w:rFonts w:ascii="Times New Roman" w:hAnsi="Times New Roman"/>
          <w:color w:val="000000"/>
          <w:lang w:val="ru-RU"/>
        </w:rPr>
        <w:t xml:space="preserve">) и направляет в адрес ФП. </w:t>
      </w:r>
    </w:p>
    <w:p w:rsidR="008C244E" w:rsidRPr="00281BB1" w:rsidRDefault="00281BB1">
      <w:pPr>
        <w:spacing w:after="269"/>
        <w:jc w:val="both"/>
        <w:rPr>
          <w:lang w:val="ru-RU"/>
        </w:rPr>
      </w:pPr>
      <w:r w:rsidRPr="00281BB1">
        <w:rPr>
          <w:rFonts w:ascii="Times New Roman" w:hAnsi="Times New Roman"/>
          <w:color w:val="000000"/>
          <w:lang w:val="ru-RU"/>
        </w:rPr>
        <w:t>3. ФП после получения ЭС "Ответ на запрос возможности привязки СКПЭП к СЦР Клиента-ЮЛ"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OrganisationCertRegistrationPossibilityResponse</w:t>
      </w:r>
      <w:r w:rsidRPr="00281BB1">
        <w:rPr>
          <w:rFonts w:ascii="Times New Roman" w:hAnsi="Times New Roman"/>
          <w:color w:val="000000"/>
          <w:lang w:val="ru-RU"/>
        </w:rPr>
        <w:t>) проводит входные контроли. Если контроли пройдены успешно, ФП разбирает ЭС, получает эталон ЭС "Запрос на привязку СКПЭП к СЦР Клиента-ЮЛ"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OrganisationCertRegistrationRequest</w:t>
      </w:r>
      <w:r w:rsidRPr="00281BB1">
        <w:rPr>
          <w:rFonts w:ascii="Times New Roman" w:hAnsi="Times New Roman"/>
          <w:color w:val="000000"/>
          <w:lang w:val="ru-RU"/>
        </w:rPr>
        <w:t>), в состав которого входит эталон транзакционного сообщения РР. ФП осуществляет подписание своей ЭП эталона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ФП направляет в РОРД ЭС "Запрос на привязку СКПЭП к СЦР Клиента-ЮЛ"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OrganisationCertRegistrationRequest</w:t>
      </w:r>
      <w:r w:rsidRPr="00281BB1">
        <w:rPr>
          <w:rFonts w:ascii="Times New Roman" w:hAnsi="Times New Roman"/>
          <w:color w:val="000000"/>
          <w:lang w:val="ru-RU"/>
        </w:rPr>
        <w:t>) .</w:t>
      </w:r>
    </w:p>
    <w:p w:rsidR="008C244E" w:rsidRPr="00281BB1" w:rsidRDefault="00281BB1">
      <w:pPr>
        <w:spacing w:after="269"/>
        <w:jc w:val="both"/>
        <w:rPr>
          <w:lang w:val="ru-RU"/>
        </w:rPr>
      </w:pPr>
      <w:r w:rsidRPr="00281BB1">
        <w:rPr>
          <w:rFonts w:ascii="Times New Roman" w:hAnsi="Times New Roman"/>
          <w:color w:val="000000"/>
          <w:lang w:val="ru-RU"/>
        </w:rPr>
        <w:t>4. РОРД осуществляет входные контроли ЭС "Запрос на привязку СКПЭП к СЦР Клиента-ЮЛ"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OrganisationCertRegistrationRequest</w:t>
      </w:r>
      <w:r w:rsidRPr="00281BB1">
        <w:rPr>
          <w:rFonts w:ascii="Times New Roman" w:hAnsi="Times New Roman"/>
          <w:color w:val="000000"/>
          <w:lang w:val="ru-RU"/>
        </w:rPr>
        <w:t>) и в случае положительных результатов</w:t>
      </w:r>
      <w:r w:rsidRPr="00281BB1">
        <w:rPr>
          <w:rFonts w:ascii="Times New Roman" w:hAnsi="Times New Roman"/>
          <w:color w:val="000000"/>
          <w:lang w:val="ru-RU"/>
        </w:rPr>
        <w:lastRenderedPageBreak/>
        <w:t xml:space="preserve"> осуществляет контроли возможности исполнения запроса. В случае успешного прохождения контролей РОРД осуществляет привязку СКПЭП к СЦР Клиента-ЮЛ. РОРД формирует и направляет ФП ЭС "Уведомление о привязке СКПЭП к СЦР Клиента-ЮЛ" (</w:t>
      </w:r>
      <w:r>
        <w:rPr>
          <w:rFonts w:ascii="Times New Roman" w:hAnsi="Times New Roman"/>
          <w:color w:val="000000"/>
        </w:rPr>
        <w:t>cbdc</w:t>
      </w:r>
      <w:r w:rsidRPr="00281BB1">
        <w:rPr>
          <w:rFonts w:ascii="Times New Roman" w:hAnsi="Times New Roman"/>
          <w:color w:val="000000"/>
          <w:lang w:val="ru-RU"/>
        </w:rPr>
        <w:t xml:space="preserve">.023 </w:t>
      </w:r>
      <w:r>
        <w:rPr>
          <w:rFonts w:ascii="Times New Roman" w:hAnsi="Times New Roman"/>
          <w:color w:val="000000"/>
        </w:rPr>
        <w:t>OrganisationCertRegistrationNotification</w:t>
      </w:r>
      <w:r w:rsidRPr="00281BB1">
        <w:rPr>
          <w:rFonts w:ascii="Times New Roman" w:hAnsi="Times New Roman"/>
          <w:color w:val="000000"/>
          <w:lang w:val="ru-RU"/>
        </w:rPr>
        <w:t>), включив в него присвоенный при открытии СЦР уникальный номер договора, дату договора, номер СЦР.</w:t>
      </w:r>
    </w:p>
    <w:p w:rsidR="008C244E" w:rsidRPr="00281BB1" w:rsidRDefault="00281BB1">
      <w:pPr>
        <w:spacing w:after="269"/>
        <w:jc w:val="both"/>
        <w:rPr>
          <w:lang w:val="ru-RU"/>
        </w:rPr>
      </w:pPr>
      <w:r w:rsidRPr="00281BB1">
        <w:rPr>
          <w:rFonts w:ascii="Times New Roman" w:hAnsi="Times New Roman"/>
          <w:color w:val="000000"/>
          <w:lang w:val="ru-RU"/>
        </w:rPr>
        <w:t>5. ФП уведомляет Клиента-ЮЛ о привязке СКПЭП к СЦР Клиента-ЮЛ. При открытии СЦР Клиента-ЮЛ/при подключении через иного ФП Финансовый посредник уведомляет Клиента-ЮЛ об успешном открытии СЦР/возможности работать с СЦР через данного ФП, передает сертификаты ключей КО ФП, КК ФП, КО РОРД, КК ПлЦР, Клиента, УЦ БР, УЦ ФП, а также передает САС БР, САС ФП.</w:t>
      </w:r>
    </w:p>
    <w:p w:rsidR="008C244E" w:rsidRPr="00281BB1" w:rsidRDefault="008C244E">
      <w:pPr>
        <w:spacing w:after="269"/>
        <w:jc w:val="both"/>
        <w:rPr>
          <w:lang w:val="ru-RU"/>
        </w:rPr>
      </w:pPr>
    </w:p>
    <w:p w:rsidR="008C244E" w:rsidRDefault="00281BB1">
      <w:pPr>
        <w:pStyle w:val="30"/>
      </w:pPr>
      <w:bookmarkStart w:id="273" w:name="_Toc192512405"/>
      <w:r>
        <w:t>Неуспешный сценарий обмена 1</w:t>
      </w:r>
      <w:bookmarkEnd w:id="273"/>
    </w:p>
    <w:p w:rsidR="008C244E" w:rsidRDefault="00281BB1">
      <w:r>
        <w:rPr>
          <w:noProof/>
          <w:lang w:val="ru-RU" w:eastAsia="ru-RU"/>
        </w:rPr>
        <w:drawing>
          <wp:inline distT="0" distB="0" distL="0" distR="0">
            <wp:extent cx="6217920" cy="3523867"/>
            <wp:effectExtent l="0" t="0" r="0" b="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
                    <pic:cNvPicPr/>
                  </pic:nvPicPr>
                  <pic:blipFill>
                    <a:blip r:embed="rId81"/>
                    <a:stretch>
                      <a:fillRect/>
                    </a:stretch>
                  </pic:blipFill>
                  <pic:spPr>
                    <a:xfrm>
                      <a:off x="0" y="0"/>
                      <a:ext cx="6217920" cy="3523867"/>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 xml:space="preserve">Неуспешная привязка СКПЭП к СЦР Клиента-ЮЛ. </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159"/>
        </w:numPr>
        <w:jc w:val="both"/>
      </w:pPr>
      <w:r>
        <w:rPr>
          <w:rFonts w:ascii="Times New Roman" w:hAnsi="Times New Roman"/>
          <w:color w:val="000000"/>
        </w:rPr>
        <w:t>Запрос возможности привязки СКПЭП к СЦР Клиента-ЮЛ (cbdc.012 OrganisationCertRegistrationPossibilityRequest);</w:t>
      </w:r>
    </w:p>
    <w:p w:rsidR="008C244E" w:rsidRDefault="00281BB1" w:rsidP="00387B04">
      <w:pPr>
        <w:numPr>
          <w:ilvl w:val="0"/>
          <w:numId w:val="159"/>
        </w:numPr>
        <w:jc w:val="both"/>
      </w:pPr>
      <w:r>
        <w:rPr>
          <w:rFonts w:ascii="Times New Roman" w:hAnsi="Times New Roman"/>
          <w:color w:val="000000"/>
        </w:rPr>
        <w:t>Результат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Клиент-ЮЛ инициировал генерацию криптографических ключей (при регистрации на ПлЦР/ при подключении через иного ФП/ в связи с истечением срока действия сертификата ключа проверки ЭП/на новом устройстве текущего ФП)</w:t>
      </w:r>
      <w:r w:rsidR="00A90946">
        <w:rPr>
          <w:rFonts w:ascii="Times New Roman" w:hAnsi="Times New Roman"/>
          <w:color w:val="000000"/>
          <w:lang w:val="ru-RU"/>
        </w:rPr>
        <w:t xml:space="preserve">/ </w:t>
      </w:r>
      <w:r w:rsidR="00A90946">
        <w:rPr>
          <w:lang w:val="ru-RU"/>
        </w:rPr>
        <w:t>ФП добавляет представителя ЮЛ, имеющего право распоряжаться СЦР ЮЛ</w:t>
      </w:r>
      <w:r w:rsidR="00A90946" w:rsidRPr="00281BB1">
        <w:rPr>
          <w:rFonts w:ascii="Times New Roman" w:hAnsi="Times New Roman"/>
          <w:color w:val="000000"/>
          <w:lang w:val="ru-RU"/>
        </w:rPr>
        <w:t>)</w:t>
      </w:r>
      <w:r w:rsidR="00A90946">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1. Клиент-ЮЛ</w:t>
      </w:r>
      <w:r w:rsidR="00A90946">
        <w:rPr>
          <w:rFonts w:ascii="Times New Roman" w:hAnsi="Times New Roman"/>
          <w:color w:val="000000"/>
          <w:lang w:val="ru-RU"/>
        </w:rPr>
        <w:t xml:space="preserve"> </w:t>
      </w:r>
      <w:r w:rsidRPr="00281BB1">
        <w:rPr>
          <w:rFonts w:ascii="Times New Roman" w:hAnsi="Times New Roman"/>
          <w:color w:val="000000"/>
          <w:lang w:val="ru-RU"/>
        </w:rPr>
        <w:t>направляет в УЦ ФП Запрос на выпуск сертификата ключа проверки ЭП. После получения СКПЭП в УЦ ФП Финансовый посредник формирует и направляет в РОРД ЭС "Запрос возможности привязки СКПЭП к СЦР Клиента-ЮЛ"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OrganisationCertRegistrationPossibilityRequest</w:t>
      </w:r>
      <w:r w:rsidRPr="00281BB1">
        <w:rPr>
          <w:rFonts w:ascii="Times New Roman" w:hAnsi="Times New Roman"/>
          <w:color w:val="000000"/>
          <w:lang w:val="ru-RU"/>
        </w:rPr>
        <w:t xml:space="preserve">), включив в него </w:t>
      </w:r>
      <w:r>
        <w:rPr>
          <w:rFonts w:ascii="Times New Roman" w:hAnsi="Times New Roman"/>
          <w:color w:val="000000"/>
        </w:rPr>
        <w:t>ID</w:t>
      </w:r>
      <w:r w:rsidRPr="00281BB1">
        <w:rPr>
          <w:rFonts w:ascii="Times New Roman" w:hAnsi="Times New Roman"/>
          <w:color w:val="000000"/>
          <w:lang w:val="ru-RU"/>
        </w:rPr>
        <w:t xml:space="preserve"> Клиента ЮЛ на ПлЦР, </w:t>
      </w:r>
      <w:r>
        <w:rPr>
          <w:rFonts w:ascii="Times New Roman" w:hAnsi="Times New Roman"/>
          <w:color w:val="000000"/>
        </w:rPr>
        <w:t>ID</w:t>
      </w:r>
      <w:r w:rsidRPr="00281BB1">
        <w:rPr>
          <w:rFonts w:ascii="Times New Roman" w:hAnsi="Times New Roman"/>
          <w:color w:val="000000"/>
          <w:lang w:val="ru-RU"/>
        </w:rPr>
        <w:t xml:space="preserve"> СЦР, СКПЭП Клиента-ЮЛ. </w:t>
      </w:r>
    </w:p>
    <w:p w:rsidR="008C244E" w:rsidRPr="00281BB1" w:rsidRDefault="00281BB1">
      <w:pPr>
        <w:spacing w:after="269"/>
        <w:jc w:val="both"/>
        <w:rPr>
          <w:lang w:val="ru-RU"/>
        </w:rPr>
      </w:pPr>
      <w:r w:rsidRPr="00281BB1">
        <w:rPr>
          <w:rFonts w:ascii="Times New Roman" w:hAnsi="Times New Roman"/>
          <w:color w:val="000000"/>
          <w:lang w:val="ru-RU"/>
        </w:rPr>
        <w:t>2. После успешного завершения входных проверок "Запрос возможности привязки СКПЭП к СЦР Клиента-ЮЛ"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OrganisationCertRegistrationPossibilityRequest</w:t>
      </w:r>
      <w:r w:rsidRPr="00281BB1">
        <w:rPr>
          <w:rFonts w:ascii="Times New Roman" w:hAnsi="Times New Roman"/>
          <w:color w:val="000000"/>
          <w:lang w:val="ru-RU"/>
        </w:rPr>
        <w:t>) РОРД осуществляет контроли возможности исполнения запроса. В случае неуспешного прохождения контролей РОРД формирует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xml:space="preserve">) с указанием кода ошибки и направляет ФП. </w:t>
      </w:r>
    </w:p>
    <w:p w:rsidR="008C244E" w:rsidRPr="00281BB1" w:rsidRDefault="00281BB1">
      <w:pPr>
        <w:spacing w:after="269"/>
        <w:jc w:val="both"/>
        <w:rPr>
          <w:lang w:val="ru-RU"/>
        </w:rPr>
      </w:pPr>
      <w:r w:rsidRPr="00281BB1">
        <w:rPr>
          <w:rFonts w:ascii="Times New Roman" w:hAnsi="Times New Roman"/>
          <w:color w:val="000000"/>
          <w:lang w:val="ru-RU"/>
        </w:rPr>
        <w:t>3. ФП уведомляет Клиента-ЮЛ о неисполнении запроса на привязку СКПЭП к СЦР Клиента-ЮЛ.</w:t>
      </w:r>
    </w:p>
    <w:p w:rsidR="008C244E" w:rsidRPr="00281BB1" w:rsidRDefault="008C244E">
      <w:pPr>
        <w:spacing w:after="269"/>
        <w:jc w:val="both"/>
        <w:rPr>
          <w:lang w:val="ru-RU"/>
        </w:rPr>
      </w:pPr>
    </w:p>
    <w:p w:rsidR="008C244E" w:rsidRDefault="00281BB1">
      <w:pPr>
        <w:pStyle w:val="30"/>
      </w:pPr>
      <w:bookmarkStart w:id="274" w:name="_Toc192512406"/>
      <w:r>
        <w:t>Неуспешный сценарий обмена 2</w:t>
      </w:r>
      <w:bookmarkEnd w:id="274"/>
    </w:p>
    <w:p w:rsidR="008C244E" w:rsidRDefault="00281BB1">
      <w:r>
        <w:rPr>
          <w:noProof/>
          <w:lang w:val="ru-RU" w:eastAsia="ru-RU"/>
        </w:rPr>
        <w:drawing>
          <wp:inline distT="0" distB="0" distL="0" distR="0">
            <wp:extent cx="6217920" cy="5345229"/>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
                    <pic:cNvPicPr/>
                  </pic:nvPicPr>
                  <pic:blipFill>
                    <a:blip r:embed="rId82"/>
                    <a:stretch>
                      <a:fillRect/>
                    </a:stretch>
                  </pic:blipFill>
                  <pic:spPr>
                    <a:xfrm>
                      <a:off x="0" y="0"/>
                      <a:ext cx="6217920" cy="5345229"/>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 xml:space="preserve">Успешная привязка СКПЭП к СЦР Клиента-ЮЛ. </w:t>
      </w:r>
    </w:p>
    <w:p w:rsidR="008C244E" w:rsidRPr="00281BB1" w:rsidRDefault="008C244E">
      <w:pPr>
        <w:spacing w:after="269"/>
        <w:jc w:val="both"/>
        <w:rPr>
          <w:lang w:val="ru-RU"/>
        </w:rPr>
      </w:pP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160"/>
        </w:numPr>
        <w:jc w:val="both"/>
      </w:pPr>
      <w:r>
        <w:rPr>
          <w:rFonts w:ascii="Times New Roman" w:hAnsi="Times New Roman"/>
          <w:color w:val="000000"/>
        </w:rPr>
        <w:t>Запрос возможности привязки СКПЭП к СЦР Клиента-ЮЛ (cbdc.012 OrganisationCertRegistrationPossibilityRequest);</w:t>
      </w:r>
    </w:p>
    <w:p w:rsidR="008C244E" w:rsidRPr="00281BB1" w:rsidRDefault="00281BB1" w:rsidP="00387B04">
      <w:pPr>
        <w:numPr>
          <w:ilvl w:val="0"/>
          <w:numId w:val="160"/>
        </w:numPr>
        <w:jc w:val="both"/>
        <w:rPr>
          <w:lang w:val="ru-RU"/>
        </w:rPr>
      </w:pPr>
      <w:r w:rsidRPr="00281BB1">
        <w:rPr>
          <w:rFonts w:ascii="Times New Roman" w:hAnsi="Times New Roman"/>
          <w:color w:val="000000"/>
          <w:lang w:val="ru-RU"/>
        </w:rPr>
        <w:t>Уведомление о приостановке операции (</w:t>
      </w:r>
      <w:r>
        <w:rPr>
          <w:rFonts w:ascii="Times New Roman" w:hAnsi="Times New Roman"/>
          <w:color w:val="000000"/>
        </w:rPr>
        <w:t>cbdc</w:t>
      </w:r>
      <w:r w:rsidRPr="00281BB1">
        <w:rPr>
          <w:rFonts w:ascii="Times New Roman" w:hAnsi="Times New Roman"/>
          <w:color w:val="000000"/>
          <w:lang w:val="ru-RU"/>
        </w:rPr>
        <w:t xml:space="preserve">.077 </w:t>
      </w:r>
      <w:r>
        <w:rPr>
          <w:rFonts w:ascii="Times New Roman" w:hAnsi="Times New Roman"/>
          <w:color w:val="000000"/>
        </w:rPr>
        <w:t>EventNotification</w:t>
      </w:r>
      <w:r w:rsidRPr="00281BB1">
        <w:rPr>
          <w:rFonts w:ascii="Times New Roman" w:hAnsi="Times New Roman"/>
          <w:color w:val="000000"/>
          <w:lang w:val="ru-RU"/>
        </w:rPr>
        <w:t>);</w:t>
      </w:r>
    </w:p>
    <w:p w:rsidR="008C244E" w:rsidRDefault="00281BB1" w:rsidP="00387B04">
      <w:pPr>
        <w:numPr>
          <w:ilvl w:val="0"/>
          <w:numId w:val="160"/>
        </w:numPr>
        <w:jc w:val="both"/>
      </w:pPr>
      <w:r>
        <w:rPr>
          <w:rFonts w:ascii="Times New Roman" w:hAnsi="Times New Roman"/>
          <w:color w:val="000000"/>
        </w:rPr>
        <w:t>Результат контроля (cbdc.666 StatusReport).</w:t>
      </w:r>
    </w:p>
    <w:p w:rsidR="008C244E" w:rsidRDefault="008C244E">
      <w:pPr>
        <w:spacing w:after="269"/>
        <w:jc w:val="both"/>
      </w:pP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Клиент-ЮЛ инициировал генерацию криптографических ключей (при регистрации на ПлЦР/ при подключении через иного ФП/ в связи с истечением срока действия сертификата ключа проверки ЭП/на новом устройстве текущего ФП)</w:t>
      </w:r>
      <w:r w:rsidR="00A90946" w:rsidRPr="00A90946">
        <w:rPr>
          <w:rFonts w:ascii="Times New Roman" w:hAnsi="Times New Roman"/>
          <w:color w:val="000000"/>
          <w:lang w:val="ru-RU"/>
        </w:rPr>
        <w:t xml:space="preserve"> </w:t>
      </w:r>
      <w:r w:rsidR="00A90946">
        <w:rPr>
          <w:rFonts w:ascii="Times New Roman" w:hAnsi="Times New Roman"/>
          <w:color w:val="000000"/>
          <w:lang w:val="ru-RU"/>
        </w:rPr>
        <w:t xml:space="preserve">/ </w:t>
      </w:r>
      <w:r w:rsidR="00A90946">
        <w:rPr>
          <w:lang w:val="ru-RU"/>
        </w:rPr>
        <w:t>ФП добавляет представителя ЮЛ, имеющего право распоряжаться СЦР ЮЛ</w:t>
      </w:r>
      <w:r w:rsidR="00A90946" w:rsidRPr="00281BB1">
        <w:rPr>
          <w:rFonts w:ascii="Times New Roman" w:hAnsi="Times New Roman"/>
          <w:color w:val="000000"/>
          <w:lang w:val="ru-RU"/>
        </w:rPr>
        <w:t>)</w:t>
      </w:r>
      <w:r w:rsidR="00A90946">
        <w:rPr>
          <w:rFonts w:ascii="Times New Roman" w:hAnsi="Times New Roman"/>
          <w:color w:val="000000"/>
          <w:lang w:val="ru-RU"/>
        </w:rPr>
        <w:t>.</w:t>
      </w: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1. Клиент-ЮЛ направляет в УЦ ФП Запрос на выпуск сертификата ключа проверки ЭП. После получения СКПЭП в УЦ ФП Финансовый посредник формирует и направляет в РОРД ЭС "Запрос возможности привязки СКПЭП к СЦР Клиента-ЮЛ"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OrganisationCertRegistrationPossibilityRequest</w:t>
      </w:r>
      <w:r w:rsidRPr="00281BB1">
        <w:rPr>
          <w:rFonts w:ascii="Times New Roman" w:hAnsi="Times New Roman"/>
          <w:color w:val="000000"/>
          <w:lang w:val="ru-RU"/>
        </w:rPr>
        <w:t xml:space="preserve">), включив в него </w:t>
      </w:r>
      <w:r>
        <w:rPr>
          <w:rFonts w:ascii="Times New Roman" w:hAnsi="Times New Roman"/>
          <w:color w:val="000000"/>
        </w:rPr>
        <w:t>ID</w:t>
      </w:r>
      <w:r w:rsidRPr="00281BB1">
        <w:rPr>
          <w:rFonts w:ascii="Times New Roman" w:hAnsi="Times New Roman"/>
          <w:color w:val="000000"/>
          <w:lang w:val="ru-RU"/>
        </w:rPr>
        <w:t xml:space="preserve"> Клиента ЮЛ на ПлЦР, </w:t>
      </w:r>
      <w:r>
        <w:rPr>
          <w:rFonts w:ascii="Times New Roman" w:hAnsi="Times New Roman"/>
          <w:color w:val="000000"/>
        </w:rPr>
        <w:t>ID</w:t>
      </w:r>
      <w:r w:rsidRPr="00281BB1">
        <w:rPr>
          <w:rFonts w:ascii="Times New Roman" w:hAnsi="Times New Roman"/>
          <w:color w:val="000000"/>
          <w:lang w:val="ru-RU"/>
        </w:rPr>
        <w:t xml:space="preserve"> СЦР, СКПЭП Клиента-ЮЛ. </w:t>
      </w:r>
    </w:p>
    <w:p w:rsidR="008C244E" w:rsidRPr="00281BB1" w:rsidRDefault="00281BB1">
      <w:pPr>
        <w:spacing w:after="269"/>
        <w:jc w:val="both"/>
        <w:rPr>
          <w:lang w:val="ru-RU"/>
        </w:rPr>
      </w:pPr>
      <w:r w:rsidRPr="00281BB1">
        <w:rPr>
          <w:rFonts w:ascii="Times New Roman" w:hAnsi="Times New Roman"/>
          <w:color w:val="000000"/>
          <w:lang w:val="ru-RU"/>
        </w:rPr>
        <w:t>2. После успешного завершения входных проверок ЭС "Запрос возможности привязки СКПЭП к СЦР Клиента-ЮЛ" (</w:t>
      </w:r>
      <w:r>
        <w:rPr>
          <w:rFonts w:ascii="Times New Roman" w:hAnsi="Times New Roman"/>
          <w:color w:val="000000"/>
        </w:rPr>
        <w:t>cbdc</w:t>
      </w:r>
      <w:r w:rsidRPr="00281BB1">
        <w:rPr>
          <w:rFonts w:ascii="Times New Roman" w:hAnsi="Times New Roman"/>
          <w:color w:val="000000"/>
          <w:lang w:val="ru-RU"/>
        </w:rPr>
        <w:t xml:space="preserve">.012 </w:t>
      </w:r>
      <w:r>
        <w:rPr>
          <w:rFonts w:ascii="Times New Roman" w:hAnsi="Times New Roman"/>
          <w:color w:val="000000"/>
        </w:rPr>
        <w:t>OrganisationCertRegistrationPossibilityRequest</w:t>
      </w:r>
      <w:r w:rsidRPr="00281BB1">
        <w:rPr>
          <w:rFonts w:ascii="Times New Roman" w:hAnsi="Times New Roman"/>
          <w:color w:val="000000"/>
          <w:lang w:val="ru-RU"/>
        </w:rPr>
        <w:t>) РОРД осуществляет контроли возможности исполнения запроса. Для "ручного" контроля Оператором, операция будет приостановлена, ФП получит уведомление (</w:t>
      </w:r>
      <w:r>
        <w:rPr>
          <w:rFonts w:ascii="Times New Roman" w:hAnsi="Times New Roman"/>
          <w:color w:val="000000"/>
        </w:rPr>
        <w:t>cbdc</w:t>
      </w:r>
      <w:r w:rsidRPr="00281BB1">
        <w:rPr>
          <w:rFonts w:ascii="Times New Roman" w:hAnsi="Times New Roman"/>
          <w:color w:val="000000"/>
          <w:lang w:val="ru-RU"/>
        </w:rPr>
        <w:t xml:space="preserve">.077 </w:t>
      </w:r>
      <w:r>
        <w:rPr>
          <w:rFonts w:ascii="Times New Roman" w:hAnsi="Times New Roman"/>
          <w:color w:val="000000"/>
        </w:rPr>
        <w:t>EventNotification</w:t>
      </w:r>
      <w:r w:rsidRPr="00281BB1">
        <w:rPr>
          <w:rFonts w:ascii="Times New Roman" w:hAnsi="Times New Roman"/>
          <w:color w:val="000000"/>
          <w:lang w:val="ru-RU"/>
        </w:rPr>
        <w:t>).  В случае неуспешного прохождения контролей, РОРД формирует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xml:space="preserve">) с указанием кода ошибки и направляет в адрес ФП. </w:t>
      </w:r>
    </w:p>
    <w:p w:rsidR="008C244E" w:rsidRPr="00281BB1" w:rsidRDefault="00281BB1">
      <w:pPr>
        <w:spacing w:after="269"/>
        <w:jc w:val="both"/>
        <w:rPr>
          <w:lang w:val="ru-RU"/>
        </w:rPr>
      </w:pPr>
      <w:r w:rsidRPr="00281BB1">
        <w:rPr>
          <w:rFonts w:ascii="Times New Roman" w:hAnsi="Times New Roman"/>
          <w:color w:val="000000"/>
          <w:lang w:val="ru-RU"/>
        </w:rPr>
        <w:t>3. ФП уведомляет Клиента-ЮЛ о неисполнении запроса возможности привязки СКПЭП к СЦР Клиента-ЮЛ.</w:t>
      </w:r>
    </w:p>
    <w:p w:rsidR="008C244E" w:rsidRPr="00281BB1" w:rsidRDefault="008C244E">
      <w:pPr>
        <w:spacing w:after="269"/>
        <w:jc w:val="both"/>
        <w:rPr>
          <w:lang w:val="ru-RU"/>
        </w:rPr>
      </w:pPr>
    </w:p>
    <w:p w:rsidR="008C244E" w:rsidRDefault="00281BB1">
      <w:pPr>
        <w:pStyle w:val="30"/>
      </w:pPr>
      <w:bookmarkStart w:id="275" w:name="_Toc192512407"/>
      <w:r>
        <w:t>Неуспешный сценарий обмена 3</w:t>
      </w:r>
      <w:bookmarkEnd w:id="275"/>
    </w:p>
    <w:p w:rsidR="008C244E" w:rsidRDefault="00281BB1">
      <w:r>
        <w:rPr>
          <w:noProof/>
          <w:lang w:val="ru-RU" w:eastAsia="ru-RU"/>
        </w:rPr>
        <w:drawing>
          <wp:inline distT="0" distB="0" distL="0" distR="0">
            <wp:extent cx="6217920" cy="2836854"/>
            <wp:effectExtent l="0" t="0" r="0" b="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
                    <pic:cNvPicPr/>
                  </pic:nvPicPr>
                  <pic:blipFill>
                    <a:blip r:embed="rId83"/>
                    <a:stretch>
                      <a:fillRect/>
                    </a:stretch>
                  </pic:blipFill>
                  <pic:spPr>
                    <a:xfrm>
                      <a:off x="0" y="0"/>
                      <a:ext cx="6217920" cy="2836854"/>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 xml:space="preserve">Неуспешная привязка СКПЭП к СЦР Клиента-ЮЛ. </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161"/>
        </w:numPr>
        <w:jc w:val="both"/>
      </w:pPr>
      <w:r>
        <w:rPr>
          <w:rFonts w:ascii="Times New Roman" w:hAnsi="Times New Roman"/>
          <w:color w:val="000000"/>
        </w:rPr>
        <w:t>Запрос на привязку СКПЭП к СЦР Клиента-ЮЛ (cbdc.022 OrganisationCertRegistrationRequest);</w:t>
      </w:r>
    </w:p>
    <w:p w:rsidR="008C244E" w:rsidRDefault="00281BB1" w:rsidP="00387B04">
      <w:pPr>
        <w:numPr>
          <w:ilvl w:val="0"/>
          <w:numId w:val="161"/>
        </w:numPr>
        <w:jc w:val="both"/>
      </w:pPr>
      <w:r>
        <w:rPr>
          <w:rFonts w:ascii="Times New Roman" w:hAnsi="Times New Roman"/>
          <w:color w:val="000000"/>
        </w:rPr>
        <w:t>Результат контроля (cbdc.666 StatusReport ).</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ФП получил положительный ответ в виде ЭС "Ответ на запрос возможности привязки СКПЭП к СЦР Клиента-ЮЛ" (</w:t>
      </w:r>
      <w:r>
        <w:rPr>
          <w:rFonts w:ascii="Times New Roman" w:hAnsi="Times New Roman"/>
          <w:color w:val="000000"/>
        </w:rPr>
        <w:t>cbdc</w:t>
      </w:r>
      <w:r w:rsidRPr="00281BB1">
        <w:rPr>
          <w:rFonts w:ascii="Times New Roman" w:hAnsi="Times New Roman"/>
          <w:color w:val="000000"/>
          <w:lang w:val="ru-RU"/>
        </w:rPr>
        <w:t xml:space="preserve">.013 </w:t>
      </w:r>
      <w:r>
        <w:rPr>
          <w:rFonts w:ascii="Times New Roman" w:hAnsi="Times New Roman"/>
          <w:color w:val="000000"/>
        </w:rPr>
        <w:t>OrganisationCertRegistrationPossibilityResponse</w:t>
      </w:r>
      <w:r w:rsidRPr="00281BB1">
        <w:rPr>
          <w:rFonts w:ascii="Times New Roman" w:hAnsi="Times New Roman"/>
          <w:color w:val="000000"/>
          <w:lang w:val="ru-RU"/>
        </w:rPr>
        <w:t xml:space="preserve">) от РОРД в рамках процесса привязки СКПЭП к СЦР Клиента-ЮЛ . </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1.ФП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ФП направляет в РОРД ЭС "Запрос на привязку СКПЭП к СЦР Клиента-ЮЛ"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OrganisationCertRegistrationRequest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2. РОРД осуществляет входные контроли ЭС "Запрос на привязку СКПЭПа к СЦР Клиента-ЮЛ" (</w:t>
      </w:r>
      <w:r>
        <w:rPr>
          <w:rFonts w:ascii="Times New Roman" w:hAnsi="Times New Roman"/>
          <w:color w:val="000000"/>
        </w:rPr>
        <w:t>cbdc</w:t>
      </w:r>
      <w:r w:rsidRPr="00281BB1">
        <w:rPr>
          <w:rFonts w:ascii="Times New Roman" w:hAnsi="Times New Roman"/>
          <w:color w:val="000000"/>
          <w:lang w:val="ru-RU"/>
        </w:rPr>
        <w:t xml:space="preserve">.022 </w:t>
      </w:r>
      <w:r>
        <w:rPr>
          <w:rFonts w:ascii="Times New Roman" w:hAnsi="Times New Roman"/>
          <w:color w:val="000000"/>
        </w:rPr>
        <w:t>OrganisationCertRegistrationRequest</w:t>
      </w:r>
      <w:r w:rsidRPr="00281BB1">
        <w:rPr>
          <w:rFonts w:ascii="Times New Roman" w:hAnsi="Times New Roman"/>
          <w:color w:val="000000"/>
          <w:lang w:val="ru-RU"/>
        </w:rPr>
        <w:t>) и в случае положительных результатов осуществляет контроли возможности исполнения запроса. В случае неуспешного прохождения контролей РОРД формирует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xml:space="preserve"> ) с указанием кода ошибки и направляет ФП.</w:t>
      </w:r>
    </w:p>
    <w:p w:rsidR="008C244E" w:rsidRPr="00281BB1" w:rsidRDefault="00281BB1">
      <w:pPr>
        <w:spacing w:after="269"/>
        <w:jc w:val="both"/>
        <w:rPr>
          <w:lang w:val="ru-RU"/>
        </w:rPr>
      </w:pPr>
      <w:r w:rsidRPr="00281BB1">
        <w:rPr>
          <w:rFonts w:ascii="Times New Roman" w:hAnsi="Times New Roman"/>
          <w:color w:val="000000"/>
          <w:lang w:val="ru-RU"/>
        </w:rPr>
        <w:t>3. ФП уведомляет Клиента-ЮЛ о неисполнении запроса на привязку СКПЭП к СЦР Клиента-ЮЛ.</w:t>
      </w:r>
    </w:p>
    <w:p w:rsidR="008C244E" w:rsidRPr="00281BB1" w:rsidRDefault="00281BB1">
      <w:pPr>
        <w:pStyle w:val="21"/>
        <w:rPr>
          <w:lang w:val="ru-RU"/>
        </w:rPr>
      </w:pPr>
      <w:bookmarkStart w:id="276" w:name="_Toc192512408"/>
      <w:r w:rsidRPr="00281BB1">
        <w:rPr>
          <w:lang w:val="ru-RU"/>
        </w:rPr>
        <w:t>Изменение Клиентом-ФЛ своих реквизитов</w:t>
      </w:r>
      <w:bookmarkEnd w:id="276"/>
    </w:p>
    <w:p w:rsidR="008C244E" w:rsidRDefault="00281BB1">
      <w:pPr>
        <w:pStyle w:val="30"/>
      </w:pPr>
      <w:bookmarkStart w:id="277" w:name="_Toc192512409"/>
      <w:r>
        <w:t>Область применения</w:t>
      </w:r>
      <w:bookmarkEnd w:id="277"/>
    </w:p>
    <w:p w:rsidR="008C244E" w:rsidRPr="00281BB1" w:rsidRDefault="00281BB1">
      <w:pPr>
        <w:spacing w:after="269"/>
        <w:rPr>
          <w:lang w:val="ru-RU"/>
        </w:rPr>
      </w:pPr>
      <w:r w:rsidRPr="00281BB1">
        <w:rPr>
          <w:rFonts w:ascii="Times New Roman" w:hAnsi="Times New Roman"/>
          <w:color w:val="000000"/>
          <w:lang w:val="ru-RU"/>
        </w:rPr>
        <w:t>При необходимости Клиент-ФЛ может изменить свои данные (номер телефона, адрес электронной почты), хранящиеся на ПлЦР.</w:t>
      </w:r>
    </w:p>
    <w:p w:rsidR="008C244E" w:rsidRDefault="00281BB1">
      <w:pPr>
        <w:pStyle w:val="30"/>
      </w:pPr>
      <w:bookmarkStart w:id="278" w:name="_Toc192512410"/>
      <w:r>
        <w:t>Основной сценарий обмена</w:t>
      </w:r>
      <w:bookmarkEnd w:id="278"/>
    </w:p>
    <w:p w:rsidR="008C244E" w:rsidRDefault="00281BB1">
      <w:r>
        <w:rPr>
          <w:noProof/>
          <w:lang w:val="ru-RU" w:eastAsia="ru-RU"/>
        </w:rPr>
        <w:drawing>
          <wp:inline distT="0" distB="0" distL="0" distR="0">
            <wp:extent cx="6217920" cy="3470138"/>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
                    <pic:cNvPicPr/>
                  </pic:nvPicPr>
                  <pic:blipFill>
                    <a:blip r:embed="rId84"/>
                    <a:stretch>
                      <a:fillRect/>
                    </a:stretch>
                  </pic:blipFill>
                  <pic:spPr>
                    <a:xfrm>
                      <a:off x="0" y="0"/>
                      <a:ext cx="6217920" cy="3470138"/>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Успешное исполнение запроса Клиента-ФЛ на управление своими данными на ПлЦР.</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162"/>
        </w:numPr>
        <w:jc w:val="both"/>
        <w:rPr>
          <w:lang w:val="ru-RU"/>
        </w:rPr>
      </w:pPr>
      <w:r w:rsidRPr="00281BB1">
        <w:rPr>
          <w:rFonts w:ascii="Times New Roman" w:hAnsi="Times New Roman"/>
          <w:color w:val="000000"/>
          <w:lang w:val="ru-RU"/>
        </w:rPr>
        <w:t>Запрос на управление данными Клиента-ФЛ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CustomerDataAdministrationRequest</w:t>
      </w:r>
      <w:r w:rsidRPr="00281BB1">
        <w:rPr>
          <w:rFonts w:ascii="Times New Roman" w:hAnsi="Times New Roman"/>
          <w:color w:val="000000"/>
          <w:lang w:val="ru-RU"/>
        </w:rPr>
        <w:t>);</w:t>
      </w:r>
    </w:p>
    <w:p w:rsidR="008C244E" w:rsidRPr="00281BB1" w:rsidRDefault="00281BB1" w:rsidP="00387B04">
      <w:pPr>
        <w:numPr>
          <w:ilvl w:val="0"/>
          <w:numId w:val="162"/>
        </w:numPr>
        <w:jc w:val="both"/>
        <w:rPr>
          <w:lang w:val="ru-RU"/>
        </w:rPr>
      </w:pPr>
      <w:r w:rsidRPr="00281BB1">
        <w:rPr>
          <w:rFonts w:ascii="Times New Roman" w:hAnsi="Times New Roman"/>
          <w:color w:val="000000"/>
          <w:lang w:val="ru-RU"/>
        </w:rPr>
        <w:t>Уведомление по управлению данными Клиента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ClientDataAdministrationNotification</w:t>
      </w:r>
      <w:r w:rsidRPr="00281BB1">
        <w:rPr>
          <w:rFonts w:ascii="Times New Roman" w:hAnsi="Times New Roman"/>
          <w:color w:val="000000"/>
          <w:lang w:val="ru-RU"/>
        </w:rPr>
        <w:t>);</w:t>
      </w:r>
    </w:p>
    <w:p w:rsidR="008C244E" w:rsidRPr="00281BB1" w:rsidRDefault="00281BB1" w:rsidP="00387B04">
      <w:pPr>
        <w:numPr>
          <w:ilvl w:val="0"/>
          <w:numId w:val="162"/>
        </w:numPr>
        <w:jc w:val="both"/>
        <w:rPr>
          <w:lang w:val="ru-RU"/>
        </w:rPr>
      </w:pPr>
      <w:r w:rsidRPr="00281BB1">
        <w:rPr>
          <w:rFonts w:ascii="Times New Roman" w:hAnsi="Times New Roman"/>
          <w:color w:val="000000"/>
          <w:lang w:val="ru-RU"/>
        </w:rPr>
        <w:t>Уведомление ФП об изменении данных Клиента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ClientDataAdministrationFINotification</w:t>
      </w:r>
      <w:r w:rsidRPr="00281BB1">
        <w:rPr>
          <w:rFonts w:ascii="Times New Roman" w:hAnsi="Times New Roman"/>
          <w:color w:val="000000"/>
          <w:lang w:val="ru-RU"/>
        </w:rPr>
        <w:t>);</w:t>
      </w:r>
    </w:p>
    <w:p w:rsidR="008C244E" w:rsidRPr="00281BB1" w:rsidRDefault="00281BB1" w:rsidP="00387B04">
      <w:pPr>
        <w:numPr>
          <w:ilvl w:val="0"/>
          <w:numId w:val="162"/>
        </w:numPr>
        <w:jc w:val="both"/>
        <w:rPr>
          <w:lang w:val="ru-RU"/>
        </w:rPr>
      </w:pPr>
      <w:r w:rsidRPr="00281BB1">
        <w:rPr>
          <w:rFonts w:ascii="Times New Roman" w:hAnsi="Times New Roman"/>
          <w:color w:val="000000"/>
          <w:lang w:val="ru-RU"/>
        </w:rPr>
        <w:t>Уведомление об удалении номера телефона у Клиента-ФЛ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CustomerPhoneAdministrationNotification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Клиент-ФЛ прошел авторизацию и аутентификацию в Приложении Клиента, имеет активный СЦР на ПлЦР.</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1.Клиент-ФЛ формирует ЭС "Запрос на управление данными Клиента-ФЛ"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CustomerDataAdministrationRequest</w:t>
      </w:r>
      <w:r w:rsidRPr="00281BB1">
        <w:rPr>
          <w:rFonts w:ascii="Times New Roman" w:hAnsi="Times New Roman"/>
          <w:color w:val="000000"/>
          <w:lang w:val="ru-RU"/>
        </w:rPr>
        <w:t>) и направляет его ФП.</w:t>
      </w:r>
    </w:p>
    <w:p w:rsidR="008C244E" w:rsidRPr="00281BB1" w:rsidRDefault="00281BB1">
      <w:pPr>
        <w:spacing w:after="269"/>
        <w:jc w:val="both"/>
        <w:rPr>
          <w:lang w:val="ru-RU"/>
        </w:rPr>
      </w:pPr>
      <w:r w:rsidRPr="00281BB1">
        <w:rPr>
          <w:rFonts w:ascii="Times New Roman" w:hAnsi="Times New Roman"/>
          <w:color w:val="000000"/>
          <w:lang w:val="ru-RU"/>
        </w:rPr>
        <w:t>2. ФП проводит входные контроли ЭС "Запрос на управление данными Клиента-ФЛ"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CustomerDataAdministrationRequest</w:t>
      </w:r>
      <w:r w:rsidRPr="00281BB1">
        <w:rPr>
          <w:rFonts w:ascii="Times New Roman" w:hAnsi="Times New Roman"/>
          <w:color w:val="000000"/>
          <w:lang w:val="ru-RU"/>
        </w:rPr>
        <w:t>) и в случае успешного прохождения проверок, перенаправляет в РОРД ЭС "Запрос на управление данными Клиента-ФЛ"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CustomerDataAdministrationRequest</w:t>
      </w:r>
      <w:r w:rsidRPr="00281BB1">
        <w:rPr>
          <w:rFonts w:ascii="Times New Roman" w:hAnsi="Times New Roman"/>
          <w:color w:val="000000"/>
          <w:lang w:val="ru-RU"/>
        </w:rPr>
        <w:t xml:space="preserve">). </w:t>
      </w:r>
    </w:p>
    <w:p w:rsidR="008C244E" w:rsidRPr="00281BB1" w:rsidRDefault="00281BB1">
      <w:pPr>
        <w:spacing w:after="269"/>
        <w:jc w:val="both"/>
        <w:rPr>
          <w:lang w:val="ru-RU"/>
        </w:rPr>
      </w:pPr>
      <w:r w:rsidRPr="00281BB1">
        <w:rPr>
          <w:rFonts w:ascii="Times New Roman" w:hAnsi="Times New Roman"/>
          <w:color w:val="000000"/>
          <w:lang w:val="ru-RU"/>
        </w:rPr>
        <w:t>3. РОРД осуществляет входные контроли полученного ЭС и контроль возможности исполнения запроса:</w:t>
      </w:r>
    </w:p>
    <w:p w:rsidR="008C244E" w:rsidRPr="00281BB1" w:rsidRDefault="00281BB1" w:rsidP="00387B04">
      <w:pPr>
        <w:numPr>
          <w:ilvl w:val="0"/>
          <w:numId w:val="163"/>
        </w:numPr>
        <w:jc w:val="both"/>
        <w:rPr>
          <w:lang w:val="ru-RU"/>
        </w:rPr>
      </w:pPr>
      <w:r w:rsidRPr="00281BB1">
        <w:rPr>
          <w:rFonts w:ascii="Times New Roman" w:hAnsi="Times New Roman"/>
          <w:color w:val="000000"/>
          <w:lang w:val="ru-RU"/>
        </w:rPr>
        <w:t>СЦР Клиента находится в статусе "Активен";</w:t>
      </w:r>
    </w:p>
    <w:p w:rsidR="008C244E" w:rsidRPr="00281BB1" w:rsidRDefault="00281BB1" w:rsidP="00387B04">
      <w:pPr>
        <w:numPr>
          <w:ilvl w:val="0"/>
          <w:numId w:val="163"/>
        </w:numPr>
        <w:jc w:val="both"/>
        <w:rPr>
          <w:lang w:val="ru-RU"/>
        </w:rPr>
      </w:pPr>
      <w:r w:rsidRPr="00281BB1">
        <w:rPr>
          <w:rFonts w:ascii="Times New Roman" w:hAnsi="Times New Roman"/>
          <w:color w:val="000000"/>
          <w:lang w:val="ru-RU"/>
        </w:rPr>
        <w:t>целевые реквизиты, указанные в ЭС "Запрос на управление данными Клиента-ФЛ"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CustomerDataAdministrationRequest</w:t>
      </w:r>
      <w:r w:rsidRPr="00281BB1">
        <w:rPr>
          <w:rFonts w:ascii="Times New Roman" w:hAnsi="Times New Roman"/>
          <w:color w:val="000000"/>
          <w:lang w:val="ru-RU"/>
        </w:rPr>
        <w:t>) не совпадают с действующими.</w:t>
      </w:r>
    </w:p>
    <w:p w:rsidR="008C244E" w:rsidRPr="00281BB1" w:rsidRDefault="00281BB1">
      <w:pPr>
        <w:spacing w:after="269"/>
        <w:jc w:val="both"/>
        <w:rPr>
          <w:lang w:val="ru-RU"/>
        </w:rPr>
      </w:pPr>
      <w:r w:rsidRPr="00281BB1">
        <w:rPr>
          <w:rFonts w:ascii="Times New Roman" w:hAnsi="Times New Roman"/>
          <w:color w:val="000000"/>
          <w:lang w:val="ru-RU"/>
        </w:rPr>
        <w:t>При положительных результатах РОРД сохраняет изменения и формирует ЭС "Уведомление по управлению данными Клиента"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ClientDataAdministrationNotification</w:t>
      </w:r>
      <w:r w:rsidRPr="00281BB1">
        <w:rPr>
          <w:rFonts w:ascii="Times New Roman" w:hAnsi="Times New Roman"/>
          <w:color w:val="000000"/>
          <w:lang w:val="ru-RU"/>
        </w:rPr>
        <w:t>) и направляет его в адрес ФП, через которого Клиент-ФЛ направлял ЭС Запрос на управление данными Клиента-ФЛ"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CustomerDataAdministrationRequest</w:t>
      </w:r>
      <w:r w:rsidRPr="00281BB1">
        <w:rPr>
          <w:rFonts w:ascii="Times New Roman" w:hAnsi="Times New Roman"/>
          <w:color w:val="000000"/>
          <w:lang w:val="ru-RU"/>
        </w:rPr>
        <w:t>). ФП информирует Клиента-ФЛ об успешном изменении его данных на ПлЦР.</w:t>
      </w:r>
    </w:p>
    <w:p w:rsidR="008C244E" w:rsidRPr="00281BB1" w:rsidRDefault="00281BB1">
      <w:pPr>
        <w:spacing w:after="269"/>
        <w:jc w:val="both"/>
        <w:rPr>
          <w:lang w:val="ru-RU"/>
        </w:rPr>
      </w:pPr>
      <w:r w:rsidRPr="00281BB1">
        <w:rPr>
          <w:rFonts w:ascii="Times New Roman" w:hAnsi="Times New Roman"/>
          <w:color w:val="000000"/>
          <w:lang w:val="ru-RU"/>
        </w:rPr>
        <w:t xml:space="preserve">4. В адрес всех ФП, через которых Клиент-ФЛ имеет доступ к СЦР, за исключением ФП, отправившего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CustomerDataAdministrationRequest</w:t>
      </w:r>
      <w:r w:rsidRPr="00281BB1">
        <w:rPr>
          <w:rFonts w:ascii="Times New Roman" w:hAnsi="Times New Roman"/>
          <w:color w:val="000000"/>
          <w:lang w:val="ru-RU"/>
        </w:rPr>
        <w:t xml:space="preserve"> в рамках текущего процесса, РОРД направляет ЭС "Уведомление ФП об изменении данных Клиента"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ClientDataAdministrationFINotification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5. При добавлении/изменении номера телефона осуществляется проверка, что телефон с таким номером отсутствует в реквизитах Реестра Клиентов. Если телефон с таким номером найден у другого Клиента, то номер телефона удаляется из его реквизитов и в его адрес (через всех ФП, у которых другой Клиент-ФЛ имеет доступ к СЦР) направляется ЭС "Уведомление об удалении номера телефона у Клиента-ФЛ"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CustomerPhoneAdministrationNotification</w:t>
      </w:r>
      <w:r w:rsidRPr="00281BB1">
        <w:rPr>
          <w:rFonts w:ascii="Times New Roman" w:hAnsi="Times New Roman"/>
          <w:color w:val="000000"/>
          <w:lang w:val="ru-RU"/>
        </w:rPr>
        <w:t>).</w:t>
      </w:r>
    </w:p>
    <w:p w:rsidR="008C244E" w:rsidRPr="00281BB1" w:rsidRDefault="008C244E">
      <w:pPr>
        <w:spacing w:after="269"/>
        <w:jc w:val="both"/>
        <w:rPr>
          <w:lang w:val="ru-RU"/>
        </w:rPr>
      </w:pPr>
    </w:p>
    <w:p w:rsidR="008C244E" w:rsidRDefault="00281BB1">
      <w:pPr>
        <w:pStyle w:val="30"/>
      </w:pPr>
      <w:bookmarkStart w:id="279" w:name="_Toc192512411"/>
      <w:r>
        <w:t>Неуспешный сценарий обмена</w:t>
      </w:r>
      <w:bookmarkEnd w:id="279"/>
    </w:p>
    <w:p w:rsidR="008C244E" w:rsidRDefault="00281BB1">
      <w:r>
        <w:rPr>
          <w:noProof/>
          <w:lang w:val="ru-RU" w:eastAsia="ru-RU"/>
        </w:rPr>
        <w:drawing>
          <wp:inline distT="0" distB="0" distL="0" distR="0">
            <wp:extent cx="6217920" cy="3938954"/>
            <wp:effectExtent l="0" t="0" r="0" b="0"/>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
                    <pic:cNvPicPr/>
                  </pic:nvPicPr>
                  <pic:blipFill>
                    <a:blip r:embed="rId85"/>
                    <a:stretch>
                      <a:fillRect/>
                    </a:stretch>
                  </pic:blipFill>
                  <pic:spPr>
                    <a:xfrm>
                      <a:off x="0" y="0"/>
                      <a:ext cx="6217920" cy="3938954"/>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Неуспешное исполнение запроса Клиента-ФЛ на управление своими данными на ПлЦР.</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164"/>
        </w:numPr>
        <w:jc w:val="both"/>
        <w:rPr>
          <w:lang w:val="ru-RU"/>
        </w:rPr>
      </w:pPr>
      <w:r w:rsidRPr="00281BB1">
        <w:rPr>
          <w:rFonts w:ascii="Times New Roman" w:hAnsi="Times New Roman"/>
          <w:color w:val="000000"/>
          <w:lang w:val="ru-RU"/>
        </w:rPr>
        <w:t>Запрос на управление данными Клиента-ФЛ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CustomerDataAdministrationRequest</w:t>
      </w:r>
      <w:r w:rsidRPr="00281BB1">
        <w:rPr>
          <w:rFonts w:ascii="Times New Roman" w:hAnsi="Times New Roman"/>
          <w:color w:val="000000"/>
          <w:lang w:val="ru-RU"/>
        </w:rPr>
        <w:t>);</w:t>
      </w:r>
    </w:p>
    <w:p w:rsidR="008C244E" w:rsidRDefault="00281BB1" w:rsidP="00387B04">
      <w:pPr>
        <w:numPr>
          <w:ilvl w:val="0"/>
          <w:numId w:val="164"/>
        </w:numPr>
        <w:jc w:val="both"/>
      </w:pPr>
      <w:r>
        <w:rPr>
          <w:rFonts w:ascii="Times New Roman" w:hAnsi="Times New Roman"/>
          <w:color w:val="000000"/>
        </w:rPr>
        <w:t>Результаты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Клиент-ФЛ прошел авторизацию и аутентификацию в Приложении Клиента, имеет активный СЦР на ПлЦР.</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1.Клиент-ФЛ формирует ЭС "Запрос на управление данными Клиента-ФЛ"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CustomerDataAdministrationRequest</w:t>
      </w:r>
      <w:r w:rsidRPr="00281BB1">
        <w:rPr>
          <w:rFonts w:ascii="Times New Roman" w:hAnsi="Times New Roman"/>
          <w:color w:val="000000"/>
          <w:lang w:val="ru-RU"/>
        </w:rPr>
        <w:t>) и направляет его ФП.</w:t>
      </w:r>
    </w:p>
    <w:p w:rsidR="008C244E" w:rsidRPr="00281BB1" w:rsidRDefault="00281BB1">
      <w:pPr>
        <w:spacing w:after="269"/>
        <w:jc w:val="both"/>
        <w:rPr>
          <w:lang w:val="ru-RU"/>
        </w:rPr>
      </w:pPr>
      <w:r w:rsidRPr="00281BB1">
        <w:rPr>
          <w:rFonts w:ascii="Times New Roman" w:hAnsi="Times New Roman"/>
          <w:color w:val="000000"/>
          <w:lang w:val="ru-RU"/>
        </w:rPr>
        <w:t>2. ФП проводит входные контроли ЭС "Запрос на управление данными Клиента-ФЛ"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CustomerDataAdministrationRequest</w:t>
      </w:r>
      <w:r w:rsidRPr="00281BB1">
        <w:rPr>
          <w:rFonts w:ascii="Times New Roman" w:hAnsi="Times New Roman"/>
          <w:color w:val="000000"/>
          <w:lang w:val="ru-RU"/>
        </w:rPr>
        <w:t>) и в случае успешного прохождения проверок перенаправляет в РОРД ЭС "Запрос на управление данными Клиента-ФЛ"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CustomerDataAdministrationRequest</w:t>
      </w:r>
      <w:r w:rsidRPr="00281BB1">
        <w:rPr>
          <w:rFonts w:ascii="Times New Roman" w:hAnsi="Times New Roman"/>
          <w:color w:val="000000"/>
          <w:lang w:val="ru-RU"/>
        </w:rPr>
        <w:t xml:space="preserve">). </w:t>
      </w:r>
    </w:p>
    <w:p w:rsidR="008C244E" w:rsidRPr="00281BB1" w:rsidRDefault="00281BB1">
      <w:pPr>
        <w:spacing w:after="269"/>
        <w:jc w:val="both"/>
        <w:rPr>
          <w:lang w:val="ru-RU"/>
        </w:rPr>
      </w:pPr>
      <w:r w:rsidRPr="00281BB1">
        <w:rPr>
          <w:rFonts w:ascii="Times New Roman" w:hAnsi="Times New Roman"/>
          <w:color w:val="000000"/>
          <w:lang w:val="ru-RU"/>
        </w:rPr>
        <w:t>3. РОРД осуществляет входные контроли полученного ЭС и контроль возможности исполнения запроса:</w:t>
      </w:r>
    </w:p>
    <w:p w:rsidR="008C244E" w:rsidRPr="00281BB1" w:rsidRDefault="00281BB1" w:rsidP="00387B04">
      <w:pPr>
        <w:numPr>
          <w:ilvl w:val="0"/>
          <w:numId w:val="165"/>
        </w:numPr>
        <w:jc w:val="both"/>
        <w:rPr>
          <w:lang w:val="ru-RU"/>
        </w:rPr>
      </w:pPr>
      <w:r w:rsidRPr="00281BB1">
        <w:rPr>
          <w:rFonts w:ascii="Times New Roman" w:hAnsi="Times New Roman"/>
          <w:color w:val="000000"/>
          <w:lang w:val="ru-RU"/>
        </w:rPr>
        <w:t>СЦР Клиента находится в статусе "Активен";</w:t>
      </w:r>
    </w:p>
    <w:p w:rsidR="008C244E" w:rsidRPr="00281BB1" w:rsidRDefault="00281BB1" w:rsidP="00387B04">
      <w:pPr>
        <w:numPr>
          <w:ilvl w:val="0"/>
          <w:numId w:val="165"/>
        </w:numPr>
        <w:jc w:val="both"/>
        <w:rPr>
          <w:lang w:val="ru-RU"/>
        </w:rPr>
      </w:pPr>
      <w:r w:rsidRPr="00281BB1">
        <w:rPr>
          <w:rFonts w:ascii="Times New Roman" w:hAnsi="Times New Roman"/>
          <w:color w:val="000000"/>
          <w:lang w:val="ru-RU"/>
        </w:rPr>
        <w:t>целевые реквизиты, указанные в ЭС "Запрос на управление данными Клиента-ФЛ"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CustomerDataAdministrationRequest</w:t>
      </w:r>
      <w:r w:rsidRPr="00281BB1">
        <w:rPr>
          <w:rFonts w:ascii="Times New Roman" w:hAnsi="Times New Roman"/>
          <w:color w:val="000000"/>
          <w:lang w:val="ru-RU"/>
        </w:rPr>
        <w:t>) не совпадают с действующими.</w:t>
      </w:r>
    </w:p>
    <w:p w:rsidR="008C244E" w:rsidRPr="00281BB1" w:rsidRDefault="00281BB1">
      <w:pPr>
        <w:spacing w:after="269"/>
        <w:jc w:val="both"/>
        <w:rPr>
          <w:lang w:val="ru-RU"/>
        </w:rPr>
      </w:pPr>
      <w:r w:rsidRPr="00281BB1">
        <w:rPr>
          <w:rFonts w:ascii="Times New Roman" w:hAnsi="Times New Roman"/>
          <w:color w:val="000000"/>
          <w:lang w:val="ru-RU"/>
        </w:rPr>
        <w:t>При неуспешных результатах контроля РОРД формирует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в адрес ФП, через которого Клиент-ФЛ направил запрос.</w:t>
      </w:r>
    </w:p>
    <w:p w:rsidR="008C244E" w:rsidRPr="00281BB1" w:rsidRDefault="00281BB1">
      <w:pPr>
        <w:spacing w:after="269"/>
        <w:jc w:val="both"/>
        <w:rPr>
          <w:lang w:val="ru-RU"/>
        </w:rPr>
      </w:pPr>
      <w:r w:rsidRPr="00281BB1">
        <w:rPr>
          <w:rFonts w:ascii="Times New Roman" w:hAnsi="Times New Roman"/>
          <w:color w:val="000000"/>
          <w:lang w:val="ru-RU"/>
        </w:rPr>
        <w:t>4. ФП информирует Клиента-ФЛ о неуспешном изменении его данных на ПлЦР.</w:t>
      </w:r>
    </w:p>
    <w:p w:rsidR="008C244E" w:rsidRPr="00281BB1" w:rsidRDefault="008C244E">
      <w:pPr>
        <w:spacing w:after="269"/>
        <w:jc w:val="both"/>
        <w:rPr>
          <w:lang w:val="ru-RU"/>
        </w:rPr>
      </w:pPr>
    </w:p>
    <w:p w:rsidR="008C244E" w:rsidRPr="00281BB1" w:rsidRDefault="00281BB1">
      <w:pPr>
        <w:pStyle w:val="21"/>
        <w:rPr>
          <w:lang w:val="ru-RU"/>
        </w:rPr>
      </w:pPr>
      <w:bookmarkStart w:id="280" w:name="_Toc192512412"/>
      <w:r w:rsidRPr="00281BB1">
        <w:rPr>
          <w:lang w:val="ru-RU"/>
        </w:rPr>
        <w:t>Изменение Клиентом-ЮЛ своих реквизитов</w:t>
      </w:r>
      <w:bookmarkEnd w:id="280"/>
    </w:p>
    <w:p w:rsidR="008C244E" w:rsidRDefault="00281BB1">
      <w:pPr>
        <w:pStyle w:val="30"/>
      </w:pPr>
      <w:bookmarkStart w:id="281" w:name="_Toc192512413"/>
      <w:r>
        <w:t>Область применения</w:t>
      </w:r>
      <w:bookmarkEnd w:id="281"/>
    </w:p>
    <w:p w:rsidR="008C244E" w:rsidRPr="00281BB1" w:rsidRDefault="00281BB1">
      <w:pPr>
        <w:spacing w:after="269"/>
        <w:rPr>
          <w:lang w:val="ru-RU"/>
        </w:rPr>
      </w:pPr>
      <w:r w:rsidRPr="00281BB1">
        <w:rPr>
          <w:rFonts w:ascii="Times New Roman" w:hAnsi="Times New Roman"/>
          <w:color w:val="000000"/>
          <w:lang w:val="ru-RU"/>
        </w:rPr>
        <w:t>При необходимости Клиент-ЮЛ может изменить свои данные (номер тефона, адрес электрон</w:t>
      </w:r>
      <w:r w:rsidR="00454240">
        <w:rPr>
          <w:rFonts w:ascii="Times New Roman" w:hAnsi="Times New Roman"/>
          <w:color w:val="000000"/>
          <w:lang w:val="ru-RU"/>
        </w:rPr>
        <w:t>ной почты), хранящиеся на ПлЦР.</w:t>
      </w:r>
    </w:p>
    <w:p w:rsidR="008C244E" w:rsidRDefault="00281BB1">
      <w:pPr>
        <w:pStyle w:val="30"/>
      </w:pPr>
      <w:bookmarkStart w:id="282" w:name="_Toc192512414"/>
      <w:r>
        <w:t>Основной сценарий обмена</w:t>
      </w:r>
      <w:bookmarkEnd w:id="282"/>
    </w:p>
    <w:p w:rsidR="008C244E" w:rsidRDefault="00281BB1">
      <w:r>
        <w:rPr>
          <w:noProof/>
          <w:lang w:val="ru-RU" w:eastAsia="ru-RU"/>
        </w:rPr>
        <w:drawing>
          <wp:inline distT="0" distB="0" distL="0" distR="0">
            <wp:extent cx="6217920" cy="3978000"/>
            <wp:effectExtent l="0" t="0" r="0" b="0"/>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
                    <pic:cNvPicPr/>
                  </pic:nvPicPr>
                  <pic:blipFill>
                    <a:blip r:embed="rId86"/>
                    <a:stretch>
                      <a:fillRect/>
                    </a:stretch>
                  </pic:blipFill>
                  <pic:spPr>
                    <a:xfrm>
                      <a:off x="0" y="0"/>
                      <a:ext cx="6217920" cy="3978000"/>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Успешное исполнение запроса Клиента-ЮЛ на управление своими данными на ПлЦР.</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166"/>
        </w:numPr>
        <w:jc w:val="both"/>
      </w:pPr>
      <w:r>
        <w:rPr>
          <w:rFonts w:ascii="Times New Roman" w:hAnsi="Times New Roman"/>
          <w:color w:val="000000"/>
        </w:rPr>
        <w:t>Запрос на управление данными Клиента-ЮЛ (cbdc.020 OrganisationDataAdministrationRequest);</w:t>
      </w:r>
    </w:p>
    <w:p w:rsidR="008C244E" w:rsidRPr="00281BB1" w:rsidRDefault="00281BB1" w:rsidP="00387B04">
      <w:pPr>
        <w:numPr>
          <w:ilvl w:val="0"/>
          <w:numId w:val="166"/>
        </w:numPr>
        <w:jc w:val="both"/>
        <w:rPr>
          <w:lang w:val="ru-RU"/>
        </w:rPr>
      </w:pPr>
      <w:r w:rsidRPr="00281BB1">
        <w:rPr>
          <w:rFonts w:ascii="Times New Roman" w:hAnsi="Times New Roman"/>
          <w:color w:val="000000"/>
          <w:lang w:val="ru-RU"/>
        </w:rPr>
        <w:t>Уведомление по управлению данными Клиента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ClientDataAdministrationNotification</w:t>
      </w:r>
      <w:r w:rsidRPr="00281BB1">
        <w:rPr>
          <w:rFonts w:ascii="Times New Roman" w:hAnsi="Times New Roman"/>
          <w:color w:val="000000"/>
          <w:lang w:val="ru-RU"/>
        </w:rPr>
        <w:t>);</w:t>
      </w:r>
    </w:p>
    <w:p w:rsidR="008C244E" w:rsidRPr="00281BB1" w:rsidRDefault="00281BB1" w:rsidP="00387B04">
      <w:pPr>
        <w:numPr>
          <w:ilvl w:val="0"/>
          <w:numId w:val="166"/>
        </w:numPr>
        <w:jc w:val="both"/>
        <w:rPr>
          <w:lang w:val="ru-RU"/>
        </w:rPr>
      </w:pPr>
      <w:r w:rsidRPr="00281BB1">
        <w:rPr>
          <w:rFonts w:ascii="Times New Roman" w:hAnsi="Times New Roman"/>
          <w:color w:val="000000"/>
          <w:lang w:val="ru-RU"/>
        </w:rPr>
        <w:t>Уведомление ФП об изменении данных Клиента-ЮЛ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ClientDataAdministrationFINotification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Клиент-ЮЛ прошел авторизацию и аутентификацию в ДБО ФП, имеет активный СЦР на ПлЦР.</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1.Клиент-ЮЛ формирует ЭС "Запрос на управление данными Клиента-ЮЛ"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OrganisationDataAdministrationRequest</w:t>
      </w:r>
      <w:r w:rsidRPr="00281BB1">
        <w:rPr>
          <w:rFonts w:ascii="Times New Roman" w:hAnsi="Times New Roman"/>
          <w:color w:val="000000"/>
          <w:lang w:val="ru-RU"/>
        </w:rPr>
        <w:t>) и направляет его ФП.</w:t>
      </w:r>
    </w:p>
    <w:p w:rsidR="008C244E" w:rsidRPr="00281BB1" w:rsidRDefault="00281BB1">
      <w:pPr>
        <w:spacing w:after="269"/>
        <w:jc w:val="both"/>
        <w:rPr>
          <w:lang w:val="ru-RU"/>
        </w:rPr>
      </w:pPr>
      <w:r w:rsidRPr="00281BB1">
        <w:rPr>
          <w:rFonts w:ascii="Times New Roman" w:hAnsi="Times New Roman"/>
          <w:color w:val="000000"/>
          <w:lang w:val="ru-RU"/>
        </w:rPr>
        <w:t>2. ФП проводит входные контроли ЭС "Запрос на управление данными Клиента-ЮЛ"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OrganisationDataAdministrationRequest</w:t>
      </w:r>
      <w:r w:rsidRPr="00281BB1">
        <w:rPr>
          <w:rFonts w:ascii="Times New Roman" w:hAnsi="Times New Roman"/>
          <w:color w:val="000000"/>
          <w:lang w:val="ru-RU"/>
        </w:rPr>
        <w:t>) и в случае успешного прохождения проверок перенаправляет в РОРД ЭС "Запрос на управление данными Клиента-ЮЛ"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OrganisationDataAdministrationRequest</w:t>
      </w:r>
      <w:r w:rsidRPr="00281BB1">
        <w:rPr>
          <w:rFonts w:ascii="Times New Roman" w:hAnsi="Times New Roman"/>
          <w:color w:val="000000"/>
          <w:lang w:val="ru-RU"/>
        </w:rPr>
        <w:t xml:space="preserve">). </w:t>
      </w:r>
    </w:p>
    <w:p w:rsidR="008C244E" w:rsidRPr="00281BB1" w:rsidRDefault="00281BB1">
      <w:pPr>
        <w:spacing w:after="269"/>
        <w:jc w:val="both"/>
        <w:rPr>
          <w:lang w:val="ru-RU"/>
        </w:rPr>
      </w:pPr>
      <w:r w:rsidRPr="00281BB1">
        <w:rPr>
          <w:rFonts w:ascii="Times New Roman" w:hAnsi="Times New Roman"/>
          <w:color w:val="000000"/>
          <w:lang w:val="ru-RU"/>
        </w:rPr>
        <w:t>3. РОРД осуществляет входные контроли полученного ЭС и контроль возможности исполнения запроса:</w:t>
      </w:r>
    </w:p>
    <w:p w:rsidR="008C244E" w:rsidRPr="00281BB1" w:rsidRDefault="00281BB1" w:rsidP="00387B04">
      <w:pPr>
        <w:numPr>
          <w:ilvl w:val="0"/>
          <w:numId w:val="167"/>
        </w:numPr>
        <w:jc w:val="both"/>
        <w:rPr>
          <w:lang w:val="ru-RU"/>
        </w:rPr>
      </w:pPr>
      <w:r w:rsidRPr="00281BB1">
        <w:rPr>
          <w:rFonts w:ascii="Times New Roman" w:hAnsi="Times New Roman"/>
          <w:color w:val="000000"/>
          <w:lang w:val="ru-RU"/>
        </w:rPr>
        <w:t>СЦР Клиента находится в статусе "Активен";</w:t>
      </w:r>
    </w:p>
    <w:p w:rsidR="008C244E" w:rsidRPr="00281BB1" w:rsidRDefault="00281BB1" w:rsidP="00387B04">
      <w:pPr>
        <w:numPr>
          <w:ilvl w:val="0"/>
          <w:numId w:val="167"/>
        </w:numPr>
        <w:jc w:val="both"/>
        <w:rPr>
          <w:lang w:val="ru-RU"/>
        </w:rPr>
      </w:pPr>
      <w:r w:rsidRPr="00281BB1">
        <w:rPr>
          <w:rFonts w:ascii="Times New Roman" w:hAnsi="Times New Roman"/>
          <w:color w:val="000000"/>
          <w:lang w:val="ru-RU"/>
        </w:rPr>
        <w:t>целевые реквизиты, указанные в ЭС "Запрос на управление данными Клиента-ЮЛ"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OrganisationDataAdministrationRequest</w:t>
      </w:r>
      <w:r w:rsidRPr="00281BB1">
        <w:rPr>
          <w:rFonts w:ascii="Times New Roman" w:hAnsi="Times New Roman"/>
          <w:color w:val="000000"/>
          <w:lang w:val="ru-RU"/>
        </w:rPr>
        <w:t>) не совпадают с действующими.</w:t>
      </w:r>
    </w:p>
    <w:p w:rsidR="008C244E" w:rsidRPr="00281BB1" w:rsidRDefault="00281BB1">
      <w:pPr>
        <w:spacing w:after="269"/>
        <w:jc w:val="both"/>
        <w:rPr>
          <w:lang w:val="ru-RU"/>
        </w:rPr>
      </w:pPr>
      <w:r w:rsidRPr="00281BB1">
        <w:rPr>
          <w:rFonts w:ascii="Times New Roman" w:hAnsi="Times New Roman"/>
          <w:color w:val="000000"/>
          <w:lang w:val="ru-RU"/>
        </w:rPr>
        <w:t>При положительных результатах РОРД сохраняет изменения и формирует ЭС "Уведомление по управлению данными Клиента"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ClientDataAdministrationNotification</w:t>
      </w:r>
      <w:r w:rsidRPr="00281BB1">
        <w:rPr>
          <w:rFonts w:ascii="Times New Roman" w:hAnsi="Times New Roman"/>
          <w:color w:val="000000"/>
          <w:lang w:val="ru-RU"/>
        </w:rPr>
        <w:t>) и направляет его в адрес ФП, через которого Клиент-ЮЛ направлял ЭС "Запрос на управление данными Клиента-ЮЛ"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OrganisationDataAdministrationRequest</w:t>
      </w:r>
      <w:r w:rsidRPr="00281BB1">
        <w:rPr>
          <w:rFonts w:ascii="Times New Roman" w:hAnsi="Times New Roman"/>
          <w:color w:val="000000"/>
          <w:lang w:val="ru-RU"/>
        </w:rPr>
        <w:t>). ФП информирует Клиента-ЮЛ об успешном изменении его данных на ПлЦР.</w:t>
      </w:r>
    </w:p>
    <w:p w:rsidR="008C244E" w:rsidRPr="00281BB1" w:rsidRDefault="00281BB1">
      <w:pPr>
        <w:spacing w:after="269"/>
        <w:jc w:val="both"/>
        <w:rPr>
          <w:lang w:val="ru-RU"/>
        </w:rPr>
      </w:pPr>
      <w:r w:rsidRPr="00281BB1">
        <w:rPr>
          <w:rFonts w:ascii="Times New Roman" w:hAnsi="Times New Roman"/>
          <w:color w:val="000000"/>
          <w:lang w:val="ru-RU"/>
        </w:rPr>
        <w:t xml:space="preserve">4. В адрес всех ФП, через которых Клиент-ЮЛ имеет доступ к СЦР, за исключением ФП, отправившего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OrganisationDataAdministrationRequest</w:t>
      </w:r>
      <w:r w:rsidRPr="00281BB1">
        <w:rPr>
          <w:rFonts w:ascii="Times New Roman" w:hAnsi="Times New Roman"/>
          <w:color w:val="000000"/>
          <w:lang w:val="ru-RU"/>
        </w:rPr>
        <w:t xml:space="preserve"> в рамках текущего процесса, РОРД направляет ЭС "Уведомление ФП об изменении данных Клиента"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ClientDataAdministrationFINotification</w:t>
      </w:r>
      <w:r w:rsidRPr="00281BB1">
        <w:rPr>
          <w:rFonts w:ascii="Times New Roman" w:hAnsi="Times New Roman"/>
          <w:color w:val="000000"/>
          <w:lang w:val="ru-RU"/>
        </w:rPr>
        <w:t>)</w:t>
      </w:r>
    </w:p>
    <w:p w:rsidR="008C244E" w:rsidRPr="00281BB1" w:rsidRDefault="008C244E">
      <w:pPr>
        <w:spacing w:after="269"/>
        <w:jc w:val="both"/>
        <w:rPr>
          <w:lang w:val="ru-RU"/>
        </w:rPr>
      </w:pPr>
    </w:p>
    <w:p w:rsidR="008C244E" w:rsidRPr="00281BB1" w:rsidRDefault="008C244E">
      <w:pPr>
        <w:spacing w:after="269"/>
        <w:jc w:val="both"/>
        <w:rPr>
          <w:lang w:val="ru-RU"/>
        </w:rPr>
      </w:pPr>
    </w:p>
    <w:p w:rsidR="008C244E" w:rsidRDefault="00281BB1">
      <w:pPr>
        <w:pStyle w:val="30"/>
      </w:pPr>
      <w:bookmarkStart w:id="283" w:name="_Toc192512415"/>
      <w:r>
        <w:t>Неуспешный сценарий обмена</w:t>
      </w:r>
      <w:bookmarkEnd w:id="283"/>
    </w:p>
    <w:p w:rsidR="008C244E" w:rsidRDefault="00281BB1">
      <w:r>
        <w:rPr>
          <w:noProof/>
          <w:lang w:val="ru-RU" w:eastAsia="ru-RU"/>
        </w:rPr>
        <w:drawing>
          <wp:inline distT="0" distB="0" distL="0" distR="0">
            <wp:extent cx="6217920" cy="3873232"/>
            <wp:effectExtent l="0" t="0" r="0" b="0"/>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
                    <pic:cNvPicPr/>
                  </pic:nvPicPr>
                  <pic:blipFill>
                    <a:blip r:embed="rId87"/>
                    <a:stretch>
                      <a:fillRect/>
                    </a:stretch>
                  </pic:blipFill>
                  <pic:spPr>
                    <a:xfrm>
                      <a:off x="0" y="0"/>
                      <a:ext cx="6217920" cy="3873232"/>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Неуспешное исполнение запроса Клиента-ЮЛ на управление своими данными на ПлЦР.</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168"/>
        </w:numPr>
        <w:jc w:val="both"/>
      </w:pPr>
      <w:r>
        <w:rPr>
          <w:rFonts w:ascii="Times New Roman" w:hAnsi="Times New Roman"/>
          <w:color w:val="000000"/>
        </w:rPr>
        <w:t>Запрос на управление данными Клиента-ЮЛ (cbdc.020 OrganisationDataAdministrationRequest);</w:t>
      </w:r>
    </w:p>
    <w:p w:rsidR="008C244E" w:rsidRDefault="00281BB1" w:rsidP="00387B04">
      <w:pPr>
        <w:numPr>
          <w:ilvl w:val="0"/>
          <w:numId w:val="168"/>
        </w:numPr>
        <w:jc w:val="both"/>
      </w:pPr>
      <w:r>
        <w:rPr>
          <w:rFonts w:ascii="Times New Roman" w:hAnsi="Times New Roman"/>
          <w:color w:val="000000"/>
        </w:rPr>
        <w:t>Результаты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Клиент-ЮЛ прошел авторизацию и аутентификацию в ДБО ФП, имеет активный СЦР на ПлЦР.</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1.Клиент-ЮЛ формирует ЭС "Запрос на управление данными Клиента-ЮЛ"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OrganisationDataAdministrationRequest</w:t>
      </w:r>
      <w:r w:rsidRPr="00281BB1">
        <w:rPr>
          <w:rFonts w:ascii="Times New Roman" w:hAnsi="Times New Roman"/>
          <w:color w:val="000000"/>
          <w:lang w:val="ru-RU"/>
        </w:rPr>
        <w:t>) и направляет его ФП.</w:t>
      </w:r>
    </w:p>
    <w:p w:rsidR="008C244E" w:rsidRPr="00281BB1" w:rsidRDefault="004C16BA">
      <w:pPr>
        <w:spacing w:after="269"/>
        <w:jc w:val="both"/>
        <w:rPr>
          <w:lang w:val="ru-RU"/>
        </w:rPr>
      </w:pPr>
      <w:r>
        <w:rPr>
          <w:rFonts w:ascii="Times New Roman" w:hAnsi="Times New Roman"/>
          <w:color w:val="000000"/>
          <w:lang w:val="ru-RU"/>
        </w:rPr>
        <w:t>2</w:t>
      </w:r>
      <w:r w:rsidR="00281BB1" w:rsidRPr="00281BB1">
        <w:rPr>
          <w:rFonts w:ascii="Times New Roman" w:hAnsi="Times New Roman"/>
          <w:color w:val="000000"/>
          <w:lang w:val="ru-RU"/>
        </w:rPr>
        <w:t>. ФП проводит входные контроли ЭС "Запрос на управление данными Клиента-ЮЛ" (</w:t>
      </w:r>
      <w:r w:rsidR="00281BB1">
        <w:rPr>
          <w:rFonts w:ascii="Times New Roman" w:hAnsi="Times New Roman"/>
          <w:color w:val="000000"/>
        </w:rPr>
        <w:t>cbdc</w:t>
      </w:r>
      <w:r w:rsidR="00281BB1" w:rsidRPr="00281BB1">
        <w:rPr>
          <w:rFonts w:ascii="Times New Roman" w:hAnsi="Times New Roman"/>
          <w:color w:val="000000"/>
          <w:lang w:val="ru-RU"/>
        </w:rPr>
        <w:t xml:space="preserve">.020 </w:t>
      </w:r>
      <w:r w:rsidR="00281BB1">
        <w:rPr>
          <w:rFonts w:ascii="Times New Roman" w:hAnsi="Times New Roman"/>
          <w:color w:val="000000"/>
        </w:rPr>
        <w:t>OrganisationDataAdministrationRequest</w:t>
      </w:r>
      <w:r w:rsidR="00281BB1" w:rsidRPr="00281BB1">
        <w:rPr>
          <w:rFonts w:ascii="Times New Roman" w:hAnsi="Times New Roman"/>
          <w:color w:val="000000"/>
          <w:lang w:val="ru-RU"/>
        </w:rPr>
        <w:t>) и в случае успешного прохождения</w:t>
      </w:r>
      <w:r w:rsidR="00281BB1" w:rsidRPr="00281BB1">
        <w:rPr>
          <w:rFonts w:ascii="Times New Roman" w:hAnsi="Times New Roman"/>
          <w:color w:val="000000"/>
          <w:lang w:val="ru-RU"/>
        </w:rPr>
        <w:lastRenderedPageBreak/>
        <w:t xml:space="preserve"> проверок перенаправляет в РОРД ЭС "Запрос на управление данными Клиента-ЮЛ" (</w:t>
      </w:r>
      <w:r w:rsidR="00281BB1">
        <w:rPr>
          <w:rFonts w:ascii="Times New Roman" w:hAnsi="Times New Roman"/>
          <w:color w:val="000000"/>
        </w:rPr>
        <w:t>cbdc</w:t>
      </w:r>
      <w:r w:rsidR="00281BB1" w:rsidRPr="00281BB1">
        <w:rPr>
          <w:rFonts w:ascii="Times New Roman" w:hAnsi="Times New Roman"/>
          <w:color w:val="000000"/>
          <w:lang w:val="ru-RU"/>
        </w:rPr>
        <w:t xml:space="preserve">.020 </w:t>
      </w:r>
      <w:r w:rsidR="00281BB1">
        <w:rPr>
          <w:rFonts w:ascii="Times New Roman" w:hAnsi="Times New Roman"/>
          <w:color w:val="000000"/>
        </w:rPr>
        <w:t>OrganisationDataAdministrationRequest</w:t>
      </w:r>
      <w:r w:rsidR="00281BB1" w:rsidRPr="00281BB1">
        <w:rPr>
          <w:rFonts w:ascii="Times New Roman" w:hAnsi="Times New Roman"/>
          <w:color w:val="000000"/>
          <w:lang w:val="ru-RU"/>
        </w:rPr>
        <w:t xml:space="preserve">). </w:t>
      </w:r>
    </w:p>
    <w:p w:rsidR="008C244E" w:rsidRPr="00281BB1" w:rsidRDefault="004C16BA">
      <w:pPr>
        <w:spacing w:after="269"/>
        <w:jc w:val="both"/>
        <w:rPr>
          <w:lang w:val="ru-RU"/>
        </w:rPr>
      </w:pPr>
      <w:r>
        <w:rPr>
          <w:rFonts w:ascii="Times New Roman" w:hAnsi="Times New Roman"/>
          <w:color w:val="000000"/>
          <w:lang w:val="ru-RU"/>
        </w:rPr>
        <w:t>3</w:t>
      </w:r>
      <w:r w:rsidR="00281BB1" w:rsidRPr="00281BB1">
        <w:rPr>
          <w:rFonts w:ascii="Times New Roman" w:hAnsi="Times New Roman"/>
          <w:color w:val="000000"/>
          <w:lang w:val="ru-RU"/>
        </w:rPr>
        <w:t>. РОРД осуществляет входные контроли полученного ЭС и контроль возможности исполнения запроса:</w:t>
      </w:r>
    </w:p>
    <w:p w:rsidR="008C244E" w:rsidRPr="00281BB1" w:rsidRDefault="00281BB1" w:rsidP="00387B04">
      <w:pPr>
        <w:numPr>
          <w:ilvl w:val="0"/>
          <w:numId w:val="169"/>
        </w:numPr>
        <w:jc w:val="both"/>
        <w:rPr>
          <w:lang w:val="ru-RU"/>
        </w:rPr>
      </w:pPr>
      <w:r w:rsidRPr="00281BB1">
        <w:rPr>
          <w:rFonts w:ascii="Times New Roman" w:hAnsi="Times New Roman"/>
          <w:color w:val="000000"/>
          <w:lang w:val="ru-RU"/>
        </w:rPr>
        <w:t>СЦР Клиента находится в статусе "Активен";</w:t>
      </w:r>
    </w:p>
    <w:p w:rsidR="008C244E" w:rsidRPr="00281BB1" w:rsidRDefault="00281BB1" w:rsidP="00387B04">
      <w:pPr>
        <w:numPr>
          <w:ilvl w:val="0"/>
          <w:numId w:val="169"/>
        </w:numPr>
        <w:jc w:val="both"/>
        <w:rPr>
          <w:lang w:val="ru-RU"/>
        </w:rPr>
      </w:pPr>
      <w:r w:rsidRPr="00281BB1">
        <w:rPr>
          <w:rFonts w:ascii="Times New Roman" w:hAnsi="Times New Roman"/>
          <w:color w:val="000000"/>
          <w:lang w:val="ru-RU"/>
        </w:rPr>
        <w:t>целевые реквизиты, указанные в ЭС "Запрос на управление данными Клиента-ЮЛ"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OrganisationDataAdministrationRequest</w:t>
      </w:r>
      <w:r w:rsidRPr="00281BB1">
        <w:rPr>
          <w:rFonts w:ascii="Times New Roman" w:hAnsi="Times New Roman"/>
          <w:color w:val="000000"/>
          <w:lang w:val="ru-RU"/>
        </w:rPr>
        <w:t>) не совпадают с действующими.</w:t>
      </w:r>
    </w:p>
    <w:p w:rsidR="008C244E" w:rsidRPr="00281BB1" w:rsidRDefault="00281BB1">
      <w:pPr>
        <w:spacing w:after="269"/>
        <w:jc w:val="both"/>
        <w:rPr>
          <w:lang w:val="ru-RU"/>
        </w:rPr>
      </w:pPr>
      <w:r w:rsidRPr="00281BB1">
        <w:rPr>
          <w:rFonts w:ascii="Times New Roman" w:hAnsi="Times New Roman"/>
          <w:color w:val="000000"/>
          <w:lang w:val="ru-RU"/>
        </w:rPr>
        <w:t>При неуспешных результатах контроля РОРД формирует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xml:space="preserve">) в адрес ФП, через которого Клиент-ЮЛ направил запрос. </w:t>
      </w:r>
    </w:p>
    <w:p w:rsidR="008C244E" w:rsidRPr="00281BB1" w:rsidRDefault="004C16BA">
      <w:pPr>
        <w:spacing w:after="269"/>
        <w:jc w:val="both"/>
        <w:rPr>
          <w:lang w:val="ru-RU"/>
        </w:rPr>
      </w:pPr>
      <w:r>
        <w:rPr>
          <w:rFonts w:ascii="Times New Roman" w:hAnsi="Times New Roman"/>
          <w:color w:val="000000"/>
          <w:lang w:val="ru-RU"/>
        </w:rPr>
        <w:t>4</w:t>
      </w:r>
      <w:r w:rsidR="00281BB1" w:rsidRPr="00281BB1">
        <w:rPr>
          <w:rFonts w:ascii="Times New Roman" w:hAnsi="Times New Roman"/>
          <w:color w:val="000000"/>
          <w:lang w:val="ru-RU"/>
        </w:rPr>
        <w:t>. ФП информирует Клиента-ЮЛ о неуспешном изменении его данных на ПлЦР.</w:t>
      </w:r>
    </w:p>
    <w:p w:rsidR="008C244E" w:rsidRPr="00281BB1" w:rsidRDefault="00281BB1">
      <w:pPr>
        <w:pStyle w:val="21"/>
        <w:rPr>
          <w:lang w:val="ru-RU"/>
        </w:rPr>
      </w:pPr>
      <w:bookmarkStart w:id="284" w:name="_Toc192512416"/>
      <w:r w:rsidRPr="00281BB1">
        <w:rPr>
          <w:lang w:val="ru-RU"/>
        </w:rPr>
        <w:t>Изменение ФП реквизитов  Клиента-ФЛ</w:t>
      </w:r>
      <w:bookmarkEnd w:id="284"/>
    </w:p>
    <w:p w:rsidR="008C244E" w:rsidRDefault="00281BB1">
      <w:pPr>
        <w:pStyle w:val="30"/>
      </w:pPr>
      <w:bookmarkStart w:id="285" w:name="_Toc192512417"/>
      <w:r>
        <w:t>Область применения</w:t>
      </w:r>
      <w:bookmarkEnd w:id="285"/>
    </w:p>
    <w:p w:rsidR="008C244E" w:rsidRPr="00281BB1" w:rsidRDefault="00281BB1">
      <w:pPr>
        <w:spacing w:after="269"/>
        <w:rPr>
          <w:lang w:val="ru-RU"/>
        </w:rPr>
      </w:pPr>
      <w:r w:rsidRPr="00281BB1">
        <w:rPr>
          <w:rFonts w:ascii="Times New Roman" w:hAnsi="Times New Roman"/>
          <w:color w:val="000000"/>
          <w:lang w:val="ru-RU"/>
        </w:rPr>
        <w:t>ФП может изменить данные Клиента-ФЛ (Клиент обратился к ФП в офис/необходимо передать по Клиенту недостающие реквизиты)</w:t>
      </w:r>
      <w:r>
        <w:rPr>
          <w:rFonts w:ascii="Times New Roman" w:hAnsi="Times New Roman"/>
          <w:color w:val="000000"/>
        </w:rPr>
        <w:t> </w:t>
      </w:r>
      <w:r w:rsidRPr="00281BB1">
        <w:rPr>
          <w:rFonts w:ascii="Times New Roman" w:hAnsi="Times New Roman"/>
          <w:color w:val="000000"/>
          <w:lang w:val="ru-RU"/>
        </w:rPr>
        <w:t>и его связанных лиц, хранящиеся на ПлЦР.</w:t>
      </w:r>
    </w:p>
    <w:p w:rsidR="008C244E" w:rsidRDefault="00281BB1">
      <w:pPr>
        <w:pStyle w:val="30"/>
      </w:pPr>
      <w:bookmarkStart w:id="286" w:name="_Toc192512418"/>
      <w:r>
        <w:t>Основной сценарий обмена</w:t>
      </w:r>
      <w:bookmarkEnd w:id="286"/>
    </w:p>
    <w:p w:rsidR="008C244E" w:rsidRDefault="00281BB1">
      <w:r>
        <w:rPr>
          <w:noProof/>
          <w:lang w:val="ru-RU" w:eastAsia="ru-RU"/>
        </w:rPr>
        <w:drawing>
          <wp:inline distT="0" distB="0" distL="0" distR="0">
            <wp:extent cx="6217920" cy="3389310"/>
            <wp:effectExtent l="0" t="0" r="0" b="0"/>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
                    <pic:cNvPicPr/>
                  </pic:nvPicPr>
                  <pic:blipFill>
                    <a:blip r:embed="rId88"/>
                    <a:stretch>
                      <a:fillRect/>
                    </a:stretch>
                  </pic:blipFill>
                  <pic:spPr>
                    <a:xfrm>
                      <a:off x="0" y="0"/>
                      <a:ext cx="6217920" cy="3389310"/>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Успешное исполнение запроса ФП на управление данными Клиента-ФЛ и его связанных лиц (СЛ) на ПлЦР.</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170"/>
        </w:numPr>
        <w:jc w:val="both"/>
      </w:pPr>
      <w:r>
        <w:rPr>
          <w:rFonts w:ascii="Times New Roman" w:hAnsi="Times New Roman"/>
          <w:color w:val="000000"/>
        </w:rPr>
        <w:t>Запрос ФП на управление данными Клиента-ФЛ (cbdc.020 CustomerDataFIAdministrationRequest);</w:t>
      </w:r>
    </w:p>
    <w:p w:rsidR="008C244E" w:rsidRDefault="00281BB1" w:rsidP="00387B04">
      <w:pPr>
        <w:numPr>
          <w:ilvl w:val="0"/>
          <w:numId w:val="170"/>
        </w:numPr>
        <w:jc w:val="both"/>
      </w:pPr>
      <w:r>
        <w:rPr>
          <w:rFonts w:ascii="Times New Roman" w:hAnsi="Times New Roman"/>
          <w:color w:val="000000"/>
        </w:rPr>
        <w:t>Уведомление ФП по управлению данными Клиента-ФЛ (cbdc.021 ClientDataFIAdministrationNotification);</w:t>
      </w:r>
    </w:p>
    <w:p w:rsidR="008C244E" w:rsidRDefault="00281BB1" w:rsidP="00387B04">
      <w:pPr>
        <w:numPr>
          <w:ilvl w:val="0"/>
          <w:numId w:val="170"/>
        </w:numPr>
        <w:jc w:val="both"/>
      </w:pPr>
      <w:r>
        <w:rPr>
          <w:rFonts w:ascii="Times New Roman" w:hAnsi="Times New Roman"/>
          <w:color w:val="000000"/>
        </w:rPr>
        <w:t>Уведомление ФП об изменении данных Клиента-ФЛ (cbdc.021 ClientDataAdministrationFINotification).</w:t>
      </w:r>
    </w:p>
    <w:p w:rsidR="008C244E" w:rsidRPr="00281BB1" w:rsidRDefault="00281BB1" w:rsidP="00387B04">
      <w:pPr>
        <w:numPr>
          <w:ilvl w:val="0"/>
          <w:numId w:val="170"/>
        </w:numPr>
        <w:jc w:val="both"/>
        <w:rPr>
          <w:lang w:val="ru-RU"/>
        </w:rPr>
      </w:pPr>
      <w:r w:rsidRPr="00281BB1">
        <w:rPr>
          <w:rFonts w:ascii="Times New Roman" w:hAnsi="Times New Roman"/>
          <w:color w:val="000000"/>
          <w:lang w:val="ru-RU"/>
        </w:rPr>
        <w:t>Уведомление об удалении номера телефона у Клиента-ФЛ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CustomerPhoneAdministrationNotification</w:t>
      </w:r>
      <w:r w:rsidRPr="00281BB1">
        <w:rPr>
          <w:rFonts w:ascii="Times New Roman" w:hAnsi="Times New Roman"/>
          <w:color w:val="000000"/>
          <w:lang w:val="ru-RU"/>
        </w:rPr>
        <w:t>);</w:t>
      </w:r>
    </w:p>
    <w:p w:rsidR="008C244E" w:rsidRPr="00281BB1" w:rsidRDefault="00281BB1" w:rsidP="00387B04">
      <w:pPr>
        <w:numPr>
          <w:ilvl w:val="0"/>
          <w:numId w:val="170"/>
        </w:numPr>
        <w:jc w:val="both"/>
        <w:rPr>
          <w:lang w:val="ru-RU"/>
        </w:rPr>
      </w:pPr>
      <w:r w:rsidRPr="00281BB1">
        <w:rPr>
          <w:rFonts w:ascii="Times New Roman" w:hAnsi="Times New Roman"/>
          <w:color w:val="000000"/>
          <w:lang w:val="ru-RU"/>
        </w:rPr>
        <w:t>Уведомление ФП об изменении данных связанных лиц Клиента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RPDataAdministrationFINotification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ФП получил информацию об изменении реквизитов Клиента-ФЛ или его СЛ.</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ФП формирует ЭС "Запрос ФП на управление данными Клиента-ФЛ"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CustomerDataFIAdministrationRequest</w:t>
      </w:r>
      <w:r w:rsidRPr="00281BB1">
        <w:rPr>
          <w:rFonts w:ascii="Times New Roman" w:hAnsi="Times New Roman"/>
          <w:color w:val="000000"/>
          <w:lang w:val="ru-RU"/>
        </w:rPr>
        <w:t xml:space="preserve">) и направляет его РОРД. </w:t>
      </w:r>
    </w:p>
    <w:p w:rsidR="008C244E" w:rsidRPr="00281BB1" w:rsidRDefault="00281BB1">
      <w:pPr>
        <w:spacing w:after="269"/>
        <w:jc w:val="both"/>
        <w:rPr>
          <w:lang w:val="ru-RU"/>
        </w:rPr>
      </w:pPr>
      <w:r w:rsidRPr="00281BB1">
        <w:rPr>
          <w:rFonts w:ascii="Times New Roman" w:hAnsi="Times New Roman"/>
          <w:color w:val="000000"/>
          <w:lang w:val="ru-RU"/>
        </w:rPr>
        <w:t>2. РОРД осуществляет входные контроли полученного ЭС и контроль возможности исполнения запроса:</w:t>
      </w:r>
    </w:p>
    <w:p w:rsidR="008C244E" w:rsidRPr="00281BB1" w:rsidRDefault="00281BB1" w:rsidP="00387B04">
      <w:pPr>
        <w:numPr>
          <w:ilvl w:val="0"/>
          <w:numId w:val="171"/>
        </w:numPr>
        <w:jc w:val="both"/>
        <w:rPr>
          <w:lang w:val="ru-RU"/>
        </w:rPr>
      </w:pPr>
      <w:r w:rsidRPr="00281BB1">
        <w:rPr>
          <w:rFonts w:ascii="Times New Roman" w:hAnsi="Times New Roman"/>
          <w:color w:val="000000"/>
          <w:lang w:val="ru-RU"/>
        </w:rPr>
        <w:t>СЦР Клиента-ФЛ находится в статусе "Активен";</w:t>
      </w:r>
    </w:p>
    <w:p w:rsidR="008C244E" w:rsidRPr="00281BB1" w:rsidRDefault="00281BB1" w:rsidP="00387B04">
      <w:pPr>
        <w:numPr>
          <w:ilvl w:val="0"/>
          <w:numId w:val="171"/>
        </w:numPr>
        <w:jc w:val="both"/>
        <w:rPr>
          <w:lang w:val="ru-RU"/>
        </w:rPr>
      </w:pPr>
      <w:r w:rsidRPr="00281BB1">
        <w:rPr>
          <w:rFonts w:ascii="Times New Roman" w:hAnsi="Times New Roman"/>
          <w:color w:val="000000"/>
          <w:lang w:val="ru-RU"/>
        </w:rPr>
        <w:t>целевые реквизиты, указанные в ЭС "Запрос ФП на управление данными Клиента-ФЛ"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CustomerDataFIAdministrationRequest</w:t>
      </w:r>
      <w:r w:rsidRPr="00281BB1">
        <w:rPr>
          <w:rFonts w:ascii="Times New Roman" w:hAnsi="Times New Roman"/>
          <w:color w:val="000000"/>
          <w:lang w:val="ru-RU"/>
        </w:rPr>
        <w:t>) не совпадают с действующими.</w:t>
      </w:r>
    </w:p>
    <w:p w:rsidR="008C244E" w:rsidRPr="00281BB1" w:rsidRDefault="00281BB1">
      <w:pPr>
        <w:spacing w:after="269"/>
        <w:jc w:val="both"/>
        <w:rPr>
          <w:lang w:val="ru-RU"/>
        </w:rPr>
      </w:pPr>
      <w:r w:rsidRPr="00281BB1">
        <w:rPr>
          <w:rFonts w:ascii="Times New Roman" w:hAnsi="Times New Roman"/>
          <w:color w:val="000000"/>
          <w:lang w:val="ru-RU"/>
        </w:rPr>
        <w:t>При положительных результатах РОРД сохраняет изменения и формирует ЭС "Уведомление ФП по управлению данными Клиента-ФЛ"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ClientDataFIAdministrationNotification</w:t>
      </w:r>
      <w:r w:rsidRPr="00281BB1">
        <w:rPr>
          <w:rFonts w:ascii="Times New Roman" w:hAnsi="Times New Roman"/>
          <w:color w:val="000000"/>
          <w:lang w:val="ru-RU"/>
        </w:rPr>
        <w:t xml:space="preserve">) и направляет его в адрес ФП, направившего запрос. </w:t>
      </w:r>
    </w:p>
    <w:p w:rsidR="008C244E" w:rsidRPr="00281BB1" w:rsidRDefault="00281BB1">
      <w:pPr>
        <w:spacing w:after="269"/>
        <w:jc w:val="both"/>
        <w:rPr>
          <w:lang w:val="ru-RU"/>
        </w:rPr>
      </w:pPr>
      <w:r w:rsidRPr="00281BB1">
        <w:rPr>
          <w:rFonts w:ascii="Times New Roman" w:hAnsi="Times New Roman"/>
          <w:color w:val="000000"/>
          <w:lang w:val="ru-RU"/>
        </w:rPr>
        <w:t>3.Если в результате обработки ЭС "Запрос ФП на управление данными Клиента-ФЛ"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CustomerDataFIAdministrationRequest</w:t>
      </w:r>
      <w:r w:rsidRPr="00281BB1">
        <w:rPr>
          <w:rFonts w:ascii="Times New Roman" w:hAnsi="Times New Roman"/>
          <w:color w:val="000000"/>
          <w:lang w:val="ru-RU"/>
        </w:rPr>
        <w:t xml:space="preserve">): </w:t>
      </w:r>
    </w:p>
    <w:p w:rsidR="008C244E" w:rsidRPr="00281BB1" w:rsidRDefault="00281BB1" w:rsidP="00387B04">
      <w:pPr>
        <w:numPr>
          <w:ilvl w:val="0"/>
          <w:numId w:val="172"/>
        </w:numPr>
        <w:jc w:val="both"/>
        <w:rPr>
          <w:lang w:val="ru-RU"/>
        </w:rPr>
      </w:pPr>
      <w:r w:rsidRPr="00281BB1">
        <w:rPr>
          <w:rFonts w:ascii="Times New Roman" w:hAnsi="Times New Roman"/>
          <w:color w:val="000000"/>
          <w:lang w:val="ru-RU"/>
        </w:rPr>
        <w:t xml:space="preserve">в реестре Клиентов были изменены реквизиты Клиента-ФЛ, то в адрес всех ФП, через которых Клиент-ФЛ имеет доступ к СЦР, за исключением ФП, отправившего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CustomerDataFIAdministrationRequest</w:t>
      </w:r>
      <w:r w:rsidRPr="00281BB1">
        <w:rPr>
          <w:rFonts w:ascii="Times New Roman" w:hAnsi="Times New Roman"/>
          <w:color w:val="000000"/>
          <w:lang w:val="ru-RU"/>
        </w:rPr>
        <w:t xml:space="preserve"> в рамках текущего</w:t>
      </w:r>
      <w:r w:rsidRPr="00281BB1">
        <w:rPr>
          <w:rFonts w:ascii="Times New Roman" w:hAnsi="Times New Roman"/>
          <w:color w:val="000000"/>
          <w:lang w:val="ru-RU"/>
        </w:rPr>
        <w:lastRenderedPageBreak/>
        <w:t xml:space="preserve"> процесса, РОРД направляет ЭС "Уведомление ФП об изменении данных Клиента"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ClientDataAdministrationFINotification</w:t>
      </w:r>
      <w:r w:rsidRPr="00281BB1">
        <w:rPr>
          <w:rFonts w:ascii="Times New Roman" w:hAnsi="Times New Roman"/>
          <w:color w:val="000000"/>
          <w:lang w:val="ru-RU"/>
        </w:rPr>
        <w:t>);</w:t>
      </w:r>
    </w:p>
    <w:p w:rsidR="008C244E" w:rsidRPr="00281BB1" w:rsidRDefault="00281BB1" w:rsidP="00387B04">
      <w:pPr>
        <w:numPr>
          <w:ilvl w:val="0"/>
          <w:numId w:val="172"/>
        </w:numPr>
        <w:jc w:val="both"/>
        <w:rPr>
          <w:lang w:val="ru-RU"/>
        </w:rPr>
      </w:pPr>
      <w:r w:rsidRPr="00281BB1">
        <w:rPr>
          <w:rFonts w:ascii="Times New Roman" w:hAnsi="Times New Roman"/>
          <w:color w:val="000000"/>
          <w:lang w:val="ru-RU"/>
        </w:rPr>
        <w:t xml:space="preserve">в реестре Клиентов были изменены реквизиты по связанным лицам Клиента-ФЛ, в адрес всех ФП, через которых Клиент-ФЛ имеет доступ к СЦР, и через которых были зарегистрированы данные этих связанных лиц, за исключением ФП, отправившего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CustomerDataFIAdministrationRequest</w:t>
      </w:r>
      <w:r w:rsidRPr="00281BB1">
        <w:rPr>
          <w:rFonts w:ascii="Times New Roman" w:hAnsi="Times New Roman"/>
          <w:color w:val="000000"/>
          <w:lang w:val="ru-RU"/>
        </w:rPr>
        <w:t xml:space="preserve"> в рамках текущего процесса, РОРД направляет ЭС "Уведомление ФП об изменении данных связанных лиц Клиента"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RPDataAdministrationFINotification</w:t>
      </w:r>
      <w:r w:rsidRPr="00281BB1">
        <w:rPr>
          <w:rFonts w:ascii="Times New Roman" w:hAnsi="Times New Roman"/>
          <w:color w:val="000000"/>
          <w:lang w:val="ru-RU"/>
        </w:rPr>
        <w:t>);</w:t>
      </w:r>
    </w:p>
    <w:p w:rsidR="008C244E" w:rsidRPr="00281BB1" w:rsidRDefault="00281BB1" w:rsidP="00387B04">
      <w:pPr>
        <w:numPr>
          <w:ilvl w:val="0"/>
          <w:numId w:val="172"/>
        </w:numPr>
        <w:jc w:val="both"/>
        <w:rPr>
          <w:lang w:val="ru-RU"/>
        </w:rPr>
      </w:pPr>
      <w:r w:rsidRPr="00281BB1">
        <w:rPr>
          <w:rFonts w:ascii="Times New Roman" w:hAnsi="Times New Roman"/>
          <w:color w:val="000000"/>
          <w:lang w:val="ru-RU"/>
        </w:rPr>
        <w:t>Клиенту-ФЛ был добавлен номер телефона, который ранее был зарегистрирован за другим Клиентом-ФЛ, то этот номер удаляется из реквизитов другого Клиента-ФЛ и в его адрес (через всех ФП, у которых Клиент-ФЛ имеет доступ к СЦР) направляется ЭС "Уведомление об удалении номера телефона у Клиента-ФЛ"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CustomerPhoneAdministrationNotification</w:t>
      </w:r>
      <w:r w:rsidRPr="00281BB1">
        <w:rPr>
          <w:rFonts w:ascii="Times New Roman" w:hAnsi="Times New Roman"/>
          <w:color w:val="000000"/>
          <w:lang w:val="ru-RU"/>
        </w:rPr>
        <w:t>).</w:t>
      </w:r>
    </w:p>
    <w:p w:rsidR="008C244E" w:rsidRPr="00281BB1" w:rsidRDefault="008C244E">
      <w:pPr>
        <w:spacing w:after="269"/>
        <w:jc w:val="both"/>
        <w:rPr>
          <w:lang w:val="ru-RU"/>
        </w:rPr>
      </w:pPr>
    </w:p>
    <w:p w:rsidR="008C244E" w:rsidRPr="00281BB1" w:rsidRDefault="008C244E">
      <w:pPr>
        <w:spacing w:after="269"/>
        <w:jc w:val="both"/>
        <w:rPr>
          <w:lang w:val="ru-RU"/>
        </w:rPr>
      </w:pPr>
    </w:p>
    <w:p w:rsidR="008C244E" w:rsidRPr="00281BB1" w:rsidRDefault="008C244E">
      <w:pPr>
        <w:spacing w:after="269"/>
        <w:jc w:val="both"/>
        <w:rPr>
          <w:lang w:val="ru-RU"/>
        </w:rPr>
      </w:pPr>
    </w:p>
    <w:p w:rsidR="008C244E" w:rsidRDefault="00281BB1">
      <w:pPr>
        <w:pStyle w:val="30"/>
      </w:pPr>
      <w:bookmarkStart w:id="287" w:name="_Toc192512419"/>
      <w:r>
        <w:t>Неуспешный сценарий обмена</w:t>
      </w:r>
      <w:bookmarkEnd w:id="287"/>
    </w:p>
    <w:p w:rsidR="008C244E" w:rsidRDefault="00281BB1">
      <w:r>
        <w:rPr>
          <w:noProof/>
          <w:lang w:val="ru-RU" w:eastAsia="ru-RU"/>
        </w:rPr>
        <w:drawing>
          <wp:inline distT="0" distB="0" distL="0" distR="0">
            <wp:extent cx="5200650" cy="3048000"/>
            <wp:effectExtent l="0" t="0" r="0" b="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
                    <pic:cNvPicPr/>
                  </pic:nvPicPr>
                  <pic:blipFill>
                    <a:blip r:embed="rId89"/>
                    <a:stretch>
                      <a:fillRect/>
                    </a:stretch>
                  </pic:blipFill>
                  <pic:spPr>
                    <a:xfrm>
                      <a:off x="0" y="0"/>
                      <a:ext cx="5200650" cy="3048000"/>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Неуспешное исполнение запроса ФП на управление данными Клиента-ФЛ на ПлЦР.</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173"/>
        </w:numPr>
        <w:jc w:val="both"/>
      </w:pPr>
      <w:r>
        <w:rPr>
          <w:rFonts w:ascii="Times New Roman" w:hAnsi="Times New Roman"/>
          <w:color w:val="000000"/>
        </w:rPr>
        <w:t>Запрос ФП на управление данными Клиента-ФЛ (cbdc.020 CustomerDataFIAdministrationRequest);</w:t>
      </w:r>
    </w:p>
    <w:p w:rsidR="008C244E" w:rsidRDefault="00281BB1" w:rsidP="00387B04">
      <w:pPr>
        <w:numPr>
          <w:ilvl w:val="0"/>
          <w:numId w:val="173"/>
        </w:numPr>
        <w:jc w:val="both"/>
      </w:pPr>
      <w:r>
        <w:rPr>
          <w:rFonts w:ascii="Times New Roman" w:hAnsi="Times New Roman"/>
          <w:color w:val="000000"/>
        </w:rPr>
        <w:t>Результаты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ФП получил информацию об изменении реквизитов Клиента-ФЛ.</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ФП формирует ЭС "Запрос ФП на управление данными Клиента-ФЛ"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CustomerDataFIAdministrationRequest</w:t>
      </w:r>
      <w:r w:rsidRPr="00281BB1">
        <w:rPr>
          <w:rFonts w:ascii="Times New Roman" w:hAnsi="Times New Roman"/>
          <w:color w:val="000000"/>
          <w:lang w:val="ru-RU"/>
        </w:rPr>
        <w:t xml:space="preserve">) и направляет его РОРД. </w:t>
      </w:r>
    </w:p>
    <w:p w:rsidR="008C244E" w:rsidRPr="00281BB1" w:rsidRDefault="00281BB1">
      <w:pPr>
        <w:spacing w:after="269"/>
        <w:jc w:val="both"/>
        <w:rPr>
          <w:lang w:val="ru-RU"/>
        </w:rPr>
      </w:pPr>
      <w:r w:rsidRPr="00281BB1">
        <w:rPr>
          <w:rFonts w:ascii="Times New Roman" w:hAnsi="Times New Roman"/>
          <w:color w:val="000000"/>
          <w:lang w:val="ru-RU"/>
        </w:rPr>
        <w:t>2. РОРД осуществляет входные контроли полученного ЭС и контроль возможности исполнения запроса:</w:t>
      </w:r>
    </w:p>
    <w:p w:rsidR="008C244E" w:rsidRPr="00281BB1" w:rsidRDefault="00281BB1" w:rsidP="00387B04">
      <w:pPr>
        <w:numPr>
          <w:ilvl w:val="0"/>
          <w:numId w:val="174"/>
        </w:numPr>
        <w:jc w:val="both"/>
        <w:rPr>
          <w:lang w:val="ru-RU"/>
        </w:rPr>
      </w:pPr>
      <w:r w:rsidRPr="00281BB1">
        <w:rPr>
          <w:rFonts w:ascii="Times New Roman" w:hAnsi="Times New Roman"/>
          <w:color w:val="000000"/>
          <w:lang w:val="ru-RU"/>
        </w:rPr>
        <w:t>СЦР Клиента находится в статусе "Активен";</w:t>
      </w:r>
    </w:p>
    <w:p w:rsidR="008C244E" w:rsidRPr="00281BB1" w:rsidRDefault="00281BB1" w:rsidP="00387B04">
      <w:pPr>
        <w:numPr>
          <w:ilvl w:val="0"/>
          <w:numId w:val="174"/>
        </w:numPr>
        <w:jc w:val="both"/>
        <w:rPr>
          <w:lang w:val="ru-RU"/>
        </w:rPr>
      </w:pPr>
      <w:r w:rsidRPr="00281BB1">
        <w:rPr>
          <w:rFonts w:ascii="Times New Roman" w:hAnsi="Times New Roman"/>
          <w:color w:val="000000"/>
          <w:lang w:val="ru-RU"/>
        </w:rPr>
        <w:t>целевые реквизиты, указанные в ЭС "Запрос ФП на управление данными Клиента-ФЛ"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CustomerDataFIAdministrationRequest</w:t>
      </w:r>
      <w:r w:rsidRPr="00281BB1">
        <w:rPr>
          <w:rFonts w:ascii="Times New Roman" w:hAnsi="Times New Roman"/>
          <w:color w:val="000000"/>
          <w:lang w:val="ru-RU"/>
        </w:rPr>
        <w:t>) не совпадают с действующими.</w:t>
      </w:r>
    </w:p>
    <w:p w:rsidR="008C244E" w:rsidRPr="00281BB1" w:rsidRDefault="00281BB1">
      <w:pPr>
        <w:spacing w:after="269"/>
        <w:jc w:val="both"/>
        <w:rPr>
          <w:lang w:val="ru-RU"/>
        </w:rPr>
      </w:pPr>
      <w:r w:rsidRPr="00281BB1">
        <w:rPr>
          <w:rFonts w:ascii="Times New Roman" w:hAnsi="Times New Roman"/>
          <w:color w:val="000000"/>
          <w:lang w:val="ru-RU"/>
        </w:rPr>
        <w:t>При неуспешных результатах контроля РОРД формирует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в адрес ФП, направившего запрос.</w:t>
      </w:r>
    </w:p>
    <w:p w:rsidR="008C244E" w:rsidRPr="00281BB1" w:rsidRDefault="00281BB1">
      <w:pPr>
        <w:pStyle w:val="21"/>
        <w:rPr>
          <w:lang w:val="ru-RU"/>
        </w:rPr>
      </w:pPr>
      <w:bookmarkStart w:id="288" w:name="_Toc192512420"/>
      <w:r w:rsidRPr="00281BB1">
        <w:rPr>
          <w:lang w:val="ru-RU"/>
        </w:rPr>
        <w:t>Изменение ФП реквизитов  Клиента-ЮЛ</w:t>
      </w:r>
      <w:bookmarkEnd w:id="288"/>
    </w:p>
    <w:p w:rsidR="008C244E" w:rsidRDefault="00281BB1">
      <w:pPr>
        <w:pStyle w:val="30"/>
      </w:pPr>
      <w:bookmarkStart w:id="289" w:name="_Toc192512421"/>
      <w:r>
        <w:t>Область применения</w:t>
      </w:r>
      <w:bookmarkEnd w:id="289"/>
    </w:p>
    <w:p w:rsidR="008C244E" w:rsidRPr="00281BB1" w:rsidRDefault="00281BB1">
      <w:pPr>
        <w:spacing w:after="269"/>
        <w:rPr>
          <w:lang w:val="ru-RU"/>
        </w:rPr>
      </w:pPr>
      <w:r w:rsidRPr="00281BB1">
        <w:rPr>
          <w:rFonts w:ascii="Times New Roman" w:hAnsi="Times New Roman"/>
          <w:color w:val="000000"/>
          <w:lang w:val="ru-RU"/>
        </w:rPr>
        <w:t>ФП может изменить данные Клиента-ЮЛ и его связанных лиц, хранящиеся на ПлЦР.</w:t>
      </w:r>
    </w:p>
    <w:p w:rsidR="008C244E" w:rsidRDefault="00281BB1">
      <w:pPr>
        <w:pStyle w:val="30"/>
      </w:pPr>
      <w:bookmarkStart w:id="290" w:name="_Toc192512422"/>
      <w:r>
        <w:t>Основной сценарий обмена</w:t>
      </w:r>
      <w:bookmarkEnd w:id="290"/>
    </w:p>
    <w:p w:rsidR="008C244E" w:rsidRDefault="00281BB1">
      <w:r>
        <w:rPr>
          <w:noProof/>
          <w:lang w:val="ru-RU" w:eastAsia="ru-RU"/>
        </w:rPr>
        <w:drawing>
          <wp:inline distT="0" distB="0" distL="0" distR="0">
            <wp:extent cx="6217920" cy="4629517"/>
            <wp:effectExtent l="0" t="0" r="0" b="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
                    <pic:cNvPicPr/>
                  </pic:nvPicPr>
                  <pic:blipFill>
                    <a:blip r:embed="rId90"/>
                    <a:stretch>
                      <a:fillRect/>
                    </a:stretch>
                  </pic:blipFill>
                  <pic:spPr>
                    <a:xfrm>
                      <a:off x="0" y="0"/>
                      <a:ext cx="6217920" cy="4629517"/>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Успешное исполнение запроса ФП на управление данными Клиента-ЮЛ на ПлЦР .</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175"/>
        </w:numPr>
        <w:jc w:val="both"/>
      </w:pPr>
      <w:r>
        <w:rPr>
          <w:rFonts w:ascii="Times New Roman" w:hAnsi="Times New Roman"/>
          <w:color w:val="000000"/>
        </w:rPr>
        <w:t>Запрос ФП на управление данными Клиента-ЮЛ (cbdc.020 OrganisationDataFIAdministrationRequest);</w:t>
      </w:r>
    </w:p>
    <w:p w:rsidR="008C244E" w:rsidRDefault="00281BB1" w:rsidP="00387B04">
      <w:pPr>
        <w:numPr>
          <w:ilvl w:val="0"/>
          <w:numId w:val="175"/>
        </w:numPr>
        <w:jc w:val="both"/>
      </w:pPr>
      <w:r>
        <w:rPr>
          <w:rFonts w:ascii="Times New Roman" w:hAnsi="Times New Roman"/>
          <w:color w:val="000000"/>
        </w:rPr>
        <w:t>Уведомление ФП по управлению данными Клиента-ЮЛ (cbdc.021 ClientDataFIAdministrationNotification);</w:t>
      </w:r>
    </w:p>
    <w:p w:rsidR="008C244E" w:rsidRDefault="00281BB1" w:rsidP="00387B04">
      <w:pPr>
        <w:numPr>
          <w:ilvl w:val="0"/>
          <w:numId w:val="175"/>
        </w:numPr>
        <w:jc w:val="both"/>
      </w:pPr>
      <w:r>
        <w:rPr>
          <w:rFonts w:ascii="Times New Roman" w:hAnsi="Times New Roman"/>
          <w:color w:val="000000"/>
        </w:rPr>
        <w:t>Уведомление ФП об изменении данных Клиента-ЮЛ (cbdc.021 ClientDataAdministrationFINotification);</w:t>
      </w:r>
    </w:p>
    <w:p w:rsidR="008C244E" w:rsidRPr="00281BB1" w:rsidRDefault="00281BB1" w:rsidP="00387B04">
      <w:pPr>
        <w:numPr>
          <w:ilvl w:val="0"/>
          <w:numId w:val="175"/>
        </w:numPr>
        <w:jc w:val="both"/>
        <w:rPr>
          <w:lang w:val="ru-RU"/>
        </w:rPr>
      </w:pPr>
      <w:r w:rsidRPr="00281BB1">
        <w:rPr>
          <w:rFonts w:ascii="Times New Roman" w:hAnsi="Times New Roman"/>
          <w:color w:val="000000"/>
          <w:lang w:val="ru-RU"/>
        </w:rPr>
        <w:t>Уведомление ФП об изменении данных связанных лиц Клиента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RPDataAdministrationFINotification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ФП получил информацию об изменении реквизитов Клиента-ЮЛ.</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1.ФП формирует ЭС "Запрос ФП на управление данными Клиента-ЮЛ"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OrganisationDataFIAdministrationRequest</w:t>
      </w:r>
      <w:r w:rsidRPr="00281BB1">
        <w:rPr>
          <w:rFonts w:ascii="Times New Roman" w:hAnsi="Times New Roman"/>
          <w:color w:val="000000"/>
          <w:lang w:val="ru-RU"/>
        </w:rPr>
        <w:t>) и направляет его в РОРД.</w:t>
      </w:r>
    </w:p>
    <w:p w:rsidR="008C244E" w:rsidRPr="00281BB1" w:rsidRDefault="00281BB1">
      <w:pPr>
        <w:spacing w:after="269"/>
        <w:jc w:val="both"/>
        <w:rPr>
          <w:lang w:val="ru-RU"/>
        </w:rPr>
      </w:pPr>
      <w:r w:rsidRPr="00281BB1">
        <w:rPr>
          <w:rFonts w:ascii="Times New Roman" w:hAnsi="Times New Roman"/>
          <w:color w:val="000000"/>
          <w:lang w:val="ru-RU"/>
        </w:rPr>
        <w:t>2. РОРД осуществляет входные контроли полученного ЭС и контроль возможности исполнения запроса:</w:t>
      </w:r>
    </w:p>
    <w:p w:rsidR="008C244E" w:rsidRPr="00281BB1" w:rsidRDefault="00281BB1" w:rsidP="00387B04">
      <w:pPr>
        <w:numPr>
          <w:ilvl w:val="0"/>
          <w:numId w:val="176"/>
        </w:numPr>
        <w:jc w:val="both"/>
        <w:rPr>
          <w:lang w:val="ru-RU"/>
        </w:rPr>
      </w:pPr>
      <w:r w:rsidRPr="00281BB1">
        <w:rPr>
          <w:rFonts w:ascii="Times New Roman" w:hAnsi="Times New Roman"/>
          <w:color w:val="000000"/>
          <w:lang w:val="ru-RU"/>
        </w:rPr>
        <w:t>СЦР Клиента-ЮЛ находится в статусе "Активен";</w:t>
      </w:r>
    </w:p>
    <w:p w:rsidR="008C244E" w:rsidRPr="00281BB1" w:rsidRDefault="00281BB1" w:rsidP="00387B04">
      <w:pPr>
        <w:numPr>
          <w:ilvl w:val="0"/>
          <w:numId w:val="176"/>
        </w:numPr>
        <w:jc w:val="both"/>
        <w:rPr>
          <w:lang w:val="ru-RU"/>
        </w:rPr>
      </w:pPr>
      <w:r w:rsidRPr="00281BB1">
        <w:rPr>
          <w:rFonts w:ascii="Times New Roman" w:hAnsi="Times New Roman"/>
          <w:color w:val="000000"/>
          <w:lang w:val="ru-RU"/>
        </w:rPr>
        <w:t>целевые реквизиты, указанные в ЭС "Запрос ФП на управление данными Клиента-ЮЛ"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OrganisationDataFIAdministrationRequest</w:t>
      </w:r>
      <w:r w:rsidRPr="00281BB1">
        <w:rPr>
          <w:rFonts w:ascii="Times New Roman" w:hAnsi="Times New Roman"/>
          <w:color w:val="000000"/>
          <w:lang w:val="ru-RU"/>
        </w:rPr>
        <w:t>) не совпадают с действующими.</w:t>
      </w:r>
    </w:p>
    <w:p w:rsidR="008C244E" w:rsidRPr="00281BB1" w:rsidRDefault="00281BB1">
      <w:pPr>
        <w:spacing w:after="269"/>
        <w:jc w:val="both"/>
        <w:rPr>
          <w:lang w:val="ru-RU"/>
        </w:rPr>
      </w:pPr>
      <w:r w:rsidRPr="00281BB1">
        <w:rPr>
          <w:rFonts w:ascii="Times New Roman" w:hAnsi="Times New Roman"/>
          <w:color w:val="000000"/>
          <w:lang w:val="ru-RU"/>
        </w:rPr>
        <w:t>При положительных результатах РОРД сохраняет изменения и формирует ЭС "Уведомление ФП по управлению данными Клиента-ЮЛ"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ClientDataFIAdministrationNotification</w:t>
      </w:r>
      <w:r w:rsidRPr="00281BB1">
        <w:rPr>
          <w:rFonts w:ascii="Times New Roman" w:hAnsi="Times New Roman"/>
          <w:color w:val="000000"/>
          <w:lang w:val="ru-RU"/>
        </w:rPr>
        <w:t xml:space="preserve">) и направляет его в адрес ФП, направившего запрос. </w:t>
      </w:r>
    </w:p>
    <w:p w:rsidR="008C244E" w:rsidRPr="00281BB1" w:rsidRDefault="00281BB1">
      <w:pPr>
        <w:spacing w:after="269"/>
        <w:jc w:val="both"/>
        <w:rPr>
          <w:lang w:val="ru-RU"/>
        </w:rPr>
      </w:pPr>
      <w:r w:rsidRPr="00281BB1">
        <w:rPr>
          <w:rFonts w:ascii="Times New Roman" w:hAnsi="Times New Roman"/>
          <w:color w:val="000000"/>
          <w:lang w:val="ru-RU"/>
        </w:rPr>
        <w:t>3.Если в результате обработки ЭС "Запрос ФП на управление данными Клиента-ЮЛ"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OrganisationDataFIAdministrationRequest</w:t>
      </w:r>
      <w:r w:rsidRPr="00281BB1">
        <w:rPr>
          <w:rFonts w:ascii="Times New Roman" w:hAnsi="Times New Roman"/>
          <w:color w:val="000000"/>
          <w:lang w:val="ru-RU"/>
        </w:rPr>
        <w:t xml:space="preserve">): </w:t>
      </w:r>
    </w:p>
    <w:p w:rsidR="008C244E" w:rsidRPr="00281BB1" w:rsidRDefault="00281BB1" w:rsidP="00387B04">
      <w:pPr>
        <w:numPr>
          <w:ilvl w:val="0"/>
          <w:numId w:val="177"/>
        </w:numPr>
        <w:jc w:val="both"/>
        <w:rPr>
          <w:lang w:val="ru-RU"/>
        </w:rPr>
      </w:pPr>
      <w:r w:rsidRPr="00281BB1">
        <w:rPr>
          <w:rFonts w:ascii="Times New Roman" w:hAnsi="Times New Roman"/>
          <w:color w:val="000000"/>
          <w:lang w:val="ru-RU"/>
        </w:rPr>
        <w:t xml:space="preserve">в реестре Клиентов были изменены реквизиты Клиента-ЮЛ, то в адрес всех ФП, через которых Клиент-ЮЛ имеет доступ к СЦР, за исключением ФП, отправившего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OrganisationDataFIAdministrationRequest</w:t>
      </w:r>
      <w:r w:rsidRPr="00281BB1">
        <w:rPr>
          <w:rFonts w:ascii="Times New Roman" w:hAnsi="Times New Roman"/>
          <w:color w:val="000000"/>
          <w:lang w:val="ru-RU"/>
        </w:rPr>
        <w:t xml:space="preserve"> в рамках текущего процесса, РОРД направляет ЭС "Уведомление ФП об изменении данных Клиента"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ClientDataAdministrationFINotification</w:t>
      </w:r>
      <w:r w:rsidRPr="00281BB1">
        <w:rPr>
          <w:rFonts w:ascii="Times New Roman" w:hAnsi="Times New Roman"/>
          <w:color w:val="000000"/>
          <w:lang w:val="ru-RU"/>
        </w:rPr>
        <w:t>);</w:t>
      </w:r>
    </w:p>
    <w:p w:rsidR="008C244E" w:rsidRPr="00281BB1" w:rsidRDefault="00281BB1" w:rsidP="00387B04">
      <w:pPr>
        <w:numPr>
          <w:ilvl w:val="0"/>
          <w:numId w:val="177"/>
        </w:numPr>
        <w:jc w:val="both"/>
        <w:rPr>
          <w:lang w:val="ru-RU"/>
        </w:rPr>
      </w:pPr>
      <w:r w:rsidRPr="00281BB1">
        <w:rPr>
          <w:rFonts w:ascii="Times New Roman" w:hAnsi="Times New Roman"/>
          <w:color w:val="000000"/>
          <w:lang w:val="ru-RU"/>
        </w:rPr>
        <w:t xml:space="preserve">в реестре Клиентов были изменены реквизиты по связанным лицам Клиента-ЮЛ, в адрес всех ФП, через которых Клиент-ЮЛ имеет доступ к СЦР, и через которых были зарегистрированы данные этих связанных лиц, за исключением ФП, отправившего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OrganisationDataFIAdministrationRequest</w:t>
      </w:r>
      <w:r w:rsidRPr="00281BB1">
        <w:rPr>
          <w:rFonts w:ascii="Times New Roman" w:hAnsi="Times New Roman"/>
          <w:color w:val="000000"/>
          <w:lang w:val="ru-RU"/>
        </w:rPr>
        <w:t xml:space="preserve"> в рамках текущего процесса, РОРД направляет ЭС "Уведомление ФП об изменении данных связанных лиц Клиента" (</w:t>
      </w:r>
      <w:r>
        <w:rPr>
          <w:rFonts w:ascii="Times New Roman" w:hAnsi="Times New Roman"/>
          <w:color w:val="000000"/>
        </w:rPr>
        <w:t>cbdc</w:t>
      </w:r>
      <w:r w:rsidRPr="00281BB1">
        <w:rPr>
          <w:rFonts w:ascii="Times New Roman" w:hAnsi="Times New Roman"/>
          <w:color w:val="000000"/>
          <w:lang w:val="ru-RU"/>
        </w:rPr>
        <w:t xml:space="preserve">.021 </w:t>
      </w:r>
      <w:r>
        <w:rPr>
          <w:rFonts w:ascii="Times New Roman" w:hAnsi="Times New Roman"/>
          <w:color w:val="000000"/>
        </w:rPr>
        <w:t>RPDataAdministrationFINotification</w:t>
      </w:r>
      <w:r w:rsidRPr="00281BB1">
        <w:rPr>
          <w:rFonts w:ascii="Times New Roman" w:hAnsi="Times New Roman"/>
          <w:color w:val="000000"/>
          <w:lang w:val="ru-RU"/>
        </w:rPr>
        <w:t>);</w:t>
      </w:r>
    </w:p>
    <w:p w:rsidR="008C244E" w:rsidRPr="00281BB1" w:rsidRDefault="008C244E">
      <w:pPr>
        <w:spacing w:after="269"/>
        <w:jc w:val="both"/>
        <w:rPr>
          <w:lang w:val="ru-RU"/>
        </w:rPr>
      </w:pPr>
    </w:p>
    <w:p w:rsidR="008C244E" w:rsidRPr="00281BB1" w:rsidRDefault="008C244E">
      <w:pPr>
        <w:spacing w:after="269"/>
        <w:jc w:val="both"/>
        <w:rPr>
          <w:lang w:val="ru-RU"/>
        </w:rPr>
      </w:pPr>
    </w:p>
    <w:p w:rsidR="008C244E" w:rsidRDefault="00281BB1">
      <w:pPr>
        <w:pStyle w:val="30"/>
      </w:pPr>
      <w:bookmarkStart w:id="291" w:name="_Toc192512423"/>
      <w:r>
        <w:t>Неуспешный сценарий обмена</w:t>
      </w:r>
      <w:bookmarkEnd w:id="291"/>
    </w:p>
    <w:p w:rsidR="008C244E" w:rsidRDefault="00281BB1">
      <w:r>
        <w:rPr>
          <w:noProof/>
          <w:lang w:val="ru-RU" w:eastAsia="ru-RU"/>
        </w:rPr>
        <w:drawing>
          <wp:inline distT="0" distB="0" distL="0" distR="0">
            <wp:extent cx="5391150" cy="3619500"/>
            <wp:effectExtent l="0" t="0" r="0" b="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
                    <pic:cNvPicPr/>
                  </pic:nvPicPr>
                  <pic:blipFill>
                    <a:blip r:embed="rId91"/>
                    <a:stretch>
                      <a:fillRect/>
                    </a:stretch>
                  </pic:blipFill>
                  <pic:spPr>
                    <a:xfrm>
                      <a:off x="0" y="0"/>
                      <a:ext cx="5391150" cy="3619500"/>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Неуспешное исполнение запроса Клиента-ЮЛ на управление своими данными на ПлЦР.</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178"/>
        </w:numPr>
        <w:jc w:val="both"/>
      </w:pPr>
      <w:r>
        <w:rPr>
          <w:rFonts w:ascii="Times New Roman" w:hAnsi="Times New Roman"/>
          <w:color w:val="000000"/>
        </w:rPr>
        <w:t>Запрос ФП на управление данными Клиента-ЮЛ (cbdc.020 OrganisationDataFIAdministrationRequest);</w:t>
      </w:r>
    </w:p>
    <w:p w:rsidR="008C244E" w:rsidRDefault="00281BB1" w:rsidP="00387B04">
      <w:pPr>
        <w:numPr>
          <w:ilvl w:val="0"/>
          <w:numId w:val="178"/>
        </w:numPr>
        <w:jc w:val="both"/>
      </w:pPr>
      <w:r>
        <w:rPr>
          <w:rFonts w:ascii="Times New Roman" w:hAnsi="Times New Roman"/>
          <w:color w:val="000000"/>
        </w:rPr>
        <w:t>Результаты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ФП получил информацию об изменении реквизитов Клиента-ЮЛ</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1.ФП формирует ЭС "Запрос ФП на управление данными Клиента-ЮЛ"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OrganisationDataFIAdministrationRequest</w:t>
      </w:r>
      <w:r w:rsidRPr="00281BB1">
        <w:rPr>
          <w:rFonts w:ascii="Times New Roman" w:hAnsi="Times New Roman"/>
          <w:color w:val="000000"/>
          <w:lang w:val="ru-RU"/>
        </w:rPr>
        <w:t>) и направляет его в РОРД.</w:t>
      </w:r>
    </w:p>
    <w:p w:rsidR="008C244E" w:rsidRPr="00281BB1" w:rsidRDefault="00281BB1">
      <w:pPr>
        <w:spacing w:after="269"/>
        <w:jc w:val="both"/>
        <w:rPr>
          <w:lang w:val="ru-RU"/>
        </w:rPr>
      </w:pPr>
      <w:r w:rsidRPr="00281BB1">
        <w:rPr>
          <w:rFonts w:ascii="Times New Roman" w:hAnsi="Times New Roman"/>
          <w:color w:val="000000"/>
          <w:lang w:val="ru-RU"/>
        </w:rPr>
        <w:t>3. РОРД осуществляет входные контроли полученного ЭС и контроль возможности исполнения запроса:</w:t>
      </w:r>
    </w:p>
    <w:p w:rsidR="008C244E" w:rsidRPr="00281BB1" w:rsidRDefault="00281BB1" w:rsidP="00387B04">
      <w:pPr>
        <w:numPr>
          <w:ilvl w:val="0"/>
          <w:numId w:val="179"/>
        </w:numPr>
        <w:jc w:val="both"/>
        <w:rPr>
          <w:lang w:val="ru-RU"/>
        </w:rPr>
      </w:pPr>
      <w:r w:rsidRPr="00281BB1">
        <w:rPr>
          <w:rFonts w:ascii="Times New Roman" w:hAnsi="Times New Roman"/>
          <w:color w:val="000000"/>
          <w:lang w:val="ru-RU"/>
        </w:rPr>
        <w:t>СЦР Клиента находится в статусе "Активен";</w:t>
      </w:r>
    </w:p>
    <w:p w:rsidR="008C244E" w:rsidRPr="00281BB1" w:rsidRDefault="00281BB1" w:rsidP="00387B04">
      <w:pPr>
        <w:numPr>
          <w:ilvl w:val="0"/>
          <w:numId w:val="179"/>
        </w:numPr>
        <w:jc w:val="both"/>
        <w:rPr>
          <w:lang w:val="ru-RU"/>
        </w:rPr>
      </w:pPr>
      <w:r w:rsidRPr="00281BB1">
        <w:rPr>
          <w:rFonts w:ascii="Times New Roman" w:hAnsi="Times New Roman"/>
          <w:color w:val="000000"/>
          <w:lang w:val="ru-RU"/>
        </w:rPr>
        <w:t>целевые реквизиты, указанные в ЭС "Запрос ФП на управление данными Клиента-ЮЛ" (</w:t>
      </w:r>
      <w:r>
        <w:rPr>
          <w:rFonts w:ascii="Times New Roman" w:hAnsi="Times New Roman"/>
          <w:color w:val="000000"/>
        </w:rPr>
        <w:t>cbdc</w:t>
      </w:r>
      <w:r w:rsidRPr="00281BB1">
        <w:rPr>
          <w:rFonts w:ascii="Times New Roman" w:hAnsi="Times New Roman"/>
          <w:color w:val="000000"/>
          <w:lang w:val="ru-RU"/>
        </w:rPr>
        <w:t xml:space="preserve">.020 </w:t>
      </w:r>
      <w:r>
        <w:rPr>
          <w:rFonts w:ascii="Times New Roman" w:hAnsi="Times New Roman"/>
          <w:color w:val="000000"/>
        </w:rPr>
        <w:t>OrganisationDataFIAdministrationRequest</w:t>
      </w:r>
      <w:r w:rsidRPr="00281BB1">
        <w:rPr>
          <w:rFonts w:ascii="Times New Roman" w:hAnsi="Times New Roman"/>
          <w:color w:val="000000"/>
          <w:lang w:val="ru-RU"/>
        </w:rPr>
        <w:t>) не совпадают с действующими.</w:t>
      </w:r>
    </w:p>
    <w:p w:rsidR="008C244E" w:rsidRPr="00281BB1" w:rsidRDefault="00281BB1">
      <w:pPr>
        <w:spacing w:after="269"/>
        <w:jc w:val="both"/>
        <w:rPr>
          <w:lang w:val="ru-RU"/>
        </w:rPr>
      </w:pPr>
      <w:r w:rsidRPr="00281BB1">
        <w:rPr>
          <w:rFonts w:ascii="Times New Roman" w:hAnsi="Times New Roman"/>
          <w:color w:val="000000"/>
          <w:lang w:val="ru-RU"/>
        </w:rPr>
        <w:t>При неуспешных результатах контроля РОРД формирует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xml:space="preserve">) в адрес ФП, направившего запрос. </w:t>
      </w:r>
    </w:p>
    <w:p w:rsidR="008C244E" w:rsidRPr="00281BB1" w:rsidRDefault="008C244E">
      <w:pPr>
        <w:spacing w:after="269"/>
        <w:jc w:val="both"/>
        <w:rPr>
          <w:lang w:val="ru-RU"/>
        </w:rPr>
      </w:pPr>
    </w:p>
    <w:p w:rsidR="008C244E" w:rsidRDefault="00281BB1">
      <w:pPr>
        <w:pStyle w:val="21"/>
      </w:pPr>
      <w:bookmarkStart w:id="292" w:name="_Toc192512424"/>
      <w:r>
        <w:t>Регистрация и открытие СЦР ФП</w:t>
      </w:r>
      <w:bookmarkEnd w:id="292"/>
    </w:p>
    <w:p w:rsidR="008C244E" w:rsidRDefault="00281BB1">
      <w:pPr>
        <w:pStyle w:val="30"/>
      </w:pPr>
      <w:bookmarkStart w:id="293" w:name="_Toc192512425"/>
      <w:r>
        <w:t>Область применения</w:t>
      </w:r>
      <w:bookmarkEnd w:id="293"/>
    </w:p>
    <w:p w:rsidR="008C244E" w:rsidRPr="00281BB1" w:rsidRDefault="00281BB1">
      <w:pPr>
        <w:spacing w:after="269"/>
        <w:rPr>
          <w:lang w:val="ru-RU"/>
        </w:rPr>
      </w:pPr>
      <w:r w:rsidRPr="00281BB1">
        <w:rPr>
          <w:rFonts w:ascii="Times New Roman" w:hAnsi="Times New Roman"/>
          <w:color w:val="000000"/>
          <w:lang w:val="ru-RU"/>
        </w:rPr>
        <w:t>Регистрация ФП и открытие ему СЦР</w:t>
      </w:r>
      <w:r>
        <w:rPr>
          <w:rFonts w:ascii="Times New Roman" w:hAnsi="Times New Roman"/>
          <w:color w:val="000000"/>
        </w:rPr>
        <w:t> </w:t>
      </w:r>
      <w:r w:rsidRPr="00281BB1">
        <w:rPr>
          <w:rFonts w:ascii="Times New Roman" w:hAnsi="Times New Roman"/>
          <w:color w:val="000000"/>
          <w:lang w:val="ru-RU"/>
        </w:rPr>
        <w:t>на ПлЦР. Границы процесса: от поступления пакета регистрационных документов до уведомления об успешной регистрации.</w:t>
      </w:r>
    </w:p>
    <w:p w:rsidR="008C244E" w:rsidRPr="00281BB1" w:rsidRDefault="00281BB1">
      <w:pPr>
        <w:spacing w:after="269"/>
        <w:rPr>
          <w:lang w:val="ru-RU"/>
        </w:rPr>
      </w:pPr>
      <w:r w:rsidRPr="00281BB1">
        <w:rPr>
          <w:rFonts w:ascii="Times New Roman" w:hAnsi="Times New Roman"/>
          <w:color w:val="000000"/>
          <w:lang w:val="ru-RU"/>
        </w:rPr>
        <w:t>Описание процесса регистрации и открытия СЦР ФП описан в отдельном документе "Руководство по подключению Финансового посредника к Платформе Цифрового Рубля".</w:t>
      </w:r>
    </w:p>
    <w:p w:rsidR="008C244E" w:rsidRPr="00281BB1" w:rsidRDefault="00281BB1">
      <w:pPr>
        <w:pStyle w:val="21"/>
        <w:rPr>
          <w:lang w:val="ru-RU"/>
        </w:rPr>
      </w:pPr>
      <w:bookmarkStart w:id="294" w:name="_Toc192512426"/>
      <w:r w:rsidRPr="00281BB1">
        <w:rPr>
          <w:lang w:val="ru-RU"/>
        </w:rPr>
        <w:t>Запрос списка шаблонов самоисполняемых сделок</w:t>
      </w:r>
      <w:bookmarkEnd w:id="294"/>
    </w:p>
    <w:p w:rsidR="008C244E" w:rsidRDefault="00281BB1">
      <w:pPr>
        <w:pStyle w:val="30"/>
      </w:pPr>
      <w:bookmarkStart w:id="295" w:name="_Toc192512427"/>
      <w:r>
        <w:t>Область применения</w:t>
      </w:r>
      <w:bookmarkEnd w:id="295"/>
    </w:p>
    <w:p w:rsidR="008C244E" w:rsidRPr="00281BB1" w:rsidRDefault="00281BB1">
      <w:pPr>
        <w:spacing w:after="269"/>
        <w:rPr>
          <w:lang w:val="ru-RU"/>
        </w:rPr>
      </w:pPr>
      <w:r w:rsidRPr="00281BB1">
        <w:rPr>
          <w:rFonts w:ascii="Times New Roman" w:hAnsi="Times New Roman"/>
          <w:color w:val="000000"/>
          <w:lang w:val="ru-RU"/>
        </w:rPr>
        <w:t>ФП в Приложении Клиента необходимо сформировать список шаблонов самоисполняемых сделок.</w:t>
      </w:r>
    </w:p>
    <w:p w:rsidR="008C244E" w:rsidRDefault="00281BB1">
      <w:pPr>
        <w:pStyle w:val="30"/>
      </w:pPr>
      <w:bookmarkStart w:id="296" w:name="_Toc192512428"/>
      <w:r>
        <w:t>Основной сценарий обмена</w:t>
      </w:r>
      <w:bookmarkEnd w:id="296"/>
    </w:p>
    <w:p w:rsidR="008C244E" w:rsidRDefault="00281BB1">
      <w:r>
        <w:rPr>
          <w:noProof/>
          <w:lang w:val="ru-RU" w:eastAsia="ru-RU"/>
        </w:rPr>
        <w:drawing>
          <wp:inline distT="0" distB="0" distL="0" distR="0">
            <wp:extent cx="6217920" cy="2739172"/>
            <wp:effectExtent l="0" t="0" r="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
                    <pic:cNvPicPr/>
                  </pic:nvPicPr>
                  <pic:blipFill>
                    <a:blip r:embed="rId92"/>
                    <a:stretch>
                      <a:fillRect/>
                    </a:stretch>
                  </pic:blipFill>
                  <pic:spPr>
                    <a:xfrm>
                      <a:off x="0" y="0"/>
                      <a:ext cx="6217920" cy="2739172"/>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Успешное исполнение Запрос списка шаблонов самоисполняемых сделок.</w:t>
      </w:r>
    </w:p>
    <w:p w:rsidR="008C244E" w:rsidRPr="00281BB1" w:rsidRDefault="008C244E">
      <w:pPr>
        <w:spacing w:after="269"/>
        <w:jc w:val="both"/>
        <w:rPr>
          <w:lang w:val="ru-RU"/>
        </w:rPr>
      </w:pP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180"/>
        </w:numPr>
        <w:jc w:val="both"/>
        <w:rPr>
          <w:lang w:val="ru-RU"/>
        </w:rPr>
      </w:pPr>
      <w:r w:rsidRPr="00281BB1">
        <w:rPr>
          <w:rFonts w:ascii="Times New Roman" w:hAnsi="Times New Roman"/>
          <w:color w:val="000000"/>
          <w:lang w:val="ru-RU"/>
        </w:rPr>
        <w:t>Запрос списка шаблонов самоисполняемых сделок (</w:t>
      </w:r>
      <w:r>
        <w:rPr>
          <w:rFonts w:ascii="Times New Roman" w:hAnsi="Times New Roman"/>
          <w:color w:val="000000"/>
        </w:rPr>
        <w:t>cbdc</w:t>
      </w:r>
      <w:r w:rsidRPr="00281BB1">
        <w:rPr>
          <w:rFonts w:ascii="Times New Roman" w:hAnsi="Times New Roman"/>
          <w:color w:val="000000"/>
          <w:lang w:val="ru-RU"/>
        </w:rPr>
        <w:t xml:space="preserve">.100 </w:t>
      </w:r>
      <w:r>
        <w:rPr>
          <w:rFonts w:ascii="Times New Roman" w:hAnsi="Times New Roman"/>
          <w:color w:val="000000"/>
        </w:rPr>
        <w:t>SETTemplateListRequest</w:t>
      </w:r>
      <w:r w:rsidRPr="00281BB1">
        <w:rPr>
          <w:rFonts w:ascii="Times New Roman" w:hAnsi="Times New Roman"/>
          <w:color w:val="000000"/>
          <w:lang w:val="ru-RU"/>
        </w:rPr>
        <w:t>);</w:t>
      </w:r>
    </w:p>
    <w:p w:rsidR="008C244E" w:rsidRPr="00281BB1" w:rsidRDefault="00281BB1" w:rsidP="00387B04">
      <w:pPr>
        <w:numPr>
          <w:ilvl w:val="0"/>
          <w:numId w:val="180"/>
        </w:numPr>
        <w:jc w:val="both"/>
        <w:rPr>
          <w:lang w:val="ru-RU"/>
        </w:rPr>
      </w:pPr>
      <w:r w:rsidRPr="00281BB1">
        <w:rPr>
          <w:rFonts w:ascii="Times New Roman" w:hAnsi="Times New Roman"/>
          <w:color w:val="000000"/>
          <w:lang w:val="ru-RU"/>
        </w:rPr>
        <w:t>Список шаблонов самоисполняемых сделок (</w:t>
      </w:r>
      <w:r>
        <w:rPr>
          <w:rFonts w:ascii="Times New Roman" w:hAnsi="Times New Roman"/>
          <w:color w:val="000000"/>
        </w:rPr>
        <w:t>cbdc</w:t>
      </w:r>
      <w:r w:rsidRPr="00281BB1">
        <w:rPr>
          <w:rFonts w:ascii="Times New Roman" w:hAnsi="Times New Roman"/>
          <w:color w:val="000000"/>
          <w:lang w:val="ru-RU"/>
        </w:rPr>
        <w:t xml:space="preserve">.101 </w:t>
      </w:r>
      <w:r>
        <w:rPr>
          <w:rFonts w:ascii="Times New Roman" w:hAnsi="Times New Roman"/>
          <w:color w:val="000000"/>
        </w:rPr>
        <w:t>SETTemplateList</w:t>
      </w:r>
      <w:r w:rsidRPr="00281BB1">
        <w:rPr>
          <w:rFonts w:ascii="Times New Roman" w:hAnsi="Times New Roman"/>
          <w:color w:val="000000"/>
          <w:lang w:val="ru-RU"/>
        </w:rPr>
        <w:t>).</w:t>
      </w:r>
    </w:p>
    <w:p w:rsidR="008C244E" w:rsidRPr="00281BB1" w:rsidRDefault="008C244E">
      <w:pPr>
        <w:spacing w:after="269"/>
        <w:jc w:val="both"/>
        <w:rPr>
          <w:lang w:val="ru-RU"/>
        </w:rPr>
      </w:pP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Возникла необходимость отобразить Клиенту список доступных шаблонов самоисполняемых сделок.</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Возникла необходимость отобразить Клиенту список доступных шаблонов самоисполняемых сделок, например, Клиент-ФЛ перешел в раздел Приложения Клиента со списком допустимых шаблонов самоисполняемых сделок. Информация о такой необходимости поступает к ФП.</w:t>
      </w:r>
    </w:p>
    <w:p w:rsidR="008C244E" w:rsidRPr="00281BB1" w:rsidRDefault="00281BB1">
      <w:pPr>
        <w:spacing w:after="269"/>
        <w:jc w:val="both"/>
        <w:rPr>
          <w:lang w:val="ru-RU"/>
        </w:rPr>
      </w:pPr>
      <w:r w:rsidRPr="00281BB1">
        <w:rPr>
          <w:rFonts w:ascii="Times New Roman" w:hAnsi="Times New Roman"/>
          <w:color w:val="000000"/>
          <w:lang w:val="ru-RU"/>
        </w:rPr>
        <w:t>2. ФП формирует и направляет в РОРД ЭС "Запрос списка шаблонов самоисполняемых сделок" (</w:t>
      </w:r>
      <w:r>
        <w:rPr>
          <w:rFonts w:ascii="Times New Roman" w:hAnsi="Times New Roman"/>
          <w:color w:val="000000"/>
        </w:rPr>
        <w:t>cbdc</w:t>
      </w:r>
      <w:r w:rsidRPr="00281BB1">
        <w:rPr>
          <w:rFonts w:ascii="Times New Roman" w:hAnsi="Times New Roman"/>
          <w:color w:val="000000"/>
          <w:lang w:val="ru-RU"/>
        </w:rPr>
        <w:t xml:space="preserve">.100 </w:t>
      </w:r>
      <w:r>
        <w:rPr>
          <w:rFonts w:ascii="Times New Roman" w:hAnsi="Times New Roman"/>
          <w:color w:val="000000"/>
        </w:rPr>
        <w:t>SETTemplateListRequest</w:t>
      </w:r>
      <w:r w:rsidRPr="00281BB1">
        <w:rPr>
          <w:rFonts w:ascii="Times New Roman" w:hAnsi="Times New Roman"/>
          <w:color w:val="000000"/>
          <w:lang w:val="ru-RU"/>
        </w:rPr>
        <w:t xml:space="preserve">). </w:t>
      </w:r>
    </w:p>
    <w:p w:rsidR="008C244E" w:rsidRPr="00281BB1" w:rsidRDefault="00281BB1">
      <w:pPr>
        <w:spacing w:after="269"/>
        <w:jc w:val="both"/>
        <w:rPr>
          <w:lang w:val="ru-RU"/>
        </w:rPr>
      </w:pPr>
      <w:r w:rsidRPr="00281BB1">
        <w:rPr>
          <w:rFonts w:ascii="Times New Roman" w:hAnsi="Times New Roman"/>
          <w:color w:val="000000"/>
          <w:lang w:val="ru-RU"/>
        </w:rPr>
        <w:t>3. РОРД осуществляет входные контроли полученного ЭС. При положительных результатах направляет ФП ЭС "Список шаблонов самоисполняемых сделок" (</w:t>
      </w:r>
      <w:r>
        <w:rPr>
          <w:rFonts w:ascii="Times New Roman" w:hAnsi="Times New Roman"/>
          <w:color w:val="000000"/>
        </w:rPr>
        <w:t>cbdc</w:t>
      </w:r>
      <w:r w:rsidRPr="00281BB1">
        <w:rPr>
          <w:rFonts w:ascii="Times New Roman" w:hAnsi="Times New Roman"/>
          <w:color w:val="000000"/>
          <w:lang w:val="ru-RU"/>
        </w:rPr>
        <w:t xml:space="preserve">.101 </w:t>
      </w:r>
      <w:r>
        <w:rPr>
          <w:rFonts w:ascii="Times New Roman" w:hAnsi="Times New Roman"/>
          <w:color w:val="000000"/>
        </w:rPr>
        <w:t>SETTemplateList</w:t>
      </w:r>
      <w:r w:rsidRPr="00281BB1">
        <w:rPr>
          <w:rFonts w:ascii="Times New Roman" w:hAnsi="Times New Roman"/>
          <w:color w:val="000000"/>
          <w:lang w:val="ru-RU"/>
        </w:rPr>
        <w:t xml:space="preserve">) с актуальной информацией о доступном списке шаблонов самоисполняемых сделок. </w:t>
      </w:r>
    </w:p>
    <w:p w:rsidR="008C244E" w:rsidRPr="00281BB1" w:rsidRDefault="00281BB1">
      <w:pPr>
        <w:spacing w:after="269"/>
        <w:jc w:val="both"/>
        <w:rPr>
          <w:lang w:val="ru-RU"/>
        </w:rPr>
      </w:pPr>
      <w:r w:rsidRPr="00281BB1">
        <w:rPr>
          <w:rFonts w:ascii="Times New Roman" w:hAnsi="Times New Roman"/>
          <w:color w:val="000000"/>
          <w:lang w:val="ru-RU"/>
        </w:rPr>
        <w:t>4. ФП осуществляет входные контроли ЭС "Список шаблонов самоисполняемых сделок" (</w:t>
      </w:r>
      <w:r>
        <w:rPr>
          <w:rFonts w:ascii="Times New Roman" w:hAnsi="Times New Roman"/>
          <w:color w:val="000000"/>
        </w:rPr>
        <w:t>cbdc</w:t>
      </w:r>
      <w:r w:rsidRPr="00281BB1">
        <w:rPr>
          <w:rFonts w:ascii="Times New Roman" w:hAnsi="Times New Roman"/>
          <w:color w:val="000000"/>
          <w:lang w:val="ru-RU"/>
        </w:rPr>
        <w:t xml:space="preserve">.101 </w:t>
      </w:r>
      <w:r>
        <w:rPr>
          <w:rFonts w:ascii="Times New Roman" w:hAnsi="Times New Roman"/>
          <w:color w:val="000000"/>
        </w:rPr>
        <w:t>SETTemplateList</w:t>
      </w:r>
      <w:r w:rsidRPr="00281BB1">
        <w:rPr>
          <w:rFonts w:ascii="Times New Roman" w:hAnsi="Times New Roman"/>
          <w:color w:val="000000"/>
          <w:lang w:val="ru-RU"/>
        </w:rPr>
        <w:t>) и в случае положительного результата передает информацию для отображения в Приложении Клиента.</w:t>
      </w:r>
    </w:p>
    <w:p w:rsidR="008C244E" w:rsidRDefault="00281BB1">
      <w:pPr>
        <w:pStyle w:val="21"/>
      </w:pPr>
      <w:bookmarkStart w:id="297" w:name="_Toc192512429"/>
      <w:r>
        <w:t>Заключение самоисполняемой сделки</w:t>
      </w:r>
      <w:bookmarkEnd w:id="297"/>
    </w:p>
    <w:p w:rsidR="008C244E" w:rsidRDefault="00281BB1">
      <w:pPr>
        <w:pStyle w:val="30"/>
      </w:pPr>
      <w:bookmarkStart w:id="298" w:name="_Toc192512430"/>
      <w:r>
        <w:t>Область применения</w:t>
      </w:r>
      <w:bookmarkEnd w:id="298"/>
    </w:p>
    <w:p w:rsidR="008C244E" w:rsidRPr="00281BB1" w:rsidRDefault="00281BB1">
      <w:pPr>
        <w:spacing w:after="269"/>
        <w:rPr>
          <w:lang w:val="ru-RU"/>
        </w:rPr>
      </w:pPr>
      <w:r w:rsidRPr="00281BB1">
        <w:rPr>
          <w:rFonts w:ascii="Times New Roman" w:hAnsi="Times New Roman"/>
          <w:color w:val="000000"/>
          <w:lang w:val="ru-RU"/>
        </w:rPr>
        <w:t>Заключение Клиентом-ФЛ самоисполняемой сделки.</w:t>
      </w:r>
    </w:p>
    <w:p w:rsidR="008C244E" w:rsidRDefault="00281BB1">
      <w:pPr>
        <w:pStyle w:val="30"/>
      </w:pPr>
      <w:bookmarkStart w:id="299" w:name="_Toc192512431"/>
      <w:r>
        <w:t>Основной сценарий обмена</w:t>
      </w:r>
      <w:bookmarkEnd w:id="299"/>
    </w:p>
    <w:p w:rsidR="008C244E" w:rsidRDefault="00281BB1">
      <w:r>
        <w:rPr>
          <w:noProof/>
          <w:lang w:val="ru-RU" w:eastAsia="ru-RU"/>
        </w:rPr>
        <w:drawing>
          <wp:inline distT="0" distB="0" distL="0" distR="0">
            <wp:extent cx="6217920" cy="6587301"/>
            <wp:effectExtent l="0" t="0" r="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
                    <pic:cNvPicPr/>
                  </pic:nvPicPr>
                  <pic:blipFill>
                    <a:blip r:embed="rId93"/>
                    <a:stretch>
                      <a:fillRect/>
                    </a:stretch>
                  </pic:blipFill>
                  <pic:spPr>
                    <a:xfrm>
                      <a:off x="0" y="0"/>
                      <a:ext cx="6217920" cy="6587301"/>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Успешный процесс заключения самоисполняемой сделки.</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181"/>
        </w:numPr>
        <w:jc w:val="both"/>
        <w:rPr>
          <w:lang w:val="ru-RU"/>
        </w:rPr>
      </w:pPr>
      <w:r w:rsidRPr="00281BB1">
        <w:rPr>
          <w:rFonts w:ascii="Times New Roman" w:hAnsi="Times New Roman"/>
          <w:color w:val="000000"/>
          <w:lang w:val="ru-RU"/>
        </w:rPr>
        <w:t>Запрос распоряжения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.102 </w:t>
      </w:r>
      <w:r>
        <w:rPr>
          <w:rFonts w:ascii="Times New Roman" w:hAnsi="Times New Roman"/>
          <w:color w:val="000000"/>
        </w:rPr>
        <w:t>SETOrderRequest</w:t>
      </w:r>
      <w:r w:rsidRPr="00281BB1">
        <w:rPr>
          <w:rFonts w:ascii="Times New Roman" w:hAnsi="Times New Roman"/>
          <w:color w:val="000000"/>
          <w:lang w:val="ru-RU"/>
        </w:rPr>
        <w:t xml:space="preserve">); </w:t>
      </w:r>
    </w:p>
    <w:p w:rsidR="008C244E" w:rsidRPr="00281BB1" w:rsidRDefault="00281BB1" w:rsidP="00387B04">
      <w:pPr>
        <w:numPr>
          <w:ilvl w:val="0"/>
          <w:numId w:val="181"/>
        </w:numPr>
        <w:jc w:val="both"/>
        <w:rPr>
          <w:lang w:val="ru-RU"/>
        </w:rPr>
      </w:pPr>
      <w:r w:rsidRPr="00281BB1">
        <w:rPr>
          <w:rFonts w:ascii="Times New Roman" w:hAnsi="Times New Roman"/>
          <w:color w:val="000000"/>
          <w:lang w:val="ru-RU"/>
        </w:rPr>
        <w:t>Ответ на запрос распоряжения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.103 </w:t>
      </w:r>
      <w:r>
        <w:rPr>
          <w:rFonts w:ascii="Times New Roman" w:hAnsi="Times New Roman"/>
          <w:color w:val="000000"/>
        </w:rPr>
        <w:t>SETOrderResponse</w:t>
      </w:r>
      <w:r w:rsidRPr="00281BB1">
        <w:rPr>
          <w:rFonts w:ascii="Times New Roman" w:hAnsi="Times New Roman"/>
          <w:color w:val="000000"/>
          <w:lang w:val="ru-RU"/>
        </w:rPr>
        <w:t>);</w:t>
      </w:r>
    </w:p>
    <w:p w:rsidR="008C244E" w:rsidRPr="00281BB1" w:rsidRDefault="00281BB1" w:rsidP="00387B04">
      <w:pPr>
        <w:numPr>
          <w:ilvl w:val="0"/>
          <w:numId w:val="181"/>
        </w:numPr>
        <w:jc w:val="both"/>
        <w:rPr>
          <w:lang w:val="ru-RU"/>
        </w:rPr>
      </w:pPr>
      <w:r w:rsidRPr="00281BB1">
        <w:rPr>
          <w:rFonts w:ascii="Times New Roman" w:hAnsi="Times New Roman"/>
          <w:color w:val="000000"/>
          <w:lang w:val="ru-RU"/>
        </w:rPr>
        <w:t>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w:t>
      </w:r>
    </w:p>
    <w:p w:rsidR="008C244E" w:rsidRPr="00281BB1" w:rsidRDefault="00281BB1" w:rsidP="00387B04">
      <w:pPr>
        <w:numPr>
          <w:ilvl w:val="0"/>
          <w:numId w:val="181"/>
        </w:numPr>
        <w:jc w:val="both"/>
        <w:rPr>
          <w:lang w:val="ru-RU"/>
        </w:rPr>
      </w:pPr>
      <w:r w:rsidRPr="00281BB1">
        <w:rPr>
          <w:rFonts w:ascii="Times New Roman" w:hAnsi="Times New Roman"/>
          <w:color w:val="000000"/>
          <w:lang w:val="ru-RU"/>
        </w:rPr>
        <w:t>Распоряжение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.104 </w:t>
      </w:r>
      <w:r>
        <w:rPr>
          <w:rFonts w:ascii="Times New Roman" w:hAnsi="Times New Roman"/>
          <w:color w:val="000000"/>
        </w:rPr>
        <w:t>SETOrder</w:t>
      </w:r>
      <w:r w:rsidRPr="00281BB1">
        <w:rPr>
          <w:rFonts w:ascii="Times New Roman" w:hAnsi="Times New Roman"/>
          <w:color w:val="000000"/>
          <w:lang w:val="ru-RU"/>
        </w:rPr>
        <w:t>);</w:t>
      </w:r>
    </w:p>
    <w:p w:rsidR="008C244E" w:rsidRPr="00281BB1" w:rsidRDefault="00281BB1" w:rsidP="00387B04">
      <w:pPr>
        <w:numPr>
          <w:ilvl w:val="0"/>
          <w:numId w:val="181"/>
        </w:numPr>
        <w:jc w:val="both"/>
        <w:rPr>
          <w:lang w:val="ru-RU"/>
        </w:rPr>
      </w:pPr>
      <w:r w:rsidRPr="00281BB1">
        <w:rPr>
          <w:rFonts w:ascii="Times New Roman" w:hAnsi="Times New Roman"/>
          <w:color w:val="000000"/>
          <w:lang w:val="ru-RU"/>
        </w:rPr>
        <w:t>Извещение о заключении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.105 </w:t>
      </w:r>
      <w:r>
        <w:rPr>
          <w:rFonts w:ascii="Times New Roman" w:hAnsi="Times New Roman"/>
          <w:color w:val="000000"/>
        </w:rPr>
        <w:t>SETOrderNotification</w:t>
      </w:r>
      <w:r w:rsidRPr="00281BB1">
        <w:rPr>
          <w:rFonts w:ascii="Times New Roman" w:hAnsi="Times New Roman"/>
          <w:color w:val="000000"/>
          <w:lang w:val="ru-RU"/>
        </w:rPr>
        <w:t>).</w:t>
      </w:r>
    </w:p>
    <w:p w:rsidR="008C244E" w:rsidRPr="00281BB1" w:rsidRDefault="008C244E">
      <w:pPr>
        <w:spacing w:after="269"/>
        <w:jc w:val="both"/>
        <w:rPr>
          <w:lang w:val="ru-RU"/>
        </w:rPr>
      </w:pP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Намерение Клиента-ФЛ заключить самоисполняемую сделку.</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1. Клиент-ФЛ направляет в адрес ФП ЭС "Запрос распоряжения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.102 </w:t>
      </w:r>
      <w:r>
        <w:rPr>
          <w:rFonts w:ascii="Times New Roman" w:hAnsi="Times New Roman"/>
          <w:color w:val="000000"/>
        </w:rPr>
        <w:t>SETOrderRequest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2. ФП проводит входной контроль ЭС "Запрос распоряжения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.102 </w:t>
      </w:r>
      <w:r>
        <w:rPr>
          <w:rFonts w:ascii="Times New Roman" w:hAnsi="Times New Roman"/>
          <w:color w:val="000000"/>
        </w:rPr>
        <w:t>SETOrderRequest</w:t>
      </w:r>
      <w:r w:rsidRPr="00281BB1">
        <w:rPr>
          <w:rFonts w:ascii="Times New Roman" w:hAnsi="Times New Roman"/>
          <w:color w:val="000000"/>
          <w:lang w:val="ru-RU"/>
        </w:rPr>
        <w:t>) и в случае успешного прохождения проверок перенаправляет ЭС "Запрос распоряжения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.102 </w:t>
      </w:r>
      <w:r>
        <w:rPr>
          <w:rFonts w:ascii="Times New Roman" w:hAnsi="Times New Roman"/>
          <w:color w:val="000000"/>
        </w:rPr>
        <w:t>SETOrderRequest</w:t>
      </w:r>
      <w:r w:rsidRPr="00281BB1">
        <w:rPr>
          <w:rFonts w:ascii="Times New Roman" w:hAnsi="Times New Roman"/>
          <w:color w:val="000000"/>
          <w:lang w:val="ru-RU"/>
        </w:rPr>
        <w:t>) в РОРД.</w:t>
      </w:r>
    </w:p>
    <w:p w:rsidR="008C244E" w:rsidRDefault="00281BB1">
      <w:pPr>
        <w:spacing w:after="269"/>
        <w:jc w:val="both"/>
      </w:pPr>
      <w:r w:rsidRPr="00281BB1">
        <w:rPr>
          <w:rFonts w:ascii="Times New Roman" w:hAnsi="Times New Roman"/>
          <w:color w:val="000000"/>
          <w:lang w:val="ru-RU"/>
        </w:rPr>
        <w:t>3. РОРД при получении запроса проводит входной контроль и проверки для определения возможности заключения самоисполняемой сделки.</w:t>
      </w:r>
      <w:r w:rsidRPr="00281BB1">
        <w:rPr>
          <w:lang w:val="ru-RU"/>
        </w:rPr>
        <w:br/>
      </w:r>
      <w:r w:rsidRPr="00281BB1">
        <w:rPr>
          <w:rFonts w:ascii="Times New Roman" w:hAnsi="Times New Roman"/>
          <w:color w:val="000000"/>
          <w:lang w:val="ru-RU"/>
        </w:rPr>
        <w:t xml:space="preserve"> </w:t>
      </w:r>
      <w:r>
        <w:rPr>
          <w:rFonts w:ascii="Times New Roman" w:hAnsi="Times New Roman"/>
          <w:color w:val="000000"/>
        </w:rPr>
        <w:t>При заключении самоисполняемой сделки "Отложенный перевод" проводятся следующие проверки:</w:t>
      </w:r>
    </w:p>
    <w:p w:rsidR="008C244E" w:rsidRPr="00281BB1" w:rsidRDefault="00281BB1" w:rsidP="00387B04">
      <w:pPr>
        <w:numPr>
          <w:ilvl w:val="0"/>
          <w:numId w:val="182"/>
        </w:numPr>
        <w:jc w:val="both"/>
        <w:rPr>
          <w:lang w:val="ru-RU"/>
        </w:rPr>
      </w:pPr>
      <w:r w:rsidRPr="00281BB1">
        <w:rPr>
          <w:rFonts w:ascii="Times New Roman" w:hAnsi="Times New Roman"/>
          <w:color w:val="000000"/>
          <w:lang w:val="ru-RU"/>
        </w:rPr>
        <w:t>наличие Клиента ФЛ-получателя в реестре Клиентов в соответстветствии с переданным идентификатором;</w:t>
      </w:r>
    </w:p>
    <w:p w:rsidR="008C244E" w:rsidRPr="00281BB1" w:rsidRDefault="00281BB1" w:rsidP="00387B04">
      <w:pPr>
        <w:numPr>
          <w:ilvl w:val="0"/>
          <w:numId w:val="182"/>
        </w:numPr>
        <w:jc w:val="both"/>
        <w:rPr>
          <w:lang w:val="ru-RU"/>
        </w:rPr>
      </w:pPr>
      <w:r w:rsidRPr="00281BB1">
        <w:rPr>
          <w:rFonts w:ascii="Times New Roman" w:hAnsi="Times New Roman"/>
          <w:color w:val="000000"/>
          <w:lang w:val="ru-RU"/>
        </w:rPr>
        <w:t>наличие и текущий статус СЦР Клиента ФЛ-плательщика и Клиента ФЛ-получателя;</w:t>
      </w:r>
    </w:p>
    <w:p w:rsidR="008C244E" w:rsidRPr="00281BB1" w:rsidRDefault="00281BB1" w:rsidP="00387B04">
      <w:pPr>
        <w:numPr>
          <w:ilvl w:val="0"/>
          <w:numId w:val="182"/>
        </w:numPr>
        <w:jc w:val="both"/>
        <w:rPr>
          <w:lang w:val="ru-RU"/>
        </w:rPr>
      </w:pPr>
      <w:r w:rsidRPr="00281BB1">
        <w:rPr>
          <w:rFonts w:ascii="Times New Roman" w:hAnsi="Times New Roman"/>
          <w:color w:val="000000"/>
          <w:lang w:val="ru-RU"/>
        </w:rPr>
        <w:t>несовпадение СЦР Клиента ФЛ-плательщика и СЦР Клиента ФЛ-получателя.</w:t>
      </w:r>
    </w:p>
    <w:p w:rsidR="008C244E" w:rsidRDefault="00281BB1">
      <w:pPr>
        <w:spacing w:after="269"/>
        <w:jc w:val="both"/>
      </w:pPr>
      <w:r w:rsidRPr="00281BB1">
        <w:rPr>
          <w:rFonts w:ascii="Times New Roman" w:hAnsi="Times New Roman"/>
          <w:color w:val="000000"/>
          <w:lang w:val="ru-RU"/>
        </w:rPr>
        <w:t>В случае успешного прохождения проверок РОРД на основе данных, полученных в запросе, формирует эталон ЭС "Распоряжение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.104 </w:t>
      </w:r>
      <w:r>
        <w:rPr>
          <w:rFonts w:ascii="Times New Roman" w:hAnsi="Times New Roman"/>
          <w:color w:val="000000"/>
        </w:rPr>
        <w:t>SETOrder</w:t>
      </w:r>
      <w:r w:rsidRPr="00281BB1">
        <w:rPr>
          <w:rFonts w:ascii="Times New Roman" w:hAnsi="Times New Roman"/>
          <w:color w:val="000000"/>
          <w:lang w:val="ru-RU"/>
        </w:rPr>
        <w:t>), в состав которого входит эталон транзакционного сообщения РР, инкапсулирует его в формируемое ЭС "Ответ на запрос распоряжения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.103 </w:t>
      </w:r>
      <w:r>
        <w:rPr>
          <w:rFonts w:ascii="Times New Roman" w:hAnsi="Times New Roman"/>
          <w:color w:val="000000"/>
        </w:rPr>
        <w:t>SETOrderResponse</w:t>
      </w:r>
      <w:r w:rsidRPr="00281BB1">
        <w:rPr>
          <w:rFonts w:ascii="Times New Roman" w:hAnsi="Times New Roman"/>
          <w:color w:val="000000"/>
          <w:lang w:val="ru-RU"/>
        </w:rPr>
        <w:t>), а также РОРД формирует ЭС "Дополнительная</w:t>
      </w:r>
      <w:r w:rsidRPr="00281BB1">
        <w:rPr>
          <w:rFonts w:ascii="Times New Roman" w:hAnsi="Times New Roman"/>
          <w:color w:val="000000"/>
          <w:lang w:val="ru-RU"/>
        </w:rPr>
        <w:lastRenderedPageBreak/>
        <w:t xml:space="preserve">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xml:space="preserve">). </w:t>
      </w:r>
      <w:r w:rsidRPr="00281BB1">
        <w:rPr>
          <w:lang w:val="ru-RU"/>
        </w:rPr>
        <w:br/>
      </w:r>
      <w:r w:rsidRPr="00281BB1">
        <w:rPr>
          <w:rFonts w:ascii="Times New Roman" w:hAnsi="Times New Roman"/>
          <w:color w:val="000000"/>
          <w:lang w:val="ru-RU"/>
        </w:rPr>
        <w:t xml:space="preserve"> </w:t>
      </w:r>
      <w:r>
        <w:rPr>
          <w:rFonts w:ascii="Times New Roman" w:hAnsi="Times New Roman"/>
          <w:color w:val="000000"/>
        </w:rPr>
        <w:t>РОРД направляет в адрес ФП:</w:t>
      </w:r>
    </w:p>
    <w:p w:rsidR="008C244E" w:rsidRPr="00281BB1" w:rsidRDefault="00281BB1" w:rsidP="00387B04">
      <w:pPr>
        <w:numPr>
          <w:ilvl w:val="0"/>
          <w:numId w:val="183"/>
        </w:numPr>
        <w:jc w:val="both"/>
        <w:rPr>
          <w:lang w:val="ru-RU"/>
        </w:rPr>
      </w:pPr>
      <w:r w:rsidRPr="00281BB1">
        <w:rPr>
          <w:rFonts w:ascii="Times New Roman" w:hAnsi="Times New Roman"/>
          <w:color w:val="000000"/>
          <w:lang w:val="ru-RU"/>
        </w:rPr>
        <w:t xml:space="preserve"> ЭС "Ответ на запрос распоряжения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.103 </w:t>
      </w:r>
      <w:r>
        <w:rPr>
          <w:rFonts w:ascii="Times New Roman" w:hAnsi="Times New Roman"/>
          <w:color w:val="000000"/>
        </w:rPr>
        <w:t>SETOrderResponse</w:t>
      </w:r>
      <w:r w:rsidRPr="00281BB1">
        <w:rPr>
          <w:rFonts w:ascii="Times New Roman" w:hAnsi="Times New Roman"/>
          <w:color w:val="000000"/>
          <w:lang w:val="ru-RU"/>
        </w:rPr>
        <w:t>) для подтверждения перевода ФЛ, заключающим самоисполняемую сделку;</w:t>
      </w:r>
    </w:p>
    <w:p w:rsidR="008C244E" w:rsidRPr="00281BB1" w:rsidRDefault="00281BB1" w:rsidP="00387B04">
      <w:pPr>
        <w:numPr>
          <w:ilvl w:val="0"/>
          <w:numId w:val="183"/>
        </w:numPr>
        <w:jc w:val="both"/>
        <w:rPr>
          <w:lang w:val="ru-RU"/>
        </w:rPr>
      </w:pPr>
      <w:r w:rsidRPr="00281BB1">
        <w:rPr>
          <w:rFonts w:ascii="Times New Roman" w:hAnsi="Times New Roman"/>
          <w:color w:val="000000"/>
          <w:lang w:val="ru-RU"/>
        </w:rPr>
        <w:t>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в состав которого входят дополнительные атрибуты получателя перевода ЦР, необходимые ФП для проведения контроля по ПОД/ФТ (онлайн-контроль).</w:t>
      </w:r>
    </w:p>
    <w:p w:rsidR="008C244E" w:rsidRPr="00281BB1" w:rsidRDefault="00281BB1">
      <w:pPr>
        <w:spacing w:after="269"/>
        <w:jc w:val="both"/>
        <w:rPr>
          <w:lang w:val="ru-RU"/>
        </w:rPr>
      </w:pPr>
      <w:r w:rsidRPr="00281BB1">
        <w:rPr>
          <w:rFonts w:ascii="Times New Roman" w:hAnsi="Times New Roman"/>
          <w:color w:val="000000"/>
          <w:lang w:val="ru-RU"/>
        </w:rPr>
        <w:t>ЭС "Ответ на запрос распоряжения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.103 </w:t>
      </w:r>
      <w:r>
        <w:rPr>
          <w:rFonts w:ascii="Times New Roman" w:hAnsi="Times New Roman"/>
          <w:color w:val="000000"/>
        </w:rPr>
        <w:t>SETOrderResponse</w:t>
      </w:r>
      <w:r w:rsidRPr="00281BB1">
        <w:rPr>
          <w:rFonts w:ascii="Times New Roman" w:hAnsi="Times New Roman"/>
          <w:color w:val="000000"/>
          <w:lang w:val="ru-RU"/>
        </w:rPr>
        <w:t>) и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xml:space="preserve">) направляются в адрес ФП независимо друг от друга и могут поступить к ФП в произвольном порядке. Порядок действий при неполучении одного из сообщений будет приведен в документе «Требования операционно-технологического взаимодействия на платформе цифрового рубля". </w:t>
      </w:r>
    </w:p>
    <w:p w:rsidR="008C244E" w:rsidRPr="00281BB1" w:rsidRDefault="00281BB1">
      <w:pPr>
        <w:spacing w:after="269"/>
        <w:jc w:val="both"/>
        <w:rPr>
          <w:lang w:val="ru-RU"/>
        </w:rPr>
      </w:pPr>
      <w:r w:rsidRPr="00281BB1">
        <w:rPr>
          <w:rFonts w:ascii="Times New Roman" w:hAnsi="Times New Roman"/>
          <w:color w:val="000000"/>
          <w:lang w:val="ru-RU"/>
        </w:rPr>
        <w:t>4. По мере поступления ЭС ФП проводит входной контроль и, в случае успешного прохождения контроля:</w:t>
      </w:r>
    </w:p>
    <w:p w:rsidR="008C244E" w:rsidRPr="00281BB1" w:rsidRDefault="00281BB1" w:rsidP="00387B04">
      <w:pPr>
        <w:numPr>
          <w:ilvl w:val="0"/>
          <w:numId w:val="184"/>
        </w:numPr>
        <w:jc w:val="both"/>
        <w:rPr>
          <w:lang w:val="ru-RU"/>
        </w:rPr>
      </w:pPr>
      <w:r w:rsidRPr="00281BB1">
        <w:rPr>
          <w:rFonts w:ascii="Times New Roman" w:hAnsi="Times New Roman"/>
          <w:color w:val="000000"/>
          <w:lang w:val="ru-RU"/>
        </w:rPr>
        <w:t>перенаправляет ЭС "Ответ на запрос распоряжения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.103 </w:t>
      </w:r>
      <w:r>
        <w:rPr>
          <w:rFonts w:ascii="Times New Roman" w:hAnsi="Times New Roman"/>
          <w:color w:val="000000"/>
        </w:rPr>
        <w:t>SETOrderResponse</w:t>
      </w:r>
      <w:r w:rsidRPr="00281BB1">
        <w:rPr>
          <w:rFonts w:ascii="Times New Roman" w:hAnsi="Times New Roman"/>
          <w:color w:val="000000"/>
          <w:lang w:val="ru-RU"/>
        </w:rPr>
        <w:t>) Клиенту-ФЛ, заключающему самоисполняемую сделку;</w:t>
      </w:r>
    </w:p>
    <w:p w:rsidR="008C244E" w:rsidRPr="00281BB1" w:rsidRDefault="00281BB1" w:rsidP="00387B04">
      <w:pPr>
        <w:numPr>
          <w:ilvl w:val="0"/>
          <w:numId w:val="184"/>
        </w:numPr>
        <w:jc w:val="both"/>
        <w:rPr>
          <w:lang w:val="ru-RU"/>
        </w:rPr>
      </w:pPr>
      <w:r w:rsidRPr="00281BB1">
        <w:rPr>
          <w:rFonts w:ascii="Times New Roman" w:hAnsi="Times New Roman"/>
          <w:color w:val="000000"/>
          <w:lang w:val="ru-RU"/>
        </w:rPr>
        <w:t>получает из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дополнительные реквизиты для проведения процедур контроля по ПОД/ФТ (онлайн-контроль) операции.</w:t>
      </w:r>
    </w:p>
    <w:p w:rsidR="008C244E" w:rsidRPr="00281BB1" w:rsidRDefault="00281BB1">
      <w:pPr>
        <w:spacing w:after="269"/>
        <w:jc w:val="both"/>
        <w:rPr>
          <w:lang w:val="ru-RU"/>
        </w:rPr>
      </w:pPr>
      <w:r w:rsidRPr="00281BB1">
        <w:rPr>
          <w:rFonts w:ascii="Times New Roman" w:hAnsi="Times New Roman"/>
          <w:color w:val="000000"/>
          <w:lang w:val="ru-RU"/>
        </w:rPr>
        <w:t>5. Клиент-ФЛ посредством Приложения Клиента проводит входной контроль, после успешного проведения которого разбирает ЭС, получает из него эталон ЭС "Распоряжение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.104 </w:t>
      </w:r>
      <w:r>
        <w:rPr>
          <w:rFonts w:ascii="Times New Roman" w:hAnsi="Times New Roman"/>
          <w:color w:val="000000"/>
        </w:rPr>
        <w:t>SETOrder</w:t>
      </w:r>
      <w:r w:rsidRPr="00281BB1">
        <w:rPr>
          <w:rFonts w:ascii="Times New Roman" w:hAnsi="Times New Roman"/>
          <w:color w:val="000000"/>
          <w:lang w:val="ru-RU"/>
        </w:rPr>
        <w:t>), в состав которого входит эталон транзакционного сообщения РР. Клиент-ФЛ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Клиент-ФЛ направляет в адрес ФП ЭС "Распоряжение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.104 </w:t>
      </w:r>
      <w:r>
        <w:rPr>
          <w:rFonts w:ascii="Times New Roman" w:hAnsi="Times New Roman"/>
          <w:color w:val="000000"/>
        </w:rPr>
        <w:t>SETOrder</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6. ФП при получении ЭС "Распоряжение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.104 </w:t>
      </w:r>
      <w:r>
        <w:rPr>
          <w:rFonts w:ascii="Times New Roman" w:hAnsi="Times New Roman"/>
          <w:color w:val="000000"/>
        </w:rPr>
        <w:t>SETOrder</w:t>
      </w:r>
      <w:r w:rsidRPr="00281BB1">
        <w:rPr>
          <w:rFonts w:ascii="Times New Roman" w:hAnsi="Times New Roman"/>
          <w:color w:val="000000"/>
          <w:lang w:val="ru-RU"/>
        </w:rPr>
        <w:t>) проводит входной контроль. Если при прохождении контроля операции по ПОД/ФТ (онлайн-контроль) риски не были выявлены, то ФП перенаправляет ЭС "Распоряжение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.104 </w:t>
      </w:r>
      <w:r>
        <w:rPr>
          <w:rFonts w:ascii="Times New Roman" w:hAnsi="Times New Roman"/>
          <w:color w:val="000000"/>
        </w:rPr>
        <w:t>SETOrder</w:t>
      </w:r>
      <w:r w:rsidRPr="00281BB1">
        <w:rPr>
          <w:rFonts w:ascii="Times New Roman" w:hAnsi="Times New Roman"/>
          <w:color w:val="000000"/>
          <w:lang w:val="ru-RU"/>
        </w:rPr>
        <w:t>) в РОРД.</w:t>
      </w:r>
    </w:p>
    <w:p w:rsidR="008C244E" w:rsidRPr="00281BB1" w:rsidRDefault="00281BB1">
      <w:pPr>
        <w:spacing w:after="269"/>
        <w:jc w:val="both"/>
        <w:rPr>
          <w:lang w:val="ru-RU"/>
        </w:rPr>
      </w:pPr>
      <w:r w:rsidRPr="00281BB1">
        <w:rPr>
          <w:rFonts w:ascii="Times New Roman" w:hAnsi="Times New Roman"/>
          <w:color w:val="000000"/>
          <w:lang w:val="ru-RU"/>
        </w:rPr>
        <w:t>7. РОРД проводит входной контроль полученного распоряжения.</w:t>
      </w:r>
      <w:r w:rsidRPr="00281BB1">
        <w:rPr>
          <w:lang w:val="ru-RU"/>
        </w:rPr>
        <w:br/>
      </w:r>
      <w:r w:rsidRPr="00281BB1">
        <w:rPr>
          <w:rFonts w:ascii="Times New Roman" w:hAnsi="Times New Roman"/>
          <w:color w:val="000000"/>
          <w:lang w:val="ru-RU"/>
        </w:rPr>
        <w:t xml:space="preserve"> При заключении самоисполняемой сделки "Отложенный перевод" РОРД также осуществляет контроль на:</w:t>
      </w:r>
    </w:p>
    <w:p w:rsidR="008C244E" w:rsidRPr="00281BB1" w:rsidRDefault="00281BB1" w:rsidP="00387B04">
      <w:pPr>
        <w:numPr>
          <w:ilvl w:val="0"/>
          <w:numId w:val="185"/>
        </w:numPr>
        <w:jc w:val="both"/>
        <w:rPr>
          <w:lang w:val="ru-RU"/>
        </w:rPr>
      </w:pPr>
      <w:r w:rsidRPr="00281BB1">
        <w:rPr>
          <w:rFonts w:ascii="Times New Roman" w:hAnsi="Times New Roman"/>
          <w:color w:val="000000"/>
          <w:lang w:val="ru-RU"/>
        </w:rPr>
        <w:t>соответствие ролей плательщика и получателя типу совершаемой операции;</w:t>
      </w:r>
    </w:p>
    <w:p w:rsidR="008C244E" w:rsidRPr="00281BB1" w:rsidRDefault="00281BB1" w:rsidP="00387B04">
      <w:pPr>
        <w:numPr>
          <w:ilvl w:val="0"/>
          <w:numId w:val="185"/>
        </w:numPr>
        <w:jc w:val="both"/>
        <w:rPr>
          <w:lang w:val="ru-RU"/>
        </w:rPr>
      </w:pPr>
      <w:r w:rsidRPr="00281BB1">
        <w:rPr>
          <w:rFonts w:ascii="Times New Roman" w:hAnsi="Times New Roman"/>
          <w:color w:val="000000"/>
          <w:lang w:val="ru-RU"/>
        </w:rPr>
        <w:t>наличие и текущий статус СЦР Клиента ФЛ-плательщика и Клиента ФЛ-получателя;</w:t>
      </w:r>
    </w:p>
    <w:p w:rsidR="008C244E" w:rsidRPr="00281BB1" w:rsidRDefault="00281BB1" w:rsidP="00387B04">
      <w:pPr>
        <w:numPr>
          <w:ilvl w:val="0"/>
          <w:numId w:val="185"/>
        </w:numPr>
        <w:jc w:val="both"/>
        <w:rPr>
          <w:lang w:val="ru-RU"/>
        </w:rPr>
      </w:pPr>
      <w:r w:rsidRPr="00281BB1">
        <w:rPr>
          <w:rFonts w:ascii="Times New Roman" w:hAnsi="Times New Roman"/>
          <w:color w:val="000000"/>
          <w:lang w:val="ru-RU"/>
        </w:rPr>
        <w:t>контроль корректности указанной даты исполнения перевода.</w:t>
      </w:r>
    </w:p>
    <w:p w:rsidR="008C244E" w:rsidRPr="00281BB1" w:rsidRDefault="00281BB1">
      <w:pPr>
        <w:spacing w:after="269"/>
        <w:jc w:val="both"/>
        <w:rPr>
          <w:lang w:val="ru-RU"/>
        </w:rPr>
      </w:pPr>
      <w:r w:rsidRPr="00281BB1">
        <w:rPr>
          <w:rFonts w:ascii="Times New Roman" w:hAnsi="Times New Roman"/>
          <w:color w:val="000000"/>
          <w:lang w:val="ru-RU"/>
        </w:rPr>
        <w:t>В случае успешного завершения проверок РОРД:</w:t>
      </w:r>
    </w:p>
    <w:p w:rsidR="008C244E" w:rsidRPr="00281BB1" w:rsidRDefault="00281BB1" w:rsidP="00387B04">
      <w:pPr>
        <w:numPr>
          <w:ilvl w:val="0"/>
          <w:numId w:val="186"/>
        </w:numPr>
        <w:jc w:val="both"/>
        <w:rPr>
          <w:lang w:val="ru-RU"/>
        </w:rPr>
      </w:pPr>
      <w:r w:rsidRPr="00281BB1">
        <w:rPr>
          <w:rFonts w:ascii="Times New Roman" w:hAnsi="Times New Roman"/>
          <w:color w:val="000000"/>
          <w:lang w:val="ru-RU"/>
        </w:rPr>
        <w:t>исполняет распоряжение по заключению самоисполняемой сделки,</w:t>
      </w:r>
    </w:p>
    <w:p w:rsidR="008C244E" w:rsidRPr="00281BB1" w:rsidRDefault="00281BB1" w:rsidP="00387B04">
      <w:pPr>
        <w:numPr>
          <w:ilvl w:val="0"/>
          <w:numId w:val="186"/>
        </w:numPr>
        <w:jc w:val="both"/>
        <w:rPr>
          <w:lang w:val="ru-RU"/>
        </w:rPr>
      </w:pPr>
      <w:r w:rsidRPr="00281BB1">
        <w:rPr>
          <w:rFonts w:ascii="Times New Roman" w:hAnsi="Times New Roman"/>
          <w:color w:val="000000"/>
          <w:lang w:val="ru-RU"/>
        </w:rPr>
        <w:t>направляет ЭС "Извещение о заключении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.105 </w:t>
      </w:r>
      <w:r>
        <w:rPr>
          <w:rFonts w:ascii="Times New Roman" w:hAnsi="Times New Roman"/>
          <w:color w:val="000000"/>
        </w:rPr>
        <w:t>SETOrderNotification</w:t>
      </w:r>
      <w:r w:rsidRPr="00281BB1">
        <w:rPr>
          <w:rFonts w:ascii="Times New Roman" w:hAnsi="Times New Roman"/>
          <w:color w:val="000000"/>
          <w:lang w:val="ru-RU"/>
        </w:rPr>
        <w:t>) в адрес ФП, обслуживающего Клиента, заключающего самоисполняемую сделку.</w:t>
      </w:r>
    </w:p>
    <w:p w:rsidR="008C244E" w:rsidRPr="00281BB1" w:rsidRDefault="00281BB1">
      <w:pPr>
        <w:spacing w:after="269"/>
        <w:jc w:val="both"/>
        <w:rPr>
          <w:lang w:val="ru-RU"/>
        </w:rPr>
      </w:pPr>
      <w:r w:rsidRPr="00281BB1">
        <w:rPr>
          <w:rFonts w:ascii="Times New Roman" w:hAnsi="Times New Roman"/>
          <w:color w:val="000000"/>
          <w:lang w:val="ru-RU"/>
        </w:rPr>
        <w:t>8. ФП Клиента-ФЛ, заключившего самоисполняемую сделку, после получения подтверждения в виде ЭС "Извещение о заключении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.105 </w:t>
      </w:r>
      <w:r>
        <w:rPr>
          <w:rFonts w:ascii="Times New Roman" w:hAnsi="Times New Roman"/>
          <w:color w:val="000000"/>
        </w:rPr>
        <w:t>SETOrderNotification</w:t>
      </w:r>
      <w:r w:rsidRPr="00281BB1">
        <w:rPr>
          <w:rFonts w:ascii="Times New Roman" w:hAnsi="Times New Roman"/>
          <w:color w:val="000000"/>
          <w:lang w:val="ru-RU"/>
        </w:rPr>
        <w:t xml:space="preserve">) и проведения входного контроля перенаправляет ЭС Клиенту-ФЛ. </w:t>
      </w:r>
    </w:p>
    <w:p w:rsidR="008C244E" w:rsidRPr="00281BB1" w:rsidRDefault="00281BB1">
      <w:pPr>
        <w:spacing w:after="269"/>
        <w:jc w:val="both"/>
        <w:rPr>
          <w:lang w:val="ru-RU"/>
        </w:rPr>
      </w:pPr>
      <w:r w:rsidRPr="00281BB1">
        <w:rPr>
          <w:rFonts w:ascii="Times New Roman" w:hAnsi="Times New Roman"/>
          <w:color w:val="000000"/>
          <w:lang w:val="ru-RU"/>
        </w:rPr>
        <w:t>9. ФП Клиента, заключившего самоисполняемую сделку, для осуществления по операции процедур контроля по ПОД/ФТ (пост-контроль) использует расширенные атрибуты получателя, полученные в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w:t>
      </w:r>
    </w:p>
    <w:p w:rsidR="008C244E" w:rsidRDefault="00281BB1">
      <w:pPr>
        <w:pStyle w:val="30"/>
      </w:pPr>
      <w:bookmarkStart w:id="300" w:name="_Toc192512432"/>
      <w:r>
        <w:t>Неуспешный сценарий обмена 1</w:t>
      </w:r>
      <w:bookmarkEnd w:id="300"/>
    </w:p>
    <w:p w:rsidR="008C244E" w:rsidRDefault="00281BB1">
      <w:r>
        <w:rPr>
          <w:noProof/>
          <w:lang w:val="ru-RU" w:eastAsia="ru-RU"/>
        </w:rPr>
        <w:drawing>
          <wp:inline distT="0" distB="0" distL="0" distR="0">
            <wp:extent cx="6217920" cy="3105584"/>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
                    <pic:cNvPicPr/>
                  </pic:nvPicPr>
                  <pic:blipFill>
                    <a:blip r:embed="rId94"/>
                    <a:stretch>
                      <a:fillRect/>
                    </a:stretch>
                  </pic:blipFill>
                  <pic:spPr>
                    <a:xfrm>
                      <a:off x="0" y="0"/>
                      <a:ext cx="6217920" cy="3105584"/>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Неуспешный процесс заключения самоисполняемой сделки.</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187"/>
        </w:numPr>
        <w:jc w:val="both"/>
        <w:rPr>
          <w:lang w:val="ru-RU"/>
        </w:rPr>
      </w:pPr>
      <w:r w:rsidRPr="00281BB1">
        <w:rPr>
          <w:rFonts w:ascii="Times New Roman" w:hAnsi="Times New Roman"/>
          <w:color w:val="000000"/>
          <w:lang w:val="ru-RU"/>
        </w:rPr>
        <w:t>Запрос распоряжения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.102 </w:t>
      </w:r>
      <w:r>
        <w:rPr>
          <w:rFonts w:ascii="Times New Roman" w:hAnsi="Times New Roman"/>
          <w:color w:val="000000"/>
        </w:rPr>
        <w:t>SETOrderRequest</w:t>
      </w:r>
      <w:r w:rsidRPr="00281BB1">
        <w:rPr>
          <w:rFonts w:ascii="Times New Roman" w:hAnsi="Times New Roman"/>
          <w:color w:val="000000"/>
          <w:lang w:val="ru-RU"/>
        </w:rPr>
        <w:t xml:space="preserve">); </w:t>
      </w:r>
    </w:p>
    <w:p w:rsidR="008C244E" w:rsidRDefault="00281BB1" w:rsidP="00387B04">
      <w:pPr>
        <w:numPr>
          <w:ilvl w:val="0"/>
          <w:numId w:val="187"/>
        </w:numPr>
        <w:jc w:val="both"/>
      </w:pPr>
      <w:r>
        <w:rPr>
          <w:rFonts w:ascii="Times New Roman" w:hAnsi="Times New Roman"/>
          <w:color w:val="000000"/>
        </w:rPr>
        <w:t>Результат контроля (cbdc.666 StatusReport).</w:t>
      </w:r>
    </w:p>
    <w:p w:rsidR="008C244E" w:rsidRDefault="008C244E">
      <w:pPr>
        <w:spacing w:after="269"/>
        <w:jc w:val="both"/>
      </w:pP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Намерение Клиента-ФЛ заключить самоисполняемую сделку.</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1. Клиент-ФЛ направляет в адрес ФП ЭС "Запрос распоряжения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.102 </w:t>
      </w:r>
      <w:r>
        <w:rPr>
          <w:rFonts w:ascii="Times New Roman" w:hAnsi="Times New Roman"/>
          <w:color w:val="000000"/>
        </w:rPr>
        <w:t>SETOrderRequest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2. ФП проводит входной контроль ЭС "Запрос распоряжения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.102 </w:t>
      </w:r>
      <w:r>
        <w:rPr>
          <w:rFonts w:ascii="Times New Roman" w:hAnsi="Times New Roman"/>
          <w:color w:val="000000"/>
        </w:rPr>
        <w:t>SETOrderRequest</w:t>
      </w:r>
      <w:r w:rsidRPr="00281BB1">
        <w:rPr>
          <w:rFonts w:ascii="Times New Roman" w:hAnsi="Times New Roman"/>
          <w:color w:val="000000"/>
          <w:lang w:val="ru-RU"/>
        </w:rPr>
        <w:t>) и в случае успешного прохождения проверок перенаправляет ЭС "Запрос распоряжения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.102 </w:t>
      </w:r>
      <w:r>
        <w:rPr>
          <w:rFonts w:ascii="Times New Roman" w:hAnsi="Times New Roman"/>
          <w:color w:val="000000"/>
        </w:rPr>
        <w:t>SETOrderRequest</w:t>
      </w:r>
      <w:r w:rsidRPr="00281BB1">
        <w:rPr>
          <w:rFonts w:ascii="Times New Roman" w:hAnsi="Times New Roman"/>
          <w:color w:val="000000"/>
          <w:lang w:val="ru-RU"/>
        </w:rPr>
        <w:t>) в РОРД.</w:t>
      </w:r>
    </w:p>
    <w:p w:rsidR="008C244E" w:rsidRDefault="00281BB1">
      <w:pPr>
        <w:spacing w:after="269"/>
        <w:jc w:val="both"/>
      </w:pPr>
      <w:r w:rsidRPr="00281BB1">
        <w:rPr>
          <w:rFonts w:ascii="Times New Roman" w:hAnsi="Times New Roman"/>
          <w:color w:val="000000"/>
          <w:lang w:val="ru-RU"/>
        </w:rPr>
        <w:t>3. РОРД при получении запроса проводит входной контроль и проверки для определения возможности заключения самоисполняемой сделки.</w:t>
      </w:r>
      <w:r w:rsidRPr="00281BB1">
        <w:rPr>
          <w:lang w:val="ru-RU"/>
        </w:rPr>
        <w:br/>
      </w:r>
      <w:r w:rsidRPr="00281BB1">
        <w:rPr>
          <w:rFonts w:ascii="Times New Roman" w:hAnsi="Times New Roman"/>
          <w:color w:val="000000"/>
          <w:lang w:val="ru-RU"/>
        </w:rPr>
        <w:t xml:space="preserve"> </w:t>
      </w:r>
      <w:r>
        <w:rPr>
          <w:rFonts w:ascii="Times New Roman" w:hAnsi="Times New Roman"/>
          <w:color w:val="000000"/>
        </w:rPr>
        <w:t>При заключении самоисполняемой сделки "Отложенный перевод" проводятся следующие проверки:</w:t>
      </w:r>
    </w:p>
    <w:p w:rsidR="008C244E" w:rsidRPr="00281BB1" w:rsidRDefault="00281BB1" w:rsidP="00387B04">
      <w:pPr>
        <w:numPr>
          <w:ilvl w:val="0"/>
          <w:numId w:val="188"/>
        </w:numPr>
        <w:jc w:val="both"/>
        <w:rPr>
          <w:lang w:val="ru-RU"/>
        </w:rPr>
      </w:pPr>
      <w:r w:rsidRPr="00281BB1">
        <w:rPr>
          <w:rFonts w:ascii="Times New Roman" w:hAnsi="Times New Roman"/>
          <w:color w:val="000000"/>
          <w:lang w:val="ru-RU"/>
        </w:rPr>
        <w:t>наличие Клиента ФЛ-получателя в реестре Клиентов в соответстветствии с переданным идентификатором;</w:t>
      </w:r>
    </w:p>
    <w:p w:rsidR="008C244E" w:rsidRPr="00281BB1" w:rsidRDefault="00281BB1" w:rsidP="00387B04">
      <w:pPr>
        <w:numPr>
          <w:ilvl w:val="0"/>
          <w:numId w:val="188"/>
        </w:numPr>
        <w:jc w:val="both"/>
        <w:rPr>
          <w:lang w:val="ru-RU"/>
        </w:rPr>
      </w:pPr>
      <w:r w:rsidRPr="00281BB1">
        <w:rPr>
          <w:rFonts w:ascii="Times New Roman" w:hAnsi="Times New Roman"/>
          <w:color w:val="000000"/>
          <w:lang w:val="ru-RU"/>
        </w:rPr>
        <w:t>наличие и текущий статус СЦР Клиента ФЛ-плательщика и Клиента ФЛ-получателя;</w:t>
      </w:r>
    </w:p>
    <w:p w:rsidR="008C244E" w:rsidRPr="00281BB1" w:rsidRDefault="00281BB1" w:rsidP="00387B04">
      <w:pPr>
        <w:numPr>
          <w:ilvl w:val="0"/>
          <w:numId w:val="188"/>
        </w:numPr>
        <w:jc w:val="both"/>
        <w:rPr>
          <w:lang w:val="ru-RU"/>
        </w:rPr>
      </w:pPr>
      <w:r w:rsidRPr="00281BB1">
        <w:rPr>
          <w:rFonts w:ascii="Times New Roman" w:hAnsi="Times New Roman"/>
          <w:color w:val="000000"/>
          <w:lang w:val="ru-RU"/>
        </w:rPr>
        <w:t>несовпадение СЦР Клиента ФЛ-плательщика и СЦР Клиента ФЛ-получателя.</w:t>
      </w:r>
    </w:p>
    <w:p w:rsidR="008C244E" w:rsidRPr="00281BB1" w:rsidRDefault="00281BB1">
      <w:pPr>
        <w:spacing w:after="269"/>
        <w:jc w:val="both"/>
        <w:rPr>
          <w:lang w:val="ru-RU"/>
        </w:rPr>
      </w:pPr>
      <w:r w:rsidRPr="00281BB1">
        <w:rPr>
          <w:rFonts w:ascii="Times New Roman" w:hAnsi="Times New Roman"/>
          <w:color w:val="000000"/>
          <w:lang w:val="ru-RU"/>
        </w:rPr>
        <w:t>В случае неуспешного прохождения проверок РОРД направляет в адрес ФП, обслуживающего Клиента-ФЛ заключающего самоисполняемую сделку,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w:t>
      </w:r>
    </w:p>
    <w:p w:rsidR="008C244E" w:rsidRPr="00281BB1" w:rsidRDefault="00281BB1">
      <w:pPr>
        <w:spacing w:after="269"/>
        <w:jc w:val="both"/>
        <w:rPr>
          <w:lang w:val="ru-RU"/>
        </w:rPr>
      </w:pPr>
      <w:r w:rsidRPr="00281BB1">
        <w:rPr>
          <w:rFonts w:ascii="Times New Roman" w:hAnsi="Times New Roman"/>
          <w:color w:val="000000"/>
          <w:lang w:val="ru-RU"/>
        </w:rPr>
        <w:t>4. ФП после получения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Клиента-ФЛ, заключающего самоисполняемую сделку, о невозможности исполнения запроса.</w:t>
      </w:r>
    </w:p>
    <w:p w:rsidR="008C244E" w:rsidRDefault="00281BB1">
      <w:pPr>
        <w:pStyle w:val="30"/>
      </w:pPr>
      <w:bookmarkStart w:id="301" w:name="_Toc192512433"/>
      <w:r>
        <w:t>Неуспешный сценарий обмена 2</w:t>
      </w:r>
      <w:bookmarkEnd w:id="301"/>
    </w:p>
    <w:p w:rsidR="008C244E" w:rsidRDefault="00281BB1">
      <w:r>
        <w:rPr>
          <w:noProof/>
          <w:lang w:val="ru-RU" w:eastAsia="ru-RU"/>
        </w:rPr>
        <w:drawing>
          <wp:inline distT="0" distB="0" distL="0" distR="0">
            <wp:extent cx="6217920" cy="4741856"/>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
                    <pic:cNvPicPr/>
                  </pic:nvPicPr>
                  <pic:blipFill>
                    <a:blip r:embed="rId95"/>
                    <a:stretch>
                      <a:fillRect/>
                    </a:stretch>
                  </pic:blipFill>
                  <pic:spPr>
                    <a:xfrm>
                      <a:off x="0" y="0"/>
                      <a:ext cx="6217920" cy="4741856"/>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Неуспешный процесс заключения самоисполняемой сделки. По результатам контроля операции по ПОД/ФТ (онлайн-контроль) ФП выявил риски/потенциальные риски.</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189"/>
        </w:numPr>
        <w:jc w:val="both"/>
        <w:rPr>
          <w:lang w:val="ru-RU"/>
        </w:rPr>
      </w:pPr>
      <w:r w:rsidRPr="00281BB1">
        <w:rPr>
          <w:rFonts w:ascii="Times New Roman" w:hAnsi="Times New Roman"/>
          <w:color w:val="000000"/>
          <w:lang w:val="ru-RU"/>
        </w:rPr>
        <w:t>Запрос распоряжения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.102 </w:t>
      </w:r>
      <w:r>
        <w:rPr>
          <w:rFonts w:ascii="Times New Roman" w:hAnsi="Times New Roman"/>
          <w:color w:val="000000"/>
        </w:rPr>
        <w:t>SETOrderRequest</w:t>
      </w:r>
      <w:r w:rsidRPr="00281BB1">
        <w:rPr>
          <w:rFonts w:ascii="Times New Roman" w:hAnsi="Times New Roman"/>
          <w:color w:val="000000"/>
          <w:lang w:val="ru-RU"/>
        </w:rPr>
        <w:t xml:space="preserve">); </w:t>
      </w:r>
    </w:p>
    <w:p w:rsidR="008C244E" w:rsidRPr="00281BB1" w:rsidRDefault="00281BB1" w:rsidP="00387B04">
      <w:pPr>
        <w:numPr>
          <w:ilvl w:val="0"/>
          <w:numId w:val="189"/>
        </w:numPr>
        <w:jc w:val="both"/>
        <w:rPr>
          <w:lang w:val="ru-RU"/>
        </w:rPr>
      </w:pPr>
      <w:r w:rsidRPr="00281BB1">
        <w:rPr>
          <w:rFonts w:ascii="Times New Roman" w:hAnsi="Times New Roman"/>
          <w:color w:val="000000"/>
          <w:lang w:val="ru-RU"/>
        </w:rPr>
        <w:t>Ответ на запрос распоряжения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.103 </w:t>
      </w:r>
      <w:r>
        <w:rPr>
          <w:rFonts w:ascii="Times New Roman" w:hAnsi="Times New Roman"/>
          <w:color w:val="000000"/>
        </w:rPr>
        <w:t>SETOrderResponse</w:t>
      </w:r>
      <w:r w:rsidRPr="00281BB1">
        <w:rPr>
          <w:rFonts w:ascii="Times New Roman" w:hAnsi="Times New Roman"/>
          <w:color w:val="000000"/>
          <w:lang w:val="ru-RU"/>
        </w:rPr>
        <w:t>);</w:t>
      </w:r>
    </w:p>
    <w:p w:rsidR="008C244E" w:rsidRPr="00281BB1" w:rsidRDefault="00281BB1" w:rsidP="00387B04">
      <w:pPr>
        <w:numPr>
          <w:ilvl w:val="0"/>
          <w:numId w:val="189"/>
        </w:numPr>
        <w:jc w:val="both"/>
        <w:rPr>
          <w:lang w:val="ru-RU"/>
        </w:rPr>
      </w:pPr>
      <w:r w:rsidRPr="00281BB1">
        <w:rPr>
          <w:rFonts w:ascii="Times New Roman" w:hAnsi="Times New Roman"/>
          <w:color w:val="000000"/>
          <w:lang w:val="ru-RU"/>
        </w:rPr>
        <w:t>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w:t>
      </w:r>
    </w:p>
    <w:p w:rsidR="008C244E" w:rsidRPr="00281BB1" w:rsidRDefault="00281BB1" w:rsidP="00387B04">
      <w:pPr>
        <w:numPr>
          <w:ilvl w:val="0"/>
          <w:numId w:val="189"/>
        </w:numPr>
        <w:jc w:val="both"/>
        <w:rPr>
          <w:lang w:val="ru-RU"/>
        </w:rPr>
      </w:pPr>
      <w:r w:rsidRPr="00281BB1">
        <w:rPr>
          <w:rFonts w:ascii="Times New Roman" w:hAnsi="Times New Roman"/>
          <w:color w:val="000000"/>
          <w:lang w:val="ru-RU"/>
        </w:rPr>
        <w:t>Распоряжение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.104 </w:t>
      </w:r>
      <w:r>
        <w:rPr>
          <w:rFonts w:ascii="Times New Roman" w:hAnsi="Times New Roman"/>
          <w:color w:val="000000"/>
        </w:rPr>
        <w:t>SETOrder</w:t>
      </w:r>
      <w:r w:rsidRPr="00281BB1">
        <w:rPr>
          <w:rFonts w:ascii="Times New Roman" w:hAnsi="Times New Roman"/>
          <w:color w:val="000000"/>
          <w:lang w:val="ru-RU"/>
        </w:rPr>
        <w:t>).</w:t>
      </w:r>
    </w:p>
    <w:p w:rsidR="008C244E" w:rsidRPr="00281BB1" w:rsidRDefault="008C244E">
      <w:pPr>
        <w:spacing w:after="269"/>
        <w:jc w:val="both"/>
        <w:rPr>
          <w:lang w:val="ru-RU"/>
        </w:rPr>
      </w:pP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Намерение Клиента-ФЛ заключить самоисполняемую сделку.</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1. Клиент-ФЛ направляет в адрес ФП ЭС "Запрос распоряжения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.102 </w:t>
      </w:r>
      <w:r>
        <w:rPr>
          <w:rFonts w:ascii="Times New Roman" w:hAnsi="Times New Roman"/>
          <w:color w:val="000000"/>
        </w:rPr>
        <w:t>SETOrderRequest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2. ФП проводит входной контроль ЭС "Запрос распоряжения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.102 </w:t>
      </w:r>
      <w:r>
        <w:rPr>
          <w:rFonts w:ascii="Times New Roman" w:hAnsi="Times New Roman"/>
          <w:color w:val="000000"/>
        </w:rPr>
        <w:t>SETOrderRequest</w:t>
      </w:r>
      <w:r w:rsidRPr="00281BB1">
        <w:rPr>
          <w:rFonts w:ascii="Times New Roman" w:hAnsi="Times New Roman"/>
          <w:color w:val="000000"/>
          <w:lang w:val="ru-RU"/>
        </w:rPr>
        <w:t>) и в случае успешного прохождения проверок перенаправляет ЭС "Запрос распоряжения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.102 </w:t>
      </w:r>
      <w:r>
        <w:rPr>
          <w:rFonts w:ascii="Times New Roman" w:hAnsi="Times New Roman"/>
          <w:color w:val="000000"/>
        </w:rPr>
        <w:t>SETOrderRequest</w:t>
      </w:r>
      <w:r w:rsidRPr="00281BB1">
        <w:rPr>
          <w:rFonts w:ascii="Times New Roman" w:hAnsi="Times New Roman"/>
          <w:color w:val="000000"/>
          <w:lang w:val="ru-RU"/>
        </w:rPr>
        <w:t>) в РОРД.</w:t>
      </w:r>
    </w:p>
    <w:p w:rsidR="008C244E" w:rsidRDefault="00281BB1">
      <w:pPr>
        <w:spacing w:after="269"/>
        <w:jc w:val="both"/>
      </w:pPr>
      <w:r w:rsidRPr="00281BB1">
        <w:rPr>
          <w:rFonts w:ascii="Times New Roman" w:hAnsi="Times New Roman"/>
          <w:color w:val="000000"/>
          <w:lang w:val="ru-RU"/>
        </w:rPr>
        <w:t>3. РОРД при получении запроса проводит входной контроль и проверки для определения возможности заключения самоисполняемой сделки.</w:t>
      </w:r>
      <w:r w:rsidRPr="00281BB1">
        <w:rPr>
          <w:lang w:val="ru-RU"/>
        </w:rPr>
        <w:br/>
      </w:r>
      <w:r w:rsidRPr="00281BB1">
        <w:rPr>
          <w:rFonts w:ascii="Times New Roman" w:hAnsi="Times New Roman"/>
          <w:color w:val="000000"/>
          <w:lang w:val="ru-RU"/>
        </w:rPr>
        <w:t xml:space="preserve"> </w:t>
      </w:r>
      <w:r>
        <w:rPr>
          <w:rFonts w:ascii="Times New Roman" w:hAnsi="Times New Roman"/>
          <w:color w:val="000000"/>
        </w:rPr>
        <w:t>При заключении самоисполняемой сделки "Отложенный перевод" проводятся следующие проверки:</w:t>
      </w:r>
    </w:p>
    <w:p w:rsidR="008C244E" w:rsidRPr="00281BB1" w:rsidRDefault="00281BB1" w:rsidP="00387B04">
      <w:pPr>
        <w:numPr>
          <w:ilvl w:val="0"/>
          <w:numId w:val="190"/>
        </w:numPr>
        <w:jc w:val="both"/>
        <w:rPr>
          <w:lang w:val="ru-RU"/>
        </w:rPr>
      </w:pPr>
      <w:r w:rsidRPr="00281BB1">
        <w:rPr>
          <w:rFonts w:ascii="Times New Roman" w:hAnsi="Times New Roman"/>
          <w:color w:val="000000"/>
          <w:lang w:val="ru-RU"/>
        </w:rPr>
        <w:t>наличие Клиента ФЛ-получателя в реестре Клиентов в соответстветствии с переданным идентификатором;</w:t>
      </w:r>
    </w:p>
    <w:p w:rsidR="008C244E" w:rsidRPr="00281BB1" w:rsidRDefault="00281BB1" w:rsidP="00387B04">
      <w:pPr>
        <w:numPr>
          <w:ilvl w:val="0"/>
          <w:numId w:val="190"/>
        </w:numPr>
        <w:jc w:val="both"/>
        <w:rPr>
          <w:lang w:val="ru-RU"/>
        </w:rPr>
      </w:pPr>
      <w:r w:rsidRPr="00281BB1">
        <w:rPr>
          <w:rFonts w:ascii="Times New Roman" w:hAnsi="Times New Roman"/>
          <w:color w:val="000000"/>
          <w:lang w:val="ru-RU"/>
        </w:rPr>
        <w:t>наличие и текущий статус СЦР Клиента ФЛ-плательщика и Клиента ФЛ-получателя;</w:t>
      </w:r>
    </w:p>
    <w:p w:rsidR="008C244E" w:rsidRPr="00281BB1" w:rsidRDefault="00281BB1" w:rsidP="00387B04">
      <w:pPr>
        <w:numPr>
          <w:ilvl w:val="0"/>
          <w:numId w:val="190"/>
        </w:numPr>
        <w:jc w:val="both"/>
        <w:rPr>
          <w:lang w:val="ru-RU"/>
        </w:rPr>
      </w:pPr>
      <w:r w:rsidRPr="00281BB1">
        <w:rPr>
          <w:rFonts w:ascii="Times New Roman" w:hAnsi="Times New Roman"/>
          <w:color w:val="000000"/>
          <w:lang w:val="ru-RU"/>
        </w:rPr>
        <w:t>несовпадение СЦР Клиента ФЛ-плательщика и СЦР Клиента ФЛ-получателя.</w:t>
      </w:r>
    </w:p>
    <w:p w:rsidR="008C244E" w:rsidRDefault="00281BB1">
      <w:pPr>
        <w:spacing w:after="269"/>
        <w:jc w:val="both"/>
      </w:pPr>
      <w:r w:rsidRPr="00281BB1">
        <w:rPr>
          <w:rFonts w:ascii="Times New Roman" w:hAnsi="Times New Roman"/>
          <w:color w:val="000000"/>
          <w:lang w:val="ru-RU"/>
        </w:rPr>
        <w:t>В случае успешного прохождения проверок РОРД на основе данных, полученных в запросе, формирует эталон ЭС "Распоряжение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.104 </w:t>
      </w:r>
      <w:r>
        <w:rPr>
          <w:rFonts w:ascii="Times New Roman" w:hAnsi="Times New Roman"/>
          <w:color w:val="000000"/>
        </w:rPr>
        <w:t>SETOrder</w:t>
      </w:r>
      <w:r w:rsidRPr="00281BB1">
        <w:rPr>
          <w:rFonts w:ascii="Times New Roman" w:hAnsi="Times New Roman"/>
          <w:color w:val="000000"/>
          <w:lang w:val="ru-RU"/>
        </w:rPr>
        <w:t>), в состав которого входит эталон транзакционного сообщения РР, инкапсулирует его в формируемое ЭС "Ответ на запрос распоряжения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.103 </w:t>
      </w:r>
      <w:r>
        <w:rPr>
          <w:rFonts w:ascii="Times New Roman" w:hAnsi="Times New Roman"/>
          <w:color w:val="000000"/>
        </w:rPr>
        <w:t>SETOrderResponse</w:t>
      </w:r>
      <w:r w:rsidRPr="00281BB1">
        <w:rPr>
          <w:rFonts w:ascii="Times New Roman" w:hAnsi="Times New Roman"/>
          <w:color w:val="000000"/>
          <w:lang w:val="ru-RU"/>
        </w:rPr>
        <w:t>), а также РОРД формирует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xml:space="preserve">). </w:t>
      </w:r>
      <w:r w:rsidRPr="00281BB1">
        <w:rPr>
          <w:lang w:val="ru-RU"/>
        </w:rPr>
        <w:br/>
      </w:r>
      <w:r w:rsidRPr="00281BB1">
        <w:rPr>
          <w:rFonts w:ascii="Times New Roman" w:hAnsi="Times New Roman"/>
          <w:color w:val="000000"/>
          <w:lang w:val="ru-RU"/>
        </w:rPr>
        <w:t xml:space="preserve"> </w:t>
      </w:r>
      <w:r>
        <w:rPr>
          <w:rFonts w:ascii="Times New Roman" w:hAnsi="Times New Roman"/>
          <w:color w:val="000000"/>
        </w:rPr>
        <w:t>РОРД направляет в адрес ФП:</w:t>
      </w:r>
    </w:p>
    <w:p w:rsidR="008C244E" w:rsidRPr="00281BB1" w:rsidRDefault="00281BB1" w:rsidP="00387B04">
      <w:pPr>
        <w:numPr>
          <w:ilvl w:val="0"/>
          <w:numId w:val="191"/>
        </w:numPr>
        <w:jc w:val="both"/>
        <w:rPr>
          <w:lang w:val="ru-RU"/>
        </w:rPr>
      </w:pPr>
      <w:r w:rsidRPr="00281BB1">
        <w:rPr>
          <w:rFonts w:ascii="Times New Roman" w:hAnsi="Times New Roman"/>
          <w:color w:val="000000"/>
          <w:lang w:val="ru-RU"/>
        </w:rPr>
        <w:t xml:space="preserve"> ЭС "Ответ на запрос распоряжения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.103 </w:t>
      </w:r>
      <w:r>
        <w:rPr>
          <w:rFonts w:ascii="Times New Roman" w:hAnsi="Times New Roman"/>
          <w:color w:val="000000"/>
        </w:rPr>
        <w:t>SETOrderResponse</w:t>
      </w:r>
      <w:r w:rsidRPr="00281BB1">
        <w:rPr>
          <w:rFonts w:ascii="Times New Roman" w:hAnsi="Times New Roman"/>
          <w:color w:val="000000"/>
          <w:lang w:val="ru-RU"/>
        </w:rPr>
        <w:t>) для подтверждения перевода ФЛ, заключающим самоисполняемую сделку;</w:t>
      </w:r>
    </w:p>
    <w:p w:rsidR="008C244E" w:rsidRPr="00281BB1" w:rsidRDefault="00281BB1" w:rsidP="00387B04">
      <w:pPr>
        <w:numPr>
          <w:ilvl w:val="0"/>
          <w:numId w:val="191"/>
        </w:numPr>
        <w:jc w:val="both"/>
        <w:rPr>
          <w:lang w:val="ru-RU"/>
        </w:rPr>
      </w:pPr>
      <w:r w:rsidRPr="00281BB1">
        <w:rPr>
          <w:rFonts w:ascii="Times New Roman" w:hAnsi="Times New Roman"/>
          <w:color w:val="000000"/>
          <w:lang w:val="ru-RU"/>
        </w:rPr>
        <w:t>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в состав которого входят дополнительные атрибуты получателя перевода ЦР, необходимые ФП для проведения контроля по ПОД/ФТ (онлайн-контроль).</w:t>
      </w:r>
    </w:p>
    <w:p w:rsidR="008C244E" w:rsidRPr="00281BB1" w:rsidRDefault="00281BB1">
      <w:pPr>
        <w:spacing w:after="269"/>
        <w:jc w:val="both"/>
        <w:rPr>
          <w:lang w:val="ru-RU"/>
        </w:rPr>
      </w:pPr>
      <w:r w:rsidRPr="00281BB1">
        <w:rPr>
          <w:rFonts w:ascii="Times New Roman" w:hAnsi="Times New Roman"/>
          <w:color w:val="000000"/>
          <w:lang w:val="ru-RU"/>
        </w:rPr>
        <w:t>ЭС "Ответ на запрос распоряжения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.103 </w:t>
      </w:r>
      <w:r>
        <w:rPr>
          <w:rFonts w:ascii="Times New Roman" w:hAnsi="Times New Roman"/>
          <w:color w:val="000000"/>
        </w:rPr>
        <w:t>SETOrderResponse</w:t>
      </w:r>
      <w:r w:rsidRPr="00281BB1">
        <w:rPr>
          <w:rFonts w:ascii="Times New Roman" w:hAnsi="Times New Roman"/>
          <w:color w:val="000000"/>
          <w:lang w:val="ru-RU"/>
        </w:rPr>
        <w:t>) и ЭС "Дополнительная информация к ответу на запрос возможности"</w:t>
      </w:r>
      <w:r w:rsidRPr="00281BB1">
        <w:rPr>
          <w:rFonts w:ascii="Times New Roman" w:hAnsi="Times New Roman"/>
          <w:color w:val="000000"/>
          <w:lang w:val="ru-RU"/>
        </w:rPr>
        <w:lastRenderedPageBreak/>
        <w:t xml:space="preserve">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xml:space="preserve">) направляются в адрес ФП независимо друг от друга и могут поступить к ФП в произвольном порядке. Порядок действий при неполучении одного из сообщений будет приведен в документе «Требования операционно-технологического взаимодействия на платформе цифрового рубля". </w:t>
      </w:r>
    </w:p>
    <w:p w:rsidR="008C244E" w:rsidRPr="00281BB1" w:rsidRDefault="00281BB1">
      <w:pPr>
        <w:spacing w:after="269"/>
        <w:jc w:val="both"/>
        <w:rPr>
          <w:lang w:val="ru-RU"/>
        </w:rPr>
      </w:pPr>
      <w:r w:rsidRPr="00281BB1">
        <w:rPr>
          <w:rFonts w:ascii="Times New Roman" w:hAnsi="Times New Roman"/>
          <w:color w:val="000000"/>
          <w:lang w:val="ru-RU"/>
        </w:rPr>
        <w:t>4. По мере поступления ЭС ФП проводит входной контроль и, в случае успешного прохождения контроля:</w:t>
      </w:r>
    </w:p>
    <w:p w:rsidR="008C244E" w:rsidRPr="00281BB1" w:rsidRDefault="00281BB1" w:rsidP="00387B04">
      <w:pPr>
        <w:numPr>
          <w:ilvl w:val="0"/>
          <w:numId w:val="192"/>
        </w:numPr>
        <w:jc w:val="both"/>
        <w:rPr>
          <w:lang w:val="ru-RU"/>
        </w:rPr>
      </w:pPr>
      <w:r w:rsidRPr="00281BB1">
        <w:rPr>
          <w:rFonts w:ascii="Times New Roman" w:hAnsi="Times New Roman"/>
          <w:color w:val="000000"/>
          <w:lang w:val="ru-RU"/>
        </w:rPr>
        <w:t>перенаправляет ЭС "Ответ на запрос распоряжения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.103 </w:t>
      </w:r>
      <w:r>
        <w:rPr>
          <w:rFonts w:ascii="Times New Roman" w:hAnsi="Times New Roman"/>
          <w:color w:val="000000"/>
        </w:rPr>
        <w:t>SETOrderResponse</w:t>
      </w:r>
      <w:r w:rsidRPr="00281BB1">
        <w:rPr>
          <w:rFonts w:ascii="Times New Roman" w:hAnsi="Times New Roman"/>
          <w:color w:val="000000"/>
          <w:lang w:val="ru-RU"/>
        </w:rPr>
        <w:t>) Клиенту-ФЛ-плательщику;</w:t>
      </w:r>
    </w:p>
    <w:p w:rsidR="008C244E" w:rsidRPr="00281BB1" w:rsidRDefault="00281BB1" w:rsidP="00387B04">
      <w:pPr>
        <w:numPr>
          <w:ilvl w:val="0"/>
          <w:numId w:val="192"/>
        </w:numPr>
        <w:jc w:val="both"/>
        <w:rPr>
          <w:lang w:val="ru-RU"/>
        </w:rPr>
      </w:pPr>
      <w:r w:rsidRPr="00281BB1">
        <w:rPr>
          <w:rFonts w:ascii="Times New Roman" w:hAnsi="Times New Roman"/>
          <w:color w:val="000000"/>
          <w:lang w:val="ru-RU"/>
        </w:rPr>
        <w:t>получает из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дополнительные реквизиты для проведения процедур контроля по ПОД/ФТ (онлайн-контроль) операции.</w:t>
      </w:r>
    </w:p>
    <w:p w:rsidR="008C244E" w:rsidRPr="00281BB1" w:rsidRDefault="00281BB1">
      <w:pPr>
        <w:spacing w:after="269"/>
        <w:jc w:val="both"/>
        <w:rPr>
          <w:lang w:val="ru-RU"/>
        </w:rPr>
      </w:pPr>
      <w:r w:rsidRPr="00281BB1">
        <w:rPr>
          <w:rFonts w:ascii="Times New Roman" w:hAnsi="Times New Roman"/>
          <w:color w:val="000000"/>
          <w:lang w:val="ru-RU"/>
        </w:rPr>
        <w:t>5. Клиент-ФЛ посредством Приложения Клиента проводит входной контроль, после успешного проведения которого разбирает ЭС, получает из него эталон ЭС "Распоряжение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.104 </w:t>
      </w:r>
      <w:r>
        <w:rPr>
          <w:rFonts w:ascii="Times New Roman" w:hAnsi="Times New Roman"/>
          <w:color w:val="000000"/>
        </w:rPr>
        <w:t>SETOrder</w:t>
      </w:r>
      <w:r w:rsidRPr="00281BB1">
        <w:rPr>
          <w:rFonts w:ascii="Times New Roman" w:hAnsi="Times New Roman"/>
          <w:color w:val="000000"/>
          <w:lang w:val="ru-RU"/>
        </w:rPr>
        <w:t>), в состав которого входит эталон транзакционного сообщения РР. Клиент-ФЛ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Клиент-ФЛ направляет в адрес ФП ЭС "Распоряжение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.104 </w:t>
      </w:r>
      <w:r>
        <w:rPr>
          <w:rFonts w:ascii="Times New Roman" w:hAnsi="Times New Roman"/>
          <w:color w:val="000000"/>
        </w:rPr>
        <w:t>SETOrder</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6. ФП при получении ЭС "Распоряжение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.104 </w:t>
      </w:r>
      <w:r>
        <w:rPr>
          <w:rFonts w:ascii="Times New Roman" w:hAnsi="Times New Roman"/>
          <w:color w:val="000000"/>
        </w:rPr>
        <w:t>SETOrder</w:t>
      </w:r>
      <w:r w:rsidRPr="00281BB1">
        <w:rPr>
          <w:rFonts w:ascii="Times New Roman" w:hAnsi="Times New Roman"/>
          <w:color w:val="000000"/>
          <w:lang w:val="ru-RU"/>
        </w:rPr>
        <w:t>) проводит входной контроль. Если при прохождении контроля по ПОД/ФТ (онлайн-контроль) ФП выявил риски и операция не может быть выполнена, или выявил потенциальные риски и операция должна быть направлена на ручной контроль, ФП выполняет процесс "Извещение об отказе или приостановлении операции Клиента". При этом в каждом сообщении, формируемом Финансовым посредником в рамках этого процесса должен быть присвоен новый идентификатор операции, указываемый в */</w:t>
      </w:r>
      <w:r>
        <w:rPr>
          <w:rFonts w:ascii="Times New Roman" w:hAnsi="Times New Roman"/>
          <w:color w:val="000000"/>
        </w:rPr>
        <w:t>MsgHdr</w:t>
      </w:r>
      <w:r w:rsidRPr="00281BB1">
        <w:rPr>
          <w:rFonts w:ascii="Times New Roman" w:hAnsi="Times New Roman"/>
          <w:color w:val="000000"/>
          <w:lang w:val="ru-RU"/>
        </w:rPr>
        <w:t>/</w:t>
      </w:r>
      <w:r>
        <w:rPr>
          <w:rFonts w:ascii="Times New Roman" w:hAnsi="Times New Roman"/>
          <w:color w:val="000000"/>
        </w:rPr>
        <w:t>OprId</w:t>
      </w:r>
      <w:r w:rsidRPr="00281BB1">
        <w:rPr>
          <w:rFonts w:ascii="Times New Roman" w:hAnsi="Times New Roman"/>
          <w:color w:val="000000"/>
          <w:lang w:val="ru-RU"/>
        </w:rPr>
        <w:t>.</w:t>
      </w:r>
    </w:p>
    <w:p w:rsidR="008C244E" w:rsidRDefault="00281BB1">
      <w:pPr>
        <w:pStyle w:val="30"/>
      </w:pPr>
      <w:bookmarkStart w:id="302" w:name="_Toc192512434"/>
      <w:r>
        <w:t>Неуспешный сценарий обмена 3</w:t>
      </w:r>
      <w:bookmarkEnd w:id="302"/>
    </w:p>
    <w:p w:rsidR="008C244E" w:rsidRDefault="00281BB1">
      <w:r>
        <w:rPr>
          <w:noProof/>
          <w:lang w:val="ru-RU" w:eastAsia="ru-RU"/>
        </w:rPr>
        <w:drawing>
          <wp:inline distT="0" distB="0" distL="0" distR="0">
            <wp:extent cx="6217920" cy="5135166"/>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
                    <pic:cNvPicPr/>
                  </pic:nvPicPr>
                  <pic:blipFill>
                    <a:blip r:embed="rId96"/>
                    <a:stretch>
                      <a:fillRect/>
                    </a:stretch>
                  </pic:blipFill>
                  <pic:spPr>
                    <a:xfrm>
                      <a:off x="0" y="0"/>
                      <a:ext cx="6217920" cy="5135166"/>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Успешный процесс заключения самоисполняемой сделки.</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193"/>
        </w:numPr>
        <w:jc w:val="both"/>
        <w:rPr>
          <w:lang w:val="ru-RU"/>
        </w:rPr>
      </w:pPr>
      <w:r w:rsidRPr="00281BB1">
        <w:rPr>
          <w:rFonts w:ascii="Times New Roman" w:hAnsi="Times New Roman"/>
          <w:color w:val="000000"/>
          <w:lang w:val="ru-RU"/>
        </w:rPr>
        <w:t>Распоряжение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.104 </w:t>
      </w:r>
      <w:r>
        <w:rPr>
          <w:rFonts w:ascii="Times New Roman" w:hAnsi="Times New Roman"/>
          <w:color w:val="000000"/>
        </w:rPr>
        <w:t>SETOrder</w:t>
      </w:r>
      <w:r w:rsidRPr="00281BB1">
        <w:rPr>
          <w:rFonts w:ascii="Times New Roman" w:hAnsi="Times New Roman"/>
          <w:color w:val="000000"/>
          <w:lang w:val="ru-RU"/>
        </w:rPr>
        <w:t>);</w:t>
      </w:r>
    </w:p>
    <w:p w:rsidR="008C244E" w:rsidRDefault="00281BB1" w:rsidP="00387B04">
      <w:pPr>
        <w:numPr>
          <w:ilvl w:val="0"/>
          <w:numId w:val="193"/>
        </w:numPr>
        <w:jc w:val="both"/>
      </w:pPr>
      <w:r>
        <w:rPr>
          <w:rFonts w:ascii="Times New Roman" w:hAnsi="Times New Roman"/>
          <w:color w:val="000000"/>
        </w:rPr>
        <w:t>Результат контроля (cbdc.666 StatusReport).</w:t>
      </w:r>
    </w:p>
    <w:p w:rsidR="008C244E" w:rsidRDefault="008C244E">
      <w:pPr>
        <w:spacing w:after="269"/>
        <w:jc w:val="both"/>
      </w:pP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ФЛ получил положительный ответ на запрос распоряжения на заключение самоисполняемой сделки в ЭС "Ответ на запрос распоряжения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.103 </w:t>
      </w:r>
      <w:r>
        <w:rPr>
          <w:rFonts w:ascii="Times New Roman" w:hAnsi="Times New Roman"/>
          <w:color w:val="000000"/>
        </w:rPr>
        <w:t>SETOrderResponse</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1. Клиент-ФЛ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Клиент-ФЛ направляет в адрес ФП ЭС "Распоряжение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.104 </w:t>
      </w:r>
      <w:r>
        <w:rPr>
          <w:rFonts w:ascii="Times New Roman" w:hAnsi="Times New Roman"/>
          <w:color w:val="000000"/>
        </w:rPr>
        <w:t>SETOrder</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2. ФП при получении ЭС "Распоряжение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.104 </w:t>
      </w:r>
      <w:r>
        <w:rPr>
          <w:rFonts w:ascii="Times New Roman" w:hAnsi="Times New Roman"/>
          <w:color w:val="000000"/>
        </w:rPr>
        <w:t>SETOrder</w:t>
      </w:r>
      <w:r w:rsidRPr="00281BB1">
        <w:rPr>
          <w:rFonts w:ascii="Times New Roman" w:hAnsi="Times New Roman"/>
          <w:color w:val="000000"/>
          <w:lang w:val="ru-RU"/>
        </w:rPr>
        <w:t>) проводит входной контроль. Если при прохождении контроля операции по ПОД/ФТ (онлайн-контроль) риски не были выявлены, то ФП перенаправляет ЭС "Распоряжение на заключение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.104 </w:t>
      </w:r>
      <w:r>
        <w:rPr>
          <w:rFonts w:ascii="Times New Roman" w:hAnsi="Times New Roman"/>
          <w:color w:val="000000"/>
        </w:rPr>
        <w:t>SETOrder</w:t>
      </w:r>
      <w:r w:rsidRPr="00281BB1">
        <w:rPr>
          <w:rFonts w:ascii="Times New Roman" w:hAnsi="Times New Roman"/>
          <w:color w:val="000000"/>
          <w:lang w:val="ru-RU"/>
        </w:rPr>
        <w:t>) в РОРД.</w:t>
      </w:r>
    </w:p>
    <w:p w:rsidR="008C244E" w:rsidRPr="00281BB1" w:rsidRDefault="00281BB1">
      <w:pPr>
        <w:spacing w:after="269"/>
        <w:jc w:val="both"/>
        <w:rPr>
          <w:lang w:val="ru-RU"/>
        </w:rPr>
      </w:pPr>
      <w:r w:rsidRPr="00281BB1">
        <w:rPr>
          <w:rFonts w:ascii="Times New Roman" w:hAnsi="Times New Roman"/>
          <w:color w:val="000000"/>
          <w:lang w:val="ru-RU"/>
        </w:rPr>
        <w:t>3. РОРД проводит входной контроль полученного распоряжения.</w:t>
      </w:r>
      <w:r w:rsidRPr="00281BB1">
        <w:rPr>
          <w:lang w:val="ru-RU"/>
        </w:rPr>
        <w:br/>
      </w:r>
      <w:r w:rsidRPr="00281BB1">
        <w:rPr>
          <w:rFonts w:ascii="Times New Roman" w:hAnsi="Times New Roman"/>
          <w:color w:val="000000"/>
          <w:lang w:val="ru-RU"/>
        </w:rPr>
        <w:t xml:space="preserve"> При заключении самоисполняемой сделки "Отложенный перевод" РОРД также осуществляет контроль на:</w:t>
      </w:r>
    </w:p>
    <w:p w:rsidR="008C244E" w:rsidRPr="00281BB1" w:rsidRDefault="00281BB1" w:rsidP="00387B04">
      <w:pPr>
        <w:numPr>
          <w:ilvl w:val="0"/>
          <w:numId w:val="194"/>
        </w:numPr>
        <w:jc w:val="both"/>
        <w:rPr>
          <w:lang w:val="ru-RU"/>
        </w:rPr>
      </w:pPr>
      <w:r w:rsidRPr="00281BB1">
        <w:rPr>
          <w:rFonts w:ascii="Times New Roman" w:hAnsi="Times New Roman"/>
          <w:color w:val="000000"/>
          <w:lang w:val="ru-RU"/>
        </w:rPr>
        <w:t>соответствие ролей Клиента ФЛ-плательщика и Клиента ФЛ-получателя типу совершаемой операции;</w:t>
      </w:r>
    </w:p>
    <w:p w:rsidR="008C244E" w:rsidRPr="00281BB1" w:rsidRDefault="00281BB1" w:rsidP="00387B04">
      <w:pPr>
        <w:numPr>
          <w:ilvl w:val="0"/>
          <w:numId w:val="194"/>
        </w:numPr>
        <w:jc w:val="both"/>
        <w:rPr>
          <w:lang w:val="ru-RU"/>
        </w:rPr>
      </w:pPr>
      <w:r w:rsidRPr="00281BB1">
        <w:rPr>
          <w:rFonts w:ascii="Times New Roman" w:hAnsi="Times New Roman"/>
          <w:color w:val="000000"/>
          <w:lang w:val="ru-RU"/>
        </w:rPr>
        <w:t>наличие и текущий статус СЦР Клиента ФЛ-плательщика и Клиента ФЛ-получателя;</w:t>
      </w:r>
    </w:p>
    <w:p w:rsidR="008C244E" w:rsidRPr="00281BB1" w:rsidRDefault="00281BB1" w:rsidP="00387B04">
      <w:pPr>
        <w:numPr>
          <w:ilvl w:val="0"/>
          <w:numId w:val="194"/>
        </w:numPr>
        <w:jc w:val="both"/>
        <w:rPr>
          <w:lang w:val="ru-RU"/>
        </w:rPr>
      </w:pPr>
      <w:r w:rsidRPr="00281BB1">
        <w:rPr>
          <w:rFonts w:ascii="Times New Roman" w:hAnsi="Times New Roman"/>
          <w:color w:val="000000"/>
          <w:lang w:val="ru-RU"/>
        </w:rPr>
        <w:t>контроль корректности указанной даты исполнения перевода.</w:t>
      </w:r>
    </w:p>
    <w:p w:rsidR="008C244E" w:rsidRPr="00281BB1" w:rsidRDefault="00281BB1">
      <w:pPr>
        <w:spacing w:after="269"/>
        <w:jc w:val="both"/>
        <w:rPr>
          <w:lang w:val="ru-RU"/>
        </w:rPr>
      </w:pPr>
      <w:r w:rsidRPr="00281BB1">
        <w:rPr>
          <w:rFonts w:ascii="Times New Roman" w:hAnsi="Times New Roman"/>
          <w:color w:val="000000"/>
          <w:lang w:val="ru-RU"/>
        </w:rPr>
        <w:t>4. В случае неуспешного прохождения проверок РОРД формирует в адрес ФП, обслуживающего Клиента-ФЛ,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 ФП после получения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Клиента-ФЛ о невозможности исполнения распоряжения.</w:t>
      </w:r>
    </w:p>
    <w:p w:rsidR="008C244E" w:rsidRPr="00281BB1" w:rsidRDefault="00281BB1">
      <w:pPr>
        <w:spacing w:after="269"/>
        <w:jc w:val="both"/>
        <w:rPr>
          <w:lang w:val="ru-RU"/>
        </w:rPr>
      </w:pPr>
      <w:r w:rsidRPr="00281BB1">
        <w:rPr>
          <w:rFonts w:ascii="Times New Roman" w:hAnsi="Times New Roman"/>
          <w:color w:val="000000"/>
          <w:lang w:val="ru-RU"/>
        </w:rPr>
        <w:t>5. В случае успешного прохождения проверок РОРД делает попытку исполнить распоряжение. Если исполнить распоряжение не удается, РОРД формирует в адрес ФП, обслуживающего Клиента-ФЛ,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 ФП после получения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Клиента-ФЛ о невозможности исполнения распоряжения.</w:t>
      </w:r>
    </w:p>
    <w:p w:rsidR="008C244E" w:rsidRPr="00281BB1" w:rsidRDefault="00281BB1">
      <w:pPr>
        <w:pStyle w:val="21"/>
        <w:rPr>
          <w:lang w:val="ru-RU"/>
        </w:rPr>
      </w:pPr>
      <w:bookmarkStart w:id="303" w:name="_Toc192512435"/>
      <w:r w:rsidRPr="00281BB1">
        <w:rPr>
          <w:lang w:val="ru-RU"/>
        </w:rPr>
        <w:t>Запрос информации по самоисполняемым сделкам</w:t>
      </w:r>
      <w:bookmarkEnd w:id="303"/>
    </w:p>
    <w:p w:rsidR="008C244E" w:rsidRDefault="00281BB1">
      <w:pPr>
        <w:pStyle w:val="30"/>
      </w:pPr>
      <w:bookmarkStart w:id="304" w:name="_Toc192512436"/>
      <w:r>
        <w:t>Область применения</w:t>
      </w:r>
      <w:bookmarkEnd w:id="304"/>
    </w:p>
    <w:p w:rsidR="008C244E" w:rsidRPr="00281BB1" w:rsidRDefault="00281BB1">
      <w:pPr>
        <w:spacing w:after="269"/>
        <w:rPr>
          <w:lang w:val="ru-RU"/>
        </w:rPr>
      </w:pPr>
      <w:r w:rsidRPr="00281BB1">
        <w:rPr>
          <w:rFonts w:ascii="Times New Roman" w:hAnsi="Times New Roman"/>
          <w:color w:val="000000"/>
          <w:lang w:val="ru-RU"/>
        </w:rPr>
        <w:t>Получение информации по действующим самоисполняемым сделкам Клиента-ФЛ, владеющего СЦР на ПлЦР.</w:t>
      </w:r>
    </w:p>
    <w:p w:rsidR="008C244E" w:rsidRDefault="00281BB1">
      <w:pPr>
        <w:pStyle w:val="30"/>
      </w:pPr>
      <w:bookmarkStart w:id="305" w:name="_Toc192512437"/>
      <w:r>
        <w:t>Основной сценарий обмена</w:t>
      </w:r>
      <w:bookmarkEnd w:id="305"/>
    </w:p>
    <w:p w:rsidR="008C244E" w:rsidRDefault="00281BB1">
      <w:r>
        <w:rPr>
          <w:noProof/>
          <w:lang w:val="ru-RU" w:eastAsia="ru-RU"/>
        </w:rPr>
        <w:drawing>
          <wp:inline distT="0" distB="0" distL="0" distR="0">
            <wp:extent cx="6217920" cy="3483067"/>
            <wp:effectExtent l="0" t="0" r="0" b="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
                    <pic:cNvPicPr/>
                  </pic:nvPicPr>
                  <pic:blipFill>
                    <a:blip r:embed="rId97"/>
                    <a:stretch>
                      <a:fillRect/>
                    </a:stretch>
                  </pic:blipFill>
                  <pic:spPr>
                    <a:xfrm>
                      <a:off x="0" y="0"/>
                      <a:ext cx="6217920" cy="3483067"/>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Успешное исполнение запроса перечня действующих самоисполняемых сделок.</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195"/>
        </w:numPr>
        <w:jc w:val="both"/>
        <w:rPr>
          <w:lang w:val="ru-RU"/>
        </w:rPr>
      </w:pPr>
      <w:r w:rsidRPr="00281BB1">
        <w:rPr>
          <w:rFonts w:ascii="Times New Roman" w:hAnsi="Times New Roman"/>
          <w:color w:val="000000"/>
          <w:lang w:val="ru-RU"/>
        </w:rPr>
        <w:t>Запрос перечня самоисполняемых сделок (</w:t>
      </w:r>
      <w:r>
        <w:rPr>
          <w:rFonts w:ascii="Times New Roman" w:hAnsi="Times New Roman"/>
          <w:color w:val="000000"/>
        </w:rPr>
        <w:t>cbdc</w:t>
      </w:r>
      <w:r w:rsidRPr="00281BB1">
        <w:rPr>
          <w:rFonts w:ascii="Times New Roman" w:hAnsi="Times New Roman"/>
          <w:color w:val="000000"/>
          <w:lang w:val="ru-RU"/>
        </w:rPr>
        <w:t xml:space="preserve">.106 </w:t>
      </w:r>
      <w:r>
        <w:rPr>
          <w:rFonts w:ascii="Times New Roman" w:hAnsi="Times New Roman"/>
          <w:color w:val="000000"/>
        </w:rPr>
        <w:t>SETListRequest</w:t>
      </w:r>
      <w:r w:rsidRPr="00281BB1">
        <w:rPr>
          <w:rFonts w:ascii="Times New Roman" w:hAnsi="Times New Roman"/>
          <w:color w:val="000000"/>
          <w:lang w:val="ru-RU"/>
        </w:rPr>
        <w:t>);</w:t>
      </w:r>
    </w:p>
    <w:p w:rsidR="008C244E" w:rsidRPr="00281BB1" w:rsidRDefault="00281BB1" w:rsidP="00387B04">
      <w:pPr>
        <w:numPr>
          <w:ilvl w:val="0"/>
          <w:numId w:val="195"/>
        </w:numPr>
        <w:jc w:val="both"/>
        <w:rPr>
          <w:lang w:val="ru-RU"/>
        </w:rPr>
      </w:pPr>
      <w:r w:rsidRPr="00281BB1">
        <w:rPr>
          <w:rFonts w:ascii="Times New Roman" w:hAnsi="Times New Roman"/>
          <w:color w:val="000000"/>
          <w:lang w:val="ru-RU"/>
        </w:rPr>
        <w:t>Перечень самоисполняемых сделок (</w:t>
      </w:r>
      <w:r>
        <w:rPr>
          <w:rFonts w:ascii="Times New Roman" w:hAnsi="Times New Roman"/>
          <w:color w:val="000000"/>
        </w:rPr>
        <w:t>cbdc</w:t>
      </w:r>
      <w:r w:rsidRPr="00281BB1">
        <w:rPr>
          <w:rFonts w:ascii="Times New Roman" w:hAnsi="Times New Roman"/>
          <w:color w:val="000000"/>
          <w:lang w:val="ru-RU"/>
        </w:rPr>
        <w:t xml:space="preserve">.107 </w:t>
      </w:r>
      <w:r>
        <w:rPr>
          <w:rFonts w:ascii="Times New Roman" w:hAnsi="Times New Roman"/>
          <w:color w:val="000000"/>
        </w:rPr>
        <w:t>SETListNotification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Клиент-ФЛ прошел авторизацию и аутентификацию в Приложении Клиента, имеет активный СЦР на ПлЦР.</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1.Клиент-ФЛ формирует ЭС "Запрос перечня самоисполняемых сделок" (</w:t>
      </w:r>
      <w:r>
        <w:rPr>
          <w:rFonts w:ascii="Times New Roman" w:hAnsi="Times New Roman"/>
          <w:color w:val="000000"/>
        </w:rPr>
        <w:t>cbdc</w:t>
      </w:r>
      <w:r w:rsidRPr="00281BB1">
        <w:rPr>
          <w:rFonts w:ascii="Times New Roman" w:hAnsi="Times New Roman"/>
          <w:color w:val="000000"/>
          <w:lang w:val="ru-RU"/>
        </w:rPr>
        <w:t xml:space="preserve">.106 </w:t>
      </w:r>
      <w:r>
        <w:rPr>
          <w:rFonts w:ascii="Times New Roman" w:hAnsi="Times New Roman"/>
          <w:color w:val="000000"/>
        </w:rPr>
        <w:t>SETListRequest</w:t>
      </w:r>
      <w:r w:rsidRPr="00281BB1">
        <w:rPr>
          <w:rFonts w:ascii="Times New Roman" w:hAnsi="Times New Roman"/>
          <w:color w:val="000000"/>
          <w:lang w:val="ru-RU"/>
        </w:rPr>
        <w:t>) и направляет ФП.</w:t>
      </w:r>
    </w:p>
    <w:p w:rsidR="008C244E" w:rsidRPr="00281BB1" w:rsidRDefault="00281BB1">
      <w:pPr>
        <w:spacing w:after="269"/>
        <w:jc w:val="both"/>
        <w:rPr>
          <w:lang w:val="ru-RU"/>
        </w:rPr>
      </w:pPr>
      <w:r w:rsidRPr="00281BB1">
        <w:rPr>
          <w:rFonts w:ascii="Times New Roman" w:hAnsi="Times New Roman"/>
          <w:color w:val="000000"/>
          <w:lang w:val="ru-RU"/>
        </w:rPr>
        <w:t>2. ФП проводит входные контроли ЭС "Запрос перечня самоисполняемых сделок" (</w:t>
      </w:r>
      <w:r>
        <w:rPr>
          <w:rFonts w:ascii="Times New Roman" w:hAnsi="Times New Roman"/>
          <w:color w:val="000000"/>
        </w:rPr>
        <w:t>cbdc</w:t>
      </w:r>
      <w:r w:rsidRPr="00281BB1">
        <w:rPr>
          <w:rFonts w:ascii="Times New Roman" w:hAnsi="Times New Roman"/>
          <w:color w:val="000000"/>
          <w:lang w:val="ru-RU"/>
        </w:rPr>
        <w:t xml:space="preserve">.106 </w:t>
      </w:r>
      <w:r>
        <w:rPr>
          <w:rFonts w:ascii="Times New Roman" w:hAnsi="Times New Roman"/>
          <w:color w:val="000000"/>
        </w:rPr>
        <w:t>SETListRequest</w:t>
      </w:r>
      <w:r w:rsidRPr="00281BB1">
        <w:rPr>
          <w:rFonts w:ascii="Times New Roman" w:hAnsi="Times New Roman"/>
          <w:color w:val="000000"/>
          <w:lang w:val="ru-RU"/>
        </w:rPr>
        <w:t>) и в случае успешного прохождения проверок перенаправляет в РОРД ЭС "Запрос перечня самоисполняемых сделок" (</w:t>
      </w:r>
      <w:r>
        <w:rPr>
          <w:rFonts w:ascii="Times New Roman" w:hAnsi="Times New Roman"/>
          <w:color w:val="000000"/>
        </w:rPr>
        <w:t>cbdc</w:t>
      </w:r>
      <w:r w:rsidRPr="00281BB1">
        <w:rPr>
          <w:rFonts w:ascii="Times New Roman" w:hAnsi="Times New Roman"/>
          <w:color w:val="000000"/>
          <w:lang w:val="ru-RU"/>
        </w:rPr>
        <w:t xml:space="preserve">.106 </w:t>
      </w:r>
      <w:r>
        <w:rPr>
          <w:rFonts w:ascii="Times New Roman" w:hAnsi="Times New Roman"/>
          <w:color w:val="000000"/>
        </w:rPr>
        <w:t>SETListRequest</w:t>
      </w:r>
      <w:r w:rsidRPr="00281BB1">
        <w:rPr>
          <w:rFonts w:ascii="Times New Roman" w:hAnsi="Times New Roman"/>
          <w:color w:val="000000"/>
          <w:lang w:val="ru-RU"/>
        </w:rPr>
        <w:t xml:space="preserve">). </w:t>
      </w:r>
    </w:p>
    <w:p w:rsidR="008C244E" w:rsidRPr="00281BB1" w:rsidRDefault="00281BB1">
      <w:pPr>
        <w:spacing w:after="269"/>
        <w:jc w:val="both"/>
        <w:rPr>
          <w:lang w:val="ru-RU"/>
        </w:rPr>
      </w:pPr>
      <w:r w:rsidRPr="00281BB1">
        <w:rPr>
          <w:rFonts w:ascii="Times New Roman" w:hAnsi="Times New Roman"/>
          <w:color w:val="000000"/>
          <w:lang w:val="ru-RU"/>
        </w:rPr>
        <w:t>3. РОРД осуществляет входные контроли полученного ЭС и контроли возможности исполнения запроса. При положительных результатах направляет ФП ЭС "Перечень самоисполняемых сделок" (</w:t>
      </w:r>
      <w:r>
        <w:rPr>
          <w:rFonts w:ascii="Times New Roman" w:hAnsi="Times New Roman"/>
          <w:color w:val="000000"/>
        </w:rPr>
        <w:t>cbdc</w:t>
      </w:r>
      <w:r w:rsidRPr="00281BB1">
        <w:rPr>
          <w:rFonts w:ascii="Times New Roman" w:hAnsi="Times New Roman"/>
          <w:color w:val="000000"/>
          <w:lang w:val="ru-RU"/>
        </w:rPr>
        <w:t xml:space="preserve">.107 </w:t>
      </w:r>
      <w:r>
        <w:rPr>
          <w:rFonts w:ascii="Times New Roman" w:hAnsi="Times New Roman"/>
          <w:color w:val="000000"/>
        </w:rPr>
        <w:t>SETListNotification</w:t>
      </w:r>
      <w:r w:rsidRPr="00281BB1">
        <w:rPr>
          <w:rFonts w:ascii="Times New Roman" w:hAnsi="Times New Roman"/>
          <w:color w:val="000000"/>
          <w:lang w:val="ru-RU"/>
        </w:rPr>
        <w:t xml:space="preserve">) с актуальной информацией о действующих самоисполняемых сделках, инициатором которых является Клиент-ФЛ. </w:t>
      </w:r>
    </w:p>
    <w:p w:rsidR="008C244E" w:rsidRPr="00281BB1" w:rsidRDefault="00281BB1">
      <w:pPr>
        <w:spacing w:after="269"/>
        <w:jc w:val="both"/>
        <w:rPr>
          <w:lang w:val="ru-RU"/>
        </w:rPr>
      </w:pPr>
      <w:r w:rsidRPr="00281BB1">
        <w:rPr>
          <w:rFonts w:ascii="Times New Roman" w:hAnsi="Times New Roman"/>
          <w:color w:val="000000"/>
          <w:lang w:val="ru-RU"/>
        </w:rPr>
        <w:t>4. ФП осуществляет входные контроли ЭС "Перечень самоисполняемых сделок" (</w:t>
      </w:r>
      <w:r>
        <w:rPr>
          <w:rFonts w:ascii="Times New Roman" w:hAnsi="Times New Roman"/>
          <w:color w:val="000000"/>
        </w:rPr>
        <w:t>cbdc</w:t>
      </w:r>
      <w:r w:rsidRPr="00281BB1">
        <w:rPr>
          <w:rFonts w:ascii="Times New Roman" w:hAnsi="Times New Roman"/>
          <w:color w:val="000000"/>
          <w:lang w:val="ru-RU"/>
        </w:rPr>
        <w:t xml:space="preserve">.107 </w:t>
      </w:r>
      <w:r>
        <w:rPr>
          <w:rFonts w:ascii="Times New Roman" w:hAnsi="Times New Roman"/>
          <w:color w:val="000000"/>
        </w:rPr>
        <w:t>SETListNotification</w:t>
      </w:r>
      <w:r w:rsidRPr="00281BB1">
        <w:rPr>
          <w:rFonts w:ascii="Times New Roman" w:hAnsi="Times New Roman"/>
          <w:color w:val="000000"/>
          <w:lang w:val="ru-RU"/>
        </w:rPr>
        <w:t>) и в случае положительного результата передает ЭС далее Клиенту-ФЛ.</w:t>
      </w:r>
    </w:p>
    <w:p w:rsidR="008C244E" w:rsidRPr="00281BB1" w:rsidRDefault="00281BB1">
      <w:pPr>
        <w:pStyle w:val="21"/>
        <w:rPr>
          <w:lang w:val="ru-RU"/>
        </w:rPr>
      </w:pPr>
      <w:bookmarkStart w:id="306" w:name="_Toc192512438"/>
      <w:r w:rsidRPr="00281BB1">
        <w:rPr>
          <w:lang w:val="ru-RU"/>
        </w:rPr>
        <w:t>Совершение операции над самоисполняемой сделкой</w:t>
      </w:r>
      <w:bookmarkEnd w:id="306"/>
    </w:p>
    <w:p w:rsidR="008C244E" w:rsidRDefault="00281BB1">
      <w:pPr>
        <w:pStyle w:val="30"/>
      </w:pPr>
      <w:bookmarkStart w:id="307" w:name="_Toc192512439"/>
      <w:r>
        <w:t>Область применения</w:t>
      </w:r>
      <w:bookmarkEnd w:id="307"/>
    </w:p>
    <w:p w:rsidR="008C244E" w:rsidRPr="00281BB1" w:rsidRDefault="00281BB1">
      <w:pPr>
        <w:spacing w:after="269"/>
        <w:rPr>
          <w:lang w:val="ru-RU"/>
        </w:rPr>
      </w:pPr>
      <w:r w:rsidRPr="00281BB1">
        <w:rPr>
          <w:rFonts w:ascii="Times New Roman" w:hAnsi="Times New Roman"/>
          <w:color w:val="000000"/>
          <w:lang w:val="ru-RU"/>
        </w:rPr>
        <w:t>Совершение Клиентом-ФЛ операции над</w:t>
      </w:r>
      <w:r>
        <w:rPr>
          <w:rFonts w:ascii="Times New Roman" w:hAnsi="Times New Roman"/>
          <w:color w:val="000000"/>
        </w:rPr>
        <w:t> </w:t>
      </w:r>
      <w:r w:rsidRPr="00281BB1">
        <w:rPr>
          <w:rFonts w:ascii="Times New Roman" w:hAnsi="Times New Roman"/>
          <w:color w:val="000000"/>
          <w:lang w:val="ru-RU"/>
        </w:rPr>
        <w:t>самоисполняемой сделкой.</w:t>
      </w:r>
    </w:p>
    <w:p w:rsidR="008C244E" w:rsidRDefault="00281BB1">
      <w:pPr>
        <w:pStyle w:val="30"/>
      </w:pPr>
      <w:bookmarkStart w:id="308" w:name="_Toc192512440"/>
      <w:r>
        <w:t>Основной сценарий обмена</w:t>
      </w:r>
      <w:bookmarkEnd w:id="308"/>
    </w:p>
    <w:p w:rsidR="008C244E" w:rsidRDefault="00281BB1">
      <w:r>
        <w:rPr>
          <w:noProof/>
          <w:lang w:val="ru-RU" w:eastAsia="ru-RU"/>
        </w:rPr>
        <w:drawing>
          <wp:inline distT="0" distB="0" distL="0" distR="0">
            <wp:extent cx="6217920" cy="6580786"/>
            <wp:effectExtent l="0" t="0" r="0" b="0"/>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
                    <pic:cNvPicPr/>
                  </pic:nvPicPr>
                  <pic:blipFill>
                    <a:blip r:embed="rId98"/>
                    <a:stretch>
                      <a:fillRect/>
                    </a:stretch>
                  </pic:blipFill>
                  <pic:spPr>
                    <a:xfrm>
                      <a:off x="0" y="0"/>
                      <a:ext cx="6217920" cy="6580786"/>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Успешный процесс совершения операции над самоисполняемой сделкой.</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196"/>
        </w:numPr>
        <w:jc w:val="both"/>
        <w:rPr>
          <w:lang w:val="ru-RU"/>
        </w:rPr>
      </w:pPr>
      <w:r w:rsidRPr="00281BB1">
        <w:rPr>
          <w:rFonts w:ascii="Times New Roman" w:hAnsi="Times New Roman"/>
          <w:color w:val="000000"/>
          <w:lang w:val="ru-RU"/>
        </w:rPr>
        <w:t>Запрос распоряжения на проведение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.108 </w:t>
      </w:r>
      <w:r>
        <w:rPr>
          <w:rFonts w:ascii="Times New Roman" w:hAnsi="Times New Roman"/>
          <w:color w:val="000000"/>
        </w:rPr>
        <w:t>SETOperationRequest</w:t>
      </w:r>
      <w:r w:rsidRPr="00281BB1">
        <w:rPr>
          <w:rFonts w:ascii="Times New Roman" w:hAnsi="Times New Roman"/>
          <w:color w:val="000000"/>
          <w:lang w:val="ru-RU"/>
        </w:rPr>
        <w:t xml:space="preserve">); </w:t>
      </w:r>
    </w:p>
    <w:p w:rsidR="008C244E" w:rsidRPr="00281BB1" w:rsidRDefault="00281BB1" w:rsidP="00387B04">
      <w:pPr>
        <w:numPr>
          <w:ilvl w:val="0"/>
          <w:numId w:val="196"/>
        </w:numPr>
        <w:jc w:val="both"/>
        <w:rPr>
          <w:lang w:val="ru-RU"/>
        </w:rPr>
      </w:pPr>
      <w:r w:rsidRPr="00281BB1">
        <w:rPr>
          <w:rFonts w:ascii="Times New Roman" w:hAnsi="Times New Roman"/>
          <w:color w:val="000000"/>
          <w:lang w:val="ru-RU"/>
        </w:rPr>
        <w:t>Ответ на запрос распоряжения на проведение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.109 </w:t>
      </w:r>
      <w:r>
        <w:rPr>
          <w:rFonts w:ascii="Times New Roman" w:hAnsi="Times New Roman"/>
          <w:color w:val="000000"/>
        </w:rPr>
        <w:t>SETOperationResponse</w:t>
      </w:r>
      <w:r w:rsidRPr="00281BB1">
        <w:rPr>
          <w:rFonts w:ascii="Times New Roman" w:hAnsi="Times New Roman"/>
          <w:color w:val="000000"/>
          <w:lang w:val="ru-RU"/>
        </w:rPr>
        <w:t>);</w:t>
      </w:r>
    </w:p>
    <w:p w:rsidR="008C244E" w:rsidRPr="00281BB1" w:rsidRDefault="00281BB1" w:rsidP="00387B04">
      <w:pPr>
        <w:numPr>
          <w:ilvl w:val="0"/>
          <w:numId w:val="196"/>
        </w:numPr>
        <w:jc w:val="both"/>
        <w:rPr>
          <w:lang w:val="ru-RU"/>
        </w:rPr>
      </w:pPr>
      <w:r w:rsidRPr="00281BB1">
        <w:rPr>
          <w:rFonts w:ascii="Times New Roman" w:hAnsi="Times New Roman"/>
          <w:color w:val="000000"/>
          <w:lang w:val="ru-RU"/>
        </w:rPr>
        <w:t>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w:t>
      </w:r>
    </w:p>
    <w:p w:rsidR="008C244E" w:rsidRPr="00281BB1" w:rsidRDefault="00281BB1" w:rsidP="00387B04">
      <w:pPr>
        <w:numPr>
          <w:ilvl w:val="0"/>
          <w:numId w:val="196"/>
        </w:numPr>
        <w:jc w:val="both"/>
        <w:rPr>
          <w:lang w:val="ru-RU"/>
        </w:rPr>
      </w:pPr>
      <w:r w:rsidRPr="00281BB1">
        <w:rPr>
          <w:rFonts w:ascii="Times New Roman" w:hAnsi="Times New Roman"/>
          <w:color w:val="000000"/>
          <w:lang w:val="ru-RU"/>
        </w:rPr>
        <w:t>Распоряжение на совершение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.110 </w:t>
      </w:r>
      <w:r>
        <w:rPr>
          <w:rFonts w:ascii="Times New Roman" w:hAnsi="Times New Roman"/>
          <w:color w:val="000000"/>
        </w:rPr>
        <w:t>SETOperation</w:t>
      </w:r>
      <w:r w:rsidRPr="00281BB1">
        <w:rPr>
          <w:rFonts w:ascii="Times New Roman" w:hAnsi="Times New Roman"/>
          <w:color w:val="000000"/>
          <w:lang w:val="ru-RU"/>
        </w:rPr>
        <w:t>);</w:t>
      </w:r>
    </w:p>
    <w:p w:rsidR="008C244E" w:rsidRPr="00281BB1" w:rsidRDefault="00281BB1" w:rsidP="00387B04">
      <w:pPr>
        <w:numPr>
          <w:ilvl w:val="0"/>
          <w:numId w:val="196"/>
        </w:numPr>
        <w:jc w:val="both"/>
        <w:rPr>
          <w:lang w:val="ru-RU"/>
        </w:rPr>
      </w:pPr>
      <w:r w:rsidRPr="00281BB1">
        <w:rPr>
          <w:rFonts w:ascii="Times New Roman" w:hAnsi="Times New Roman"/>
          <w:color w:val="000000"/>
          <w:lang w:val="ru-RU"/>
        </w:rPr>
        <w:t>Извещение о выполнении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.111 </w:t>
      </w:r>
      <w:r>
        <w:rPr>
          <w:rFonts w:ascii="Times New Roman" w:hAnsi="Times New Roman"/>
          <w:color w:val="000000"/>
        </w:rPr>
        <w:t>SETOperationNotification</w:t>
      </w:r>
      <w:r w:rsidRPr="00281BB1">
        <w:rPr>
          <w:rFonts w:ascii="Times New Roman" w:hAnsi="Times New Roman"/>
          <w:color w:val="000000"/>
          <w:lang w:val="ru-RU"/>
        </w:rPr>
        <w:t>).</w:t>
      </w:r>
    </w:p>
    <w:p w:rsidR="008C244E" w:rsidRPr="00281BB1" w:rsidRDefault="008C244E">
      <w:pPr>
        <w:spacing w:after="269"/>
        <w:jc w:val="both"/>
        <w:rPr>
          <w:lang w:val="ru-RU"/>
        </w:rPr>
      </w:pP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Намерение Клиента-ФЛ совершить операцию над самоисполняемой сделкой. Распоряжение Клиента-ФЛ на совершении операции при изменении параметров СиС (за исключением отмены СиС) направляются через ФП, через которого СиС был заключен на ПлЦР.</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Default="00281BB1">
      <w:pPr>
        <w:spacing w:after="269"/>
        <w:jc w:val="both"/>
      </w:pPr>
      <w:r w:rsidRPr="00281BB1">
        <w:rPr>
          <w:rFonts w:ascii="Times New Roman" w:hAnsi="Times New Roman"/>
          <w:color w:val="000000"/>
          <w:lang w:val="ru-RU"/>
        </w:rPr>
        <w:t>1. Клиент-ФЛ направляет в адрес ФП ЭС "Запрос распоряжения на проведение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.108 </w:t>
      </w:r>
      <w:r>
        <w:rPr>
          <w:rFonts w:ascii="Times New Roman" w:hAnsi="Times New Roman"/>
          <w:color w:val="000000"/>
        </w:rPr>
        <w:t>SETOperationRequest</w:t>
      </w:r>
      <w:r w:rsidRPr="00281BB1">
        <w:rPr>
          <w:rFonts w:ascii="Times New Roman" w:hAnsi="Times New Roman"/>
          <w:color w:val="000000"/>
          <w:lang w:val="ru-RU"/>
        </w:rPr>
        <w:t>), заполнив все необходимые реквизиты для совершения операции.</w:t>
      </w:r>
      <w:r w:rsidRPr="00281BB1">
        <w:rPr>
          <w:lang w:val="ru-RU"/>
        </w:rPr>
        <w:br/>
      </w:r>
      <w:r w:rsidRPr="00281BB1">
        <w:rPr>
          <w:rFonts w:ascii="Times New Roman" w:hAnsi="Times New Roman"/>
          <w:color w:val="000000"/>
          <w:lang w:val="ru-RU"/>
        </w:rPr>
        <w:t xml:space="preserve"> </w:t>
      </w:r>
      <w:r>
        <w:rPr>
          <w:rFonts w:ascii="Times New Roman" w:hAnsi="Times New Roman"/>
          <w:color w:val="000000"/>
        </w:rPr>
        <w:t>Для самоисполняемой сделки "Отложенный перевод" доступны следующие виды операций:</w:t>
      </w:r>
    </w:p>
    <w:p w:rsidR="008C244E" w:rsidRDefault="00281BB1" w:rsidP="00387B04">
      <w:pPr>
        <w:numPr>
          <w:ilvl w:val="0"/>
          <w:numId w:val="197"/>
        </w:numPr>
        <w:jc w:val="both"/>
      </w:pPr>
      <w:r>
        <w:rPr>
          <w:rFonts w:ascii="Times New Roman" w:hAnsi="Times New Roman"/>
          <w:color w:val="000000"/>
        </w:rPr>
        <w:t>Изменение суммы операции;</w:t>
      </w:r>
    </w:p>
    <w:p w:rsidR="008C244E" w:rsidRPr="00281BB1" w:rsidRDefault="00281BB1" w:rsidP="00387B04">
      <w:pPr>
        <w:numPr>
          <w:ilvl w:val="0"/>
          <w:numId w:val="197"/>
        </w:numPr>
        <w:jc w:val="both"/>
        <w:rPr>
          <w:lang w:val="ru-RU"/>
        </w:rPr>
      </w:pPr>
      <w:r w:rsidRPr="00281BB1">
        <w:rPr>
          <w:rFonts w:ascii="Times New Roman" w:hAnsi="Times New Roman"/>
          <w:color w:val="000000"/>
          <w:lang w:val="ru-RU"/>
        </w:rPr>
        <w:t>Изменение даты и времени исполнения (для разового исполнения);</w:t>
      </w:r>
    </w:p>
    <w:p w:rsidR="008C244E" w:rsidRPr="00281BB1" w:rsidRDefault="00281BB1" w:rsidP="00387B04">
      <w:pPr>
        <w:numPr>
          <w:ilvl w:val="0"/>
          <w:numId w:val="197"/>
        </w:numPr>
        <w:jc w:val="both"/>
        <w:rPr>
          <w:lang w:val="ru-RU"/>
        </w:rPr>
      </w:pPr>
      <w:r w:rsidRPr="00281BB1">
        <w:rPr>
          <w:rFonts w:ascii="Times New Roman" w:hAnsi="Times New Roman"/>
          <w:color w:val="000000"/>
          <w:lang w:val="ru-RU"/>
        </w:rPr>
        <w:t>Изменение числа месяца (для периодического исполнения);</w:t>
      </w:r>
    </w:p>
    <w:p w:rsidR="008C244E" w:rsidRDefault="00281BB1" w:rsidP="00387B04">
      <w:pPr>
        <w:numPr>
          <w:ilvl w:val="0"/>
          <w:numId w:val="197"/>
        </w:numPr>
        <w:jc w:val="both"/>
      </w:pPr>
      <w:r>
        <w:rPr>
          <w:rFonts w:ascii="Times New Roman" w:hAnsi="Times New Roman"/>
          <w:color w:val="000000"/>
        </w:rPr>
        <w:t>Отмена сделки.</w:t>
      </w:r>
    </w:p>
    <w:p w:rsidR="008C244E" w:rsidRPr="00281BB1" w:rsidRDefault="00281BB1">
      <w:pPr>
        <w:spacing w:after="269"/>
        <w:jc w:val="both"/>
        <w:rPr>
          <w:lang w:val="ru-RU"/>
        </w:rPr>
      </w:pPr>
      <w:r w:rsidRPr="00281BB1">
        <w:rPr>
          <w:rFonts w:ascii="Times New Roman" w:hAnsi="Times New Roman"/>
          <w:color w:val="000000"/>
          <w:lang w:val="ru-RU"/>
        </w:rPr>
        <w:t>2. ФП проводит входной контроль ЭС "Запрос распоряжения на проведение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.108 </w:t>
      </w:r>
      <w:r>
        <w:rPr>
          <w:rFonts w:ascii="Times New Roman" w:hAnsi="Times New Roman"/>
          <w:color w:val="000000"/>
        </w:rPr>
        <w:t>SETOperationRequest</w:t>
      </w:r>
      <w:r w:rsidRPr="00281BB1">
        <w:rPr>
          <w:rFonts w:ascii="Times New Roman" w:hAnsi="Times New Roman"/>
          <w:color w:val="000000"/>
          <w:lang w:val="ru-RU"/>
        </w:rPr>
        <w:t>) и в случае успешного прохождения проверок перенаправляет ЭС "Запрос распоряжения на проведение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.108 </w:t>
      </w:r>
      <w:r>
        <w:rPr>
          <w:rFonts w:ascii="Times New Roman" w:hAnsi="Times New Roman"/>
          <w:color w:val="000000"/>
        </w:rPr>
        <w:t>SETOperationRequest</w:t>
      </w:r>
      <w:r w:rsidRPr="00281BB1">
        <w:rPr>
          <w:rFonts w:ascii="Times New Roman" w:hAnsi="Times New Roman"/>
          <w:color w:val="000000"/>
          <w:lang w:val="ru-RU"/>
        </w:rPr>
        <w:t>) в РОРД.</w:t>
      </w:r>
    </w:p>
    <w:p w:rsidR="008C244E" w:rsidRPr="00281BB1" w:rsidRDefault="00281BB1">
      <w:pPr>
        <w:spacing w:after="269"/>
        <w:jc w:val="both"/>
        <w:rPr>
          <w:lang w:val="ru-RU"/>
        </w:rPr>
      </w:pPr>
      <w:r w:rsidRPr="00281BB1">
        <w:rPr>
          <w:rFonts w:ascii="Times New Roman" w:hAnsi="Times New Roman"/>
          <w:color w:val="000000"/>
          <w:lang w:val="ru-RU"/>
        </w:rPr>
        <w:t>3. РОРД при получении запроса проводит входной контроль и проверки для определения возможности проведения операции над самоисполняемой сделкой.</w:t>
      </w:r>
      <w:r w:rsidRPr="00281BB1">
        <w:rPr>
          <w:lang w:val="ru-RU"/>
        </w:rPr>
        <w:br/>
      </w:r>
      <w:r w:rsidRPr="00281BB1">
        <w:rPr>
          <w:rFonts w:ascii="Times New Roman" w:hAnsi="Times New Roman"/>
          <w:color w:val="000000"/>
          <w:lang w:val="ru-RU"/>
        </w:rPr>
        <w:t xml:space="preserve"> При совершении операции над самоисполняемой сделкой "Отложенный перевод" дополнительно проводятся следующие проверки:</w:t>
      </w:r>
    </w:p>
    <w:p w:rsidR="008C244E" w:rsidRPr="00281BB1" w:rsidRDefault="00281BB1" w:rsidP="00387B04">
      <w:pPr>
        <w:numPr>
          <w:ilvl w:val="0"/>
          <w:numId w:val="198"/>
        </w:numPr>
        <w:jc w:val="both"/>
        <w:rPr>
          <w:lang w:val="ru-RU"/>
        </w:rPr>
      </w:pPr>
      <w:r w:rsidRPr="00281BB1">
        <w:rPr>
          <w:rFonts w:ascii="Times New Roman" w:hAnsi="Times New Roman"/>
          <w:color w:val="000000"/>
          <w:lang w:val="ru-RU"/>
        </w:rPr>
        <w:t>наличие и текущий статус СЦР ФЛ-плательщика и ФЛ-получателя;</w:t>
      </w:r>
    </w:p>
    <w:p w:rsidR="008C244E" w:rsidRPr="00281BB1" w:rsidRDefault="00281BB1" w:rsidP="00387B04">
      <w:pPr>
        <w:numPr>
          <w:ilvl w:val="0"/>
          <w:numId w:val="198"/>
        </w:numPr>
        <w:jc w:val="both"/>
        <w:rPr>
          <w:lang w:val="ru-RU"/>
        </w:rPr>
      </w:pPr>
      <w:r w:rsidRPr="00281BB1">
        <w:rPr>
          <w:rFonts w:ascii="Times New Roman" w:hAnsi="Times New Roman"/>
          <w:color w:val="000000"/>
          <w:lang w:val="ru-RU"/>
        </w:rPr>
        <w:t>СиС, по которой изменяются параметры (кроме отмены СиС), была заключена через ФП, направившего ЭС на ПлЦР.</w:t>
      </w:r>
    </w:p>
    <w:p w:rsidR="008C244E" w:rsidRPr="00281BB1" w:rsidRDefault="00281BB1">
      <w:pPr>
        <w:spacing w:after="269"/>
        <w:jc w:val="both"/>
        <w:rPr>
          <w:lang w:val="ru-RU"/>
        </w:rPr>
      </w:pPr>
      <w:r w:rsidRPr="00281BB1">
        <w:rPr>
          <w:rFonts w:ascii="Times New Roman" w:hAnsi="Times New Roman"/>
          <w:color w:val="000000"/>
          <w:lang w:val="ru-RU"/>
        </w:rPr>
        <w:t>В случае успешного прохождения проверок РОРД на основе данных, полученных в запросе, формирует эталон ЭС "Распоряжение на совершение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.110 </w:t>
      </w:r>
      <w:r>
        <w:rPr>
          <w:rFonts w:ascii="Times New Roman" w:hAnsi="Times New Roman"/>
          <w:color w:val="000000"/>
        </w:rPr>
        <w:t>SETOperation</w:t>
      </w:r>
      <w:r w:rsidRPr="00281BB1">
        <w:rPr>
          <w:rFonts w:ascii="Times New Roman" w:hAnsi="Times New Roman"/>
          <w:color w:val="000000"/>
          <w:lang w:val="ru-RU"/>
        </w:rPr>
        <w:t>), в состав которого входит эталон транзакционного сообщения РР, инкапсулирует его в формируемое ЭС "Ответ на запрос распоряжения на проведение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.109 </w:t>
      </w:r>
      <w:r>
        <w:rPr>
          <w:rFonts w:ascii="Times New Roman" w:hAnsi="Times New Roman"/>
          <w:color w:val="000000"/>
        </w:rPr>
        <w:t>SETOperationResponse</w:t>
      </w:r>
      <w:r w:rsidRPr="00281BB1">
        <w:rPr>
          <w:rFonts w:ascii="Times New Roman" w:hAnsi="Times New Roman"/>
          <w:color w:val="000000"/>
          <w:lang w:val="ru-RU"/>
        </w:rPr>
        <w:t>), а также РОРД формирует (кроме случая отмены СиС)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РОРД направляет в адрес ФП:</w:t>
      </w:r>
    </w:p>
    <w:p w:rsidR="008C244E" w:rsidRPr="00281BB1" w:rsidRDefault="00281BB1" w:rsidP="00387B04">
      <w:pPr>
        <w:numPr>
          <w:ilvl w:val="0"/>
          <w:numId w:val="199"/>
        </w:numPr>
        <w:jc w:val="both"/>
        <w:rPr>
          <w:lang w:val="ru-RU"/>
        </w:rPr>
      </w:pPr>
      <w:r w:rsidRPr="00281BB1">
        <w:rPr>
          <w:rFonts w:ascii="Times New Roman" w:hAnsi="Times New Roman"/>
          <w:color w:val="000000"/>
          <w:lang w:val="ru-RU"/>
        </w:rPr>
        <w:t xml:space="preserve"> ЭС "Ответ на запрос распоряжения на проведение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.109 </w:t>
      </w:r>
      <w:r>
        <w:rPr>
          <w:rFonts w:ascii="Times New Roman" w:hAnsi="Times New Roman"/>
          <w:color w:val="000000"/>
        </w:rPr>
        <w:t>SETOperationResponse</w:t>
      </w:r>
      <w:r w:rsidRPr="00281BB1">
        <w:rPr>
          <w:rFonts w:ascii="Times New Roman" w:hAnsi="Times New Roman"/>
          <w:color w:val="000000"/>
          <w:lang w:val="ru-RU"/>
        </w:rPr>
        <w:t>) для подтверждения перевода ФЛ, совершающему операцию над самоисполняемой сделкой;</w:t>
      </w:r>
    </w:p>
    <w:p w:rsidR="008C244E" w:rsidRPr="00281BB1" w:rsidRDefault="00281BB1" w:rsidP="00387B04">
      <w:pPr>
        <w:numPr>
          <w:ilvl w:val="0"/>
          <w:numId w:val="199"/>
        </w:numPr>
        <w:jc w:val="both"/>
        <w:rPr>
          <w:lang w:val="ru-RU"/>
        </w:rPr>
      </w:pPr>
      <w:r w:rsidRPr="00281BB1">
        <w:rPr>
          <w:rFonts w:ascii="Times New Roman" w:hAnsi="Times New Roman"/>
          <w:color w:val="000000"/>
          <w:lang w:val="ru-RU"/>
        </w:rPr>
        <w:t>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в состав которого входят дополнительные атрибуты получателя перевода ЦР, необходимые ФП для проведения контроля по ПОД/ФТ (онлайн-контроль).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направляется в случае изменения любого параметра, кроме отмены СиС.</w:t>
      </w:r>
    </w:p>
    <w:p w:rsidR="008C244E" w:rsidRPr="00281BB1" w:rsidRDefault="00281BB1">
      <w:pPr>
        <w:spacing w:after="269"/>
        <w:jc w:val="both"/>
        <w:rPr>
          <w:lang w:val="ru-RU"/>
        </w:rPr>
      </w:pPr>
      <w:r w:rsidRPr="00281BB1">
        <w:rPr>
          <w:rFonts w:ascii="Times New Roman" w:hAnsi="Times New Roman"/>
          <w:color w:val="000000"/>
          <w:lang w:val="ru-RU"/>
        </w:rPr>
        <w:t>ЭС "Ответ на запрос распоряжения на проведение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.109 </w:t>
      </w:r>
      <w:r>
        <w:rPr>
          <w:rFonts w:ascii="Times New Roman" w:hAnsi="Times New Roman"/>
          <w:color w:val="000000"/>
        </w:rPr>
        <w:t>SETOperationResponse</w:t>
      </w:r>
      <w:r w:rsidRPr="00281BB1">
        <w:rPr>
          <w:rFonts w:ascii="Times New Roman" w:hAnsi="Times New Roman"/>
          <w:color w:val="000000"/>
          <w:lang w:val="ru-RU"/>
        </w:rPr>
        <w:t>) и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направляются в адрес ФП независимо друг от друга и могут поступить к ФП в произвольном порядке. Порядок действий при неполучении одного из сообщений будет приведен в документе «Требования операционно-технологического взаимодействия на платформе цифрового рубля".</w:t>
      </w:r>
    </w:p>
    <w:p w:rsidR="008C244E" w:rsidRPr="00281BB1" w:rsidRDefault="00281BB1">
      <w:pPr>
        <w:spacing w:after="269"/>
        <w:jc w:val="both"/>
        <w:rPr>
          <w:lang w:val="ru-RU"/>
        </w:rPr>
      </w:pPr>
      <w:r w:rsidRPr="00281BB1">
        <w:rPr>
          <w:rFonts w:ascii="Times New Roman" w:hAnsi="Times New Roman"/>
          <w:color w:val="000000"/>
          <w:lang w:val="ru-RU"/>
        </w:rPr>
        <w:t>4. По мере поступления ЭС ФП проводит входной контроль и, в случае успешного прохождения контроля:</w:t>
      </w:r>
    </w:p>
    <w:p w:rsidR="008C244E" w:rsidRPr="00281BB1" w:rsidRDefault="00281BB1" w:rsidP="00387B04">
      <w:pPr>
        <w:numPr>
          <w:ilvl w:val="0"/>
          <w:numId w:val="200"/>
        </w:numPr>
        <w:jc w:val="both"/>
        <w:rPr>
          <w:lang w:val="ru-RU"/>
        </w:rPr>
      </w:pPr>
      <w:r w:rsidRPr="00281BB1">
        <w:rPr>
          <w:rFonts w:ascii="Times New Roman" w:hAnsi="Times New Roman"/>
          <w:color w:val="000000"/>
          <w:lang w:val="ru-RU"/>
        </w:rPr>
        <w:t>перенаправляет ЭС "Ответ на запрос распоряжения на проведение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.109 </w:t>
      </w:r>
      <w:r>
        <w:rPr>
          <w:rFonts w:ascii="Times New Roman" w:hAnsi="Times New Roman"/>
          <w:color w:val="000000"/>
        </w:rPr>
        <w:t>SETOperationResponse</w:t>
      </w:r>
      <w:r w:rsidRPr="00281BB1">
        <w:rPr>
          <w:rFonts w:ascii="Times New Roman" w:hAnsi="Times New Roman"/>
          <w:color w:val="000000"/>
          <w:lang w:val="ru-RU"/>
        </w:rPr>
        <w:t>) Клиенту-ФЛ, совершающему операцию над самоисполняемой сделкой;</w:t>
      </w:r>
    </w:p>
    <w:p w:rsidR="008C244E" w:rsidRPr="00281BB1" w:rsidRDefault="00281BB1" w:rsidP="00387B04">
      <w:pPr>
        <w:numPr>
          <w:ilvl w:val="0"/>
          <w:numId w:val="200"/>
        </w:numPr>
        <w:jc w:val="both"/>
        <w:rPr>
          <w:lang w:val="ru-RU"/>
        </w:rPr>
      </w:pPr>
      <w:r w:rsidRPr="00281BB1">
        <w:rPr>
          <w:rFonts w:ascii="Times New Roman" w:hAnsi="Times New Roman"/>
          <w:color w:val="000000"/>
          <w:lang w:val="ru-RU"/>
        </w:rPr>
        <w:t>получает из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дополнительные реквизиты для проведения процедур контроля по ПОД/ФТ (онлайн-контроль) операции.</w:t>
      </w:r>
    </w:p>
    <w:p w:rsidR="008C244E" w:rsidRPr="00281BB1" w:rsidRDefault="00281BB1">
      <w:pPr>
        <w:spacing w:after="269"/>
        <w:jc w:val="both"/>
        <w:rPr>
          <w:lang w:val="ru-RU"/>
        </w:rPr>
      </w:pPr>
      <w:r w:rsidRPr="00281BB1">
        <w:rPr>
          <w:rFonts w:ascii="Times New Roman" w:hAnsi="Times New Roman"/>
          <w:color w:val="000000"/>
          <w:lang w:val="ru-RU"/>
        </w:rPr>
        <w:t>5. Клиент-ФЛ посредством Приложения Клиента проводит входной контроль, после успешного проведения которого разбирает ЭС, получает из него эталон ЭС "Распоряжение на совершение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.110 </w:t>
      </w:r>
      <w:r>
        <w:rPr>
          <w:rFonts w:ascii="Times New Roman" w:hAnsi="Times New Roman"/>
          <w:color w:val="000000"/>
        </w:rPr>
        <w:t>SETOperation</w:t>
      </w:r>
      <w:r w:rsidRPr="00281BB1">
        <w:rPr>
          <w:rFonts w:ascii="Times New Roman" w:hAnsi="Times New Roman"/>
          <w:color w:val="000000"/>
          <w:lang w:val="ru-RU"/>
        </w:rPr>
        <w:t>), в состав которого входит эталон транзакционного сообщения РР. Клиент-ФЛ подписывает своей ЭП</w:t>
      </w:r>
      <w:r w:rsidRPr="00281BB1">
        <w:rPr>
          <w:rFonts w:ascii="Times New Roman" w:hAnsi="Times New Roman"/>
          <w:color w:val="000000"/>
          <w:lang w:val="ru-RU"/>
        </w:rPr>
        <w:lastRenderedPageBreak/>
        <w:t xml:space="preserve">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Клиент-ФЛ направляет в адрес ФП ЭС "Распоряжение на совершение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.110 </w:t>
      </w:r>
      <w:r>
        <w:rPr>
          <w:rFonts w:ascii="Times New Roman" w:hAnsi="Times New Roman"/>
          <w:color w:val="000000"/>
        </w:rPr>
        <w:t>SETOperation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6. ФП при получении ЭС "Распоряжение на совершение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.110 </w:t>
      </w:r>
      <w:r>
        <w:rPr>
          <w:rFonts w:ascii="Times New Roman" w:hAnsi="Times New Roman"/>
          <w:color w:val="000000"/>
        </w:rPr>
        <w:t>SETOperation</w:t>
      </w:r>
      <w:r w:rsidRPr="00281BB1">
        <w:rPr>
          <w:rFonts w:ascii="Times New Roman" w:hAnsi="Times New Roman"/>
          <w:color w:val="000000"/>
          <w:lang w:val="ru-RU"/>
        </w:rPr>
        <w:t>) проводит входной контроль. Если при прохождении контроля операции по ПОД/ФТ (онлайн-контроль) риски не были выявлены, то ФП перенаправляет ЭС "Распоряжение на совершение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.110 </w:t>
      </w:r>
      <w:r>
        <w:rPr>
          <w:rFonts w:ascii="Times New Roman" w:hAnsi="Times New Roman"/>
          <w:color w:val="000000"/>
        </w:rPr>
        <w:t>SETOperation</w:t>
      </w:r>
      <w:r w:rsidRPr="00281BB1">
        <w:rPr>
          <w:rFonts w:ascii="Times New Roman" w:hAnsi="Times New Roman"/>
          <w:color w:val="000000"/>
          <w:lang w:val="ru-RU"/>
        </w:rPr>
        <w:t>) в РОРД.</w:t>
      </w:r>
    </w:p>
    <w:p w:rsidR="008C244E" w:rsidRPr="00281BB1" w:rsidRDefault="00281BB1">
      <w:pPr>
        <w:spacing w:after="269"/>
        <w:jc w:val="both"/>
        <w:rPr>
          <w:lang w:val="ru-RU"/>
        </w:rPr>
      </w:pPr>
      <w:r w:rsidRPr="00281BB1">
        <w:rPr>
          <w:rFonts w:ascii="Times New Roman" w:hAnsi="Times New Roman"/>
          <w:color w:val="000000"/>
          <w:lang w:val="ru-RU"/>
        </w:rPr>
        <w:t>7. РОРД проводит входной контроль полученного распоряжения.</w:t>
      </w:r>
      <w:r w:rsidRPr="00281BB1">
        <w:rPr>
          <w:lang w:val="ru-RU"/>
        </w:rPr>
        <w:br/>
      </w:r>
      <w:r w:rsidRPr="00281BB1">
        <w:rPr>
          <w:rFonts w:ascii="Times New Roman" w:hAnsi="Times New Roman"/>
          <w:color w:val="000000"/>
          <w:lang w:val="ru-RU"/>
        </w:rPr>
        <w:t xml:space="preserve"> При совершении операции над самоисполняемой сделкой "Отложенный перевод" РОРД также осуществляет контроль на:</w:t>
      </w:r>
    </w:p>
    <w:p w:rsidR="008C244E" w:rsidRPr="00281BB1" w:rsidRDefault="00281BB1" w:rsidP="00387B04">
      <w:pPr>
        <w:numPr>
          <w:ilvl w:val="0"/>
          <w:numId w:val="201"/>
        </w:numPr>
        <w:jc w:val="both"/>
        <w:rPr>
          <w:lang w:val="ru-RU"/>
        </w:rPr>
      </w:pPr>
      <w:r w:rsidRPr="00281BB1">
        <w:rPr>
          <w:rFonts w:ascii="Times New Roman" w:hAnsi="Times New Roman"/>
          <w:color w:val="000000"/>
          <w:lang w:val="ru-RU"/>
        </w:rPr>
        <w:t>наличие и текущий статус СЦР Клиента-плательщика и Клиента-получателя.</w:t>
      </w:r>
    </w:p>
    <w:p w:rsidR="008C244E" w:rsidRPr="00281BB1" w:rsidRDefault="00281BB1">
      <w:pPr>
        <w:spacing w:after="269"/>
        <w:jc w:val="both"/>
        <w:rPr>
          <w:lang w:val="ru-RU"/>
        </w:rPr>
      </w:pPr>
      <w:r w:rsidRPr="00281BB1">
        <w:rPr>
          <w:rFonts w:ascii="Times New Roman" w:hAnsi="Times New Roman"/>
          <w:color w:val="000000"/>
          <w:lang w:val="ru-RU"/>
        </w:rPr>
        <w:t>В случае успешного завершения проверок РОРД:</w:t>
      </w:r>
    </w:p>
    <w:p w:rsidR="008C244E" w:rsidRPr="00281BB1" w:rsidRDefault="00281BB1" w:rsidP="00387B04">
      <w:pPr>
        <w:numPr>
          <w:ilvl w:val="0"/>
          <w:numId w:val="202"/>
        </w:numPr>
        <w:jc w:val="both"/>
        <w:rPr>
          <w:lang w:val="ru-RU"/>
        </w:rPr>
      </w:pPr>
      <w:r w:rsidRPr="00281BB1">
        <w:rPr>
          <w:rFonts w:ascii="Times New Roman" w:hAnsi="Times New Roman"/>
          <w:color w:val="000000"/>
          <w:lang w:val="ru-RU"/>
        </w:rPr>
        <w:t>исполняет распоряжение на совершение операции над самоисполняемой сделкой,</w:t>
      </w:r>
    </w:p>
    <w:p w:rsidR="008C244E" w:rsidRPr="00281BB1" w:rsidRDefault="00281BB1" w:rsidP="00387B04">
      <w:pPr>
        <w:numPr>
          <w:ilvl w:val="0"/>
          <w:numId w:val="202"/>
        </w:numPr>
        <w:jc w:val="both"/>
        <w:rPr>
          <w:lang w:val="ru-RU"/>
        </w:rPr>
      </w:pPr>
      <w:r w:rsidRPr="00281BB1">
        <w:rPr>
          <w:rFonts w:ascii="Times New Roman" w:hAnsi="Times New Roman"/>
          <w:color w:val="000000"/>
          <w:lang w:val="ru-RU"/>
        </w:rPr>
        <w:t>направляет ЭС "Извещение о выполнении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.111 </w:t>
      </w:r>
      <w:r>
        <w:rPr>
          <w:rFonts w:ascii="Times New Roman" w:hAnsi="Times New Roman"/>
          <w:color w:val="000000"/>
        </w:rPr>
        <w:t>SETOperationNotification</w:t>
      </w:r>
      <w:r w:rsidRPr="00281BB1">
        <w:rPr>
          <w:rFonts w:ascii="Times New Roman" w:hAnsi="Times New Roman"/>
          <w:color w:val="000000"/>
          <w:lang w:val="ru-RU"/>
        </w:rPr>
        <w:t>) в адрес ФП, обслуживающего Клиента, совершающего операцию над самоисполняемой сделкой.</w:t>
      </w:r>
    </w:p>
    <w:p w:rsidR="008C244E" w:rsidRPr="00281BB1" w:rsidRDefault="00281BB1">
      <w:pPr>
        <w:spacing w:after="269"/>
        <w:jc w:val="both"/>
        <w:rPr>
          <w:lang w:val="ru-RU"/>
        </w:rPr>
      </w:pPr>
      <w:r w:rsidRPr="00281BB1">
        <w:rPr>
          <w:rFonts w:ascii="Times New Roman" w:hAnsi="Times New Roman"/>
          <w:color w:val="000000"/>
          <w:lang w:val="ru-RU"/>
        </w:rPr>
        <w:t>8. ФП Клиента, совершившего операцию над самоисполняемой сделкой, после получения подтверждения в виде ЭС "Извещение о выполнении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.111 </w:t>
      </w:r>
      <w:r>
        <w:rPr>
          <w:rFonts w:ascii="Times New Roman" w:hAnsi="Times New Roman"/>
          <w:color w:val="000000"/>
        </w:rPr>
        <w:t>SETOperationNotification</w:t>
      </w:r>
      <w:r w:rsidRPr="00281BB1">
        <w:rPr>
          <w:rFonts w:ascii="Times New Roman" w:hAnsi="Times New Roman"/>
          <w:color w:val="000000"/>
          <w:lang w:val="ru-RU"/>
        </w:rPr>
        <w:t xml:space="preserve">) и проведения входного контроля перенаправляет ЭС Клиенту-ФЛ. </w:t>
      </w:r>
    </w:p>
    <w:p w:rsidR="008C244E" w:rsidRPr="00281BB1" w:rsidRDefault="00281BB1">
      <w:pPr>
        <w:spacing w:after="269"/>
        <w:jc w:val="both"/>
        <w:rPr>
          <w:lang w:val="ru-RU"/>
        </w:rPr>
      </w:pPr>
      <w:r w:rsidRPr="00281BB1">
        <w:rPr>
          <w:rFonts w:ascii="Times New Roman" w:hAnsi="Times New Roman"/>
          <w:color w:val="000000"/>
          <w:lang w:val="ru-RU"/>
        </w:rPr>
        <w:t>9. ФП Клиента, заключившего самоисполняемую сделку, для осуществления по операции процедур контроля по ПОД/ФТ (пост-контроль) использует расширенные атрибуты получателя, полученные в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w:t>
      </w:r>
    </w:p>
    <w:p w:rsidR="008C244E" w:rsidRDefault="00281BB1">
      <w:pPr>
        <w:pStyle w:val="30"/>
      </w:pPr>
      <w:bookmarkStart w:id="309" w:name="_Toc192512441"/>
      <w:r>
        <w:t>Неуспешный сценарий обмена 1</w:t>
      </w:r>
      <w:bookmarkEnd w:id="309"/>
    </w:p>
    <w:p w:rsidR="008C244E" w:rsidRDefault="00281BB1">
      <w:r>
        <w:rPr>
          <w:noProof/>
          <w:lang w:val="ru-RU" w:eastAsia="ru-RU"/>
        </w:rPr>
        <w:drawing>
          <wp:inline distT="0" distB="0" distL="0" distR="0">
            <wp:extent cx="6217920" cy="3645686"/>
            <wp:effectExtent l="0" t="0" r="0" b="0"/>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
                    <pic:cNvPicPr/>
                  </pic:nvPicPr>
                  <pic:blipFill>
                    <a:blip r:embed="rId99"/>
                    <a:stretch>
                      <a:fillRect/>
                    </a:stretch>
                  </pic:blipFill>
                  <pic:spPr>
                    <a:xfrm>
                      <a:off x="0" y="0"/>
                      <a:ext cx="6217920" cy="3645686"/>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Неуспешный процесс совершения операции над самоисполняемой сделкой.</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203"/>
        </w:numPr>
        <w:jc w:val="both"/>
        <w:rPr>
          <w:lang w:val="ru-RU"/>
        </w:rPr>
      </w:pPr>
      <w:r w:rsidRPr="00281BB1">
        <w:rPr>
          <w:rFonts w:ascii="Times New Roman" w:hAnsi="Times New Roman"/>
          <w:color w:val="000000"/>
          <w:lang w:val="ru-RU"/>
        </w:rPr>
        <w:t>Запрос распоряжения на проведение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.108 </w:t>
      </w:r>
      <w:r>
        <w:rPr>
          <w:rFonts w:ascii="Times New Roman" w:hAnsi="Times New Roman"/>
          <w:color w:val="000000"/>
        </w:rPr>
        <w:t>SETOperationRequest</w:t>
      </w:r>
      <w:r w:rsidRPr="00281BB1">
        <w:rPr>
          <w:rFonts w:ascii="Times New Roman" w:hAnsi="Times New Roman"/>
          <w:color w:val="000000"/>
          <w:lang w:val="ru-RU"/>
        </w:rPr>
        <w:t xml:space="preserve">); </w:t>
      </w:r>
    </w:p>
    <w:p w:rsidR="008C244E" w:rsidRDefault="00281BB1" w:rsidP="00387B04">
      <w:pPr>
        <w:numPr>
          <w:ilvl w:val="0"/>
          <w:numId w:val="203"/>
        </w:numPr>
        <w:jc w:val="both"/>
      </w:pPr>
      <w:r>
        <w:rPr>
          <w:rFonts w:ascii="Times New Roman" w:hAnsi="Times New Roman"/>
          <w:color w:val="000000"/>
        </w:rPr>
        <w:t>Результат контроля (cbdc.666 StatusReport).</w:t>
      </w:r>
    </w:p>
    <w:p w:rsidR="008C244E" w:rsidRDefault="008C244E">
      <w:pPr>
        <w:spacing w:after="269"/>
        <w:jc w:val="both"/>
      </w:pP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Намерение Клиента-ФЛ совершить операцию над самоисполняемой сделкой. Распоряжение Клиента-ФЛ на совершении операции при изменении параметров СиС (за исключением отмены СиС) направляются через ФП, через которого СиС был заключен на ПлЦР.</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Default="00281BB1">
      <w:pPr>
        <w:spacing w:after="269"/>
        <w:jc w:val="both"/>
      </w:pPr>
      <w:r w:rsidRPr="00281BB1">
        <w:rPr>
          <w:rFonts w:ascii="Times New Roman" w:hAnsi="Times New Roman"/>
          <w:color w:val="000000"/>
          <w:lang w:val="ru-RU"/>
        </w:rPr>
        <w:t>1. Клиент-ФЛ направляет в адрес ФП ЭС "Запрос распоряжения на проведение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.108 </w:t>
      </w:r>
      <w:r>
        <w:rPr>
          <w:rFonts w:ascii="Times New Roman" w:hAnsi="Times New Roman"/>
          <w:color w:val="000000"/>
        </w:rPr>
        <w:t>SETOperationRequest</w:t>
      </w:r>
      <w:r w:rsidRPr="00281BB1">
        <w:rPr>
          <w:rFonts w:ascii="Times New Roman" w:hAnsi="Times New Roman"/>
          <w:color w:val="000000"/>
          <w:lang w:val="ru-RU"/>
        </w:rPr>
        <w:t>), заполнив все необходимые реквизиты для совершения операции.</w:t>
      </w:r>
      <w:r w:rsidRPr="00281BB1">
        <w:rPr>
          <w:lang w:val="ru-RU"/>
        </w:rPr>
        <w:lastRenderedPageBreak/>
        <w:br/>
      </w:r>
      <w:r w:rsidRPr="00281BB1">
        <w:rPr>
          <w:rFonts w:ascii="Times New Roman" w:hAnsi="Times New Roman"/>
          <w:color w:val="000000"/>
          <w:lang w:val="ru-RU"/>
        </w:rPr>
        <w:t xml:space="preserve"> </w:t>
      </w:r>
      <w:r>
        <w:rPr>
          <w:rFonts w:ascii="Times New Roman" w:hAnsi="Times New Roman"/>
          <w:color w:val="000000"/>
        </w:rPr>
        <w:t>Для самоисполняемой сделки "Отложенный перевод" доступны следующие виды операций:</w:t>
      </w:r>
    </w:p>
    <w:p w:rsidR="008C244E" w:rsidRDefault="00281BB1" w:rsidP="00387B04">
      <w:pPr>
        <w:numPr>
          <w:ilvl w:val="0"/>
          <w:numId w:val="204"/>
        </w:numPr>
        <w:jc w:val="both"/>
      </w:pPr>
      <w:r>
        <w:rPr>
          <w:rFonts w:ascii="Times New Roman" w:hAnsi="Times New Roman"/>
          <w:color w:val="000000"/>
        </w:rPr>
        <w:t>Изменение суммы операции;</w:t>
      </w:r>
    </w:p>
    <w:p w:rsidR="008C244E" w:rsidRPr="00281BB1" w:rsidRDefault="00281BB1" w:rsidP="00387B04">
      <w:pPr>
        <w:numPr>
          <w:ilvl w:val="0"/>
          <w:numId w:val="204"/>
        </w:numPr>
        <w:jc w:val="both"/>
        <w:rPr>
          <w:lang w:val="ru-RU"/>
        </w:rPr>
      </w:pPr>
      <w:r w:rsidRPr="00281BB1">
        <w:rPr>
          <w:rFonts w:ascii="Times New Roman" w:hAnsi="Times New Roman"/>
          <w:color w:val="000000"/>
          <w:lang w:val="ru-RU"/>
        </w:rPr>
        <w:t>Изменение даты и времени исполнения (для разового исполнения);</w:t>
      </w:r>
    </w:p>
    <w:p w:rsidR="008C244E" w:rsidRPr="00281BB1" w:rsidRDefault="00281BB1" w:rsidP="00387B04">
      <w:pPr>
        <w:numPr>
          <w:ilvl w:val="0"/>
          <w:numId w:val="204"/>
        </w:numPr>
        <w:jc w:val="both"/>
        <w:rPr>
          <w:lang w:val="ru-RU"/>
        </w:rPr>
      </w:pPr>
      <w:r w:rsidRPr="00281BB1">
        <w:rPr>
          <w:rFonts w:ascii="Times New Roman" w:hAnsi="Times New Roman"/>
          <w:color w:val="000000"/>
          <w:lang w:val="ru-RU"/>
        </w:rPr>
        <w:t>Изменение числа месяца (для периодического исполнения);</w:t>
      </w:r>
    </w:p>
    <w:p w:rsidR="008C244E" w:rsidRDefault="00281BB1" w:rsidP="00387B04">
      <w:pPr>
        <w:numPr>
          <w:ilvl w:val="0"/>
          <w:numId w:val="204"/>
        </w:numPr>
        <w:jc w:val="both"/>
      </w:pPr>
      <w:r>
        <w:rPr>
          <w:rFonts w:ascii="Times New Roman" w:hAnsi="Times New Roman"/>
          <w:color w:val="000000"/>
        </w:rPr>
        <w:t>Отмена сделки.</w:t>
      </w:r>
    </w:p>
    <w:p w:rsidR="008C244E" w:rsidRPr="00281BB1" w:rsidRDefault="00281BB1">
      <w:pPr>
        <w:spacing w:after="269"/>
        <w:jc w:val="both"/>
        <w:rPr>
          <w:lang w:val="ru-RU"/>
        </w:rPr>
      </w:pPr>
      <w:r w:rsidRPr="00281BB1">
        <w:rPr>
          <w:rFonts w:ascii="Times New Roman" w:hAnsi="Times New Roman"/>
          <w:color w:val="000000"/>
          <w:lang w:val="ru-RU"/>
        </w:rPr>
        <w:t>2. ФП проводит входной контроль ЭС "Запрос распоряжения на проведение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.108 </w:t>
      </w:r>
      <w:r>
        <w:rPr>
          <w:rFonts w:ascii="Times New Roman" w:hAnsi="Times New Roman"/>
          <w:color w:val="000000"/>
        </w:rPr>
        <w:t>SETOperationRequest</w:t>
      </w:r>
      <w:r w:rsidRPr="00281BB1">
        <w:rPr>
          <w:rFonts w:ascii="Times New Roman" w:hAnsi="Times New Roman"/>
          <w:color w:val="000000"/>
          <w:lang w:val="ru-RU"/>
        </w:rPr>
        <w:t>) и в случае успешного прохождения проверок перенаправляет ЭС "Запрос распоряжения на проведение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.108 </w:t>
      </w:r>
      <w:r>
        <w:rPr>
          <w:rFonts w:ascii="Times New Roman" w:hAnsi="Times New Roman"/>
          <w:color w:val="000000"/>
        </w:rPr>
        <w:t>SETOperationRequest</w:t>
      </w:r>
      <w:r w:rsidRPr="00281BB1">
        <w:rPr>
          <w:rFonts w:ascii="Times New Roman" w:hAnsi="Times New Roman"/>
          <w:color w:val="000000"/>
          <w:lang w:val="ru-RU"/>
        </w:rPr>
        <w:t>) в РОРД.</w:t>
      </w:r>
    </w:p>
    <w:p w:rsidR="008C244E" w:rsidRPr="00281BB1" w:rsidRDefault="00281BB1">
      <w:pPr>
        <w:spacing w:after="269"/>
        <w:jc w:val="both"/>
        <w:rPr>
          <w:lang w:val="ru-RU"/>
        </w:rPr>
      </w:pPr>
      <w:r w:rsidRPr="00281BB1">
        <w:rPr>
          <w:rFonts w:ascii="Times New Roman" w:hAnsi="Times New Roman"/>
          <w:color w:val="000000"/>
          <w:lang w:val="ru-RU"/>
        </w:rPr>
        <w:t>3. РОРД при получении запроса проводит входной контроль и проверки для определения возможности проведения операции над самоисполняемой сделкой.</w:t>
      </w:r>
      <w:r w:rsidRPr="00281BB1">
        <w:rPr>
          <w:lang w:val="ru-RU"/>
        </w:rPr>
        <w:br/>
      </w:r>
      <w:r w:rsidRPr="00281BB1">
        <w:rPr>
          <w:rFonts w:ascii="Times New Roman" w:hAnsi="Times New Roman"/>
          <w:color w:val="000000"/>
          <w:lang w:val="ru-RU"/>
        </w:rPr>
        <w:t xml:space="preserve"> При совершении операции над самоисполняемой сделкой "Отложенный перевод" проводятся следующие проверки:</w:t>
      </w:r>
    </w:p>
    <w:p w:rsidR="008C244E" w:rsidRPr="00281BB1" w:rsidRDefault="00281BB1" w:rsidP="00387B04">
      <w:pPr>
        <w:numPr>
          <w:ilvl w:val="0"/>
          <w:numId w:val="205"/>
        </w:numPr>
        <w:jc w:val="both"/>
        <w:rPr>
          <w:lang w:val="ru-RU"/>
        </w:rPr>
      </w:pPr>
      <w:r w:rsidRPr="00281BB1">
        <w:rPr>
          <w:rFonts w:ascii="Times New Roman" w:hAnsi="Times New Roman"/>
          <w:color w:val="000000"/>
          <w:lang w:val="ru-RU"/>
        </w:rPr>
        <w:t>наличие и текущий статус СЦР Клиента ФЛ-плательщика и Клиента ФЛ-получателя;</w:t>
      </w:r>
    </w:p>
    <w:p w:rsidR="008C244E" w:rsidRPr="00281BB1" w:rsidRDefault="00281BB1" w:rsidP="00387B04">
      <w:pPr>
        <w:numPr>
          <w:ilvl w:val="0"/>
          <w:numId w:val="205"/>
        </w:numPr>
        <w:jc w:val="both"/>
        <w:rPr>
          <w:lang w:val="ru-RU"/>
        </w:rPr>
      </w:pPr>
      <w:r w:rsidRPr="00281BB1">
        <w:rPr>
          <w:rFonts w:ascii="Times New Roman" w:hAnsi="Times New Roman"/>
          <w:color w:val="000000"/>
          <w:lang w:val="ru-RU"/>
        </w:rPr>
        <w:t>СиС, по которой изменяются параметры (кроме отмены СиС), была заключена через ФП, направившего ЭС на ПлЦР.</w:t>
      </w:r>
    </w:p>
    <w:p w:rsidR="008C244E" w:rsidRPr="00281BB1" w:rsidRDefault="00281BB1">
      <w:pPr>
        <w:spacing w:after="269"/>
        <w:jc w:val="both"/>
        <w:rPr>
          <w:lang w:val="ru-RU"/>
        </w:rPr>
      </w:pPr>
      <w:r w:rsidRPr="00281BB1">
        <w:rPr>
          <w:rFonts w:ascii="Times New Roman" w:hAnsi="Times New Roman"/>
          <w:color w:val="000000"/>
          <w:lang w:val="ru-RU"/>
        </w:rPr>
        <w:t>В случае неуспешного прохождения проверок РОРД направляет в адрес ФП, обслуживающего Клиента заключающего самоисполняемую сделку,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w:t>
      </w:r>
    </w:p>
    <w:p w:rsidR="008C244E" w:rsidRPr="00281BB1" w:rsidRDefault="00281BB1">
      <w:pPr>
        <w:spacing w:after="269"/>
        <w:jc w:val="both"/>
        <w:rPr>
          <w:lang w:val="ru-RU"/>
        </w:rPr>
      </w:pPr>
      <w:r w:rsidRPr="00281BB1">
        <w:rPr>
          <w:rFonts w:ascii="Times New Roman" w:hAnsi="Times New Roman"/>
          <w:color w:val="000000"/>
          <w:lang w:val="ru-RU"/>
        </w:rPr>
        <w:t>4. ФП после получения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Клиента-ФЛ, заключающего самоисполняемую сделку, о невозможности исполнения запроса.</w:t>
      </w:r>
    </w:p>
    <w:p w:rsidR="008C244E" w:rsidRDefault="00281BB1">
      <w:pPr>
        <w:pStyle w:val="30"/>
      </w:pPr>
      <w:bookmarkStart w:id="310" w:name="_Toc192512442"/>
      <w:r>
        <w:t>Неуспешный сценарий обмена 2</w:t>
      </w:r>
      <w:bookmarkEnd w:id="310"/>
    </w:p>
    <w:p w:rsidR="008C244E" w:rsidRDefault="00281BB1">
      <w:r>
        <w:rPr>
          <w:noProof/>
          <w:lang w:val="ru-RU" w:eastAsia="ru-RU"/>
        </w:rPr>
        <w:drawing>
          <wp:inline distT="0" distB="0" distL="0" distR="0">
            <wp:extent cx="6217920" cy="5350732"/>
            <wp:effectExtent l="0" t="0" r="0" b="0"/>
            <wp:docPr id="182" name="Рисунок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
                    <pic:cNvPicPr/>
                  </pic:nvPicPr>
                  <pic:blipFill>
                    <a:blip r:embed="rId100"/>
                    <a:stretch>
                      <a:fillRect/>
                    </a:stretch>
                  </pic:blipFill>
                  <pic:spPr>
                    <a:xfrm>
                      <a:off x="0" y="0"/>
                      <a:ext cx="6217920" cy="5350732"/>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Неуспешный процесс совершения операции над самоисполняемой сделкой.</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206"/>
        </w:numPr>
        <w:jc w:val="both"/>
        <w:rPr>
          <w:lang w:val="ru-RU"/>
        </w:rPr>
      </w:pPr>
      <w:r w:rsidRPr="00281BB1">
        <w:rPr>
          <w:rFonts w:ascii="Times New Roman" w:hAnsi="Times New Roman"/>
          <w:color w:val="000000"/>
          <w:lang w:val="ru-RU"/>
        </w:rPr>
        <w:t>Распоряжение на совершение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.110 </w:t>
      </w:r>
      <w:r>
        <w:rPr>
          <w:rFonts w:ascii="Times New Roman" w:hAnsi="Times New Roman"/>
          <w:color w:val="000000"/>
        </w:rPr>
        <w:t>SETOperation</w:t>
      </w:r>
      <w:r w:rsidRPr="00281BB1">
        <w:rPr>
          <w:rFonts w:ascii="Times New Roman" w:hAnsi="Times New Roman"/>
          <w:color w:val="000000"/>
          <w:lang w:val="ru-RU"/>
        </w:rPr>
        <w:t>);</w:t>
      </w:r>
    </w:p>
    <w:p w:rsidR="008C244E" w:rsidRDefault="00281BB1" w:rsidP="00387B04">
      <w:pPr>
        <w:numPr>
          <w:ilvl w:val="0"/>
          <w:numId w:val="206"/>
        </w:numPr>
        <w:jc w:val="both"/>
      </w:pPr>
      <w:r>
        <w:rPr>
          <w:rFonts w:ascii="Times New Roman" w:hAnsi="Times New Roman"/>
          <w:color w:val="000000"/>
        </w:rPr>
        <w:t>Результаты контроля (cbdc.666 StatusReport)</w:t>
      </w:r>
    </w:p>
    <w:p w:rsidR="008C244E" w:rsidRDefault="008C244E">
      <w:pPr>
        <w:spacing w:after="269"/>
        <w:jc w:val="both"/>
      </w:pP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ФЛ получил положительный ответ на запрос распоряжения на проведение операции над самоисполняемой сделкой в ЭС "Ответ на запрос распоряжения на проведение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.109 </w:t>
      </w:r>
      <w:r>
        <w:rPr>
          <w:rFonts w:ascii="Times New Roman" w:hAnsi="Times New Roman"/>
          <w:color w:val="000000"/>
        </w:rPr>
        <w:t>SETOperationResponse</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1. Клиент-ФЛ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Клиент-ФЛ направляет в адрес ФП ЭС "Распоряжение на совершение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.110 </w:t>
      </w:r>
      <w:r>
        <w:rPr>
          <w:rFonts w:ascii="Times New Roman" w:hAnsi="Times New Roman"/>
          <w:color w:val="000000"/>
        </w:rPr>
        <w:t>SETOperation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2. ФП при получении ЭС "Распоряжение на совершение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.110 </w:t>
      </w:r>
      <w:r>
        <w:rPr>
          <w:rFonts w:ascii="Times New Roman" w:hAnsi="Times New Roman"/>
          <w:color w:val="000000"/>
        </w:rPr>
        <w:t>SETOperation</w:t>
      </w:r>
      <w:r w:rsidRPr="00281BB1">
        <w:rPr>
          <w:rFonts w:ascii="Times New Roman" w:hAnsi="Times New Roman"/>
          <w:color w:val="000000"/>
          <w:lang w:val="ru-RU"/>
        </w:rPr>
        <w:t>) проводит входной контроль. Если при прохождении контроля операции по ПОД/ФТ (онлайн-контроль) риски не были выявлены, то ФП перенаправляет ЭС "Распоряжение на совершение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.110 </w:t>
      </w:r>
      <w:r>
        <w:rPr>
          <w:rFonts w:ascii="Times New Roman" w:hAnsi="Times New Roman"/>
          <w:color w:val="000000"/>
        </w:rPr>
        <w:t>SETOperation</w:t>
      </w:r>
      <w:r w:rsidRPr="00281BB1">
        <w:rPr>
          <w:rFonts w:ascii="Times New Roman" w:hAnsi="Times New Roman"/>
          <w:color w:val="000000"/>
          <w:lang w:val="ru-RU"/>
        </w:rPr>
        <w:t>) в РОРД.</w:t>
      </w:r>
    </w:p>
    <w:p w:rsidR="008C244E" w:rsidRPr="00281BB1" w:rsidRDefault="00281BB1">
      <w:pPr>
        <w:spacing w:after="269"/>
        <w:jc w:val="both"/>
        <w:rPr>
          <w:lang w:val="ru-RU"/>
        </w:rPr>
      </w:pPr>
      <w:r w:rsidRPr="00281BB1">
        <w:rPr>
          <w:rFonts w:ascii="Times New Roman" w:hAnsi="Times New Roman"/>
          <w:color w:val="000000"/>
          <w:lang w:val="ru-RU"/>
        </w:rPr>
        <w:t>3. РОРД проводит входной контроль полученного распоряжения.</w:t>
      </w:r>
      <w:r w:rsidRPr="00281BB1">
        <w:rPr>
          <w:lang w:val="ru-RU"/>
        </w:rPr>
        <w:br/>
      </w:r>
      <w:r w:rsidRPr="00281BB1">
        <w:rPr>
          <w:rFonts w:ascii="Times New Roman" w:hAnsi="Times New Roman"/>
          <w:color w:val="000000"/>
          <w:lang w:val="ru-RU"/>
        </w:rPr>
        <w:t xml:space="preserve"> При совершении операции над самоисполняемой сделкой "Отложенный перевод" РОРД также осуществляет контроль на:</w:t>
      </w:r>
    </w:p>
    <w:p w:rsidR="008C244E" w:rsidRPr="00281BB1" w:rsidRDefault="00281BB1" w:rsidP="00387B04">
      <w:pPr>
        <w:numPr>
          <w:ilvl w:val="0"/>
          <w:numId w:val="207"/>
        </w:numPr>
        <w:jc w:val="both"/>
        <w:rPr>
          <w:lang w:val="ru-RU"/>
        </w:rPr>
      </w:pPr>
      <w:r w:rsidRPr="00281BB1">
        <w:rPr>
          <w:rFonts w:ascii="Times New Roman" w:hAnsi="Times New Roman"/>
          <w:color w:val="000000"/>
          <w:lang w:val="ru-RU"/>
        </w:rPr>
        <w:t>наличие и текущий статус СЦР Клиента-плательщика и Клиента-получателя;</w:t>
      </w:r>
    </w:p>
    <w:p w:rsidR="008C244E" w:rsidRPr="00281BB1" w:rsidRDefault="00281BB1">
      <w:pPr>
        <w:spacing w:after="269"/>
        <w:jc w:val="both"/>
        <w:rPr>
          <w:lang w:val="ru-RU"/>
        </w:rPr>
      </w:pPr>
      <w:r w:rsidRPr="00281BB1">
        <w:rPr>
          <w:rFonts w:ascii="Times New Roman" w:hAnsi="Times New Roman"/>
          <w:color w:val="000000"/>
          <w:lang w:val="ru-RU"/>
        </w:rPr>
        <w:t>4. В случае неуспешного прохождения проверок РОРД формирует в адрес ФП, обслуживающего Клиента,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 ФП после получения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Клиента-ФЛ о невозможности исполнения распоряжения.</w:t>
      </w:r>
    </w:p>
    <w:p w:rsidR="008C244E" w:rsidRPr="00281BB1" w:rsidRDefault="00281BB1">
      <w:pPr>
        <w:spacing w:after="269"/>
        <w:jc w:val="both"/>
        <w:rPr>
          <w:lang w:val="ru-RU"/>
        </w:rPr>
      </w:pPr>
      <w:r w:rsidRPr="00281BB1">
        <w:rPr>
          <w:rFonts w:ascii="Times New Roman" w:hAnsi="Times New Roman"/>
          <w:color w:val="000000"/>
          <w:lang w:val="ru-RU"/>
        </w:rPr>
        <w:t>5. В случае успешного прохождения проверок РОРД делает попытку исполнить распоряжение. Если исполнить распоряжение не удается, РОРД формирует в адрес ФП, обслуживающего Клиента,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 ФП после получения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Клиента-ФЛ о невозможности исполнения распоряжения.</w:t>
      </w:r>
    </w:p>
    <w:p w:rsidR="008C244E" w:rsidRDefault="00281BB1">
      <w:pPr>
        <w:pStyle w:val="30"/>
      </w:pPr>
      <w:bookmarkStart w:id="311" w:name="_Toc192512443"/>
      <w:r>
        <w:t>Неуспешный сценарий обмена 3</w:t>
      </w:r>
      <w:bookmarkEnd w:id="311"/>
    </w:p>
    <w:p w:rsidR="008C244E" w:rsidRDefault="00281BB1">
      <w:r>
        <w:rPr>
          <w:noProof/>
          <w:lang w:val="ru-RU" w:eastAsia="ru-RU"/>
        </w:rPr>
        <w:drawing>
          <wp:inline distT="0" distB="0" distL="0" distR="0">
            <wp:extent cx="6217920" cy="4678831"/>
            <wp:effectExtent l="0" t="0" r="0" b="0"/>
            <wp:docPr id="184" name="Рисунок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
                    <pic:cNvPicPr/>
                  </pic:nvPicPr>
                  <pic:blipFill>
                    <a:blip r:embed="rId101"/>
                    <a:stretch>
                      <a:fillRect/>
                    </a:stretch>
                  </pic:blipFill>
                  <pic:spPr>
                    <a:xfrm>
                      <a:off x="0" y="0"/>
                      <a:ext cx="6217920" cy="4678831"/>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Неуспешный процесс совершения операции над самоисполняемой сделкой. По результатам контроля операции по ПОД/ФТ (онлайн-контроль) ФП выявил риски/потенциальные риски.</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208"/>
        </w:numPr>
        <w:jc w:val="both"/>
        <w:rPr>
          <w:lang w:val="ru-RU"/>
        </w:rPr>
      </w:pPr>
      <w:r w:rsidRPr="00281BB1">
        <w:rPr>
          <w:rFonts w:ascii="Times New Roman" w:hAnsi="Times New Roman"/>
          <w:color w:val="000000"/>
          <w:lang w:val="ru-RU"/>
        </w:rPr>
        <w:t>Запрос распоряжения на проведение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.108 </w:t>
      </w:r>
      <w:r>
        <w:rPr>
          <w:rFonts w:ascii="Times New Roman" w:hAnsi="Times New Roman"/>
          <w:color w:val="000000"/>
        </w:rPr>
        <w:t>SETOperationRequest</w:t>
      </w:r>
      <w:r w:rsidRPr="00281BB1">
        <w:rPr>
          <w:rFonts w:ascii="Times New Roman" w:hAnsi="Times New Roman"/>
          <w:color w:val="000000"/>
          <w:lang w:val="ru-RU"/>
        </w:rPr>
        <w:t xml:space="preserve">); </w:t>
      </w:r>
    </w:p>
    <w:p w:rsidR="008C244E" w:rsidRPr="00281BB1" w:rsidRDefault="00281BB1" w:rsidP="00387B04">
      <w:pPr>
        <w:numPr>
          <w:ilvl w:val="0"/>
          <w:numId w:val="208"/>
        </w:numPr>
        <w:jc w:val="both"/>
        <w:rPr>
          <w:lang w:val="ru-RU"/>
        </w:rPr>
      </w:pPr>
      <w:r w:rsidRPr="00281BB1">
        <w:rPr>
          <w:rFonts w:ascii="Times New Roman" w:hAnsi="Times New Roman"/>
          <w:color w:val="000000"/>
          <w:lang w:val="ru-RU"/>
        </w:rPr>
        <w:t>Ответ на запрос распоряжения на проведение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.109 </w:t>
      </w:r>
      <w:r>
        <w:rPr>
          <w:rFonts w:ascii="Times New Roman" w:hAnsi="Times New Roman"/>
          <w:color w:val="000000"/>
        </w:rPr>
        <w:t>SETOperationResponse</w:t>
      </w:r>
      <w:r w:rsidRPr="00281BB1">
        <w:rPr>
          <w:rFonts w:ascii="Times New Roman" w:hAnsi="Times New Roman"/>
          <w:color w:val="000000"/>
          <w:lang w:val="ru-RU"/>
        </w:rPr>
        <w:t>);</w:t>
      </w:r>
    </w:p>
    <w:p w:rsidR="008C244E" w:rsidRPr="00281BB1" w:rsidRDefault="00281BB1" w:rsidP="00387B04">
      <w:pPr>
        <w:numPr>
          <w:ilvl w:val="0"/>
          <w:numId w:val="208"/>
        </w:numPr>
        <w:jc w:val="both"/>
        <w:rPr>
          <w:lang w:val="ru-RU"/>
        </w:rPr>
      </w:pPr>
      <w:r w:rsidRPr="00281BB1">
        <w:rPr>
          <w:rFonts w:ascii="Times New Roman" w:hAnsi="Times New Roman"/>
          <w:color w:val="000000"/>
          <w:lang w:val="ru-RU"/>
        </w:rPr>
        <w:t>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w:t>
      </w:r>
    </w:p>
    <w:p w:rsidR="008C244E" w:rsidRPr="00281BB1" w:rsidRDefault="00281BB1" w:rsidP="00387B04">
      <w:pPr>
        <w:numPr>
          <w:ilvl w:val="0"/>
          <w:numId w:val="208"/>
        </w:numPr>
        <w:jc w:val="both"/>
        <w:rPr>
          <w:lang w:val="ru-RU"/>
        </w:rPr>
      </w:pPr>
      <w:r w:rsidRPr="00281BB1">
        <w:rPr>
          <w:rFonts w:ascii="Times New Roman" w:hAnsi="Times New Roman"/>
          <w:color w:val="000000"/>
          <w:lang w:val="ru-RU"/>
        </w:rPr>
        <w:t>Распоряжение на совершение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.110 </w:t>
      </w:r>
      <w:r>
        <w:rPr>
          <w:rFonts w:ascii="Times New Roman" w:hAnsi="Times New Roman"/>
          <w:color w:val="000000"/>
        </w:rPr>
        <w:t>SETOperation</w:t>
      </w:r>
      <w:r w:rsidRPr="00281BB1">
        <w:rPr>
          <w:rFonts w:ascii="Times New Roman" w:hAnsi="Times New Roman"/>
          <w:color w:val="000000"/>
          <w:lang w:val="ru-RU"/>
        </w:rPr>
        <w:t>).</w:t>
      </w:r>
    </w:p>
    <w:p w:rsidR="008C244E" w:rsidRPr="00281BB1" w:rsidRDefault="008C244E">
      <w:pPr>
        <w:spacing w:after="269"/>
        <w:jc w:val="both"/>
        <w:rPr>
          <w:lang w:val="ru-RU"/>
        </w:rPr>
      </w:pP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Намерение Клиента-ФЛ совершить операцию над самоисполняемой сделкой. Распоряжение Клиента-ФЛ на совершении операции при изменении параметров СиС (за исключением отмены СиС) направляются через ФП, через которого СиС был заключен на ПлЦР.</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Default="00281BB1">
      <w:pPr>
        <w:spacing w:after="269"/>
        <w:jc w:val="both"/>
      </w:pPr>
      <w:r w:rsidRPr="00281BB1">
        <w:rPr>
          <w:rFonts w:ascii="Times New Roman" w:hAnsi="Times New Roman"/>
          <w:color w:val="000000"/>
          <w:lang w:val="ru-RU"/>
        </w:rPr>
        <w:t>1. Клиент-ФЛ направляет в адрес ФП ЭС "Запрос распоряжения на проведение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.108 </w:t>
      </w:r>
      <w:r>
        <w:rPr>
          <w:rFonts w:ascii="Times New Roman" w:hAnsi="Times New Roman"/>
          <w:color w:val="000000"/>
        </w:rPr>
        <w:t>SETOperationRequest</w:t>
      </w:r>
      <w:r w:rsidRPr="00281BB1">
        <w:rPr>
          <w:rFonts w:ascii="Times New Roman" w:hAnsi="Times New Roman"/>
          <w:color w:val="000000"/>
          <w:lang w:val="ru-RU"/>
        </w:rPr>
        <w:t>), заполнив все необходимые реквизиты для совершения операции.</w:t>
      </w:r>
      <w:r w:rsidRPr="00281BB1">
        <w:rPr>
          <w:lang w:val="ru-RU"/>
        </w:rPr>
        <w:br/>
      </w:r>
      <w:r w:rsidRPr="00281BB1">
        <w:rPr>
          <w:rFonts w:ascii="Times New Roman" w:hAnsi="Times New Roman"/>
          <w:color w:val="000000"/>
          <w:lang w:val="ru-RU"/>
        </w:rPr>
        <w:t xml:space="preserve"> </w:t>
      </w:r>
      <w:r>
        <w:rPr>
          <w:rFonts w:ascii="Times New Roman" w:hAnsi="Times New Roman"/>
          <w:color w:val="000000"/>
        </w:rPr>
        <w:t>Для самоисполняемой сделки "Отложенный перевод" доступны следующие виды операций:</w:t>
      </w:r>
    </w:p>
    <w:p w:rsidR="008C244E" w:rsidRDefault="00281BB1" w:rsidP="00387B04">
      <w:pPr>
        <w:numPr>
          <w:ilvl w:val="0"/>
          <w:numId w:val="209"/>
        </w:numPr>
        <w:jc w:val="both"/>
      </w:pPr>
      <w:r>
        <w:rPr>
          <w:rFonts w:ascii="Times New Roman" w:hAnsi="Times New Roman"/>
          <w:color w:val="000000"/>
        </w:rPr>
        <w:t>Изменение суммы операции;</w:t>
      </w:r>
    </w:p>
    <w:p w:rsidR="008C244E" w:rsidRPr="00281BB1" w:rsidRDefault="00281BB1" w:rsidP="00387B04">
      <w:pPr>
        <w:numPr>
          <w:ilvl w:val="0"/>
          <w:numId w:val="209"/>
        </w:numPr>
        <w:jc w:val="both"/>
        <w:rPr>
          <w:lang w:val="ru-RU"/>
        </w:rPr>
      </w:pPr>
      <w:r w:rsidRPr="00281BB1">
        <w:rPr>
          <w:rFonts w:ascii="Times New Roman" w:hAnsi="Times New Roman"/>
          <w:color w:val="000000"/>
          <w:lang w:val="ru-RU"/>
        </w:rPr>
        <w:t>Изменение даты и времени исполнения (для разового исполнения);</w:t>
      </w:r>
    </w:p>
    <w:p w:rsidR="008C244E" w:rsidRPr="00281BB1" w:rsidRDefault="00281BB1" w:rsidP="00387B04">
      <w:pPr>
        <w:numPr>
          <w:ilvl w:val="0"/>
          <w:numId w:val="209"/>
        </w:numPr>
        <w:jc w:val="both"/>
        <w:rPr>
          <w:lang w:val="ru-RU"/>
        </w:rPr>
      </w:pPr>
      <w:r w:rsidRPr="00281BB1">
        <w:rPr>
          <w:rFonts w:ascii="Times New Roman" w:hAnsi="Times New Roman"/>
          <w:color w:val="000000"/>
          <w:lang w:val="ru-RU"/>
        </w:rPr>
        <w:t>Изменение числа месяца (для периодического исполнения);</w:t>
      </w:r>
    </w:p>
    <w:p w:rsidR="008C244E" w:rsidRDefault="00281BB1" w:rsidP="00387B04">
      <w:pPr>
        <w:numPr>
          <w:ilvl w:val="0"/>
          <w:numId w:val="209"/>
        </w:numPr>
        <w:jc w:val="both"/>
      </w:pPr>
      <w:r>
        <w:rPr>
          <w:rFonts w:ascii="Times New Roman" w:hAnsi="Times New Roman"/>
          <w:color w:val="000000"/>
        </w:rPr>
        <w:t>Отмена сделки.</w:t>
      </w:r>
    </w:p>
    <w:p w:rsidR="008C244E" w:rsidRPr="00281BB1" w:rsidRDefault="00281BB1">
      <w:pPr>
        <w:spacing w:after="269"/>
        <w:jc w:val="both"/>
        <w:rPr>
          <w:lang w:val="ru-RU"/>
        </w:rPr>
      </w:pPr>
      <w:r w:rsidRPr="00281BB1">
        <w:rPr>
          <w:rFonts w:ascii="Times New Roman" w:hAnsi="Times New Roman"/>
          <w:color w:val="000000"/>
          <w:lang w:val="ru-RU"/>
        </w:rPr>
        <w:t>2. ФП проводит входной контроль ЭС "Запрос распоряжения на проведение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.108 </w:t>
      </w:r>
      <w:r>
        <w:rPr>
          <w:rFonts w:ascii="Times New Roman" w:hAnsi="Times New Roman"/>
          <w:color w:val="000000"/>
        </w:rPr>
        <w:t>SETOperationRequest</w:t>
      </w:r>
      <w:r w:rsidRPr="00281BB1">
        <w:rPr>
          <w:rFonts w:ascii="Times New Roman" w:hAnsi="Times New Roman"/>
          <w:color w:val="000000"/>
          <w:lang w:val="ru-RU"/>
        </w:rPr>
        <w:t>) и в случае успешного прохождения проверок перенаправляет ЭС "Запрос распоряжения на проведение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.108 </w:t>
      </w:r>
      <w:r>
        <w:rPr>
          <w:rFonts w:ascii="Times New Roman" w:hAnsi="Times New Roman"/>
          <w:color w:val="000000"/>
        </w:rPr>
        <w:t>SETOperationRequest</w:t>
      </w:r>
      <w:r w:rsidRPr="00281BB1">
        <w:rPr>
          <w:rFonts w:ascii="Times New Roman" w:hAnsi="Times New Roman"/>
          <w:color w:val="000000"/>
          <w:lang w:val="ru-RU"/>
        </w:rPr>
        <w:t>) в РОРД.</w:t>
      </w:r>
    </w:p>
    <w:p w:rsidR="008C244E" w:rsidRPr="00281BB1" w:rsidRDefault="00281BB1">
      <w:pPr>
        <w:spacing w:after="269"/>
        <w:jc w:val="both"/>
        <w:rPr>
          <w:lang w:val="ru-RU"/>
        </w:rPr>
      </w:pPr>
      <w:r w:rsidRPr="00281BB1">
        <w:rPr>
          <w:rFonts w:ascii="Times New Roman" w:hAnsi="Times New Roman"/>
          <w:color w:val="000000"/>
          <w:lang w:val="ru-RU"/>
        </w:rPr>
        <w:t>3. РОРД при получении запроса проводит входной контроль и проверки для определения возможности проведения операции над самоисполняемой сделкой.</w:t>
      </w:r>
      <w:r w:rsidRPr="00281BB1">
        <w:rPr>
          <w:lang w:val="ru-RU"/>
        </w:rPr>
        <w:br/>
      </w:r>
      <w:r w:rsidRPr="00281BB1">
        <w:rPr>
          <w:rFonts w:ascii="Times New Roman" w:hAnsi="Times New Roman"/>
          <w:color w:val="000000"/>
          <w:lang w:val="ru-RU"/>
        </w:rPr>
        <w:t xml:space="preserve"> При совершении операции над самоисполняемой сделкой "Отложенный перевод" дополнительно проводятся следующие проверки:</w:t>
      </w:r>
    </w:p>
    <w:p w:rsidR="008C244E" w:rsidRPr="00281BB1" w:rsidRDefault="00281BB1" w:rsidP="00387B04">
      <w:pPr>
        <w:numPr>
          <w:ilvl w:val="0"/>
          <w:numId w:val="210"/>
        </w:numPr>
        <w:jc w:val="both"/>
        <w:rPr>
          <w:lang w:val="ru-RU"/>
        </w:rPr>
      </w:pPr>
      <w:r w:rsidRPr="00281BB1">
        <w:rPr>
          <w:rFonts w:ascii="Times New Roman" w:hAnsi="Times New Roman"/>
          <w:color w:val="000000"/>
          <w:lang w:val="ru-RU"/>
        </w:rPr>
        <w:t>наличие и текущий статус СЦР ФЛ-плательщика и ФЛ-получателя;</w:t>
      </w:r>
    </w:p>
    <w:p w:rsidR="008C244E" w:rsidRPr="00281BB1" w:rsidRDefault="00281BB1" w:rsidP="00387B04">
      <w:pPr>
        <w:numPr>
          <w:ilvl w:val="0"/>
          <w:numId w:val="210"/>
        </w:numPr>
        <w:jc w:val="both"/>
        <w:rPr>
          <w:lang w:val="ru-RU"/>
        </w:rPr>
      </w:pPr>
      <w:r w:rsidRPr="00281BB1">
        <w:rPr>
          <w:rFonts w:ascii="Times New Roman" w:hAnsi="Times New Roman"/>
          <w:color w:val="000000"/>
          <w:lang w:val="ru-RU"/>
        </w:rPr>
        <w:t>СиС, по которой изменяются параметры (кроме отмены СиС), была заключена через ФП, направившего ЭС на ПлЦР.</w:t>
      </w:r>
    </w:p>
    <w:p w:rsidR="008C244E" w:rsidRPr="00281BB1" w:rsidRDefault="00281BB1">
      <w:pPr>
        <w:spacing w:after="269"/>
        <w:jc w:val="both"/>
        <w:rPr>
          <w:lang w:val="ru-RU"/>
        </w:rPr>
      </w:pPr>
      <w:r w:rsidRPr="00281BB1">
        <w:rPr>
          <w:rFonts w:ascii="Times New Roman" w:hAnsi="Times New Roman"/>
          <w:color w:val="000000"/>
          <w:lang w:val="ru-RU"/>
        </w:rPr>
        <w:t>В случае успешного прохождения проверок РОРД на основе данных, полученных в запросе, формирует эталон ЭС "Распоряжение на совершение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.110 </w:t>
      </w:r>
      <w:r>
        <w:rPr>
          <w:rFonts w:ascii="Times New Roman" w:hAnsi="Times New Roman"/>
          <w:color w:val="000000"/>
        </w:rPr>
        <w:t>SETOperation</w:t>
      </w:r>
      <w:r w:rsidRPr="00281BB1">
        <w:rPr>
          <w:rFonts w:ascii="Times New Roman" w:hAnsi="Times New Roman"/>
          <w:color w:val="000000"/>
          <w:lang w:val="ru-RU"/>
        </w:rPr>
        <w:t>), в состав которого входит эталон транзакционного сообщения РР, инкапсулирует его в формируемое ЭС "Ответ на запрос распоряжения на проведение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.109 </w:t>
      </w:r>
      <w:r>
        <w:rPr>
          <w:rFonts w:ascii="Times New Roman" w:hAnsi="Times New Roman"/>
          <w:color w:val="000000"/>
        </w:rPr>
        <w:t>SETOperationResponse</w:t>
      </w:r>
      <w:r w:rsidRPr="00281BB1">
        <w:rPr>
          <w:rFonts w:ascii="Times New Roman" w:hAnsi="Times New Roman"/>
          <w:color w:val="000000"/>
          <w:lang w:val="ru-RU"/>
        </w:rPr>
        <w:t>), а также РОРД формирует (кроме случая отмены СиС)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РОРД направляет в адрес ФП:</w:t>
      </w:r>
    </w:p>
    <w:p w:rsidR="008C244E" w:rsidRPr="00281BB1" w:rsidRDefault="00281BB1" w:rsidP="00387B04">
      <w:pPr>
        <w:numPr>
          <w:ilvl w:val="0"/>
          <w:numId w:val="211"/>
        </w:numPr>
        <w:jc w:val="both"/>
        <w:rPr>
          <w:lang w:val="ru-RU"/>
        </w:rPr>
      </w:pPr>
      <w:r w:rsidRPr="00281BB1">
        <w:rPr>
          <w:rFonts w:ascii="Times New Roman" w:hAnsi="Times New Roman"/>
          <w:color w:val="000000"/>
          <w:lang w:val="ru-RU"/>
        </w:rPr>
        <w:t xml:space="preserve"> ЭС "Ответ на запрос распоряжения на проведение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.109 </w:t>
      </w:r>
      <w:r>
        <w:rPr>
          <w:rFonts w:ascii="Times New Roman" w:hAnsi="Times New Roman"/>
          <w:color w:val="000000"/>
        </w:rPr>
        <w:t>SETOperationResponse</w:t>
      </w:r>
      <w:r w:rsidRPr="00281BB1">
        <w:rPr>
          <w:rFonts w:ascii="Times New Roman" w:hAnsi="Times New Roman"/>
          <w:color w:val="000000"/>
          <w:lang w:val="ru-RU"/>
        </w:rPr>
        <w:t>) для подтверждения перевода ФЛ, совершающему операцию над самоисполняемой сделкой;</w:t>
      </w:r>
    </w:p>
    <w:p w:rsidR="008C244E" w:rsidRPr="00281BB1" w:rsidRDefault="00281BB1" w:rsidP="00387B04">
      <w:pPr>
        <w:numPr>
          <w:ilvl w:val="0"/>
          <w:numId w:val="211"/>
        </w:numPr>
        <w:jc w:val="both"/>
        <w:rPr>
          <w:lang w:val="ru-RU"/>
        </w:rPr>
      </w:pPr>
      <w:r w:rsidRPr="00281BB1">
        <w:rPr>
          <w:rFonts w:ascii="Times New Roman" w:hAnsi="Times New Roman"/>
          <w:color w:val="000000"/>
          <w:lang w:val="ru-RU"/>
        </w:rPr>
        <w:t>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в состав которого входят дополнительные атрибуты получателя перевода ЦР, необходимые ФП для проведения контроля по ПОД/ФТ (онлайн-контроль).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направляется в случае изменения любого параметра, кроме отмены СиС.</w:t>
      </w:r>
    </w:p>
    <w:p w:rsidR="008C244E" w:rsidRPr="00281BB1" w:rsidRDefault="00281BB1">
      <w:pPr>
        <w:spacing w:after="269"/>
        <w:jc w:val="both"/>
        <w:rPr>
          <w:lang w:val="ru-RU"/>
        </w:rPr>
      </w:pPr>
      <w:r w:rsidRPr="00281BB1">
        <w:rPr>
          <w:rFonts w:ascii="Times New Roman" w:hAnsi="Times New Roman"/>
          <w:color w:val="000000"/>
          <w:lang w:val="ru-RU"/>
        </w:rPr>
        <w:t>ЭС "Ответ на запрос распоряжения на проведение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.109 </w:t>
      </w:r>
      <w:r>
        <w:rPr>
          <w:rFonts w:ascii="Times New Roman" w:hAnsi="Times New Roman"/>
          <w:color w:val="000000"/>
        </w:rPr>
        <w:t>SETOperationResponse</w:t>
      </w:r>
      <w:r w:rsidRPr="00281BB1">
        <w:rPr>
          <w:rFonts w:ascii="Times New Roman" w:hAnsi="Times New Roman"/>
          <w:color w:val="000000"/>
          <w:lang w:val="ru-RU"/>
        </w:rPr>
        <w:t>) и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направляются в адрес ФП независимо друг от друга и могут поступить к ФП в произвольном порядке. Порядок действий при неполучении одного из сообщений будет приведен в документе «Требования операционно-технологического взаимодействия на платформе цифрового рубля".</w:t>
      </w:r>
    </w:p>
    <w:p w:rsidR="008C244E" w:rsidRPr="00281BB1" w:rsidRDefault="00281BB1">
      <w:pPr>
        <w:spacing w:after="269"/>
        <w:jc w:val="both"/>
        <w:rPr>
          <w:lang w:val="ru-RU"/>
        </w:rPr>
      </w:pPr>
      <w:r w:rsidRPr="00281BB1">
        <w:rPr>
          <w:rFonts w:ascii="Times New Roman" w:hAnsi="Times New Roman"/>
          <w:color w:val="000000"/>
          <w:lang w:val="ru-RU"/>
        </w:rPr>
        <w:t>4. По мере поступления ЭС ФП проводит входной контроль и, в случае успешного прохождения контроля:</w:t>
      </w:r>
    </w:p>
    <w:p w:rsidR="008C244E" w:rsidRPr="00281BB1" w:rsidRDefault="00281BB1" w:rsidP="00387B04">
      <w:pPr>
        <w:numPr>
          <w:ilvl w:val="0"/>
          <w:numId w:val="212"/>
        </w:numPr>
        <w:jc w:val="both"/>
        <w:rPr>
          <w:lang w:val="ru-RU"/>
        </w:rPr>
      </w:pPr>
      <w:r w:rsidRPr="00281BB1">
        <w:rPr>
          <w:rFonts w:ascii="Times New Roman" w:hAnsi="Times New Roman"/>
          <w:color w:val="000000"/>
          <w:lang w:val="ru-RU"/>
        </w:rPr>
        <w:t>перенаправляет ЭС "Ответ на запрос распоряжения на проведение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.109 </w:t>
      </w:r>
      <w:r>
        <w:rPr>
          <w:rFonts w:ascii="Times New Roman" w:hAnsi="Times New Roman"/>
          <w:color w:val="000000"/>
        </w:rPr>
        <w:t>SETOperationResponse</w:t>
      </w:r>
      <w:r w:rsidRPr="00281BB1">
        <w:rPr>
          <w:rFonts w:ascii="Times New Roman" w:hAnsi="Times New Roman"/>
          <w:color w:val="000000"/>
          <w:lang w:val="ru-RU"/>
        </w:rPr>
        <w:t>) Клиенту-ФЛ, совершающему операцию над самоисполняемой сделкой;</w:t>
      </w:r>
    </w:p>
    <w:p w:rsidR="008C244E" w:rsidRPr="00281BB1" w:rsidRDefault="00281BB1" w:rsidP="00387B04">
      <w:pPr>
        <w:numPr>
          <w:ilvl w:val="0"/>
          <w:numId w:val="212"/>
        </w:numPr>
        <w:jc w:val="both"/>
        <w:rPr>
          <w:lang w:val="ru-RU"/>
        </w:rPr>
      </w:pPr>
      <w:r w:rsidRPr="00281BB1">
        <w:rPr>
          <w:rFonts w:ascii="Times New Roman" w:hAnsi="Times New Roman"/>
          <w:color w:val="000000"/>
          <w:lang w:val="ru-RU"/>
        </w:rPr>
        <w:t>получает из ЭС "Дополнительная информация к ответу на запрос возможности" (</w:t>
      </w:r>
      <w:r>
        <w:rPr>
          <w:rFonts w:ascii="Times New Roman" w:hAnsi="Times New Roman"/>
          <w:color w:val="000000"/>
        </w:rPr>
        <w:t>cbdc</w:t>
      </w:r>
      <w:r w:rsidRPr="00281BB1">
        <w:rPr>
          <w:rFonts w:ascii="Times New Roman" w:hAnsi="Times New Roman"/>
          <w:color w:val="000000"/>
          <w:lang w:val="ru-RU"/>
        </w:rPr>
        <w:t xml:space="preserve">.014 </w:t>
      </w:r>
      <w:r>
        <w:rPr>
          <w:rFonts w:ascii="Times New Roman" w:hAnsi="Times New Roman"/>
          <w:color w:val="000000"/>
        </w:rPr>
        <w:t>InfoResponse</w:t>
      </w:r>
      <w:r w:rsidRPr="00281BB1">
        <w:rPr>
          <w:rFonts w:ascii="Times New Roman" w:hAnsi="Times New Roman"/>
          <w:color w:val="000000"/>
          <w:lang w:val="ru-RU"/>
        </w:rPr>
        <w:t>) дополнительные реквизиты для проведения процедур контроля по ПОД/ФТ (онлайн-контроль) операции.</w:t>
      </w:r>
    </w:p>
    <w:p w:rsidR="008C244E" w:rsidRPr="00281BB1" w:rsidRDefault="00281BB1">
      <w:pPr>
        <w:spacing w:after="269"/>
        <w:jc w:val="both"/>
        <w:rPr>
          <w:lang w:val="ru-RU"/>
        </w:rPr>
      </w:pPr>
      <w:r w:rsidRPr="00281BB1">
        <w:rPr>
          <w:rFonts w:ascii="Times New Roman" w:hAnsi="Times New Roman"/>
          <w:color w:val="000000"/>
          <w:lang w:val="ru-RU"/>
        </w:rPr>
        <w:t>5. Клиент-ФЛ посредством Приложения Клиента проводит входной контроль, после успешного проведения которого разбирает ЭС, получает из него эталон ЭС "Распоряжение на совершение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.110 </w:t>
      </w:r>
      <w:r>
        <w:rPr>
          <w:rFonts w:ascii="Times New Roman" w:hAnsi="Times New Roman"/>
          <w:color w:val="000000"/>
        </w:rPr>
        <w:t>SETOperation</w:t>
      </w:r>
      <w:r w:rsidRPr="00281BB1">
        <w:rPr>
          <w:rFonts w:ascii="Times New Roman" w:hAnsi="Times New Roman"/>
          <w:color w:val="000000"/>
          <w:lang w:val="ru-RU"/>
        </w:rPr>
        <w:t>), в состав которого входит эталон транзакционного сообщения РР. Клиент-ФЛ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Клиент-ФЛ направляет в адрес ФП ЭС "Распоряжение на совершение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.110 </w:t>
      </w:r>
      <w:r>
        <w:rPr>
          <w:rFonts w:ascii="Times New Roman" w:hAnsi="Times New Roman"/>
          <w:color w:val="000000"/>
        </w:rPr>
        <w:t>SETOperation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6. ФП при получении ЭС "Распоряжение на совершение операции над самоисполняемой сделкой" (</w:t>
      </w:r>
      <w:r>
        <w:rPr>
          <w:rFonts w:ascii="Times New Roman" w:hAnsi="Times New Roman"/>
          <w:color w:val="000000"/>
        </w:rPr>
        <w:t>cbdc</w:t>
      </w:r>
      <w:r w:rsidRPr="00281BB1">
        <w:rPr>
          <w:rFonts w:ascii="Times New Roman" w:hAnsi="Times New Roman"/>
          <w:color w:val="000000"/>
          <w:lang w:val="ru-RU"/>
        </w:rPr>
        <w:t xml:space="preserve">.110 </w:t>
      </w:r>
      <w:r>
        <w:rPr>
          <w:rFonts w:ascii="Times New Roman" w:hAnsi="Times New Roman"/>
          <w:color w:val="000000"/>
        </w:rPr>
        <w:t>SETOperation</w:t>
      </w:r>
      <w:r w:rsidRPr="00281BB1">
        <w:rPr>
          <w:rFonts w:ascii="Times New Roman" w:hAnsi="Times New Roman"/>
          <w:color w:val="000000"/>
          <w:lang w:val="ru-RU"/>
        </w:rPr>
        <w:t>) проводит входной контроль. Если при прохождении контроля по ПОД/ФТ (онлайн-контроль) ФП выявил риски и операция не может быть выполнена, или выявил потенциальные риски и операция должна быть направлена на ручной контроль, ФП выполняет процесс "Извещение об отказе или приостановлении операции Клиента". При этом в каждом сообщении, формируемом Финансовым</w:t>
      </w:r>
      <w:r w:rsidRPr="00281BB1">
        <w:rPr>
          <w:rFonts w:ascii="Times New Roman" w:hAnsi="Times New Roman"/>
          <w:color w:val="000000"/>
          <w:lang w:val="ru-RU"/>
        </w:rPr>
        <w:lastRenderedPageBreak/>
        <w:t xml:space="preserve"> посредником в рамках этого процесса должен быть присвоен новый идентификатор операции, указываемый в */</w:t>
      </w:r>
      <w:r>
        <w:rPr>
          <w:rFonts w:ascii="Times New Roman" w:hAnsi="Times New Roman"/>
          <w:color w:val="000000"/>
        </w:rPr>
        <w:t>MsgHdr</w:t>
      </w:r>
      <w:r w:rsidRPr="00281BB1">
        <w:rPr>
          <w:rFonts w:ascii="Times New Roman" w:hAnsi="Times New Roman"/>
          <w:color w:val="000000"/>
          <w:lang w:val="ru-RU"/>
        </w:rPr>
        <w:t>/</w:t>
      </w:r>
      <w:r>
        <w:rPr>
          <w:rFonts w:ascii="Times New Roman" w:hAnsi="Times New Roman"/>
          <w:color w:val="000000"/>
        </w:rPr>
        <w:t>OprId</w:t>
      </w:r>
      <w:r w:rsidRPr="00281BB1">
        <w:rPr>
          <w:rFonts w:ascii="Times New Roman" w:hAnsi="Times New Roman"/>
          <w:color w:val="000000"/>
          <w:lang w:val="ru-RU"/>
        </w:rPr>
        <w:t>.</w:t>
      </w:r>
    </w:p>
    <w:p w:rsidR="008C244E" w:rsidRPr="00281BB1" w:rsidRDefault="00281BB1">
      <w:pPr>
        <w:pStyle w:val="21"/>
        <w:rPr>
          <w:lang w:val="ru-RU"/>
        </w:rPr>
      </w:pPr>
      <w:bookmarkStart w:id="312" w:name="_Toc192512444"/>
      <w:r w:rsidRPr="00281BB1">
        <w:rPr>
          <w:lang w:val="ru-RU"/>
        </w:rPr>
        <w:t>Исполнение самоисполняемой сделки типа Отложенный перевод</w:t>
      </w:r>
      <w:bookmarkEnd w:id="312"/>
    </w:p>
    <w:p w:rsidR="008C244E" w:rsidRDefault="00281BB1">
      <w:pPr>
        <w:pStyle w:val="30"/>
      </w:pPr>
      <w:bookmarkStart w:id="313" w:name="_Toc192512445"/>
      <w:r>
        <w:t>Область применения</w:t>
      </w:r>
      <w:bookmarkEnd w:id="313"/>
    </w:p>
    <w:p w:rsidR="008C244E" w:rsidRPr="00281BB1" w:rsidRDefault="00281BB1">
      <w:pPr>
        <w:spacing w:after="269"/>
        <w:rPr>
          <w:lang w:val="ru-RU"/>
        </w:rPr>
      </w:pPr>
      <w:r w:rsidRPr="00281BB1">
        <w:rPr>
          <w:rFonts w:ascii="Times New Roman" w:hAnsi="Times New Roman"/>
          <w:color w:val="000000"/>
          <w:lang w:val="ru-RU"/>
        </w:rPr>
        <w:t>При наступлении назначенного времени выполняется перевод согласно зарегистрированной ранее самоисполняемой сделки типа Отложенный перевод.</w:t>
      </w:r>
    </w:p>
    <w:p w:rsidR="008C244E" w:rsidRDefault="00281BB1">
      <w:pPr>
        <w:pStyle w:val="30"/>
      </w:pPr>
      <w:bookmarkStart w:id="314" w:name="_Toc192512446"/>
      <w:r>
        <w:t>Основной сценарий обмена</w:t>
      </w:r>
      <w:bookmarkEnd w:id="314"/>
    </w:p>
    <w:p w:rsidR="008C244E" w:rsidRDefault="00281BB1">
      <w:r>
        <w:rPr>
          <w:noProof/>
          <w:lang w:val="ru-RU" w:eastAsia="ru-RU"/>
        </w:rPr>
        <w:drawing>
          <wp:inline distT="0" distB="0" distL="0" distR="0">
            <wp:extent cx="6217920" cy="2811018"/>
            <wp:effectExtent l="0" t="0" r="0" b="0"/>
            <wp:docPr id="186" name="Рисунок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
                    <pic:cNvPicPr/>
                  </pic:nvPicPr>
                  <pic:blipFill>
                    <a:blip r:embed="rId102"/>
                    <a:stretch>
                      <a:fillRect/>
                    </a:stretch>
                  </pic:blipFill>
                  <pic:spPr>
                    <a:xfrm>
                      <a:off x="0" y="0"/>
                      <a:ext cx="6217920" cy="2811018"/>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Успешное исполнение самоисполняемой сделки типа Отложенный перевод.</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213"/>
        </w:numPr>
        <w:jc w:val="both"/>
        <w:rPr>
          <w:lang w:val="ru-RU"/>
        </w:rPr>
      </w:pPr>
      <w:r w:rsidRPr="00281BB1">
        <w:rPr>
          <w:rFonts w:ascii="Times New Roman" w:hAnsi="Times New Roman"/>
          <w:color w:val="000000"/>
          <w:lang w:val="ru-RU"/>
        </w:rPr>
        <w:t>Извещение Клиента - получателя об исполнении перевода ЦР (С2С)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DCTransferC</w:t>
      </w:r>
      <w:r w:rsidRPr="00281BB1">
        <w:rPr>
          <w:rFonts w:ascii="Times New Roman" w:hAnsi="Times New Roman"/>
          <w:color w:val="000000"/>
          <w:lang w:val="ru-RU"/>
        </w:rPr>
        <w:t>2</w:t>
      </w:r>
      <w:r>
        <w:rPr>
          <w:rFonts w:ascii="Times New Roman" w:hAnsi="Times New Roman"/>
          <w:color w:val="000000"/>
        </w:rPr>
        <w:t>CRecipientNotification</w:t>
      </w:r>
      <w:r w:rsidRPr="00281BB1">
        <w:rPr>
          <w:rFonts w:ascii="Times New Roman" w:hAnsi="Times New Roman"/>
          <w:color w:val="000000"/>
          <w:lang w:val="ru-RU"/>
        </w:rPr>
        <w:t xml:space="preserve">); </w:t>
      </w:r>
    </w:p>
    <w:p w:rsidR="008C244E" w:rsidRPr="00281BB1" w:rsidRDefault="00281BB1" w:rsidP="00387B04">
      <w:pPr>
        <w:numPr>
          <w:ilvl w:val="0"/>
          <w:numId w:val="213"/>
        </w:numPr>
        <w:jc w:val="both"/>
        <w:rPr>
          <w:lang w:val="ru-RU"/>
        </w:rPr>
      </w:pPr>
      <w:r w:rsidRPr="00281BB1">
        <w:rPr>
          <w:rFonts w:ascii="Times New Roman" w:hAnsi="Times New Roman"/>
          <w:color w:val="000000"/>
          <w:lang w:val="ru-RU"/>
        </w:rPr>
        <w:t>Извещение Клиента - плательщика об исполнении отложенного перевода ЦР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SETDTSenderNotification</w:t>
      </w:r>
      <w:r w:rsidRPr="00281BB1">
        <w:rPr>
          <w:rFonts w:ascii="Times New Roman" w:hAnsi="Times New Roman"/>
          <w:color w:val="000000"/>
          <w:lang w:val="ru-RU"/>
        </w:rPr>
        <w:t>);</w:t>
      </w:r>
    </w:p>
    <w:p w:rsidR="008C244E" w:rsidRPr="00281BB1" w:rsidRDefault="00281BB1" w:rsidP="00387B04">
      <w:pPr>
        <w:numPr>
          <w:ilvl w:val="0"/>
          <w:numId w:val="213"/>
        </w:numPr>
        <w:jc w:val="both"/>
        <w:rPr>
          <w:lang w:val="ru-RU"/>
        </w:rPr>
      </w:pPr>
      <w:r w:rsidRPr="00281BB1">
        <w:rPr>
          <w:rFonts w:ascii="Times New Roman" w:hAnsi="Times New Roman"/>
          <w:color w:val="000000"/>
          <w:lang w:val="ru-RU"/>
        </w:rPr>
        <w:t>Дополнительная информация к уведомлению получателя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InfoRecipientNotification</w:t>
      </w:r>
      <w:r w:rsidRPr="00281BB1">
        <w:rPr>
          <w:rFonts w:ascii="Times New Roman" w:hAnsi="Times New Roman"/>
          <w:color w:val="000000"/>
          <w:lang w:val="ru-RU"/>
        </w:rPr>
        <w:t>);</w:t>
      </w:r>
    </w:p>
    <w:p w:rsidR="008C244E" w:rsidRPr="00281BB1" w:rsidRDefault="00281BB1" w:rsidP="00387B04">
      <w:pPr>
        <w:numPr>
          <w:ilvl w:val="0"/>
          <w:numId w:val="213"/>
        </w:numPr>
        <w:jc w:val="both"/>
        <w:rPr>
          <w:lang w:val="ru-RU"/>
        </w:rPr>
      </w:pPr>
      <w:r w:rsidRPr="00281BB1">
        <w:rPr>
          <w:rFonts w:ascii="Times New Roman" w:hAnsi="Times New Roman"/>
          <w:color w:val="000000"/>
          <w:lang w:val="ru-RU"/>
        </w:rPr>
        <w:t>Дополнительная информация к уведомлению плательщика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InfoSenderNotification</w:t>
      </w:r>
      <w:r w:rsidRPr="00281BB1">
        <w:rPr>
          <w:rFonts w:ascii="Times New Roman" w:hAnsi="Times New Roman"/>
          <w:color w:val="000000"/>
          <w:lang w:val="ru-RU"/>
        </w:rPr>
        <w:t>).</w:t>
      </w:r>
    </w:p>
    <w:p w:rsidR="008C244E" w:rsidRPr="00281BB1" w:rsidRDefault="008C244E">
      <w:pPr>
        <w:spacing w:after="269"/>
        <w:jc w:val="both"/>
        <w:rPr>
          <w:lang w:val="ru-RU"/>
        </w:rPr>
      </w:pP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Клиентом зарегистрировал на ПлЦР самоисполняемую сделку типа Отложенный перевод.</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1. При наступлении времени исполнения перевода согласно параметрам самоисполняемой сделки "Отложенный перевод" РОРД исполняет самоисполняемую сделку, зарегистрированную Клиентом на ПлЦР.</w:t>
      </w:r>
    </w:p>
    <w:p w:rsidR="008C244E" w:rsidRPr="00281BB1" w:rsidRDefault="00281BB1">
      <w:pPr>
        <w:spacing w:after="269"/>
        <w:jc w:val="both"/>
        <w:rPr>
          <w:lang w:val="ru-RU"/>
        </w:rPr>
      </w:pPr>
      <w:r w:rsidRPr="00281BB1">
        <w:rPr>
          <w:rFonts w:ascii="Times New Roman" w:hAnsi="Times New Roman"/>
          <w:color w:val="000000"/>
          <w:lang w:val="ru-RU"/>
        </w:rPr>
        <w:t>2. При исполнении самоисполяемой сделки РОРД проводит контроль на:</w:t>
      </w:r>
    </w:p>
    <w:p w:rsidR="008C244E" w:rsidRPr="00281BB1" w:rsidRDefault="00281BB1" w:rsidP="00387B04">
      <w:pPr>
        <w:numPr>
          <w:ilvl w:val="0"/>
          <w:numId w:val="214"/>
        </w:numPr>
        <w:jc w:val="both"/>
        <w:rPr>
          <w:lang w:val="ru-RU"/>
        </w:rPr>
      </w:pPr>
      <w:r w:rsidRPr="00281BB1">
        <w:rPr>
          <w:rFonts w:ascii="Times New Roman" w:hAnsi="Times New Roman"/>
          <w:color w:val="000000"/>
          <w:lang w:val="ru-RU"/>
        </w:rPr>
        <w:t>соответствие ролей плательщика и получателя типу совершаемой операции;</w:t>
      </w:r>
    </w:p>
    <w:p w:rsidR="008C244E" w:rsidRPr="00281BB1" w:rsidRDefault="00281BB1" w:rsidP="00387B04">
      <w:pPr>
        <w:numPr>
          <w:ilvl w:val="0"/>
          <w:numId w:val="214"/>
        </w:numPr>
        <w:jc w:val="both"/>
        <w:rPr>
          <w:lang w:val="ru-RU"/>
        </w:rPr>
      </w:pPr>
      <w:r w:rsidRPr="00281BB1">
        <w:rPr>
          <w:rFonts w:ascii="Times New Roman" w:hAnsi="Times New Roman"/>
          <w:color w:val="000000"/>
          <w:lang w:val="ru-RU"/>
        </w:rPr>
        <w:t>наличие и текущий статус СЦР Клиента-плательщика и Клиента-получателя;</w:t>
      </w:r>
    </w:p>
    <w:p w:rsidR="008C244E" w:rsidRPr="00281BB1" w:rsidRDefault="00281BB1" w:rsidP="00387B04">
      <w:pPr>
        <w:numPr>
          <w:ilvl w:val="0"/>
          <w:numId w:val="214"/>
        </w:numPr>
        <w:jc w:val="both"/>
        <w:rPr>
          <w:lang w:val="ru-RU"/>
        </w:rPr>
      </w:pPr>
      <w:r w:rsidRPr="00281BB1">
        <w:rPr>
          <w:rFonts w:ascii="Times New Roman" w:hAnsi="Times New Roman"/>
          <w:color w:val="000000"/>
          <w:lang w:val="ru-RU"/>
        </w:rPr>
        <w:t>достаточность ЦР на СЦР Клиента-плательщика;</w:t>
      </w:r>
    </w:p>
    <w:p w:rsidR="008C244E" w:rsidRPr="00281BB1" w:rsidRDefault="00281BB1" w:rsidP="00387B04">
      <w:pPr>
        <w:numPr>
          <w:ilvl w:val="0"/>
          <w:numId w:val="214"/>
        </w:numPr>
        <w:jc w:val="both"/>
        <w:rPr>
          <w:lang w:val="ru-RU"/>
        </w:rPr>
      </w:pPr>
      <w:r w:rsidRPr="00281BB1">
        <w:rPr>
          <w:rFonts w:ascii="Times New Roman" w:hAnsi="Times New Roman"/>
          <w:color w:val="000000"/>
          <w:lang w:val="ru-RU"/>
        </w:rPr>
        <w:t>непревышение установленных лимитов (при наличии);</w:t>
      </w:r>
    </w:p>
    <w:p w:rsidR="004935B3" w:rsidRPr="004935B3" w:rsidRDefault="00281BB1" w:rsidP="00387B04">
      <w:pPr>
        <w:numPr>
          <w:ilvl w:val="0"/>
          <w:numId w:val="214"/>
        </w:numPr>
        <w:jc w:val="both"/>
        <w:rPr>
          <w:lang w:val="ru-RU"/>
        </w:rPr>
      </w:pPr>
      <w:r w:rsidRPr="00281BB1">
        <w:rPr>
          <w:rFonts w:ascii="Times New Roman" w:hAnsi="Times New Roman"/>
          <w:color w:val="000000"/>
          <w:lang w:val="ru-RU"/>
        </w:rPr>
        <w:t>контроль ограничений на операции по СЦР ФЛ-плательщика и ФЛ-получателя</w:t>
      </w:r>
      <w:r w:rsidR="004935B3">
        <w:rPr>
          <w:rFonts w:ascii="Times New Roman" w:hAnsi="Times New Roman"/>
          <w:color w:val="000000"/>
          <w:lang w:val="ru-RU"/>
        </w:rPr>
        <w:t>;</w:t>
      </w:r>
    </w:p>
    <w:p w:rsidR="008C244E" w:rsidRPr="00281BB1" w:rsidRDefault="004935B3" w:rsidP="00387B04">
      <w:pPr>
        <w:numPr>
          <w:ilvl w:val="0"/>
          <w:numId w:val="214"/>
        </w:numPr>
        <w:jc w:val="both"/>
        <w:rPr>
          <w:lang w:val="ru-RU"/>
        </w:rPr>
      </w:pPr>
      <w:r>
        <w:rPr>
          <w:rFonts w:ascii="Times New Roman" w:hAnsi="Times New Roman"/>
          <w:color w:val="000000"/>
          <w:lang w:val="ru-RU"/>
        </w:rPr>
        <w:t>антифрод-контроль</w:t>
      </w:r>
      <w:r w:rsidR="00281BB1"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В случае успешного завершения проверок РОРД:</w:t>
      </w:r>
    </w:p>
    <w:p w:rsidR="008C244E" w:rsidRPr="00281BB1" w:rsidRDefault="00281BB1" w:rsidP="00387B04">
      <w:pPr>
        <w:numPr>
          <w:ilvl w:val="0"/>
          <w:numId w:val="215"/>
        </w:numPr>
        <w:jc w:val="both"/>
        <w:rPr>
          <w:lang w:val="ru-RU"/>
        </w:rPr>
      </w:pPr>
      <w:r w:rsidRPr="00281BB1">
        <w:rPr>
          <w:rFonts w:ascii="Times New Roman" w:hAnsi="Times New Roman"/>
          <w:color w:val="000000"/>
          <w:lang w:val="ru-RU"/>
        </w:rPr>
        <w:t>исполняет распоряжение, операция фиксируется в реестре операций,</w:t>
      </w:r>
    </w:p>
    <w:p w:rsidR="008C244E" w:rsidRPr="00281BB1" w:rsidRDefault="00281BB1" w:rsidP="00387B04">
      <w:pPr>
        <w:numPr>
          <w:ilvl w:val="0"/>
          <w:numId w:val="215"/>
        </w:numPr>
        <w:jc w:val="both"/>
        <w:rPr>
          <w:lang w:val="ru-RU"/>
        </w:rPr>
      </w:pPr>
      <w:r w:rsidRPr="00281BB1">
        <w:rPr>
          <w:rFonts w:ascii="Times New Roman" w:hAnsi="Times New Roman"/>
          <w:color w:val="000000"/>
          <w:lang w:val="ru-RU"/>
        </w:rPr>
        <w:t>направляет ЭС "Извещение Клиента - плательщика об исполнении отложенного перевода ЦР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SETDTSenderNotification</w:t>
      </w:r>
      <w:r w:rsidRPr="00281BB1">
        <w:rPr>
          <w:rFonts w:ascii="Times New Roman" w:hAnsi="Times New Roman"/>
          <w:color w:val="000000"/>
          <w:lang w:val="ru-RU"/>
        </w:rPr>
        <w:t>) в адрес всех ФП, обслуживающих Клиента-плательщика,</w:t>
      </w:r>
    </w:p>
    <w:p w:rsidR="008C244E" w:rsidRPr="00281BB1" w:rsidRDefault="00281BB1" w:rsidP="00387B04">
      <w:pPr>
        <w:numPr>
          <w:ilvl w:val="0"/>
          <w:numId w:val="215"/>
        </w:numPr>
        <w:jc w:val="both"/>
        <w:rPr>
          <w:lang w:val="ru-RU"/>
        </w:rPr>
      </w:pPr>
      <w:r w:rsidRPr="00281BB1">
        <w:rPr>
          <w:rFonts w:ascii="Times New Roman" w:hAnsi="Times New Roman"/>
          <w:color w:val="000000"/>
          <w:lang w:val="ru-RU"/>
        </w:rPr>
        <w:t>направляет ЭС "Дополнительная информация к уведомлению плательщика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InfoSenderNotification</w:t>
      </w:r>
      <w:r w:rsidRPr="00281BB1">
        <w:rPr>
          <w:rFonts w:ascii="Times New Roman" w:hAnsi="Times New Roman"/>
          <w:color w:val="000000"/>
          <w:lang w:val="ru-RU"/>
        </w:rPr>
        <w:t>), в состав которого входят все реквизиты, включенные в ЭС "Извещение Клиента - плательщика об исполнении отложенного перевода ЦР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SETDTSenderNotification</w:t>
      </w:r>
      <w:r w:rsidRPr="00281BB1">
        <w:rPr>
          <w:rFonts w:ascii="Times New Roman" w:hAnsi="Times New Roman"/>
          <w:color w:val="000000"/>
          <w:lang w:val="ru-RU"/>
        </w:rPr>
        <w:t>) и дополнительные атрибуты получателя перевода ЦР, необходимые ФП для проведения контроля по ПОД/ФТ (пост-контроль), только в адрес ФП, через которого Клиент-плательщик заключил самоисполняемую сделку типа Отложенный перевод.</w:t>
      </w:r>
    </w:p>
    <w:p w:rsidR="008C244E" w:rsidRPr="00281BB1" w:rsidRDefault="00281BB1" w:rsidP="00387B04">
      <w:pPr>
        <w:numPr>
          <w:ilvl w:val="0"/>
          <w:numId w:val="215"/>
        </w:numPr>
        <w:jc w:val="both"/>
        <w:rPr>
          <w:lang w:val="ru-RU"/>
        </w:rPr>
      </w:pPr>
      <w:r w:rsidRPr="00281BB1">
        <w:rPr>
          <w:rFonts w:ascii="Times New Roman" w:hAnsi="Times New Roman"/>
          <w:color w:val="000000"/>
          <w:lang w:val="ru-RU"/>
        </w:rPr>
        <w:t>направляет ЭС "Извещение Клиента - получателя об исполнении перевода ЦР (С2С)"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DCTransferC</w:t>
      </w:r>
      <w:r w:rsidRPr="00281BB1">
        <w:rPr>
          <w:rFonts w:ascii="Times New Roman" w:hAnsi="Times New Roman"/>
          <w:color w:val="000000"/>
          <w:lang w:val="ru-RU"/>
        </w:rPr>
        <w:t>2</w:t>
      </w:r>
      <w:r>
        <w:rPr>
          <w:rFonts w:ascii="Times New Roman" w:hAnsi="Times New Roman"/>
          <w:color w:val="000000"/>
        </w:rPr>
        <w:t>CRecipientNotification</w:t>
      </w:r>
      <w:r w:rsidRPr="00281BB1">
        <w:rPr>
          <w:rFonts w:ascii="Times New Roman" w:hAnsi="Times New Roman"/>
          <w:color w:val="000000"/>
          <w:lang w:val="ru-RU"/>
        </w:rPr>
        <w:t>) в адрес всех ФП, обслуживающих Клиента-получателя;</w:t>
      </w:r>
    </w:p>
    <w:p w:rsidR="008C244E" w:rsidRPr="00281BB1" w:rsidRDefault="00281BB1" w:rsidP="00387B04">
      <w:pPr>
        <w:numPr>
          <w:ilvl w:val="0"/>
          <w:numId w:val="215"/>
        </w:numPr>
        <w:jc w:val="both"/>
        <w:rPr>
          <w:lang w:val="ru-RU"/>
        </w:rPr>
      </w:pPr>
      <w:r w:rsidRPr="00281BB1">
        <w:rPr>
          <w:rFonts w:ascii="Times New Roman" w:hAnsi="Times New Roman"/>
          <w:color w:val="000000"/>
          <w:lang w:val="ru-RU"/>
        </w:rPr>
        <w:t>направляет ЭС "Дополнительная информация к уведомлению получателя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InfoRecipientNotification</w:t>
      </w:r>
      <w:r w:rsidRPr="00281BB1">
        <w:rPr>
          <w:rFonts w:ascii="Times New Roman" w:hAnsi="Times New Roman"/>
          <w:color w:val="000000"/>
          <w:lang w:val="ru-RU"/>
        </w:rPr>
        <w:t>), в состав которого входят все реквизиты, включенные в ЭС "Извещение Клиента - получателя об исполнении перевода ЦР (С2С)"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DCTransferC</w:t>
      </w:r>
      <w:r w:rsidRPr="00281BB1">
        <w:rPr>
          <w:rFonts w:ascii="Times New Roman" w:hAnsi="Times New Roman"/>
          <w:color w:val="000000"/>
          <w:lang w:val="ru-RU"/>
        </w:rPr>
        <w:t>2</w:t>
      </w:r>
      <w:r>
        <w:rPr>
          <w:rFonts w:ascii="Times New Roman" w:hAnsi="Times New Roman"/>
          <w:color w:val="000000"/>
        </w:rPr>
        <w:t>CRecipientNotification</w:t>
      </w:r>
      <w:r w:rsidRPr="00281BB1">
        <w:rPr>
          <w:rFonts w:ascii="Times New Roman" w:hAnsi="Times New Roman"/>
          <w:color w:val="000000"/>
          <w:lang w:val="ru-RU"/>
        </w:rPr>
        <w:t>) и дополнительные атрибуты плательщика перевода ЦР, необходимые ФП для проведения контроля по ПОД/ФТ (пост-контроль), в адрес всех ФП, обслуживающих Клиента-получателя.</w:t>
      </w:r>
    </w:p>
    <w:p w:rsidR="008C244E" w:rsidRPr="00281BB1" w:rsidRDefault="00281BB1">
      <w:pPr>
        <w:spacing w:after="269"/>
        <w:jc w:val="both"/>
        <w:rPr>
          <w:lang w:val="ru-RU"/>
        </w:rPr>
      </w:pPr>
      <w:r w:rsidRPr="00281BB1">
        <w:rPr>
          <w:rFonts w:ascii="Times New Roman" w:hAnsi="Times New Roman"/>
          <w:color w:val="000000"/>
          <w:lang w:val="ru-RU"/>
        </w:rPr>
        <w:t>ЭС "Извещение Клиента - плательщика об исполнении отложенного перевода ЦР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SETDTSenderNotification</w:t>
      </w:r>
      <w:r w:rsidRPr="00281BB1">
        <w:rPr>
          <w:rFonts w:ascii="Times New Roman" w:hAnsi="Times New Roman"/>
          <w:color w:val="000000"/>
          <w:lang w:val="ru-RU"/>
        </w:rPr>
        <w:t>) и ЭС "Дополнительная информация к уведомлению плательщика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InfoSenderNotification</w:t>
      </w:r>
      <w:r w:rsidRPr="00281BB1">
        <w:rPr>
          <w:rFonts w:ascii="Times New Roman" w:hAnsi="Times New Roman"/>
          <w:color w:val="000000"/>
          <w:lang w:val="ru-RU"/>
        </w:rPr>
        <w:t>) направляются в адрес ФП независимо друг от друга и могут поступить к ФП в произвольном порядке. Порядок действий при неполучении одного из сообщений будет приведен в документе «Требования операционно-технологического взаимодействия на платформе цифрового рубля".</w:t>
      </w:r>
    </w:p>
    <w:p w:rsidR="008C244E" w:rsidRPr="00281BB1" w:rsidRDefault="00281BB1">
      <w:pPr>
        <w:spacing w:after="269"/>
        <w:jc w:val="both"/>
        <w:rPr>
          <w:lang w:val="ru-RU"/>
        </w:rPr>
      </w:pPr>
      <w:r w:rsidRPr="00281BB1">
        <w:rPr>
          <w:rFonts w:ascii="Times New Roman" w:hAnsi="Times New Roman"/>
          <w:color w:val="000000"/>
          <w:lang w:val="ru-RU"/>
        </w:rPr>
        <w:t>ЭС "Извещение Клиента - получателя об исполнении перевода ЦР (С2С)"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DCTransferC</w:t>
      </w:r>
      <w:r w:rsidRPr="00281BB1">
        <w:rPr>
          <w:rFonts w:ascii="Times New Roman" w:hAnsi="Times New Roman"/>
          <w:color w:val="000000"/>
          <w:lang w:val="ru-RU"/>
        </w:rPr>
        <w:t>2</w:t>
      </w:r>
      <w:r>
        <w:rPr>
          <w:rFonts w:ascii="Times New Roman" w:hAnsi="Times New Roman"/>
          <w:color w:val="000000"/>
        </w:rPr>
        <w:t>CRecipientNotification</w:t>
      </w:r>
      <w:r w:rsidRPr="00281BB1">
        <w:rPr>
          <w:rFonts w:ascii="Times New Roman" w:hAnsi="Times New Roman"/>
          <w:color w:val="000000"/>
          <w:lang w:val="ru-RU"/>
        </w:rPr>
        <w:t>) и ЭС"Дополнительная информация к уведомлению получателя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InfoRecipientNotification</w:t>
      </w:r>
      <w:r w:rsidRPr="00281BB1">
        <w:rPr>
          <w:rFonts w:ascii="Times New Roman" w:hAnsi="Times New Roman"/>
          <w:color w:val="000000"/>
          <w:lang w:val="ru-RU"/>
        </w:rPr>
        <w:t>) направляются в адрес ФП независимо друг от друга и могут поступить к ФП в произвольном порядке. Порядок действий при неполучении одного из сообщений будет приведен в документе «Требования операционно-технологического взаимодействия на платформе цифрового рубля".</w:t>
      </w:r>
    </w:p>
    <w:p w:rsidR="008C244E" w:rsidRPr="00281BB1" w:rsidRDefault="00281BB1">
      <w:pPr>
        <w:spacing w:after="269"/>
        <w:jc w:val="both"/>
        <w:rPr>
          <w:lang w:val="ru-RU"/>
        </w:rPr>
      </w:pPr>
      <w:r w:rsidRPr="00281BB1">
        <w:rPr>
          <w:rFonts w:ascii="Times New Roman" w:hAnsi="Times New Roman"/>
          <w:color w:val="000000"/>
          <w:lang w:val="ru-RU"/>
        </w:rPr>
        <w:t>3. ФП Клиента-получателя после получения подтверждения в виде ЭС "Извещение Клиента - получателя об исполнении перевода ЦР (С2С)"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DCTransferC</w:t>
      </w:r>
      <w:r w:rsidRPr="00281BB1">
        <w:rPr>
          <w:rFonts w:ascii="Times New Roman" w:hAnsi="Times New Roman"/>
          <w:color w:val="000000"/>
          <w:lang w:val="ru-RU"/>
        </w:rPr>
        <w:t>2</w:t>
      </w:r>
      <w:r>
        <w:rPr>
          <w:rFonts w:ascii="Times New Roman" w:hAnsi="Times New Roman"/>
          <w:color w:val="000000"/>
        </w:rPr>
        <w:t>CRecipientNotification</w:t>
      </w:r>
      <w:r w:rsidRPr="00281BB1">
        <w:rPr>
          <w:rFonts w:ascii="Times New Roman" w:hAnsi="Times New Roman"/>
          <w:color w:val="000000"/>
          <w:lang w:val="ru-RU"/>
        </w:rPr>
        <w:t xml:space="preserve">) и проведения входного контроля перенаправляет ЭС Клиенту-ФЛ-получателю. </w:t>
      </w:r>
    </w:p>
    <w:p w:rsidR="008C244E" w:rsidRPr="00281BB1" w:rsidRDefault="00281BB1">
      <w:pPr>
        <w:spacing w:after="269"/>
        <w:jc w:val="both"/>
        <w:rPr>
          <w:lang w:val="ru-RU"/>
        </w:rPr>
      </w:pPr>
      <w:r w:rsidRPr="00281BB1">
        <w:rPr>
          <w:rFonts w:ascii="Times New Roman" w:hAnsi="Times New Roman"/>
          <w:color w:val="000000"/>
          <w:lang w:val="ru-RU"/>
        </w:rPr>
        <w:t>4. ФП Клиента-плательщика после получения подтверждения в виде ЭС "Извещение Клиента - плательщика об исполнении отложенного перевода ЦР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SETDTSenderNotification</w:t>
      </w:r>
      <w:r w:rsidRPr="00281BB1">
        <w:rPr>
          <w:rFonts w:ascii="Times New Roman" w:hAnsi="Times New Roman"/>
          <w:color w:val="000000"/>
          <w:lang w:val="ru-RU"/>
        </w:rPr>
        <w:t>) и проведения входного контроля перенаправляет ЭС Клиенту-ФЛ-плательщику.</w:t>
      </w:r>
    </w:p>
    <w:p w:rsidR="008C244E" w:rsidRPr="00281BB1" w:rsidRDefault="00281BB1">
      <w:pPr>
        <w:spacing w:after="269"/>
        <w:jc w:val="both"/>
        <w:rPr>
          <w:lang w:val="ru-RU"/>
        </w:rPr>
      </w:pPr>
      <w:r w:rsidRPr="00281BB1">
        <w:rPr>
          <w:rFonts w:ascii="Times New Roman" w:hAnsi="Times New Roman"/>
          <w:color w:val="000000"/>
          <w:lang w:val="ru-RU"/>
        </w:rPr>
        <w:t>5. Если после исполнения самоисполняемой сделки "Отложенный перевод" ее статус изменился, то новый статус самоисполяемой сделки передается в составе ЭС "Извещение Клиента - плательщика об исполнении отложенного перевода ЦР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SETDTSenderNotification</w:t>
      </w:r>
      <w:r w:rsidRPr="00281BB1">
        <w:rPr>
          <w:rFonts w:ascii="Times New Roman" w:hAnsi="Times New Roman"/>
          <w:color w:val="000000"/>
          <w:lang w:val="ru-RU"/>
        </w:rPr>
        <w:t xml:space="preserve">). </w:t>
      </w:r>
    </w:p>
    <w:p w:rsidR="008C244E" w:rsidRPr="00281BB1" w:rsidRDefault="00281BB1">
      <w:pPr>
        <w:spacing w:after="269"/>
        <w:jc w:val="both"/>
        <w:rPr>
          <w:lang w:val="ru-RU"/>
        </w:rPr>
      </w:pPr>
      <w:r w:rsidRPr="00281BB1">
        <w:rPr>
          <w:rFonts w:ascii="Times New Roman" w:hAnsi="Times New Roman"/>
          <w:color w:val="000000"/>
          <w:lang w:val="ru-RU"/>
        </w:rPr>
        <w:t>6. ФП Клиента-плательщика и ФП Клиента-получателя для осуществления по операции процедур контроля по ПОД/ФТ (пост-контроль) используют соответственно расширенные атрибуты получателя, полученные в ЭС "Дополнительная информация к уведомлению плательщика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InfoSenderNotification</w:t>
      </w:r>
      <w:r w:rsidRPr="00281BB1">
        <w:rPr>
          <w:rFonts w:ascii="Times New Roman" w:hAnsi="Times New Roman"/>
          <w:color w:val="000000"/>
          <w:lang w:val="ru-RU"/>
        </w:rPr>
        <w:t>), и расширенные атрибуты плательщика, полученные в ЭС "Дополнительная информация к уведомлению получателя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InfoRecipientNotification</w:t>
      </w:r>
      <w:r w:rsidRPr="00281BB1">
        <w:rPr>
          <w:rFonts w:ascii="Times New Roman" w:hAnsi="Times New Roman"/>
          <w:color w:val="000000"/>
          <w:lang w:val="ru-RU"/>
        </w:rPr>
        <w:t>).</w:t>
      </w:r>
    </w:p>
    <w:p w:rsidR="008C244E" w:rsidRDefault="00281BB1">
      <w:pPr>
        <w:pStyle w:val="30"/>
      </w:pPr>
      <w:bookmarkStart w:id="315" w:name="_Toc192512447"/>
      <w:r>
        <w:t>Неуспешный сценарий обмена</w:t>
      </w:r>
      <w:bookmarkEnd w:id="315"/>
    </w:p>
    <w:p w:rsidR="008C244E" w:rsidRDefault="00281BB1">
      <w:r>
        <w:rPr>
          <w:noProof/>
          <w:lang w:val="ru-RU" w:eastAsia="ru-RU"/>
        </w:rPr>
        <w:drawing>
          <wp:inline distT="0" distB="0" distL="0" distR="0">
            <wp:extent cx="6217920" cy="2837074"/>
            <wp:effectExtent l="0" t="0" r="0" b="0"/>
            <wp:docPr id="188" name="Рисунок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
                    <pic:cNvPicPr/>
                  </pic:nvPicPr>
                  <pic:blipFill>
                    <a:blip r:embed="rId103"/>
                    <a:stretch>
                      <a:fillRect/>
                    </a:stretch>
                  </pic:blipFill>
                  <pic:spPr>
                    <a:xfrm>
                      <a:off x="0" y="0"/>
                      <a:ext cx="6217920" cy="2837074"/>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Неуспешное исполнение самоисполняемой сделки типа Отложенный перевод.</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216"/>
        </w:numPr>
        <w:jc w:val="both"/>
        <w:rPr>
          <w:lang w:val="ru-RU"/>
        </w:rPr>
      </w:pPr>
      <w:r w:rsidRPr="00281BB1">
        <w:rPr>
          <w:rFonts w:ascii="Times New Roman" w:hAnsi="Times New Roman"/>
          <w:color w:val="000000"/>
          <w:lang w:val="ru-RU"/>
        </w:rPr>
        <w:t>Результат контроля исполнения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SETStatusReport</w:t>
      </w:r>
      <w:r w:rsidRPr="00281BB1">
        <w:rPr>
          <w:rFonts w:ascii="Times New Roman" w:hAnsi="Times New Roman"/>
          <w:color w:val="000000"/>
          <w:lang w:val="ru-RU"/>
        </w:rPr>
        <w:t>)</w:t>
      </w:r>
    </w:p>
    <w:p w:rsidR="008C244E" w:rsidRPr="00281BB1" w:rsidRDefault="008C244E">
      <w:pPr>
        <w:spacing w:after="269"/>
        <w:jc w:val="both"/>
        <w:rPr>
          <w:lang w:val="ru-RU"/>
        </w:rPr>
      </w:pP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Клиент зарегистрировал на ПлЦР самоисполняемую сделку типа Отложенный перевод.</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1. При наступлении времени исполнения перевода согласно параметрам самоисполняемой сделки "Отложенный перевод" РОРД исполняет самоисполняемую сделку, зарегистрированную Клиентом на ПлЦР.</w:t>
      </w:r>
    </w:p>
    <w:p w:rsidR="008C244E" w:rsidRPr="00281BB1" w:rsidRDefault="00281BB1">
      <w:pPr>
        <w:spacing w:after="269"/>
        <w:jc w:val="both"/>
        <w:rPr>
          <w:lang w:val="ru-RU"/>
        </w:rPr>
      </w:pPr>
      <w:r w:rsidRPr="00281BB1">
        <w:rPr>
          <w:rFonts w:ascii="Times New Roman" w:hAnsi="Times New Roman"/>
          <w:color w:val="000000"/>
          <w:lang w:val="ru-RU"/>
        </w:rPr>
        <w:t>2. При исполнении самоисполняемой сделки РОРД проводит контроль на:</w:t>
      </w:r>
    </w:p>
    <w:p w:rsidR="008C244E" w:rsidRPr="00281BB1" w:rsidRDefault="00281BB1" w:rsidP="00387B04">
      <w:pPr>
        <w:numPr>
          <w:ilvl w:val="0"/>
          <w:numId w:val="217"/>
        </w:numPr>
        <w:jc w:val="both"/>
        <w:rPr>
          <w:lang w:val="ru-RU"/>
        </w:rPr>
      </w:pPr>
      <w:r w:rsidRPr="00281BB1">
        <w:rPr>
          <w:rFonts w:ascii="Times New Roman" w:hAnsi="Times New Roman"/>
          <w:color w:val="000000"/>
          <w:lang w:val="ru-RU"/>
        </w:rPr>
        <w:t>соответствие ролей плательщика и получателя типу совершаемой операции;</w:t>
      </w:r>
    </w:p>
    <w:p w:rsidR="008C244E" w:rsidRPr="00281BB1" w:rsidRDefault="00281BB1" w:rsidP="00387B04">
      <w:pPr>
        <w:numPr>
          <w:ilvl w:val="0"/>
          <w:numId w:val="217"/>
        </w:numPr>
        <w:jc w:val="both"/>
        <w:rPr>
          <w:lang w:val="ru-RU"/>
        </w:rPr>
      </w:pPr>
      <w:r w:rsidRPr="00281BB1">
        <w:rPr>
          <w:rFonts w:ascii="Times New Roman" w:hAnsi="Times New Roman"/>
          <w:color w:val="000000"/>
          <w:lang w:val="ru-RU"/>
        </w:rPr>
        <w:t>наличие и текущий статус СЦР Клиента-плательщика и Клиента-получателя;</w:t>
      </w:r>
    </w:p>
    <w:p w:rsidR="008C244E" w:rsidRPr="00281BB1" w:rsidRDefault="00281BB1" w:rsidP="00387B04">
      <w:pPr>
        <w:numPr>
          <w:ilvl w:val="0"/>
          <w:numId w:val="217"/>
        </w:numPr>
        <w:jc w:val="both"/>
        <w:rPr>
          <w:lang w:val="ru-RU"/>
        </w:rPr>
      </w:pPr>
      <w:r w:rsidRPr="00281BB1">
        <w:rPr>
          <w:rFonts w:ascii="Times New Roman" w:hAnsi="Times New Roman"/>
          <w:color w:val="000000"/>
          <w:lang w:val="ru-RU"/>
        </w:rPr>
        <w:t>достаточность ЦР на СЦР Клиента-плательщика;</w:t>
      </w:r>
    </w:p>
    <w:p w:rsidR="008C244E" w:rsidRPr="00281BB1" w:rsidRDefault="00281BB1" w:rsidP="00387B04">
      <w:pPr>
        <w:numPr>
          <w:ilvl w:val="0"/>
          <w:numId w:val="217"/>
        </w:numPr>
        <w:jc w:val="both"/>
        <w:rPr>
          <w:lang w:val="ru-RU"/>
        </w:rPr>
      </w:pPr>
      <w:r w:rsidRPr="00281BB1">
        <w:rPr>
          <w:rFonts w:ascii="Times New Roman" w:hAnsi="Times New Roman"/>
          <w:color w:val="000000"/>
          <w:lang w:val="ru-RU"/>
        </w:rPr>
        <w:t>непревышение установленных лимитов (при наличии);</w:t>
      </w:r>
    </w:p>
    <w:p w:rsidR="004935B3" w:rsidRPr="004935B3" w:rsidRDefault="00281BB1" w:rsidP="00387B04">
      <w:pPr>
        <w:numPr>
          <w:ilvl w:val="0"/>
          <w:numId w:val="217"/>
        </w:numPr>
        <w:jc w:val="both"/>
        <w:rPr>
          <w:lang w:val="ru-RU"/>
        </w:rPr>
      </w:pPr>
      <w:r w:rsidRPr="00281BB1">
        <w:rPr>
          <w:rFonts w:ascii="Times New Roman" w:hAnsi="Times New Roman"/>
          <w:color w:val="000000"/>
          <w:lang w:val="ru-RU"/>
        </w:rPr>
        <w:t>контроль ограничений на операции по СЦР ФЛ-плательщика и ФЛ-получателя</w:t>
      </w:r>
      <w:r w:rsidR="004935B3">
        <w:rPr>
          <w:rFonts w:ascii="Times New Roman" w:hAnsi="Times New Roman"/>
          <w:color w:val="000000"/>
          <w:lang w:val="ru-RU"/>
        </w:rPr>
        <w:t>;</w:t>
      </w:r>
    </w:p>
    <w:p w:rsidR="008C244E" w:rsidRPr="00281BB1" w:rsidRDefault="004935B3" w:rsidP="00387B04">
      <w:pPr>
        <w:numPr>
          <w:ilvl w:val="0"/>
          <w:numId w:val="217"/>
        </w:numPr>
        <w:jc w:val="both"/>
        <w:rPr>
          <w:lang w:val="ru-RU"/>
        </w:rPr>
      </w:pPr>
      <w:r>
        <w:rPr>
          <w:rFonts w:ascii="Times New Roman" w:hAnsi="Times New Roman"/>
          <w:color w:val="000000"/>
          <w:lang w:val="ru-RU"/>
        </w:rPr>
        <w:t>антифрод-контроль</w:t>
      </w:r>
      <w:r w:rsidR="00281BB1"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3. В случае неуспешного прохождения проверок или ошибки при выполнении перевода РОРД формирует в адрес всех ФП, обслуживающих Клиента-плательщика, ЭС "Результат контроля исполнения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SETStatusReport</w:t>
      </w:r>
      <w:r w:rsidRPr="00281BB1">
        <w:rPr>
          <w:rFonts w:ascii="Times New Roman" w:hAnsi="Times New Roman"/>
          <w:color w:val="000000"/>
          <w:lang w:val="ru-RU"/>
        </w:rPr>
        <w:t>) с указанием кода ошибки. ФП после получения ЭС "Результат контроля исполнения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SETStatusReport</w:t>
      </w:r>
      <w:r w:rsidRPr="00281BB1">
        <w:rPr>
          <w:rFonts w:ascii="Times New Roman" w:hAnsi="Times New Roman"/>
          <w:color w:val="000000"/>
          <w:lang w:val="ru-RU"/>
        </w:rPr>
        <w:t>) информирует Клиента-ФЛ-плательщика о невозможности исполнения распоряжения.</w:t>
      </w:r>
    </w:p>
    <w:p w:rsidR="008C244E" w:rsidRPr="00281BB1" w:rsidRDefault="00281BB1">
      <w:pPr>
        <w:spacing w:after="269"/>
        <w:jc w:val="both"/>
        <w:rPr>
          <w:lang w:val="ru-RU"/>
        </w:rPr>
      </w:pPr>
      <w:r w:rsidRPr="00281BB1">
        <w:rPr>
          <w:rFonts w:ascii="Times New Roman" w:hAnsi="Times New Roman"/>
          <w:color w:val="000000"/>
          <w:lang w:val="ru-RU"/>
        </w:rPr>
        <w:t>4. Если при неуспешной попытке исполнения разовой самоисполняемой сделки "Отложенный перевод" ее статус изменился, то новый статус сделки передается в составе ЭС "Результат контроля исполнения самоисполняемой сделки"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SETStatusReport</w:t>
      </w:r>
      <w:r w:rsidRPr="00281BB1">
        <w:rPr>
          <w:rFonts w:ascii="Times New Roman" w:hAnsi="Times New Roman"/>
          <w:color w:val="000000"/>
          <w:lang w:val="ru-RU"/>
        </w:rPr>
        <w:t xml:space="preserve">). </w:t>
      </w:r>
    </w:p>
    <w:p w:rsidR="008C244E" w:rsidRPr="00281BB1" w:rsidRDefault="008C244E">
      <w:pPr>
        <w:spacing w:after="269"/>
        <w:jc w:val="both"/>
        <w:rPr>
          <w:lang w:val="ru-RU"/>
        </w:rPr>
      </w:pPr>
    </w:p>
    <w:p w:rsidR="008C244E" w:rsidRPr="00281BB1" w:rsidRDefault="00281BB1">
      <w:pPr>
        <w:pStyle w:val="21"/>
        <w:rPr>
          <w:lang w:val="ru-RU"/>
        </w:rPr>
      </w:pPr>
      <w:bookmarkStart w:id="316" w:name="_Toc192512448"/>
      <w:r w:rsidRPr="00281BB1">
        <w:rPr>
          <w:lang w:val="ru-RU"/>
        </w:rPr>
        <w:t>Направление САС ФП в ПлЦР</w:t>
      </w:r>
      <w:bookmarkEnd w:id="316"/>
    </w:p>
    <w:p w:rsidR="008C244E" w:rsidRDefault="00281BB1">
      <w:pPr>
        <w:pStyle w:val="30"/>
      </w:pPr>
      <w:bookmarkStart w:id="317" w:name="_Toc192512449"/>
      <w:r>
        <w:t>Область применения</w:t>
      </w:r>
      <w:bookmarkEnd w:id="317"/>
    </w:p>
    <w:p w:rsidR="008C244E" w:rsidRPr="00281BB1" w:rsidRDefault="00281BB1">
      <w:pPr>
        <w:spacing w:after="269"/>
        <w:rPr>
          <w:lang w:val="ru-RU"/>
        </w:rPr>
      </w:pPr>
      <w:r w:rsidRPr="00281BB1">
        <w:rPr>
          <w:rFonts w:ascii="Times New Roman" w:hAnsi="Times New Roman"/>
          <w:color w:val="000000"/>
          <w:lang w:val="ru-RU"/>
        </w:rPr>
        <w:t>При необходимости ФП</w:t>
      </w:r>
      <w:r>
        <w:rPr>
          <w:rFonts w:ascii="Times New Roman" w:hAnsi="Times New Roman"/>
          <w:color w:val="000000"/>
        </w:rPr>
        <w:t> </w:t>
      </w:r>
      <w:r w:rsidRPr="00281BB1">
        <w:rPr>
          <w:rFonts w:ascii="Times New Roman" w:hAnsi="Times New Roman"/>
          <w:color w:val="000000"/>
          <w:lang w:val="ru-RU"/>
        </w:rPr>
        <w:t>отправляет САС в ПлЦР.</w:t>
      </w:r>
      <w:r>
        <w:rPr>
          <w:rFonts w:ascii="Times New Roman" w:hAnsi="Times New Roman"/>
          <w:color w:val="000000"/>
        </w:rPr>
        <w:t> </w:t>
      </w:r>
    </w:p>
    <w:p w:rsidR="008C244E" w:rsidRDefault="00281BB1">
      <w:pPr>
        <w:pStyle w:val="30"/>
      </w:pPr>
      <w:bookmarkStart w:id="318" w:name="_Toc192512450"/>
      <w:r>
        <w:t>Основной сценарий обмена</w:t>
      </w:r>
      <w:bookmarkEnd w:id="318"/>
    </w:p>
    <w:p w:rsidR="008C244E" w:rsidRDefault="00281BB1">
      <w:r>
        <w:rPr>
          <w:noProof/>
          <w:lang w:val="ru-RU" w:eastAsia="ru-RU"/>
        </w:rPr>
        <w:drawing>
          <wp:inline distT="0" distB="0" distL="0" distR="0">
            <wp:extent cx="6076950" cy="3619500"/>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
                    <pic:cNvPicPr/>
                  </pic:nvPicPr>
                  <pic:blipFill>
                    <a:blip r:embed="rId104"/>
                    <a:stretch>
                      <a:fillRect/>
                    </a:stretch>
                  </pic:blipFill>
                  <pic:spPr>
                    <a:xfrm>
                      <a:off x="0" y="0"/>
                      <a:ext cx="6076950" cy="3619500"/>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Успешная обработка направленного Финансовым посредником САС в ПлЦР.</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218"/>
        </w:numPr>
        <w:jc w:val="both"/>
      </w:pPr>
      <w:r>
        <w:rPr>
          <w:rFonts w:ascii="Times New Roman" w:hAnsi="Times New Roman"/>
          <w:color w:val="000000"/>
        </w:rPr>
        <w:t>Список аннулированных сертификатов ФП (cbdc.040 FICertificateRevocationList);</w:t>
      </w:r>
    </w:p>
    <w:p w:rsidR="008C244E" w:rsidRDefault="00281BB1" w:rsidP="00387B04">
      <w:pPr>
        <w:numPr>
          <w:ilvl w:val="0"/>
          <w:numId w:val="218"/>
        </w:numPr>
        <w:jc w:val="both"/>
      </w:pPr>
      <w:r>
        <w:rPr>
          <w:rFonts w:ascii="Times New Roman" w:hAnsi="Times New Roman"/>
          <w:color w:val="000000"/>
        </w:rPr>
        <w:t>Подтверждение ФП об успешной обработке САС (cbdc.777 CertificateRevocationListNotification).</w:t>
      </w:r>
    </w:p>
    <w:p w:rsidR="008C244E" w:rsidRDefault="00281BB1">
      <w:pPr>
        <w:spacing w:after="269"/>
        <w:jc w:val="both"/>
      </w:pPr>
      <w:r>
        <w:rPr>
          <w:rFonts w:ascii="Times New Roman" w:hAnsi="Times New Roman"/>
          <w:b/>
          <w:color w:val="000000"/>
        </w:rPr>
        <w:t>Условие применения</w:t>
      </w:r>
    </w:p>
    <w:p w:rsidR="008C244E" w:rsidRDefault="00281BB1" w:rsidP="00387B04">
      <w:pPr>
        <w:numPr>
          <w:ilvl w:val="0"/>
          <w:numId w:val="219"/>
        </w:numPr>
        <w:jc w:val="both"/>
      </w:pPr>
      <w:r w:rsidRPr="00281BB1">
        <w:rPr>
          <w:rFonts w:ascii="Times New Roman" w:hAnsi="Times New Roman"/>
          <w:color w:val="000000"/>
          <w:lang w:val="ru-RU"/>
        </w:rPr>
        <w:t xml:space="preserve">Клиент-ФЛ/Клиент-ЮЛ прошел авторизацию и аутентификацию в Приложении Клиента, имеет активный СЦР в ПлЦР. </w:t>
      </w:r>
      <w:r>
        <w:rPr>
          <w:rFonts w:ascii="Times New Roman" w:hAnsi="Times New Roman"/>
          <w:color w:val="000000"/>
        </w:rPr>
        <w:t>Намерение Клиент-ФЛ/Клиент-ЮЛ аннулировать сертификат.</w:t>
      </w:r>
    </w:p>
    <w:p w:rsidR="008C244E" w:rsidRPr="00281BB1" w:rsidRDefault="00281BB1" w:rsidP="00387B04">
      <w:pPr>
        <w:numPr>
          <w:ilvl w:val="0"/>
          <w:numId w:val="219"/>
        </w:numPr>
        <w:jc w:val="both"/>
        <w:rPr>
          <w:lang w:val="ru-RU"/>
        </w:rPr>
      </w:pPr>
      <w:r w:rsidRPr="00281BB1">
        <w:rPr>
          <w:rFonts w:ascii="Times New Roman" w:hAnsi="Times New Roman"/>
          <w:color w:val="000000"/>
          <w:lang w:val="ru-RU"/>
        </w:rPr>
        <w:t>У ФП появилась необходимость направить САС в ПлЦР.</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ФП формирует ЭС "Список аннулированных сертификатов ФП" (</w:t>
      </w:r>
      <w:r>
        <w:rPr>
          <w:rFonts w:ascii="Times New Roman" w:hAnsi="Times New Roman"/>
          <w:color w:val="000000"/>
        </w:rPr>
        <w:t>cbdc</w:t>
      </w:r>
      <w:r w:rsidRPr="00281BB1">
        <w:rPr>
          <w:rFonts w:ascii="Times New Roman" w:hAnsi="Times New Roman"/>
          <w:color w:val="000000"/>
          <w:lang w:val="ru-RU"/>
        </w:rPr>
        <w:t xml:space="preserve">.040 </w:t>
      </w:r>
      <w:r>
        <w:rPr>
          <w:rFonts w:ascii="Times New Roman" w:hAnsi="Times New Roman"/>
          <w:color w:val="000000"/>
        </w:rPr>
        <w:t>FICertificateRevocationList</w:t>
      </w:r>
      <w:r w:rsidRPr="00281BB1">
        <w:rPr>
          <w:rFonts w:ascii="Times New Roman" w:hAnsi="Times New Roman"/>
          <w:color w:val="000000"/>
          <w:lang w:val="ru-RU"/>
        </w:rPr>
        <w:t>), вкладывая в него файл с САС и направляет его в РОРД. В одно сообщение может помещаться только один САС.</w:t>
      </w:r>
    </w:p>
    <w:p w:rsidR="008C244E" w:rsidRPr="00281BB1" w:rsidRDefault="00281BB1">
      <w:pPr>
        <w:spacing w:after="269"/>
        <w:jc w:val="both"/>
        <w:rPr>
          <w:lang w:val="ru-RU"/>
        </w:rPr>
      </w:pPr>
      <w:r w:rsidRPr="00281BB1">
        <w:rPr>
          <w:rFonts w:ascii="Times New Roman" w:hAnsi="Times New Roman"/>
          <w:color w:val="000000"/>
          <w:lang w:val="ru-RU"/>
        </w:rPr>
        <w:t>2. РОРД осуществляет входные контроли и контроли возможности исполнения полученного ЭС:</w:t>
      </w:r>
    </w:p>
    <w:p w:rsidR="008C244E" w:rsidRPr="00281BB1" w:rsidRDefault="00281BB1" w:rsidP="00387B04">
      <w:pPr>
        <w:numPr>
          <w:ilvl w:val="0"/>
          <w:numId w:val="220"/>
        </w:numPr>
        <w:jc w:val="both"/>
        <w:rPr>
          <w:lang w:val="ru-RU"/>
        </w:rPr>
      </w:pPr>
      <w:r w:rsidRPr="00281BB1">
        <w:rPr>
          <w:rFonts w:ascii="Times New Roman" w:hAnsi="Times New Roman"/>
          <w:color w:val="000000"/>
          <w:lang w:val="ru-RU"/>
        </w:rPr>
        <w:t xml:space="preserve">составитель ЭС имеет права в соответствии со своей ролью. </w:t>
      </w:r>
    </w:p>
    <w:p w:rsidR="008C244E" w:rsidRPr="00281BB1" w:rsidRDefault="00281BB1">
      <w:pPr>
        <w:spacing w:after="269"/>
        <w:jc w:val="both"/>
        <w:rPr>
          <w:lang w:val="ru-RU"/>
        </w:rPr>
      </w:pPr>
      <w:r w:rsidRPr="00281BB1">
        <w:rPr>
          <w:rFonts w:ascii="Times New Roman" w:hAnsi="Times New Roman"/>
          <w:color w:val="000000"/>
          <w:lang w:val="ru-RU"/>
        </w:rPr>
        <w:t>В случае положительных результатов контролей загружает САС в криптосервера, формирует ЭС "Подтверждение ФП об успешной обработке САС "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CertificateRevocationListNotification</w:t>
      </w:r>
      <w:r w:rsidRPr="00281BB1">
        <w:rPr>
          <w:rFonts w:ascii="Times New Roman" w:hAnsi="Times New Roman"/>
          <w:color w:val="000000"/>
          <w:lang w:val="ru-RU"/>
        </w:rPr>
        <w:t>) и направляет ФП.</w:t>
      </w:r>
    </w:p>
    <w:p w:rsidR="008C244E" w:rsidRDefault="00D76B2A">
      <w:pPr>
        <w:pStyle w:val="30"/>
      </w:pPr>
      <w:bookmarkStart w:id="319" w:name="_Toc192512451"/>
      <w:r>
        <w:rPr>
          <w:lang w:val="ru-RU"/>
        </w:rPr>
        <w:t>Неуспешный</w:t>
      </w:r>
      <w:r>
        <w:t xml:space="preserve"> </w:t>
      </w:r>
      <w:r w:rsidR="00281BB1">
        <w:t>сценарий обмена</w:t>
      </w:r>
      <w:bookmarkEnd w:id="319"/>
    </w:p>
    <w:p w:rsidR="008C244E" w:rsidRDefault="00281BB1">
      <w:r>
        <w:rPr>
          <w:noProof/>
          <w:lang w:val="ru-RU" w:eastAsia="ru-RU"/>
        </w:rPr>
        <w:drawing>
          <wp:inline distT="0" distB="0" distL="0" distR="0">
            <wp:extent cx="6124575" cy="4286250"/>
            <wp:effectExtent l="0" t="0" r="0" b="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
                    <pic:cNvPicPr/>
                  </pic:nvPicPr>
                  <pic:blipFill>
                    <a:blip r:embed="rId105"/>
                    <a:stretch>
                      <a:fillRect/>
                    </a:stretch>
                  </pic:blipFill>
                  <pic:spPr>
                    <a:xfrm>
                      <a:off x="0" y="0"/>
                      <a:ext cx="6124575" cy="4286250"/>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FD6773">
      <w:pPr>
        <w:spacing w:after="269"/>
        <w:jc w:val="both"/>
        <w:rPr>
          <w:lang w:val="ru-RU"/>
        </w:rPr>
      </w:pPr>
      <w:r w:rsidRPr="00F2187C">
        <w:rPr>
          <w:rFonts w:ascii="Times New Roman" w:hAnsi="Times New Roman"/>
          <w:color w:val="000000"/>
          <w:lang w:val="ru-RU"/>
        </w:rPr>
        <w:t xml:space="preserve">Неуспешная </w:t>
      </w:r>
      <w:r w:rsidR="00281BB1" w:rsidRPr="00281BB1">
        <w:rPr>
          <w:rFonts w:ascii="Times New Roman" w:hAnsi="Times New Roman"/>
          <w:color w:val="000000"/>
          <w:lang w:val="ru-RU"/>
        </w:rPr>
        <w:t>обработка направленного Финансовым посредником САС в ПлЦР.</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221"/>
        </w:numPr>
        <w:jc w:val="both"/>
      </w:pPr>
      <w:r>
        <w:rPr>
          <w:rFonts w:ascii="Times New Roman" w:hAnsi="Times New Roman"/>
          <w:color w:val="000000"/>
        </w:rPr>
        <w:t>Список аннулированных сертификатов ФП (cbdc.040 FICertificateRevocationList);</w:t>
      </w:r>
    </w:p>
    <w:p w:rsidR="008C244E" w:rsidRDefault="00FD6773" w:rsidP="00387B04">
      <w:pPr>
        <w:numPr>
          <w:ilvl w:val="0"/>
          <w:numId w:val="221"/>
        </w:numPr>
        <w:jc w:val="both"/>
      </w:pPr>
      <w:r>
        <w:rPr>
          <w:rFonts w:ascii="Times New Roman" w:hAnsi="Times New Roman"/>
          <w:color w:val="000000"/>
        </w:rPr>
        <w:t>Результат контроля (cbdc.666 StatusReport)</w:t>
      </w:r>
      <w:r w:rsidR="00281BB1">
        <w:rPr>
          <w:rFonts w:ascii="Times New Roman" w:hAnsi="Times New Roman"/>
          <w:color w:val="000000"/>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У ФП появилась необходимость направить САС в ПлЦР.</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ФП формирует ЭС "Список аннулированных сертификатов ФП" (</w:t>
      </w:r>
      <w:r>
        <w:rPr>
          <w:rFonts w:ascii="Times New Roman" w:hAnsi="Times New Roman"/>
          <w:color w:val="000000"/>
        </w:rPr>
        <w:t>cbdc</w:t>
      </w:r>
      <w:r w:rsidRPr="00281BB1">
        <w:rPr>
          <w:rFonts w:ascii="Times New Roman" w:hAnsi="Times New Roman"/>
          <w:color w:val="000000"/>
          <w:lang w:val="ru-RU"/>
        </w:rPr>
        <w:t xml:space="preserve">.040 </w:t>
      </w:r>
      <w:r>
        <w:rPr>
          <w:rFonts w:ascii="Times New Roman" w:hAnsi="Times New Roman"/>
          <w:color w:val="000000"/>
        </w:rPr>
        <w:t>FICertificateRevocationList</w:t>
      </w:r>
      <w:r w:rsidRPr="00281BB1">
        <w:rPr>
          <w:rFonts w:ascii="Times New Roman" w:hAnsi="Times New Roman"/>
          <w:color w:val="000000"/>
          <w:lang w:val="ru-RU"/>
        </w:rPr>
        <w:t>), вкладывая в него файл с САС и направляет его в РОРД. В одно сообщение может помещаться только один САС.</w:t>
      </w:r>
    </w:p>
    <w:p w:rsidR="008C244E" w:rsidRPr="00281BB1" w:rsidRDefault="00281BB1">
      <w:pPr>
        <w:spacing w:after="269"/>
        <w:jc w:val="both"/>
        <w:rPr>
          <w:lang w:val="ru-RU"/>
        </w:rPr>
      </w:pPr>
      <w:r w:rsidRPr="00281BB1">
        <w:rPr>
          <w:rFonts w:ascii="Times New Roman" w:hAnsi="Times New Roman"/>
          <w:color w:val="000000"/>
          <w:lang w:val="ru-RU"/>
        </w:rPr>
        <w:t>2. РОРД осуществляет входные контроли и контроли возможности исполнения полученного ЭС:</w:t>
      </w:r>
    </w:p>
    <w:p w:rsidR="008C244E" w:rsidRPr="00281BB1" w:rsidRDefault="00281BB1" w:rsidP="00387B04">
      <w:pPr>
        <w:numPr>
          <w:ilvl w:val="0"/>
          <w:numId w:val="222"/>
        </w:numPr>
        <w:jc w:val="both"/>
        <w:rPr>
          <w:lang w:val="ru-RU"/>
        </w:rPr>
      </w:pPr>
      <w:r w:rsidRPr="00281BB1">
        <w:rPr>
          <w:rFonts w:ascii="Times New Roman" w:hAnsi="Times New Roman"/>
          <w:color w:val="000000"/>
          <w:lang w:val="ru-RU"/>
        </w:rPr>
        <w:t xml:space="preserve">составитель ЭС имеет права в соответствии со своей ролью. </w:t>
      </w:r>
    </w:p>
    <w:p w:rsidR="008C244E" w:rsidRPr="00281BB1" w:rsidRDefault="00FD6773">
      <w:pPr>
        <w:spacing w:after="269"/>
        <w:jc w:val="both"/>
        <w:rPr>
          <w:lang w:val="ru-RU"/>
        </w:rPr>
      </w:pPr>
      <w:r w:rsidRPr="00F2187C">
        <w:rPr>
          <w:rFonts w:ascii="Times New Roman" w:hAnsi="Times New Roman"/>
          <w:color w:val="000000"/>
          <w:lang w:val="ru-RU"/>
        </w:rPr>
        <w:t>В случае неуспешных результатов контролей или ошибки при загрузке САС в криптосервера формирует ЭС "Результат контроля" (</w:t>
      </w:r>
      <w:r>
        <w:rPr>
          <w:rFonts w:ascii="Times New Roman" w:hAnsi="Times New Roman"/>
          <w:color w:val="000000"/>
        </w:rPr>
        <w:t>cbdc</w:t>
      </w:r>
      <w:r w:rsidRPr="00F2187C">
        <w:rPr>
          <w:rFonts w:ascii="Times New Roman" w:hAnsi="Times New Roman"/>
          <w:color w:val="000000"/>
          <w:lang w:val="ru-RU"/>
        </w:rPr>
        <w:t xml:space="preserve">.666 </w:t>
      </w:r>
      <w:r>
        <w:rPr>
          <w:rFonts w:ascii="Times New Roman" w:hAnsi="Times New Roman"/>
          <w:color w:val="000000"/>
        </w:rPr>
        <w:t>StatusReport</w:t>
      </w:r>
      <w:r w:rsidRPr="00F2187C">
        <w:rPr>
          <w:rFonts w:ascii="Times New Roman" w:hAnsi="Times New Roman"/>
          <w:color w:val="000000"/>
          <w:lang w:val="ru-RU"/>
        </w:rPr>
        <w:t>) и направляет ФП.</w:t>
      </w:r>
    </w:p>
    <w:p w:rsidR="008C244E" w:rsidRPr="00281BB1" w:rsidRDefault="00281BB1">
      <w:pPr>
        <w:pStyle w:val="21"/>
        <w:rPr>
          <w:lang w:val="ru-RU"/>
        </w:rPr>
      </w:pPr>
      <w:bookmarkStart w:id="320" w:name="_Toc192512452"/>
      <w:r w:rsidRPr="00281BB1">
        <w:rPr>
          <w:lang w:val="ru-RU"/>
        </w:rPr>
        <w:t>Установка/отмена ограничения на СЦР Клиента</w:t>
      </w:r>
      <w:bookmarkEnd w:id="320"/>
    </w:p>
    <w:p w:rsidR="008C244E" w:rsidRDefault="00281BB1">
      <w:pPr>
        <w:pStyle w:val="30"/>
      </w:pPr>
      <w:bookmarkStart w:id="321" w:name="_Toc192512453"/>
      <w:r>
        <w:t>Область применения</w:t>
      </w:r>
      <w:bookmarkEnd w:id="321"/>
    </w:p>
    <w:p w:rsidR="008C244E" w:rsidRPr="00281BB1" w:rsidRDefault="00281BB1">
      <w:pPr>
        <w:spacing w:after="269"/>
        <w:rPr>
          <w:lang w:val="ru-RU"/>
        </w:rPr>
      </w:pPr>
      <w:r w:rsidRPr="00281BB1">
        <w:rPr>
          <w:rFonts w:ascii="Times New Roman" w:hAnsi="Times New Roman"/>
          <w:color w:val="000000"/>
          <w:lang w:val="ru-RU"/>
        </w:rPr>
        <w:t>На СЦР Клиента-ФЛ или СЦР Клиента-ЮЛ може</w:t>
      </w:r>
      <w:r w:rsidR="00DC256A">
        <w:rPr>
          <w:rFonts w:ascii="Times New Roman" w:hAnsi="Times New Roman"/>
          <w:color w:val="000000"/>
          <w:lang w:val="ru-RU"/>
        </w:rPr>
        <w:t>т быть установлено ограничение.</w:t>
      </w:r>
    </w:p>
    <w:p w:rsidR="008C244E" w:rsidRDefault="00281BB1">
      <w:pPr>
        <w:pStyle w:val="30"/>
      </w:pPr>
      <w:bookmarkStart w:id="322" w:name="_Toc192512454"/>
      <w:r>
        <w:t>Основной сценарий обмена</w:t>
      </w:r>
      <w:bookmarkEnd w:id="322"/>
    </w:p>
    <w:p w:rsidR="008C244E" w:rsidRDefault="00281BB1">
      <w:r>
        <w:rPr>
          <w:noProof/>
          <w:lang w:val="ru-RU" w:eastAsia="ru-RU"/>
        </w:rPr>
        <w:drawing>
          <wp:inline distT="0" distB="0" distL="0" distR="0">
            <wp:extent cx="6217920" cy="2238789"/>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
                    <pic:cNvPicPr/>
                  </pic:nvPicPr>
                  <pic:blipFill>
                    <a:blip r:embed="rId106"/>
                    <a:stretch>
                      <a:fillRect/>
                    </a:stretch>
                  </pic:blipFill>
                  <pic:spPr>
                    <a:xfrm>
                      <a:off x="0" y="0"/>
                      <a:ext cx="6217920" cy="2238789"/>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Успешное исполнение установки/снятия ограничения на СЦР Клиента-ФЛ/Клиента-ЮЛ.</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223"/>
        </w:numPr>
        <w:jc w:val="both"/>
        <w:rPr>
          <w:lang w:val="ru-RU"/>
        </w:rPr>
      </w:pPr>
      <w:r w:rsidRPr="00281BB1">
        <w:rPr>
          <w:rFonts w:ascii="Times New Roman" w:hAnsi="Times New Roman"/>
          <w:color w:val="000000"/>
          <w:lang w:val="ru-RU"/>
        </w:rPr>
        <w:t>Уведомление Клиента об установке/снятии ограничения на СЦР Клиента Оператором (</w:t>
      </w:r>
      <w:r>
        <w:rPr>
          <w:rFonts w:ascii="Times New Roman" w:hAnsi="Times New Roman"/>
          <w:color w:val="000000"/>
        </w:rPr>
        <w:t>cbdc</w:t>
      </w:r>
      <w:r w:rsidRPr="00281BB1">
        <w:rPr>
          <w:rFonts w:ascii="Times New Roman" w:hAnsi="Times New Roman"/>
          <w:color w:val="000000"/>
          <w:lang w:val="ru-RU"/>
        </w:rPr>
        <w:t xml:space="preserve">.027 </w:t>
      </w:r>
      <w:r>
        <w:rPr>
          <w:rFonts w:ascii="Times New Roman" w:hAnsi="Times New Roman"/>
          <w:color w:val="000000"/>
        </w:rPr>
        <w:t>ClientWalletRestrictionNotification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На СЦР Клиента-ФЛ или Клиента-ЮЛ установлено/снято ограничение.</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После установки /снятия ограничения на СЦР Клиента РОРД  формирует ЭС "Уведомление Клиента об установке/снятии ограничения на СЦР Клиента Оператором"</w:t>
      </w:r>
      <w:r w:rsidRPr="00281BB1">
        <w:rPr>
          <w:rFonts w:ascii="Times New Roman" w:hAnsi="Times New Roman"/>
          <w:color w:val="000000"/>
          <w:lang w:val="ru-RU"/>
        </w:rPr>
        <w:lastRenderedPageBreak/>
        <w:t xml:space="preserve"> (</w:t>
      </w:r>
      <w:r>
        <w:rPr>
          <w:rFonts w:ascii="Times New Roman" w:hAnsi="Times New Roman"/>
          <w:color w:val="000000"/>
        </w:rPr>
        <w:t>cbdc</w:t>
      </w:r>
      <w:r w:rsidRPr="00281BB1">
        <w:rPr>
          <w:rFonts w:ascii="Times New Roman" w:hAnsi="Times New Roman"/>
          <w:color w:val="000000"/>
          <w:lang w:val="ru-RU"/>
        </w:rPr>
        <w:t xml:space="preserve">.027 </w:t>
      </w:r>
      <w:r>
        <w:rPr>
          <w:rFonts w:ascii="Times New Roman" w:hAnsi="Times New Roman"/>
          <w:color w:val="000000"/>
        </w:rPr>
        <w:t>ClientWalletRestrictionNotification</w:t>
      </w:r>
      <w:r w:rsidRPr="00281BB1">
        <w:rPr>
          <w:rFonts w:ascii="Times New Roman" w:hAnsi="Times New Roman"/>
          <w:color w:val="000000"/>
          <w:lang w:val="ru-RU"/>
        </w:rPr>
        <w:t>) и направляет в адрес Клиента через всех ФП, обслуживающих Клиента.</w:t>
      </w:r>
      <w:r w:rsidR="00CD3EEF">
        <w:rPr>
          <w:rFonts w:ascii="Times New Roman" w:hAnsi="Times New Roman"/>
          <w:color w:val="000000"/>
          <w:lang w:val="ru-RU"/>
        </w:rPr>
        <w:t xml:space="preserve"> Типы ограничений, по которым направляются уведомления, перечислены в реквизите «Код ограничения на СЦР» (</w:t>
      </w:r>
      <w:r w:rsidR="00CD3EEF" w:rsidRPr="00A6301F">
        <w:rPr>
          <w:rFonts w:ascii="Times New Roman" w:hAnsi="Times New Roman"/>
          <w:color w:val="000000"/>
          <w:lang w:val="ru-RU"/>
        </w:rPr>
        <w:t>RestrictionCode</w:t>
      </w:r>
      <w:r w:rsidR="00CD3EEF">
        <w:rPr>
          <w:rFonts w:ascii="Times New Roman" w:hAnsi="Times New Roman"/>
          <w:color w:val="000000"/>
          <w:lang w:val="ru-RU"/>
        </w:rPr>
        <w:t>) обозначенного ЭС.</w:t>
      </w:r>
    </w:p>
    <w:p w:rsidR="008C244E" w:rsidRPr="00281BB1" w:rsidRDefault="00281BB1">
      <w:pPr>
        <w:spacing w:after="269"/>
        <w:jc w:val="both"/>
        <w:rPr>
          <w:lang w:val="ru-RU"/>
        </w:rPr>
      </w:pPr>
      <w:r w:rsidRPr="00281BB1">
        <w:rPr>
          <w:rFonts w:ascii="Times New Roman" w:hAnsi="Times New Roman"/>
          <w:color w:val="000000"/>
          <w:lang w:val="ru-RU"/>
        </w:rPr>
        <w:t>2. ФП, после получения ЭС "Уведомление Клиента об установке/снятии ограничения на СЦР Клиента Оператором" (</w:t>
      </w:r>
      <w:r>
        <w:rPr>
          <w:rFonts w:ascii="Times New Roman" w:hAnsi="Times New Roman"/>
          <w:color w:val="000000"/>
        </w:rPr>
        <w:t>cbdc</w:t>
      </w:r>
      <w:r w:rsidRPr="00281BB1">
        <w:rPr>
          <w:rFonts w:ascii="Times New Roman" w:hAnsi="Times New Roman"/>
          <w:color w:val="000000"/>
          <w:lang w:val="ru-RU"/>
        </w:rPr>
        <w:t xml:space="preserve">.027 </w:t>
      </w:r>
      <w:r>
        <w:rPr>
          <w:rFonts w:ascii="Times New Roman" w:hAnsi="Times New Roman"/>
          <w:color w:val="000000"/>
        </w:rPr>
        <w:t>ClientWalletRestrictionNotification</w:t>
      </w:r>
      <w:r w:rsidRPr="00281BB1">
        <w:rPr>
          <w:rFonts w:ascii="Times New Roman" w:hAnsi="Times New Roman"/>
          <w:color w:val="000000"/>
          <w:lang w:val="ru-RU"/>
        </w:rPr>
        <w:t>) и успешного проведения входного контроля перенаправляет ЭС в адрес Клиента.</w:t>
      </w:r>
    </w:p>
    <w:p w:rsidR="008C244E" w:rsidRPr="00281BB1" w:rsidRDefault="008C244E">
      <w:pPr>
        <w:spacing w:after="269"/>
        <w:jc w:val="both"/>
        <w:rPr>
          <w:lang w:val="ru-RU"/>
        </w:rPr>
      </w:pPr>
    </w:p>
    <w:p w:rsidR="008C244E" w:rsidRPr="00281BB1" w:rsidRDefault="008C244E">
      <w:pPr>
        <w:spacing w:after="269"/>
        <w:jc w:val="both"/>
        <w:rPr>
          <w:lang w:val="ru-RU"/>
        </w:rPr>
      </w:pPr>
    </w:p>
    <w:p w:rsidR="008C244E" w:rsidRPr="00281BB1" w:rsidRDefault="00281BB1">
      <w:pPr>
        <w:pStyle w:val="21"/>
        <w:rPr>
          <w:lang w:val="ru-RU"/>
        </w:rPr>
      </w:pPr>
      <w:bookmarkStart w:id="323" w:name="_Toc192512455"/>
      <w:r w:rsidRPr="00281BB1">
        <w:rPr>
          <w:lang w:val="ru-RU"/>
        </w:rPr>
        <w:t>Направление уведомлений по результатам проверок ПОД/ФТ</w:t>
      </w:r>
      <w:bookmarkEnd w:id="323"/>
    </w:p>
    <w:p w:rsidR="008C244E" w:rsidRDefault="00281BB1">
      <w:pPr>
        <w:pStyle w:val="30"/>
      </w:pPr>
      <w:bookmarkStart w:id="324" w:name="_Toc192512456"/>
      <w:r>
        <w:t>Область применения</w:t>
      </w:r>
      <w:bookmarkEnd w:id="324"/>
    </w:p>
    <w:p w:rsidR="008C244E" w:rsidRDefault="00281BB1">
      <w:pPr>
        <w:pStyle w:val="30"/>
      </w:pPr>
      <w:bookmarkStart w:id="325" w:name="_Toc192512457"/>
      <w:r>
        <w:t>Основной сценарий обмена</w:t>
      </w:r>
      <w:bookmarkEnd w:id="325"/>
    </w:p>
    <w:p w:rsidR="008C244E" w:rsidRDefault="00281BB1">
      <w:r>
        <w:rPr>
          <w:noProof/>
          <w:lang w:val="ru-RU" w:eastAsia="ru-RU"/>
        </w:rPr>
        <w:drawing>
          <wp:inline distT="0" distB="0" distL="0" distR="0">
            <wp:extent cx="6217920" cy="2421835"/>
            <wp:effectExtent l="0" t="0" r="0" b="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
                    <pic:cNvPicPr/>
                  </pic:nvPicPr>
                  <pic:blipFill>
                    <a:blip r:embed="rId107"/>
                    <a:stretch>
                      <a:fillRect/>
                    </a:stretch>
                  </pic:blipFill>
                  <pic:spPr>
                    <a:xfrm>
                      <a:off x="0" y="0"/>
                      <a:ext cx="6217920" cy="2421835"/>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Успешная отправка ЭС по результатам проверки ПОД/ФТ и выявленным риском Клиенту.</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224"/>
        </w:numPr>
        <w:jc w:val="both"/>
        <w:rPr>
          <w:lang w:val="ru-RU"/>
        </w:rPr>
      </w:pPr>
      <w:r w:rsidRPr="00281BB1">
        <w:rPr>
          <w:rFonts w:ascii="Times New Roman" w:hAnsi="Times New Roman"/>
          <w:color w:val="000000"/>
          <w:lang w:val="ru-RU"/>
        </w:rPr>
        <w:t>Уведомление о событии на ПлЦР (</w:t>
      </w:r>
      <w:r>
        <w:rPr>
          <w:rFonts w:ascii="Times New Roman" w:hAnsi="Times New Roman"/>
          <w:color w:val="000000"/>
        </w:rPr>
        <w:t>cbdc</w:t>
      </w:r>
      <w:r w:rsidRPr="00281BB1">
        <w:rPr>
          <w:rFonts w:ascii="Times New Roman" w:hAnsi="Times New Roman"/>
          <w:color w:val="000000"/>
          <w:lang w:val="ru-RU"/>
        </w:rPr>
        <w:t xml:space="preserve">.077 </w:t>
      </w:r>
      <w:r>
        <w:rPr>
          <w:rFonts w:ascii="Times New Roman" w:hAnsi="Times New Roman"/>
          <w:color w:val="000000"/>
        </w:rPr>
        <w:t>EventNotification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Проведена проверка ПОД/ФТ, по результатам которой выявлен риск.</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РОРД формирует и направляет ЭС "Уведомление о событии на ПлЦР" (</w:t>
      </w:r>
      <w:r>
        <w:rPr>
          <w:rFonts w:ascii="Times New Roman" w:hAnsi="Times New Roman"/>
          <w:color w:val="000000"/>
        </w:rPr>
        <w:t>cbdc</w:t>
      </w:r>
      <w:r w:rsidRPr="00281BB1">
        <w:rPr>
          <w:rFonts w:ascii="Times New Roman" w:hAnsi="Times New Roman"/>
          <w:color w:val="000000"/>
          <w:lang w:val="ru-RU"/>
        </w:rPr>
        <w:t xml:space="preserve">.077 </w:t>
      </w:r>
      <w:r>
        <w:rPr>
          <w:rFonts w:ascii="Times New Roman" w:hAnsi="Times New Roman"/>
          <w:color w:val="000000"/>
        </w:rPr>
        <w:t>EventNotification</w:t>
      </w:r>
      <w:r w:rsidRPr="00281BB1">
        <w:rPr>
          <w:rFonts w:ascii="Times New Roman" w:hAnsi="Times New Roman"/>
          <w:color w:val="000000"/>
          <w:lang w:val="ru-RU"/>
        </w:rPr>
        <w:t>) по результатам выполненной периодической проверки ПОД/ФТ с выявленным риском и направляет в адрес Клиента через всех ФП, обслуживающих Клиента.</w:t>
      </w:r>
    </w:p>
    <w:p w:rsidR="008C244E" w:rsidRPr="00281BB1" w:rsidRDefault="00281BB1">
      <w:pPr>
        <w:spacing w:after="269"/>
        <w:jc w:val="both"/>
        <w:rPr>
          <w:lang w:val="ru-RU"/>
        </w:rPr>
      </w:pPr>
      <w:r w:rsidRPr="00281BB1">
        <w:rPr>
          <w:rFonts w:ascii="Times New Roman" w:hAnsi="Times New Roman"/>
          <w:color w:val="000000"/>
          <w:lang w:val="ru-RU"/>
        </w:rPr>
        <w:t>2. ФП после получения ЭС "Уведомление о событии на ПлЦР" (</w:t>
      </w:r>
      <w:r>
        <w:rPr>
          <w:rFonts w:ascii="Times New Roman" w:hAnsi="Times New Roman"/>
          <w:color w:val="000000"/>
        </w:rPr>
        <w:t>cbdc</w:t>
      </w:r>
      <w:r w:rsidRPr="00281BB1">
        <w:rPr>
          <w:rFonts w:ascii="Times New Roman" w:hAnsi="Times New Roman"/>
          <w:color w:val="000000"/>
          <w:lang w:val="ru-RU"/>
        </w:rPr>
        <w:t xml:space="preserve">.077 </w:t>
      </w:r>
      <w:r>
        <w:rPr>
          <w:rFonts w:ascii="Times New Roman" w:hAnsi="Times New Roman"/>
          <w:color w:val="000000"/>
        </w:rPr>
        <w:t>EventNotification</w:t>
      </w:r>
      <w:r w:rsidRPr="00281BB1">
        <w:rPr>
          <w:rFonts w:ascii="Times New Roman" w:hAnsi="Times New Roman"/>
          <w:color w:val="000000"/>
          <w:lang w:val="ru-RU"/>
        </w:rPr>
        <w:t>) и успешного проведения входных контролей информирует Клиента о выявленном несоответствии сведений, полученных в соответствии с Федеральным Законом № 115-ФЗ.</w:t>
      </w:r>
    </w:p>
    <w:p w:rsidR="008C244E" w:rsidRPr="00281BB1" w:rsidRDefault="00281BB1">
      <w:pPr>
        <w:pStyle w:val="21"/>
        <w:rPr>
          <w:lang w:val="ru-RU"/>
        </w:rPr>
      </w:pPr>
      <w:bookmarkStart w:id="326" w:name="_Toc192512458"/>
      <w:r w:rsidRPr="00281BB1">
        <w:rPr>
          <w:lang w:val="ru-RU"/>
        </w:rPr>
        <w:t>Исполнение арестов и взысканий на СЦР Клиента</w:t>
      </w:r>
      <w:bookmarkEnd w:id="326"/>
    </w:p>
    <w:p w:rsidR="008C244E" w:rsidRDefault="00281BB1">
      <w:pPr>
        <w:pStyle w:val="30"/>
      </w:pPr>
      <w:bookmarkStart w:id="327" w:name="_Toc192512459"/>
      <w:r>
        <w:t>Область применения</w:t>
      </w:r>
      <w:bookmarkEnd w:id="327"/>
    </w:p>
    <w:p w:rsidR="008C244E" w:rsidRPr="00281BB1" w:rsidRDefault="00281BB1">
      <w:pPr>
        <w:spacing w:after="269"/>
        <w:rPr>
          <w:lang w:val="ru-RU"/>
        </w:rPr>
      </w:pPr>
      <w:r w:rsidRPr="00281BB1">
        <w:rPr>
          <w:rFonts w:ascii="Times New Roman" w:hAnsi="Times New Roman"/>
          <w:color w:val="000000"/>
          <w:lang w:val="ru-RU"/>
        </w:rPr>
        <w:t>При необходимости Оператор может установить/изменить/снять арест ЦР на</w:t>
      </w:r>
      <w:r>
        <w:rPr>
          <w:rFonts w:ascii="Times New Roman" w:hAnsi="Times New Roman"/>
          <w:color w:val="000000"/>
        </w:rPr>
        <w:t> </w:t>
      </w:r>
      <w:r w:rsidRPr="00281BB1">
        <w:rPr>
          <w:rFonts w:ascii="Times New Roman" w:hAnsi="Times New Roman"/>
          <w:color w:val="000000"/>
          <w:lang w:val="ru-RU"/>
        </w:rPr>
        <w:t>СЦР</w:t>
      </w:r>
      <w:r>
        <w:rPr>
          <w:rFonts w:ascii="Times New Roman" w:hAnsi="Times New Roman"/>
          <w:color w:val="000000"/>
        </w:rPr>
        <w:t> </w:t>
      </w:r>
      <w:r w:rsidRPr="00281BB1">
        <w:rPr>
          <w:rFonts w:ascii="Times New Roman" w:hAnsi="Times New Roman"/>
          <w:color w:val="000000"/>
          <w:lang w:val="ru-RU"/>
        </w:rPr>
        <w:t>Клиента-ФЛ или Клиента-ЮЛ.</w:t>
      </w:r>
    </w:p>
    <w:p w:rsidR="008C244E" w:rsidRDefault="00281BB1">
      <w:pPr>
        <w:pStyle w:val="30"/>
      </w:pPr>
      <w:bookmarkStart w:id="328" w:name="_Toc192512460"/>
      <w:r>
        <w:t>Основной сценарий обмена</w:t>
      </w:r>
      <w:bookmarkEnd w:id="328"/>
    </w:p>
    <w:p w:rsidR="008C244E" w:rsidRDefault="00281BB1">
      <w:r>
        <w:rPr>
          <w:noProof/>
          <w:lang w:val="ru-RU" w:eastAsia="ru-RU"/>
        </w:rPr>
        <w:drawing>
          <wp:inline distT="0" distB="0" distL="0" distR="0">
            <wp:extent cx="6217920" cy="2960914"/>
            <wp:effectExtent l="0" t="0" r="0" b="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
                    <pic:cNvPicPr/>
                  </pic:nvPicPr>
                  <pic:blipFill>
                    <a:blip r:embed="rId108"/>
                    <a:stretch>
                      <a:fillRect/>
                    </a:stretch>
                  </pic:blipFill>
                  <pic:spPr>
                    <a:xfrm>
                      <a:off x="0" y="0"/>
                      <a:ext cx="6217920" cy="2960914"/>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Установка/изменение/отмена Оператором ареста/взыскания ЦР на СЦР Клиента-ФЛ/Клиента-ЮЛ.</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225"/>
        </w:numPr>
        <w:jc w:val="both"/>
      </w:pPr>
      <w:r>
        <w:rPr>
          <w:rFonts w:ascii="Times New Roman" w:hAnsi="Times New Roman"/>
          <w:color w:val="000000"/>
        </w:rPr>
        <w:t>Уведомление о СЗС на СЦР Клиента (cbdc.029 ClientWalletArrestNotification).</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По документу-основанию от ФОИВ устанавливается/изменяется/отменяется арест/взыскание ЦР на СЦР Клиента.</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РОРД устанавливает/изменяет/отменяет СЗС на СЦР Клиента и формирует ЭС "Уведомление о СЗС на СЦР Клиента" (</w:t>
      </w:r>
      <w:r>
        <w:rPr>
          <w:rFonts w:ascii="Times New Roman" w:hAnsi="Times New Roman"/>
          <w:color w:val="000000"/>
        </w:rPr>
        <w:t>cbdc</w:t>
      </w:r>
      <w:r w:rsidRPr="00281BB1">
        <w:rPr>
          <w:rFonts w:ascii="Times New Roman" w:hAnsi="Times New Roman"/>
          <w:color w:val="000000"/>
          <w:lang w:val="ru-RU"/>
        </w:rPr>
        <w:t xml:space="preserve">.029 </w:t>
      </w:r>
      <w:r>
        <w:rPr>
          <w:rFonts w:ascii="Times New Roman" w:hAnsi="Times New Roman"/>
          <w:color w:val="000000"/>
        </w:rPr>
        <w:t>ClientWalletArrestNotification</w:t>
      </w:r>
      <w:r w:rsidRPr="00281BB1">
        <w:rPr>
          <w:rFonts w:ascii="Times New Roman" w:hAnsi="Times New Roman"/>
          <w:color w:val="000000"/>
          <w:lang w:val="ru-RU"/>
        </w:rPr>
        <w:t>) и направляет в адрес Клиента через всех ФП, обслуживающих Клиента.</w:t>
      </w:r>
    </w:p>
    <w:p w:rsidR="008C244E" w:rsidRPr="00281BB1" w:rsidRDefault="00281BB1">
      <w:pPr>
        <w:spacing w:after="269"/>
        <w:jc w:val="both"/>
        <w:rPr>
          <w:lang w:val="ru-RU"/>
        </w:rPr>
      </w:pPr>
      <w:r w:rsidRPr="00281BB1">
        <w:rPr>
          <w:rFonts w:ascii="Times New Roman" w:hAnsi="Times New Roman"/>
          <w:color w:val="000000"/>
          <w:lang w:val="ru-RU"/>
        </w:rPr>
        <w:t>2. ФП после получения ЭС "Уведомление о СЗС на СЦР Клиента" (</w:t>
      </w:r>
      <w:r>
        <w:rPr>
          <w:rFonts w:ascii="Times New Roman" w:hAnsi="Times New Roman"/>
          <w:color w:val="000000"/>
        </w:rPr>
        <w:t>cbdc</w:t>
      </w:r>
      <w:r w:rsidRPr="00281BB1">
        <w:rPr>
          <w:rFonts w:ascii="Times New Roman" w:hAnsi="Times New Roman"/>
          <w:color w:val="000000"/>
          <w:lang w:val="ru-RU"/>
        </w:rPr>
        <w:t xml:space="preserve">.029 </w:t>
      </w:r>
      <w:r>
        <w:rPr>
          <w:rFonts w:ascii="Times New Roman" w:hAnsi="Times New Roman"/>
          <w:color w:val="000000"/>
        </w:rPr>
        <w:t>ClientWalletArrestNotification</w:t>
      </w:r>
      <w:r w:rsidRPr="00281BB1">
        <w:rPr>
          <w:rFonts w:ascii="Times New Roman" w:hAnsi="Times New Roman"/>
          <w:color w:val="000000"/>
          <w:lang w:val="ru-RU"/>
        </w:rPr>
        <w:t xml:space="preserve">) и успешного проведения входных контролей направляет полученное ЭС в адрес Клиента. </w:t>
      </w:r>
    </w:p>
    <w:p w:rsidR="008C244E" w:rsidRPr="00281BB1" w:rsidRDefault="008C244E">
      <w:pPr>
        <w:spacing w:after="269"/>
        <w:jc w:val="both"/>
        <w:rPr>
          <w:lang w:val="ru-RU"/>
        </w:rPr>
      </w:pPr>
    </w:p>
    <w:p w:rsidR="008C244E" w:rsidRPr="00281BB1" w:rsidRDefault="008C244E">
      <w:pPr>
        <w:spacing w:after="269"/>
        <w:jc w:val="both"/>
        <w:rPr>
          <w:lang w:val="ru-RU"/>
        </w:rPr>
      </w:pPr>
    </w:p>
    <w:p w:rsidR="008C244E" w:rsidRPr="00281BB1" w:rsidRDefault="00281BB1">
      <w:pPr>
        <w:pStyle w:val="21"/>
        <w:rPr>
          <w:lang w:val="ru-RU"/>
        </w:rPr>
      </w:pPr>
      <w:bookmarkStart w:id="329" w:name="_Toc192512461"/>
      <w:r w:rsidRPr="00281BB1">
        <w:rPr>
          <w:lang w:val="ru-RU"/>
        </w:rPr>
        <w:t xml:space="preserve">Расторжение договора СЦР по </w:t>
      </w:r>
      <w:r w:rsidR="00EB45C8">
        <w:rPr>
          <w:lang w:val="ru-RU"/>
        </w:rPr>
        <w:t>основаниям</w:t>
      </w:r>
      <w:r w:rsidR="00EB45C8" w:rsidRPr="00281BB1">
        <w:rPr>
          <w:lang w:val="ru-RU"/>
        </w:rPr>
        <w:t xml:space="preserve"> </w:t>
      </w:r>
      <w:r w:rsidRPr="00281BB1">
        <w:rPr>
          <w:lang w:val="ru-RU"/>
        </w:rPr>
        <w:t>115-ФЗ</w:t>
      </w:r>
      <w:bookmarkEnd w:id="329"/>
    </w:p>
    <w:p w:rsidR="008C244E" w:rsidRDefault="00281BB1">
      <w:pPr>
        <w:pStyle w:val="30"/>
      </w:pPr>
      <w:bookmarkStart w:id="330" w:name="_Toc192512462"/>
      <w:r>
        <w:t>Область применения</w:t>
      </w:r>
      <w:bookmarkEnd w:id="330"/>
    </w:p>
    <w:p w:rsidR="008C244E" w:rsidRPr="00281BB1" w:rsidRDefault="000B50D3">
      <w:pPr>
        <w:spacing w:after="269"/>
        <w:rPr>
          <w:lang w:val="ru-RU"/>
        </w:rPr>
      </w:pPr>
      <w:r>
        <w:rPr>
          <w:rFonts w:ascii="Times New Roman" w:hAnsi="Times New Roman"/>
          <w:color w:val="000000"/>
          <w:lang w:val="ru-RU"/>
        </w:rPr>
        <w:t>Применяется при принятии решения о расторжении договора.</w:t>
      </w:r>
    </w:p>
    <w:p w:rsidR="008C244E" w:rsidRDefault="00281BB1">
      <w:pPr>
        <w:pStyle w:val="30"/>
      </w:pPr>
      <w:bookmarkStart w:id="331" w:name="_Toc192512463"/>
      <w:r>
        <w:t>Основной сценарий обмена</w:t>
      </w:r>
      <w:bookmarkEnd w:id="331"/>
    </w:p>
    <w:p w:rsidR="008C244E" w:rsidRDefault="00D4146D">
      <w:r>
        <w:rPr>
          <w:noProof/>
          <w:lang w:val="ru-RU" w:eastAsia="ru-RU"/>
        </w:rPr>
        <w:drawing>
          <wp:inline distT="0" distB="0" distL="0" distR="0" wp14:anchorId="797CC553" wp14:editId="42AAFAB0">
            <wp:extent cx="5971540" cy="3086393"/>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71540" cy="3086393"/>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 xml:space="preserve">Успешное расторжение договора СЦР Клиента-ФЛ/Клиента-ЮЛ по </w:t>
      </w:r>
      <w:r w:rsidR="00EB45C8">
        <w:rPr>
          <w:rFonts w:ascii="Times New Roman" w:hAnsi="Times New Roman"/>
          <w:color w:val="000000"/>
          <w:lang w:val="ru-RU"/>
        </w:rPr>
        <w:t>основаниям</w:t>
      </w:r>
      <w:r w:rsidR="00EB45C8" w:rsidRPr="00281BB1">
        <w:rPr>
          <w:rFonts w:ascii="Times New Roman" w:hAnsi="Times New Roman"/>
          <w:color w:val="000000"/>
          <w:lang w:val="ru-RU"/>
        </w:rPr>
        <w:t xml:space="preserve"> </w:t>
      </w:r>
      <w:r w:rsidRPr="00281BB1">
        <w:rPr>
          <w:rFonts w:ascii="Times New Roman" w:hAnsi="Times New Roman"/>
          <w:color w:val="000000"/>
          <w:lang w:val="ru-RU"/>
        </w:rPr>
        <w:t>115-ФЗ.</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226"/>
        </w:numPr>
        <w:jc w:val="both"/>
        <w:rPr>
          <w:lang w:val="ru-RU"/>
        </w:rPr>
      </w:pPr>
      <w:r w:rsidRPr="00281BB1">
        <w:rPr>
          <w:rFonts w:ascii="Times New Roman" w:hAnsi="Times New Roman"/>
          <w:color w:val="000000"/>
          <w:lang w:val="ru-RU"/>
        </w:rPr>
        <w:t>Уведомление ФП Клиента о необходимости прекращения доступа к СЦР Клиента (</w:t>
      </w:r>
      <w:r>
        <w:rPr>
          <w:rFonts w:ascii="Times New Roman" w:hAnsi="Times New Roman"/>
          <w:color w:val="000000"/>
        </w:rPr>
        <w:t>cbdc</w:t>
      </w:r>
      <w:r w:rsidRPr="00281BB1">
        <w:rPr>
          <w:rFonts w:ascii="Times New Roman" w:hAnsi="Times New Roman"/>
          <w:color w:val="000000"/>
          <w:lang w:val="ru-RU"/>
        </w:rPr>
        <w:t xml:space="preserve">.077 </w:t>
      </w:r>
      <w:r>
        <w:rPr>
          <w:rFonts w:ascii="Times New Roman" w:hAnsi="Times New Roman"/>
          <w:color w:val="000000"/>
        </w:rPr>
        <w:t>TerminationFINotification</w:t>
      </w:r>
      <w:r w:rsidRPr="00281BB1">
        <w:rPr>
          <w:rFonts w:ascii="Times New Roman" w:hAnsi="Times New Roman"/>
          <w:color w:val="000000"/>
          <w:lang w:val="ru-RU"/>
        </w:rPr>
        <w:t>);</w:t>
      </w:r>
    </w:p>
    <w:p w:rsidR="008C244E" w:rsidRPr="00281BB1" w:rsidRDefault="00281BB1" w:rsidP="00387B04">
      <w:pPr>
        <w:numPr>
          <w:ilvl w:val="0"/>
          <w:numId w:val="226"/>
        </w:numPr>
        <w:jc w:val="both"/>
        <w:rPr>
          <w:lang w:val="ru-RU"/>
        </w:rPr>
      </w:pPr>
      <w:r w:rsidRPr="00281BB1">
        <w:rPr>
          <w:rFonts w:ascii="Times New Roman" w:hAnsi="Times New Roman"/>
          <w:color w:val="000000"/>
          <w:lang w:val="ru-RU"/>
        </w:rPr>
        <w:t>Уведомление Клиента о расторжении договора СЦР (</w:t>
      </w:r>
      <w:r>
        <w:rPr>
          <w:rFonts w:ascii="Times New Roman" w:hAnsi="Times New Roman"/>
          <w:color w:val="000000"/>
        </w:rPr>
        <w:t>cbdc</w:t>
      </w:r>
      <w:r w:rsidRPr="00281BB1">
        <w:rPr>
          <w:rFonts w:ascii="Times New Roman" w:hAnsi="Times New Roman"/>
          <w:color w:val="000000"/>
          <w:lang w:val="ru-RU"/>
        </w:rPr>
        <w:t xml:space="preserve">.077 </w:t>
      </w:r>
      <w:r>
        <w:rPr>
          <w:rFonts w:ascii="Times New Roman" w:hAnsi="Times New Roman"/>
          <w:color w:val="000000"/>
        </w:rPr>
        <w:t>TerminationClientNotification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EE4DD3">
      <w:pPr>
        <w:spacing w:after="269"/>
        <w:jc w:val="both"/>
        <w:rPr>
          <w:lang w:val="ru-RU"/>
        </w:rPr>
      </w:pPr>
      <w:r>
        <w:rPr>
          <w:rFonts w:ascii="Times New Roman" w:hAnsi="Times New Roman"/>
          <w:color w:val="000000"/>
          <w:lang w:val="ru-RU"/>
        </w:rPr>
        <w:t>Принято решение</w:t>
      </w:r>
      <w:r w:rsidR="00281BB1" w:rsidRPr="00281BB1">
        <w:rPr>
          <w:rFonts w:ascii="Times New Roman" w:hAnsi="Times New Roman"/>
          <w:color w:val="000000"/>
          <w:lang w:val="ru-RU"/>
        </w:rPr>
        <w:t xml:space="preserve"> о расторжении договора СЦР Клиента-ФЛ или Клиента-ЮЛ.</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РОРД осуществляет входные контроли и контроли возможности исполнения полученного сигнала:</w:t>
      </w:r>
    </w:p>
    <w:p w:rsidR="008C244E" w:rsidRPr="00281BB1" w:rsidRDefault="00281BB1" w:rsidP="00387B04">
      <w:pPr>
        <w:numPr>
          <w:ilvl w:val="0"/>
          <w:numId w:val="227"/>
        </w:numPr>
        <w:jc w:val="both"/>
        <w:rPr>
          <w:lang w:val="ru-RU"/>
        </w:rPr>
      </w:pPr>
      <w:r w:rsidRPr="00281BB1">
        <w:rPr>
          <w:rFonts w:ascii="Times New Roman" w:hAnsi="Times New Roman"/>
          <w:color w:val="000000"/>
          <w:lang w:val="ru-RU"/>
        </w:rPr>
        <w:t>контроль наличия СЦР в системе;</w:t>
      </w:r>
    </w:p>
    <w:p w:rsidR="008C244E" w:rsidRPr="00281BB1" w:rsidRDefault="00281BB1" w:rsidP="00387B04">
      <w:pPr>
        <w:numPr>
          <w:ilvl w:val="0"/>
          <w:numId w:val="227"/>
        </w:numPr>
        <w:jc w:val="both"/>
        <w:rPr>
          <w:lang w:val="ru-RU"/>
        </w:rPr>
      </w:pPr>
      <w:r w:rsidRPr="00281BB1">
        <w:rPr>
          <w:rFonts w:ascii="Times New Roman" w:hAnsi="Times New Roman"/>
          <w:color w:val="000000"/>
          <w:lang w:val="ru-RU"/>
        </w:rPr>
        <w:t>контроль отличия целевого ограничения по СЦР Клиента от текущего.</w:t>
      </w:r>
    </w:p>
    <w:p w:rsidR="008C244E" w:rsidRPr="00281BB1" w:rsidRDefault="00281BB1">
      <w:pPr>
        <w:spacing w:after="269"/>
        <w:jc w:val="both"/>
        <w:rPr>
          <w:lang w:val="ru-RU"/>
        </w:rPr>
      </w:pPr>
      <w:r w:rsidRPr="00281BB1">
        <w:rPr>
          <w:rFonts w:ascii="Times New Roman" w:hAnsi="Times New Roman"/>
          <w:color w:val="000000"/>
          <w:lang w:val="ru-RU"/>
        </w:rPr>
        <w:t>В случае положительных результатов контролей РОРД формирует:</w:t>
      </w:r>
    </w:p>
    <w:p w:rsidR="008C244E" w:rsidRPr="00281BB1" w:rsidRDefault="00281BB1" w:rsidP="00387B04">
      <w:pPr>
        <w:numPr>
          <w:ilvl w:val="0"/>
          <w:numId w:val="228"/>
        </w:numPr>
        <w:jc w:val="both"/>
        <w:rPr>
          <w:lang w:val="ru-RU"/>
        </w:rPr>
      </w:pPr>
      <w:r w:rsidRPr="00281BB1">
        <w:rPr>
          <w:rFonts w:ascii="Times New Roman" w:hAnsi="Times New Roman"/>
          <w:color w:val="000000"/>
          <w:lang w:val="ru-RU"/>
        </w:rPr>
        <w:t>ЭС "Уведомление ФП Клиента о необходимости прекращения доступа к СЦР Клиента" (</w:t>
      </w:r>
      <w:r>
        <w:rPr>
          <w:rFonts w:ascii="Times New Roman" w:hAnsi="Times New Roman"/>
          <w:color w:val="000000"/>
        </w:rPr>
        <w:t>cbdc</w:t>
      </w:r>
      <w:r w:rsidRPr="00281BB1">
        <w:rPr>
          <w:rFonts w:ascii="Times New Roman" w:hAnsi="Times New Roman"/>
          <w:color w:val="000000"/>
          <w:lang w:val="ru-RU"/>
        </w:rPr>
        <w:t xml:space="preserve">.077 </w:t>
      </w:r>
      <w:r>
        <w:rPr>
          <w:rFonts w:ascii="Times New Roman" w:hAnsi="Times New Roman"/>
          <w:color w:val="000000"/>
        </w:rPr>
        <w:t>TerminationFINotification</w:t>
      </w:r>
      <w:r w:rsidRPr="00281BB1">
        <w:rPr>
          <w:rFonts w:ascii="Times New Roman" w:hAnsi="Times New Roman"/>
          <w:color w:val="000000"/>
          <w:lang w:val="ru-RU"/>
        </w:rPr>
        <w:t>) и направляет всем ФП, обслуживающим Клиента-ФЛ/Клиента-ЮЛ;</w:t>
      </w:r>
    </w:p>
    <w:p w:rsidR="008C244E" w:rsidRPr="00281BB1" w:rsidRDefault="00281BB1" w:rsidP="00387B04">
      <w:pPr>
        <w:numPr>
          <w:ilvl w:val="0"/>
          <w:numId w:val="228"/>
        </w:numPr>
        <w:jc w:val="both"/>
        <w:rPr>
          <w:lang w:val="ru-RU"/>
        </w:rPr>
      </w:pPr>
      <w:r w:rsidRPr="00281BB1">
        <w:rPr>
          <w:rFonts w:ascii="Times New Roman" w:hAnsi="Times New Roman"/>
          <w:color w:val="000000"/>
          <w:lang w:val="ru-RU"/>
        </w:rPr>
        <w:t>ЭС "Уведомление Клиента о расторжении договора СЦР" (</w:t>
      </w:r>
      <w:r>
        <w:rPr>
          <w:rFonts w:ascii="Times New Roman" w:hAnsi="Times New Roman"/>
          <w:color w:val="000000"/>
        </w:rPr>
        <w:t>cbdc</w:t>
      </w:r>
      <w:r w:rsidRPr="00281BB1">
        <w:rPr>
          <w:rFonts w:ascii="Times New Roman" w:hAnsi="Times New Roman"/>
          <w:color w:val="000000"/>
          <w:lang w:val="ru-RU"/>
        </w:rPr>
        <w:t xml:space="preserve">.077 </w:t>
      </w:r>
      <w:r>
        <w:rPr>
          <w:rFonts w:ascii="Times New Roman" w:hAnsi="Times New Roman"/>
          <w:color w:val="000000"/>
        </w:rPr>
        <w:t>TerminationClientNotification</w:t>
      </w:r>
      <w:r w:rsidRPr="00281BB1">
        <w:rPr>
          <w:rFonts w:ascii="Times New Roman" w:hAnsi="Times New Roman"/>
          <w:color w:val="000000"/>
          <w:lang w:val="ru-RU"/>
        </w:rPr>
        <w:t>) и направляет всем ФП, обслуживающим Клиента-ФЛ/Клиента-ЮЛ;</w:t>
      </w:r>
    </w:p>
    <w:p w:rsidR="005D4F44" w:rsidRDefault="005D4F44" w:rsidP="005D4F44">
      <w:pPr>
        <w:spacing w:after="269"/>
        <w:rPr>
          <w:rFonts w:ascii="Times New Roman" w:hAnsi="Times New Roman"/>
          <w:color w:val="000000"/>
          <w:lang w:val="ru-RU"/>
        </w:rPr>
      </w:pPr>
    </w:p>
    <w:p w:rsidR="005D4F44" w:rsidRPr="005D4F44" w:rsidRDefault="005D4F44" w:rsidP="005D4F44">
      <w:pPr>
        <w:spacing w:after="269"/>
        <w:rPr>
          <w:rFonts w:ascii="Times New Roman" w:hAnsi="Times New Roman"/>
          <w:color w:val="000000"/>
          <w:lang w:val="ru-RU"/>
        </w:rPr>
      </w:pPr>
      <w:r>
        <w:rPr>
          <w:rFonts w:ascii="Times New Roman" w:hAnsi="Times New Roman"/>
          <w:color w:val="000000"/>
          <w:lang w:val="ru-RU"/>
        </w:rPr>
        <w:t>В</w:t>
      </w:r>
      <w:r w:rsidRPr="005D4F44">
        <w:rPr>
          <w:rFonts w:ascii="Times New Roman" w:hAnsi="Times New Roman"/>
          <w:color w:val="000000"/>
          <w:lang w:val="ru-RU"/>
        </w:rPr>
        <w:t xml:space="preserve"> ЭС </w:t>
      </w:r>
      <w:r w:rsidRPr="00281BB1">
        <w:rPr>
          <w:rFonts w:ascii="Times New Roman" w:hAnsi="Times New Roman"/>
          <w:color w:val="000000"/>
          <w:lang w:val="ru-RU"/>
        </w:rPr>
        <w:t>"Уведомление Клиента о расторжении договора СЦР" (</w:t>
      </w:r>
      <w:r>
        <w:rPr>
          <w:rFonts w:ascii="Times New Roman" w:hAnsi="Times New Roman"/>
          <w:color w:val="000000"/>
        </w:rPr>
        <w:t>cbdc</w:t>
      </w:r>
      <w:r w:rsidRPr="00281BB1">
        <w:rPr>
          <w:rFonts w:ascii="Times New Roman" w:hAnsi="Times New Roman"/>
          <w:color w:val="000000"/>
          <w:lang w:val="ru-RU"/>
        </w:rPr>
        <w:t xml:space="preserve">.077 </w:t>
      </w:r>
      <w:r>
        <w:rPr>
          <w:rFonts w:ascii="Times New Roman" w:hAnsi="Times New Roman"/>
          <w:color w:val="000000"/>
        </w:rPr>
        <w:t>TerminationClientNotification</w:t>
      </w:r>
      <w:r w:rsidRPr="00281BB1">
        <w:rPr>
          <w:rFonts w:ascii="Times New Roman" w:hAnsi="Times New Roman"/>
          <w:color w:val="000000"/>
          <w:lang w:val="ru-RU"/>
        </w:rPr>
        <w:t>)</w:t>
      </w:r>
      <w:r>
        <w:rPr>
          <w:rFonts w:ascii="Times New Roman" w:hAnsi="Times New Roman"/>
          <w:color w:val="000000"/>
          <w:lang w:val="ru-RU"/>
        </w:rPr>
        <w:t xml:space="preserve"> </w:t>
      </w:r>
      <w:r w:rsidRPr="005D4F44">
        <w:rPr>
          <w:rFonts w:ascii="Times New Roman" w:hAnsi="Times New Roman"/>
          <w:color w:val="000000"/>
          <w:lang w:val="ru-RU"/>
        </w:rPr>
        <w:t>в поле «</w:t>
      </w:r>
      <w:r>
        <w:rPr>
          <w:rFonts w:ascii="Times New Roman" w:hAnsi="Times New Roman"/>
          <w:color w:val="000000"/>
          <w:lang w:val="ru-RU"/>
        </w:rPr>
        <w:t>Подробное сообщение</w:t>
      </w:r>
      <w:r w:rsidRPr="005D4F44">
        <w:rPr>
          <w:rFonts w:ascii="Times New Roman" w:hAnsi="Times New Roman"/>
          <w:color w:val="000000"/>
          <w:lang w:val="ru-RU"/>
        </w:rPr>
        <w:t>» будет помещаться информация:</w:t>
      </w:r>
    </w:p>
    <w:p w:rsidR="005D4F44" w:rsidRPr="005D4F44" w:rsidRDefault="005D4F44" w:rsidP="005D4F44">
      <w:pPr>
        <w:pStyle w:val="a3"/>
        <w:numPr>
          <w:ilvl w:val="0"/>
          <w:numId w:val="228"/>
        </w:numPr>
        <w:spacing w:after="269"/>
        <w:rPr>
          <w:rFonts w:ascii="Times New Roman" w:hAnsi="Times New Roman"/>
          <w:color w:val="000000"/>
          <w:lang w:val="ru-RU"/>
        </w:rPr>
      </w:pPr>
      <w:r w:rsidRPr="005D4F44">
        <w:rPr>
          <w:rFonts w:ascii="Times New Roman" w:hAnsi="Times New Roman"/>
          <w:color w:val="000000"/>
          <w:lang w:val="ru-RU"/>
        </w:rPr>
        <w:t>-  о причине расторжения</w:t>
      </w:r>
      <w:r>
        <w:rPr>
          <w:rFonts w:ascii="Times New Roman" w:hAnsi="Times New Roman"/>
          <w:color w:val="000000"/>
          <w:lang w:val="ru-RU"/>
        </w:rPr>
        <w:t xml:space="preserve">, в том числе, </w:t>
      </w:r>
      <w:r w:rsidRPr="005D4F44">
        <w:rPr>
          <w:rFonts w:ascii="Times New Roman" w:hAnsi="Times New Roman"/>
          <w:color w:val="000000"/>
          <w:lang w:val="ru-RU"/>
        </w:rPr>
        <w:t>в виде кода, отделенного фигурными скобками (например, {1152}).</w:t>
      </w:r>
    </w:p>
    <w:p w:rsidR="005D4F44" w:rsidRPr="005D4F44" w:rsidRDefault="005D4F44" w:rsidP="005D4F44">
      <w:pPr>
        <w:spacing w:after="269"/>
        <w:rPr>
          <w:rFonts w:ascii="Times New Roman" w:hAnsi="Times New Roman"/>
          <w:color w:val="000000"/>
          <w:lang w:val="ru-RU"/>
        </w:rPr>
      </w:pPr>
      <w:r w:rsidRPr="005D4F44">
        <w:rPr>
          <w:rFonts w:ascii="Times New Roman" w:hAnsi="Times New Roman"/>
          <w:color w:val="000000"/>
          <w:lang w:val="ru-RU"/>
        </w:rPr>
        <w:t>Коды причин расторжения ДСЦР:</w:t>
      </w:r>
    </w:p>
    <w:tbl>
      <w:tblPr>
        <w:tblW w:w="0" w:type="auto"/>
        <w:tblBorders>
          <w:top w:val="single" w:sz="6" w:space="0" w:color="auto"/>
          <w:left w:val="single" w:sz="6" w:space="0" w:color="auto"/>
          <w:bottom w:val="single" w:sz="6" w:space="0" w:color="auto"/>
          <w:right w:val="single" w:sz="6" w:space="0" w:color="auto"/>
        </w:tblBorders>
        <w:tblCellMar>
          <w:top w:w="15" w:type="dxa"/>
          <w:left w:w="15" w:type="dxa"/>
          <w:bottom w:w="15" w:type="dxa"/>
          <w:right w:w="15" w:type="dxa"/>
        </w:tblCellMar>
        <w:tblLook w:val="04A0" w:firstRow="1" w:lastRow="0" w:firstColumn="1" w:lastColumn="0" w:noHBand="0" w:noVBand="1"/>
      </w:tblPr>
      <w:tblGrid>
        <w:gridCol w:w="6906"/>
        <w:gridCol w:w="954"/>
      </w:tblGrid>
      <w:tr w:rsidR="005D4F44" w:rsidRPr="00DC793C" w:rsidTr="00AA18C2">
        <w:trPr>
          <w:tblHeader/>
        </w:trPr>
        <w:tc>
          <w:tcPr>
            <w:tcW w:w="690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hideMark/>
          </w:tcPr>
          <w:p w:rsidR="005D4F44" w:rsidRPr="00DC793C" w:rsidRDefault="005D4F44" w:rsidP="00AA18C2">
            <w:pPr>
              <w:spacing w:line="240" w:lineRule="auto"/>
              <w:jc w:val="center"/>
              <w:rPr>
                <w:rFonts w:ascii="Times New Roman" w:hAnsi="Times New Roman"/>
                <w:b/>
                <w:bCs/>
                <w:sz w:val="20"/>
                <w:lang w:val="ru-RU"/>
              </w:rPr>
            </w:pPr>
            <w:r w:rsidRPr="00DC793C">
              <w:rPr>
                <w:rFonts w:ascii="Times New Roman" w:hAnsi="Times New Roman"/>
                <w:b/>
                <w:bCs/>
                <w:sz w:val="20"/>
                <w:lang w:val="ru-RU"/>
              </w:rPr>
              <w:t>Причина</w:t>
            </w:r>
          </w:p>
        </w:tc>
        <w:tc>
          <w:tcPr>
            <w:tcW w:w="954" w:type="dxa"/>
            <w:tcBorders>
              <w:top w:val="single" w:sz="6" w:space="0" w:color="auto"/>
              <w:left w:val="single" w:sz="6" w:space="0" w:color="auto"/>
              <w:bottom w:val="single" w:sz="6" w:space="0" w:color="auto"/>
              <w:right w:val="single" w:sz="6" w:space="0" w:color="auto"/>
            </w:tcBorders>
          </w:tcPr>
          <w:p w:rsidR="005D4F44" w:rsidRPr="00DC793C" w:rsidRDefault="005D4F44" w:rsidP="00AA18C2">
            <w:pPr>
              <w:spacing w:line="240" w:lineRule="auto"/>
              <w:jc w:val="center"/>
              <w:rPr>
                <w:rStyle w:val="af5"/>
                <w:rFonts w:ascii="Times New Roman" w:hAnsi="Times New Roman"/>
                <w:sz w:val="20"/>
              </w:rPr>
            </w:pPr>
            <w:r w:rsidRPr="00DC793C">
              <w:rPr>
                <w:rStyle w:val="af5"/>
                <w:rFonts w:ascii="Times New Roman" w:hAnsi="Times New Roman"/>
                <w:sz w:val="20"/>
              </w:rPr>
              <w:t>Код причины</w:t>
            </w:r>
          </w:p>
        </w:tc>
      </w:tr>
      <w:tr w:rsidR="005D4F44" w:rsidTr="00AA18C2">
        <w:trPr>
          <w:cantSplit/>
          <w:trHeight w:val="543"/>
        </w:trPr>
        <w:tc>
          <w:tcPr>
            <w:tcW w:w="690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rsidR="005D4F44" w:rsidRPr="00DC793C" w:rsidRDefault="005D4F44" w:rsidP="00AA18C2">
            <w:pPr>
              <w:spacing w:line="240" w:lineRule="auto"/>
              <w:rPr>
                <w:color w:val="000000" w:themeColor="text1"/>
                <w:sz w:val="20"/>
                <w:lang w:val="ru-RU"/>
              </w:rPr>
            </w:pPr>
            <w:r w:rsidRPr="00DC793C">
              <w:rPr>
                <w:color w:val="000000" w:themeColor="text1"/>
                <w:sz w:val="20"/>
                <w:lang w:val="ru-RU"/>
              </w:rPr>
              <w:t>Отнесение к лицам, включенным в ПЭТ (подпункт 6 пункта 1 статьи 7 Федерального закона №</w:t>
            </w:r>
            <w:r w:rsidRPr="00DC793C">
              <w:rPr>
                <w:color w:val="000000" w:themeColor="text1"/>
                <w:sz w:val="20"/>
              </w:rPr>
              <w:t> </w:t>
            </w:r>
            <w:r w:rsidRPr="00DC793C">
              <w:rPr>
                <w:color w:val="000000" w:themeColor="text1"/>
                <w:sz w:val="20"/>
                <w:lang w:val="ru-RU"/>
              </w:rPr>
              <w:t>115-ФЗ).</w:t>
            </w:r>
          </w:p>
        </w:tc>
        <w:tc>
          <w:tcPr>
            <w:tcW w:w="954" w:type="dxa"/>
            <w:tcBorders>
              <w:top w:val="single" w:sz="6" w:space="0" w:color="auto"/>
              <w:left w:val="single" w:sz="6" w:space="0" w:color="auto"/>
              <w:bottom w:val="single" w:sz="6" w:space="0" w:color="auto"/>
              <w:right w:val="single" w:sz="6" w:space="0" w:color="auto"/>
            </w:tcBorders>
          </w:tcPr>
          <w:p w:rsidR="005D4F44" w:rsidRPr="00DC793C" w:rsidRDefault="005D4F44" w:rsidP="00AA18C2">
            <w:pPr>
              <w:spacing w:after="60" w:line="240" w:lineRule="auto"/>
              <w:rPr>
                <w:color w:val="000000" w:themeColor="text1"/>
                <w:sz w:val="20"/>
              </w:rPr>
            </w:pPr>
            <w:r w:rsidRPr="00DC793C">
              <w:rPr>
                <w:color w:val="000000" w:themeColor="text1"/>
                <w:sz w:val="20"/>
              </w:rPr>
              <w:t>1151</w:t>
            </w:r>
          </w:p>
        </w:tc>
      </w:tr>
      <w:tr w:rsidR="005D4F44" w:rsidRPr="00DC793C" w:rsidTr="00AA18C2">
        <w:trPr>
          <w:cantSplit/>
          <w:trHeight w:val="315"/>
        </w:trPr>
        <w:tc>
          <w:tcPr>
            <w:tcW w:w="690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rsidR="005D4F44" w:rsidRPr="00DC793C" w:rsidRDefault="005D4F44" w:rsidP="00AA18C2">
            <w:pPr>
              <w:spacing w:line="240" w:lineRule="auto"/>
              <w:rPr>
                <w:color w:val="000000" w:themeColor="text1"/>
                <w:sz w:val="20"/>
                <w:lang w:val="ru-RU"/>
              </w:rPr>
            </w:pPr>
            <w:r w:rsidRPr="00DC793C">
              <w:rPr>
                <w:color w:val="000000" w:themeColor="text1"/>
                <w:sz w:val="20"/>
                <w:lang w:val="ru-RU"/>
              </w:rPr>
              <w:t>Отнесение к лицам, включенным в ПМВКО (статья 7.4 Федерального закона № 115-ФЗ).</w:t>
            </w:r>
          </w:p>
        </w:tc>
        <w:tc>
          <w:tcPr>
            <w:tcW w:w="954" w:type="dxa"/>
            <w:tcBorders>
              <w:top w:val="single" w:sz="6" w:space="0" w:color="auto"/>
              <w:left w:val="single" w:sz="6" w:space="0" w:color="auto"/>
              <w:bottom w:val="single" w:sz="6" w:space="0" w:color="auto"/>
              <w:right w:val="single" w:sz="6" w:space="0" w:color="auto"/>
            </w:tcBorders>
          </w:tcPr>
          <w:p w:rsidR="005D4F44" w:rsidRPr="00DC793C" w:rsidRDefault="005D4F44" w:rsidP="00AA18C2">
            <w:pPr>
              <w:spacing w:line="240" w:lineRule="auto"/>
              <w:rPr>
                <w:color w:val="000000" w:themeColor="text1"/>
                <w:sz w:val="20"/>
                <w:lang w:val="ru-RU"/>
              </w:rPr>
            </w:pPr>
            <w:r w:rsidRPr="00DC793C">
              <w:rPr>
                <w:color w:val="000000" w:themeColor="text1"/>
                <w:sz w:val="20"/>
                <w:lang w:val="ru-RU"/>
              </w:rPr>
              <w:t>1152</w:t>
            </w:r>
          </w:p>
        </w:tc>
      </w:tr>
      <w:tr w:rsidR="005D4F44" w:rsidRPr="00DC793C" w:rsidTr="00AA18C2">
        <w:trPr>
          <w:cantSplit/>
          <w:trHeight w:val="371"/>
        </w:trPr>
        <w:tc>
          <w:tcPr>
            <w:tcW w:w="690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rsidR="005D4F44" w:rsidRPr="00DC793C" w:rsidRDefault="005D4F44" w:rsidP="00AA18C2">
            <w:pPr>
              <w:spacing w:line="240" w:lineRule="auto"/>
              <w:rPr>
                <w:color w:val="000000" w:themeColor="text1"/>
                <w:sz w:val="20"/>
                <w:lang w:val="ru-RU"/>
              </w:rPr>
            </w:pPr>
            <w:r w:rsidRPr="00DC793C">
              <w:rPr>
                <w:color w:val="000000" w:themeColor="text1"/>
                <w:sz w:val="20"/>
                <w:lang w:val="ru-RU"/>
              </w:rPr>
              <w:t>Отнесение к лицам, включенным в ПФРОМУ (статья 7.5 Федерального закона №</w:t>
            </w:r>
            <w:r w:rsidRPr="00284223">
              <w:rPr>
                <w:color w:val="000000" w:themeColor="text1"/>
                <w:sz w:val="20"/>
                <w:lang w:val="ru-RU"/>
              </w:rPr>
              <w:t> </w:t>
            </w:r>
            <w:r w:rsidRPr="00DC793C">
              <w:rPr>
                <w:color w:val="000000" w:themeColor="text1"/>
                <w:sz w:val="20"/>
                <w:lang w:val="ru-RU"/>
              </w:rPr>
              <w:t>115-ФЗ).</w:t>
            </w:r>
          </w:p>
        </w:tc>
        <w:tc>
          <w:tcPr>
            <w:tcW w:w="954" w:type="dxa"/>
            <w:tcBorders>
              <w:top w:val="single" w:sz="6" w:space="0" w:color="auto"/>
              <w:left w:val="single" w:sz="6" w:space="0" w:color="auto"/>
              <w:bottom w:val="single" w:sz="6" w:space="0" w:color="auto"/>
              <w:right w:val="single" w:sz="6" w:space="0" w:color="auto"/>
            </w:tcBorders>
          </w:tcPr>
          <w:p w:rsidR="005D4F44" w:rsidRPr="00DC793C" w:rsidRDefault="005D4F44" w:rsidP="00AA18C2">
            <w:pPr>
              <w:spacing w:line="240" w:lineRule="auto"/>
              <w:rPr>
                <w:color w:val="000000" w:themeColor="text1"/>
                <w:sz w:val="20"/>
                <w:lang w:val="ru-RU"/>
              </w:rPr>
            </w:pPr>
            <w:r w:rsidRPr="00DC793C">
              <w:rPr>
                <w:color w:val="000000" w:themeColor="text1"/>
                <w:sz w:val="20"/>
                <w:lang w:val="ru-RU"/>
              </w:rPr>
              <w:t>1153</w:t>
            </w:r>
          </w:p>
        </w:tc>
      </w:tr>
      <w:tr w:rsidR="005D4F44" w:rsidRPr="00284223" w:rsidTr="00AA18C2">
        <w:trPr>
          <w:cantSplit/>
          <w:trHeight w:val="571"/>
        </w:trPr>
        <w:tc>
          <w:tcPr>
            <w:tcW w:w="690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rsidR="005D4F44" w:rsidRPr="00DC793C" w:rsidRDefault="005D4F44" w:rsidP="00AA18C2">
            <w:pPr>
              <w:spacing w:line="240" w:lineRule="auto"/>
              <w:rPr>
                <w:color w:val="000000" w:themeColor="text1"/>
                <w:sz w:val="20"/>
                <w:lang w:val="ru-RU"/>
              </w:rPr>
            </w:pPr>
            <w:r w:rsidRPr="00DC793C">
              <w:rPr>
                <w:color w:val="000000" w:themeColor="text1"/>
                <w:sz w:val="20"/>
                <w:lang w:val="ru-RU"/>
              </w:rPr>
              <w:t>Отнесение к Блокируемым лицам (статья 3.1 Федерального закона №</w:t>
            </w:r>
            <w:r w:rsidRPr="00284223">
              <w:rPr>
                <w:color w:val="000000" w:themeColor="text1"/>
                <w:sz w:val="20"/>
                <w:lang w:val="ru-RU"/>
              </w:rPr>
              <w:t> </w:t>
            </w:r>
            <w:r w:rsidRPr="00DC793C">
              <w:rPr>
                <w:color w:val="000000" w:themeColor="text1"/>
                <w:sz w:val="20"/>
                <w:lang w:val="ru-RU"/>
              </w:rPr>
              <w:t>281-ФЗ).</w:t>
            </w:r>
          </w:p>
        </w:tc>
        <w:tc>
          <w:tcPr>
            <w:tcW w:w="954" w:type="dxa"/>
            <w:tcBorders>
              <w:top w:val="single" w:sz="6" w:space="0" w:color="auto"/>
              <w:left w:val="single" w:sz="6" w:space="0" w:color="auto"/>
              <w:bottom w:val="single" w:sz="6" w:space="0" w:color="auto"/>
              <w:right w:val="single" w:sz="6" w:space="0" w:color="auto"/>
            </w:tcBorders>
          </w:tcPr>
          <w:p w:rsidR="005D4F44" w:rsidRPr="00284223" w:rsidRDefault="005D4F44" w:rsidP="00AA18C2">
            <w:pPr>
              <w:spacing w:line="240" w:lineRule="auto"/>
              <w:rPr>
                <w:color w:val="000000" w:themeColor="text1"/>
                <w:sz w:val="20"/>
                <w:lang w:val="ru-RU"/>
              </w:rPr>
            </w:pPr>
            <w:r w:rsidRPr="00284223">
              <w:rPr>
                <w:color w:val="000000" w:themeColor="text1"/>
                <w:sz w:val="20"/>
                <w:lang w:val="ru-RU"/>
              </w:rPr>
              <w:t>1154</w:t>
            </w:r>
          </w:p>
        </w:tc>
      </w:tr>
      <w:tr w:rsidR="005D4F44" w:rsidRPr="00284223" w:rsidTr="00AA18C2">
        <w:trPr>
          <w:cantSplit/>
          <w:trHeight w:val="343"/>
        </w:trPr>
        <w:tc>
          <w:tcPr>
            <w:tcW w:w="6906" w:type="dxa"/>
            <w:tcBorders>
              <w:top w:val="single" w:sz="6" w:space="0" w:color="auto"/>
              <w:left w:val="single" w:sz="6" w:space="0" w:color="auto"/>
              <w:bottom w:val="single" w:sz="6" w:space="0" w:color="auto"/>
              <w:right w:val="single" w:sz="6" w:space="0" w:color="auto"/>
            </w:tcBorders>
            <w:tcMar>
              <w:top w:w="75" w:type="dxa"/>
              <w:left w:w="75" w:type="dxa"/>
              <w:bottom w:w="75" w:type="dxa"/>
              <w:right w:w="75" w:type="dxa"/>
            </w:tcMar>
            <w:vAlign w:val="center"/>
          </w:tcPr>
          <w:p w:rsidR="005D4F44" w:rsidRPr="00DC793C" w:rsidRDefault="005D4F44" w:rsidP="00AA18C2">
            <w:pPr>
              <w:spacing w:line="240" w:lineRule="auto"/>
              <w:rPr>
                <w:color w:val="000000" w:themeColor="text1"/>
                <w:sz w:val="20"/>
                <w:lang w:val="ru-RU"/>
              </w:rPr>
            </w:pPr>
            <w:r w:rsidRPr="00DC793C">
              <w:rPr>
                <w:color w:val="000000" w:themeColor="text1"/>
                <w:sz w:val="20"/>
                <w:lang w:val="ru-RU"/>
              </w:rPr>
              <w:t>Отнесение к группе высокого уровня риска совершения подозрительных операций.</w:t>
            </w:r>
          </w:p>
        </w:tc>
        <w:tc>
          <w:tcPr>
            <w:tcW w:w="954" w:type="dxa"/>
            <w:tcBorders>
              <w:top w:val="single" w:sz="6" w:space="0" w:color="auto"/>
              <w:left w:val="single" w:sz="6" w:space="0" w:color="auto"/>
              <w:bottom w:val="single" w:sz="6" w:space="0" w:color="auto"/>
              <w:right w:val="single" w:sz="6" w:space="0" w:color="auto"/>
            </w:tcBorders>
          </w:tcPr>
          <w:p w:rsidR="005D4F44" w:rsidRPr="00284223" w:rsidRDefault="005D4F44" w:rsidP="00AA18C2">
            <w:pPr>
              <w:spacing w:line="240" w:lineRule="auto"/>
              <w:rPr>
                <w:color w:val="000000" w:themeColor="text1"/>
                <w:sz w:val="20"/>
                <w:lang w:val="ru-RU"/>
              </w:rPr>
            </w:pPr>
            <w:r w:rsidRPr="00284223">
              <w:rPr>
                <w:color w:val="000000" w:themeColor="text1"/>
                <w:sz w:val="20"/>
                <w:lang w:val="ru-RU"/>
              </w:rPr>
              <w:t>1155</w:t>
            </w:r>
          </w:p>
        </w:tc>
      </w:tr>
    </w:tbl>
    <w:p w:rsidR="008C244E" w:rsidRPr="00281BB1" w:rsidRDefault="008C244E">
      <w:pPr>
        <w:spacing w:after="269"/>
        <w:jc w:val="both"/>
        <w:rPr>
          <w:lang w:val="ru-RU"/>
        </w:rPr>
      </w:pPr>
    </w:p>
    <w:p w:rsidR="008C244E" w:rsidRPr="00281BB1" w:rsidRDefault="008C244E">
      <w:pPr>
        <w:spacing w:after="269"/>
        <w:jc w:val="both"/>
        <w:rPr>
          <w:lang w:val="ru-RU"/>
        </w:rPr>
      </w:pPr>
    </w:p>
    <w:p w:rsidR="008C244E" w:rsidRPr="00281BB1" w:rsidRDefault="00281BB1">
      <w:pPr>
        <w:pStyle w:val="21"/>
        <w:rPr>
          <w:lang w:val="ru-RU"/>
        </w:rPr>
      </w:pPr>
      <w:bookmarkStart w:id="332" w:name="_Toc192512464"/>
      <w:r w:rsidRPr="00281BB1">
        <w:rPr>
          <w:lang w:val="ru-RU"/>
        </w:rPr>
        <w:t>Извещение об отказе или приостановлении операции Клиента</w:t>
      </w:r>
      <w:bookmarkEnd w:id="332"/>
    </w:p>
    <w:p w:rsidR="008C244E" w:rsidRDefault="00281BB1">
      <w:pPr>
        <w:pStyle w:val="30"/>
      </w:pPr>
      <w:bookmarkStart w:id="333" w:name="_Toc192512465"/>
      <w:r>
        <w:t>Область применения</w:t>
      </w:r>
      <w:bookmarkEnd w:id="333"/>
    </w:p>
    <w:p w:rsidR="008C244E" w:rsidRPr="00281BB1" w:rsidRDefault="00281BB1">
      <w:pPr>
        <w:spacing w:after="269"/>
        <w:rPr>
          <w:lang w:val="ru-RU"/>
        </w:rPr>
      </w:pPr>
      <w:r w:rsidRPr="00281BB1">
        <w:rPr>
          <w:rFonts w:ascii="Times New Roman" w:hAnsi="Times New Roman"/>
          <w:color w:val="000000"/>
          <w:lang w:val="ru-RU"/>
        </w:rPr>
        <w:t>Направление от ФП на ПлЦР:</w:t>
      </w:r>
    </w:p>
    <w:p w:rsidR="008C244E" w:rsidRPr="00281BB1" w:rsidRDefault="00281BB1" w:rsidP="00387B04">
      <w:pPr>
        <w:numPr>
          <w:ilvl w:val="0"/>
          <w:numId w:val="229"/>
        </w:numPr>
        <w:rPr>
          <w:lang w:val="ru-RU"/>
        </w:rPr>
      </w:pPr>
      <w:r w:rsidRPr="00281BB1">
        <w:rPr>
          <w:rFonts w:ascii="Times New Roman" w:hAnsi="Times New Roman"/>
          <w:color w:val="000000"/>
          <w:lang w:val="ru-RU"/>
        </w:rPr>
        <w:t>извещения о невозможности</w:t>
      </w:r>
      <w:r>
        <w:rPr>
          <w:rFonts w:ascii="Times New Roman" w:hAnsi="Times New Roman"/>
          <w:color w:val="000000"/>
        </w:rPr>
        <w:t> </w:t>
      </w:r>
      <w:r w:rsidRPr="00281BB1">
        <w:rPr>
          <w:rFonts w:ascii="Times New Roman" w:hAnsi="Times New Roman"/>
          <w:color w:val="000000"/>
          <w:lang w:val="ru-RU"/>
        </w:rPr>
        <w:t>(отказе) исполнения</w:t>
      </w:r>
      <w:r>
        <w:rPr>
          <w:rFonts w:ascii="Times New Roman" w:hAnsi="Times New Roman"/>
          <w:color w:val="000000"/>
        </w:rPr>
        <w:t> </w:t>
      </w:r>
      <w:r w:rsidRPr="00281BB1">
        <w:rPr>
          <w:rFonts w:ascii="Times New Roman" w:hAnsi="Times New Roman"/>
          <w:color w:val="000000"/>
          <w:lang w:val="ru-RU"/>
        </w:rPr>
        <w:t>подтвержденного и подписанного Клиентом платежа по основаниям</w:t>
      </w:r>
      <w:r>
        <w:rPr>
          <w:rFonts w:ascii="Times New Roman" w:hAnsi="Times New Roman"/>
          <w:color w:val="000000"/>
        </w:rPr>
        <w:t> </w:t>
      </w:r>
      <w:r w:rsidRPr="00281BB1">
        <w:rPr>
          <w:rFonts w:ascii="Times New Roman" w:hAnsi="Times New Roman"/>
          <w:color w:val="000000"/>
          <w:lang w:val="ru-RU"/>
        </w:rPr>
        <w:t>ПОД/ФТ</w:t>
      </w:r>
    </w:p>
    <w:p w:rsidR="008C244E" w:rsidRDefault="00281BB1">
      <w:pPr>
        <w:spacing w:after="269"/>
      </w:pPr>
      <w:r>
        <w:rPr>
          <w:rFonts w:ascii="Times New Roman" w:hAnsi="Times New Roman"/>
          <w:color w:val="000000"/>
        </w:rPr>
        <w:t>или</w:t>
      </w:r>
    </w:p>
    <w:p w:rsidR="008C244E" w:rsidRPr="00281BB1" w:rsidRDefault="00281BB1" w:rsidP="00387B04">
      <w:pPr>
        <w:numPr>
          <w:ilvl w:val="0"/>
          <w:numId w:val="230"/>
        </w:numPr>
        <w:rPr>
          <w:lang w:val="ru-RU"/>
        </w:rPr>
      </w:pPr>
      <w:r>
        <w:rPr>
          <w:rFonts w:ascii="Times New Roman" w:hAnsi="Times New Roman"/>
          <w:color w:val="000000"/>
        </w:rPr>
        <w:t> </w:t>
      </w:r>
      <w:r w:rsidRPr="00281BB1">
        <w:rPr>
          <w:rFonts w:ascii="Times New Roman" w:hAnsi="Times New Roman"/>
          <w:color w:val="000000"/>
          <w:lang w:val="ru-RU"/>
        </w:rPr>
        <w:t>извещения о</w:t>
      </w:r>
      <w:r>
        <w:rPr>
          <w:rFonts w:ascii="Times New Roman" w:hAnsi="Times New Roman"/>
          <w:color w:val="000000"/>
        </w:rPr>
        <w:t> </w:t>
      </w:r>
      <w:r w:rsidRPr="00281BB1">
        <w:rPr>
          <w:rFonts w:ascii="Times New Roman" w:hAnsi="Times New Roman"/>
          <w:color w:val="000000"/>
          <w:lang w:val="ru-RU"/>
        </w:rPr>
        <w:t>приостановлении подтвержденного и подписанного Клиентом по причине ПОД/ФТ - платеж направлен на ручной контроль.</w:t>
      </w:r>
    </w:p>
    <w:p w:rsidR="008C244E" w:rsidRDefault="00281BB1">
      <w:pPr>
        <w:pStyle w:val="30"/>
      </w:pPr>
      <w:bookmarkStart w:id="334" w:name="_Toc192512466"/>
      <w:r>
        <w:t>Основной сценарий</w:t>
      </w:r>
      <w:bookmarkEnd w:id="334"/>
    </w:p>
    <w:p w:rsidR="008C244E" w:rsidRDefault="00281BB1">
      <w:r>
        <w:rPr>
          <w:noProof/>
          <w:lang w:val="ru-RU" w:eastAsia="ru-RU"/>
        </w:rPr>
        <w:drawing>
          <wp:inline distT="0" distB="0" distL="0" distR="0">
            <wp:extent cx="6217920" cy="6680028"/>
            <wp:effectExtent l="0" t="0" r="0" b="0"/>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
                    <pic:cNvPicPr/>
                  </pic:nvPicPr>
                  <pic:blipFill>
                    <a:blip r:embed="rId110"/>
                    <a:stretch>
                      <a:fillRect/>
                    </a:stretch>
                  </pic:blipFill>
                  <pic:spPr>
                    <a:xfrm>
                      <a:off x="0" y="0"/>
                      <a:ext cx="6217920" cy="6680028"/>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ФП уведомляет ПлЦР об отказе в исполнении операции или о приостановлении операции по причинам ПОД/ФТ.</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231"/>
        </w:numPr>
        <w:jc w:val="both"/>
        <w:rPr>
          <w:lang w:val="ru-RU"/>
        </w:rPr>
      </w:pPr>
      <w:r w:rsidRPr="00281BB1">
        <w:rPr>
          <w:rFonts w:ascii="Times New Roman" w:hAnsi="Times New Roman"/>
          <w:color w:val="000000"/>
          <w:lang w:val="ru-RU"/>
        </w:rPr>
        <w:t>Извещение об отказе (</w:t>
      </w:r>
      <w:r>
        <w:rPr>
          <w:rFonts w:ascii="Times New Roman" w:hAnsi="Times New Roman"/>
          <w:color w:val="000000"/>
        </w:rPr>
        <w:t>cbdc</w:t>
      </w:r>
      <w:r w:rsidRPr="00281BB1">
        <w:rPr>
          <w:rFonts w:ascii="Times New Roman" w:hAnsi="Times New Roman"/>
          <w:color w:val="000000"/>
          <w:lang w:val="ru-RU"/>
        </w:rPr>
        <w:t xml:space="preserve">.070 </w:t>
      </w:r>
      <w:r>
        <w:rPr>
          <w:rFonts w:ascii="Times New Roman" w:hAnsi="Times New Roman"/>
          <w:color w:val="000000"/>
        </w:rPr>
        <w:t>Rejection</w:t>
      </w:r>
      <w:r w:rsidRPr="00281BB1">
        <w:rPr>
          <w:rFonts w:ascii="Times New Roman" w:hAnsi="Times New Roman"/>
          <w:color w:val="000000"/>
          <w:lang w:val="ru-RU"/>
        </w:rPr>
        <w:t>);</w:t>
      </w:r>
    </w:p>
    <w:p w:rsidR="008C244E" w:rsidRPr="00281BB1" w:rsidRDefault="00281BB1" w:rsidP="00387B04">
      <w:pPr>
        <w:numPr>
          <w:ilvl w:val="0"/>
          <w:numId w:val="231"/>
        </w:numPr>
        <w:jc w:val="both"/>
        <w:rPr>
          <w:lang w:val="ru-RU"/>
        </w:rPr>
      </w:pPr>
      <w:r w:rsidRPr="00281BB1">
        <w:rPr>
          <w:rFonts w:ascii="Times New Roman" w:hAnsi="Times New Roman"/>
          <w:color w:val="000000"/>
          <w:lang w:val="ru-RU"/>
        </w:rPr>
        <w:t>Квитанция на извещение об отказе (</w:t>
      </w:r>
      <w:r>
        <w:rPr>
          <w:rFonts w:ascii="Times New Roman" w:hAnsi="Times New Roman"/>
          <w:color w:val="000000"/>
        </w:rPr>
        <w:t>cbdc</w:t>
      </w:r>
      <w:r w:rsidRPr="00281BB1">
        <w:rPr>
          <w:rFonts w:ascii="Times New Roman" w:hAnsi="Times New Roman"/>
          <w:color w:val="000000"/>
          <w:lang w:val="ru-RU"/>
        </w:rPr>
        <w:t xml:space="preserve">.071 </w:t>
      </w:r>
      <w:r>
        <w:rPr>
          <w:rFonts w:ascii="Times New Roman" w:hAnsi="Times New Roman"/>
          <w:color w:val="000000"/>
        </w:rPr>
        <w:t>RejectionReceipt</w:t>
      </w:r>
      <w:r w:rsidRPr="00281BB1">
        <w:rPr>
          <w:rFonts w:ascii="Times New Roman" w:hAnsi="Times New Roman"/>
          <w:color w:val="000000"/>
          <w:lang w:val="ru-RU"/>
        </w:rPr>
        <w:t>);</w:t>
      </w:r>
    </w:p>
    <w:p w:rsidR="008C244E" w:rsidRPr="00281BB1" w:rsidRDefault="00281BB1" w:rsidP="00387B04">
      <w:pPr>
        <w:numPr>
          <w:ilvl w:val="0"/>
          <w:numId w:val="231"/>
        </w:numPr>
        <w:jc w:val="both"/>
        <w:rPr>
          <w:lang w:val="ru-RU"/>
        </w:rPr>
      </w:pPr>
      <w:r w:rsidRPr="00281BB1">
        <w:rPr>
          <w:rFonts w:ascii="Times New Roman" w:hAnsi="Times New Roman"/>
          <w:color w:val="000000"/>
          <w:lang w:val="ru-RU"/>
        </w:rPr>
        <w:t>Извещение о приостановке (</w:t>
      </w:r>
      <w:r>
        <w:rPr>
          <w:rFonts w:ascii="Times New Roman" w:hAnsi="Times New Roman"/>
          <w:color w:val="000000"/>
        </w:rPr>
        <w:t>cbdc</w:t>
      </w:r>
      <w:r w:rsidRPr="00281BB1">
        <w:rPr>
          <w:rFonts w:ascii="Times New Roman" w:hAnsi="Times New Roman"/>
          <w:color w:val="000000"/>
          <w:lang w:val="ru-RU"/>
        </w:rPr>
        <w:t xml:space="preserve">.070 </w:t>
      </w:r>
      <w:r>
        <w:rPr>
          <w:rFonts w:ascii="Times New Roman" w:hAnsi="Times New Roman"/>
          <w:color w:val="000000"/>
        </w:rPr>
        <w:t>Delay</w:t>
      </w:r>
      <w:r w:rsidRPr="00281BB1">
        <w:rPr>
          <w:rFonts w:ascii="Times New Roman" w:hAnsi="Times New Roman"/>
          <w:color w:val="000000"/>
          <w:lang w:val="ru-RU"/>
        </w:rPr>
        <w:t>);</w:t>
      </w:r>
    </w:p>
    <w:p w:rsidR="008C244E" w:rsidRPr="00281BB1" w:rsidRDefault="00281BB1" w:rsidP="00387B04">
      <w:pPr>
        <w:numPr>
          <w:ilvl w:val="0"/>
          <w:numId w:val="231"/>
        </w:numPr>
        <w:jc w:val="both"/>
        <w:rPr>
          <w:lang w:val="ru-RU"/>
        </w:rPr>
      </w:pPr>
      <w:r w:rsidRPr="00281BB1">
        <w:rPr>
          <w:rFonts w:ascii="Times New Roman" w:hAnsi="Times New Roman"/>
          <w:color w:val="000000"/>
          <w:lang w:val="ru-RU"/>
        </w:rPr>
        <w:t>Квитанция на извещение о приостановке (</w:t>
      </w:r>
      <w:r>
        <w:rPr>
          <w:rFonts w:ascii="Times New Roman" w:hAnsi="Times New Roman"/>
          <w:color w:val="000000"/>
        </w:rPr>
        <w:t>cbdc</w:t>
      </w:r>
      <w:r w:rsidRPr="00281BB1">
        <w:rPr>
          <w:rFonts w:ascii="Times New Roman" w:hAnsi="Times New Roman"/>
          <w:color w:val="000000"/>
          <w:lang w:val="ru-RU"/>
        </w:rPr>
        <w:t xml:space="preserve">.071 </w:t>
      </w:r>
      <w:r>
        <w:rPr>
          <w:rFonts w:ascii="Times New Roman" w:hAnsi="Times New Roman"/>
          <w:color w:val="000000"/>
        </w:rPr>
        <w:t>DelayReceipt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При проведении процедур контроля по ПОД/ФТ (онлайн-контроль) ФП выявил риски и операция не может быть выполнена, или выявил потенциальные риски и операция направлена на ручной контроль.</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 xml:space="preserve">1.1. Если при проведении процедур контроля по ПОД/ФТ (онлайн-контроль) ФП выявил риски и операция не может </w:t>
      </w:r>
      <w:r w:rsidR="00D23EDE">
        <w:rPr>
          <w:rFonts w:ascii="Times New Roman" w:hAnsi="Times New Roman"/>
          <w:color w:val="000000"/>
          <w:lang w:val="ru-RU"/>
        </w:rPr>
        <w:t xml:space="preserve">быть </w:t>
      </w:r>
      <w:r w:rsidRPr="00281BB1">
        <w:rPr>
          <w:rFonts w:ascii="Times New Roman" w:hAnsi="Times New Roman"/>
          <w:color w:val="000000"/>
          <w:lang w:val="ru-RU"/>
        </w:rPr>
        <w:t>продолжена, ФП формирует и направляет в РОРД ЭС "Извещение об отказе" (</w:t>
      </w:r>
      <w:r>
        <w:rPr>
          <w:rFonts w:ascii="Times New Roman" w:hAnsi="Times New Roman"/>
          <w:color w:val="000000"/>
        </w:rPr>
        <w:t>cbdc</w:t>
      </w:r>
      <w:r w:rsidRPr="00281BB1">
        <w:rPr>
          <w:rFonts w:ascii="Times New Roman" w:hAnsi="Times New Roman"/>
          <w:color w:val="000000"/>
          <w:lang w:val="ru-RU"/>
        </w:rPr>
        <w:t xml:space="preserve">.070 </w:t>
      </w:r>
      <w:r>
        <w:rPr>
          <w:rFonts w:ascii="Times New Roman" w:hAnsi="Times New Roman"/>
          <w:color w:val="000000"/>
        </w:rPr>
        <w:t>Rejection</w:t>
      </w:r>
      <w:r w:rsidRPr="00281BB1">
        <w:rPr>
          <w:rFonts w:ascii="Times New Roman" w:hAnsi="Times New Roman"/>
          <w:color w:val="000000"/>
          <w:lang w:val="ru-RU"/>
        </w:rPr>
        <w:t>), которое содержит инкапсулированное соответствующее распоряжение Клиента на перевод.</w:t>
      </w:r>
    </w:p>
    <w:p w:rsidR="008C244E" w:rsidRPr="00281BB1" w:rsidRDefault="00281BB1">
      <w:pPr>
        <w:spacing w:after="269"/>
        <w:jc w:val="both"/>
        <w:rPr>
          <w:lang w:val="ru-RU"/>
        </w:rPr>
      </w:pPr>
      <w:r w:rsidRPr="00281BB1">
        <w:rPr>
          <w:rFonts w:ascii="Times New Roman" w:hAnsi="Times New Roman"/>
          <w:color w:val="000000"/>
          <w:lang w:val="ru-RU"/>
        </w:rPr>
        <w:t>1.2. РОРД проводит входной контроль полученного ЭС. В случае успешного завершения, сохраняет в реестре отказов в проведении операции информацию по операции и причины отказа, формирует и направляет в</w:t>
      </w:r>
      <w:r w:rsidR="00850206">
        <w:rPr>
          <w:rFonts w:ascii="Times New Roman" w:hAnsi="Times New Roman"/>
          <w:color w:val="000000"/>
          <w:lang w:val="ru-RU"/>
        </w:rPr>
        <w:t xml:space="preserve"> сторону</w:t>
      </w:r>
      <w:r w:rsidRPr="00281BB1">
        <w:rPr>
          <w:rFonts w:ascii="Times New Roman" w:hAnsi="Times New Roman"/>
          <w:color w:val="000000"/>
          <w:lang w:val="ru-RU"/>
        </w:rPr>
        <w:t xml:space="preserve"> ФП ЭС "Квитанция на извещение об отказе" (</w:t>
      </w:r>
      <w:r>
        <w:rPr>
          <w:rFonts w:ascii="Times New Roman" w:hAnsi="Times New Roman"/>
          <w:color w:val="000000"/>
        </w:rPr>
        <w:t>cbdc</w:t>
      </w:r>
      <w:r w:rsidRPr="00281BB1">
        <w:rPr>
          <w:rFonts w:ascii="Times New Roman" w:hAnsi="Times New Roman"/>
          <w:color w:val="000000"/>
          <w:lang w:val="ru-RU"/>
        </w:rPr>
        <w:t xml:space="preserve">.071 </w:t>
      </w:r>
      <w:r>
        <w:rPr>
          <w:rFonts w:ascii="Times New Roman" w:hAnsi="Times New Roman"/>
          <w:color w:val="000000"/>
        </w:rPr>
        <w:t>RejectionReceipt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 xml:space="preserve">1.3. ФП направляет Клиенту уведомление об отказе в проведении операции по причине ПОД/ФТ. </w:t>
      </w:r>
    </w:p>
    <w:p w:rsidR="008C244E" w:rsidRPr="00281BB1" w:rsidRDefault="00281BB1">
      <w:pPr>
        <w:spacing w:after="269"/>
        <w:jc w:val="both"/>
        <w:rPr>
          <w:lang w:val="ru-RU"/>
        </w:rPr>
      </w:pPr>
      <w:r w:rsidRPr="00281BB1">
        <w:rPr>
          <w:rFonts w:ascii="Times New Roman" w:hAnsi="Times New Roman"/>
          <w:color w:val="000000"/>
          <w:lang w:val="ru-RU"/>
        </w:rPr>
        <w:t>2.1.</w:t>
      </w:r>
      <w:r w:rsidR="008F74FD">
        <w:rPr>
          <w:rFonts w:ascii="Times New Roman" w:hAnsi="Times New Roman"/>
          <w:color w:val="000000"/>
          <w:lang w:val="ru-RU"/>
        </w:rPr>
        <w:t xml:space="preserve"> </w:t>
      </w:r>
      <w:r w:rsidRPr="00281BB1">
        <w:rPr>
          <w:rFonts w:ascii="Times New Roman" w:hAnsi="Times New Roman"/>
          <w:color w:val="000000"/>
          <w:lang w:val="ru-RU"/>
        </w:rPr>
        <w:t>Если при проведении по операции процедур контроля по ПОД/ФТ (онлайн-контроль) ФП выявил обстоятельства, требующие приостановки операции, ФП формирует и направляет в РОРД ЭС "Извещение о приостановке (</w:t>
      </w:r>
      <w:r>
        <w:rPr>
          <w:rFonts w:ascii="Times New Roman" w:hAnsi="Times New Roman"/>
          <w:color w:val="000000"/>
        </w:rPr>
        <w:t>cbdc</w:t>
      </w:r>
      <w:r w:rsidRPr="00281BB1">
        <w:rPr>
          <w:rFonts w:ascii="Times New Roman" w:hAnsi="Times New Roman"/>
          <w:color w:val="000000"/>
          <w:lang w:val="ru-RU"/>
        </w:rPr>
        <w:t xml:space="preserve">.070 </w:t>
      </w:r>
      <w:r>
        <w:rPr>
          <w:rFonts w:ascii="Times New Roman" w:hAnsi="Times New Roman"/>
          <w:color w:val="000000"/>
        </w:rPr>
        <w:t>Delay</w:t>
      </w:r>
      <w:r w:rsidRPr="00281BB1">
        <w:rPr>
          <w:rFonts w:ascii="Times New Roman" w:hAnsi="Times New Roman"/>
          <w:color w:val="000000"/>
          <w:lang w:val="ru-RU"/>
        </w:rPr>
        <w:t>), которое содержит код причины приостановления, а также инкапсулированное соответствующее распоряжение Клиента на перевод.</w:t>
      </w:r>
    </w:p>
    <w:p w:rsidR="008C244E" w:rsidRPr="00281BB1" w:rsidRDefault="00281BB1">
      <w:pPr>
        <w:spacing w:after="269"/>
        <w:jc w:val="both"/>
        <w:rPr>
          <w:lang w:val="ru-RU"/>
        </w:rPr>
      </w:pPr>
      <w:r w:rsidRPr="00281BB1">
        <w:rPr>
          <w:rFonts w:ascii="Times New Roman" w:hAnsi="Times New Roman"/>
          <w:color w:val="000000"/>
          <w:lang w:val="ru-RU"/>
        </w:rPr>
        <w:t>2.2. РОРД проводит входной контроль полученного ЭС. В случае успешного завершения, сохраняет в реестре отказов в проведении операции информацию по операции и причины отказа, формирует и направляет в</w:t>
      </w:r>
      <w:r w:rsidR="00850206">
        <w:rPr>
          <w:rFonts w:ascii="Times New Roman" w:hAnsi="Times New Roman"/>
          <w:color w:val="000000"/>
          <w:lang w:val="ru-RU"/>
        </w:rPr>
        <w:t xml:space="preserve"> сторону</w:t>
      </w:r>
      <w:r w:rsidRPr="00281BB1">
        <w:rPr>
          <w:rFonts w:ascii="Times New Roman" w:hAnsi="Times New Roman"/>
          <w:color w:val="000000"/>
          <w:lang w:val="ru-RU"/>
        </w:rPr>
        <w:t xml:space="preserve"> ФП ЭС "Квитанция на извещение о приостановке" (</w:t>
      </w:r>
      <w:r>
        <w:rPr>
          <w:rFonts w:ascii="Times New Roman" w:hAnsi="Times New Roman"/>
          <w:color w:val="000000"/>
        </w:rPr>
        <w:t>cbdc</w:t>
      </w:r>
      <w:r w:rsidRPr="00281BB1">
        <w:rPr>
          <w:rFonts w:ascii="Times New Roman" w:hAnsi="Times New Roman"/>
          <w:color w:val="000000"/>
          <w:lang w:val="ru-RU"/>
        </w:rPr>
        <w:t xml:space="preserve">.071 </w:t>
      </w:r>
      <w:r>
        <w:rPr>
          <w:rFonts w:ascii="Times New Roman" w:hAnsi="Times New Roman"/>
          <w:color w:val="000000"/>
        </w:rPr>
        <w:t>DelayReceipt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2.3. ФП направляет Клиенту уведомление о приостановке операции по причине ПОД/ФТ.</w:t>
      </w:r>
    </w:p>
    <w:p w:rsidR="008C244E" w:rsidRPr="00281BB1" w:rsidRDefault="00281BB1">
      <w:pPr>
        <w:spacing w:after="269"/>
        <w:jc w:val="both"/>
        <w:rPr>
          <w:lang w:val="ru-RU"/>
        </w:rPr>
      </w:pPr>
      <w:r w:rsidRPr="00281BB1">
        <w:rPr>
          <w:rFonts w:ascii="Times New Roman" w:hAnsi="Times New Roman"/>
          <w:color w:val="000000"/>
          <w:lang w:val="ru-RU"/>
        </w:rPr>
        <w:t>3. Шаги 2.1. -2.3. могут повторятся.</w:t>
      </w:r>
    </w:p>
    <w:p w:rsidR="008C244E" w:rsidRPr="00281BB1" w:rsidRDefault="00281BB1">
      <w:pPr>
        <w:spacing w:after="269"/>
        <w:jc w:val="both"/>
        <w:rPr>
          <w:lang w:val="ru-RU"/>
        </w:rPr>
      </w:pPr>
      <w:r w:rsidRPr="00281BB1">
        <w:rPr>
          <w:rFonts w:ascii="Times New Roman" w:hAnsi="Times New Roman"/>
          <w:color w:val="000000"/>
          <w:lang w:val="ru-RU"/>
        </w:rPr>
        <w:t>4.1.</w:t>
      </w:r>
      <w:r w:rsidR="00170116">
        <w:rPr>
          <w:rFonts w:ascii="Times New Roman" w:hAnsi="Times New Roman"/>
          <w:color w:val="000000"/>
          <w:lang w:val="ru-RU"/>
        </w:rPr>
        <w:t xml:space="preserve"> </w:t>
      </w:r>
      <w:r w:rsidRPr="00281BB1">
        <w:rPr>
          <w:rFonts w:ascii="Times New Roman" w:hAnsi="Times New Roman"/>
          <w:color w:val="000000"/>
          <w:lang w:val="ru-RU"/>
        </w:rPr>
        <w:t>Если при проведении по операции процедур контроля по ПОД/ФТ (ручной контроль) ФП сформировал окончательный отказ, то ФП формирует и направляет в РОРД ЭС</w:t>
      </w:r>
      <w:r w:rsidRPr="00281BB1">
        <w:rPr>
          <w:rFonts w:ascii="Times New Roman" w:hAnsi="Times New Roman"/>
          <w:color w:val="000000"/>
          <w:lang w:val="ru-RU"/>
        </w:rPr>
        <w:lastRenderedPageBreak/>
        <w:t xml:space="preserve"> "Извещение об отказе" (</w:t>
      </w:r>
      <w:r>
        <w:rPr>
          <w:rFonts w:ascii="Times New Roman" w:hAnsi="Times New Roman"/>
          <w:color w:val="000000"/>
        </w:rPr>
        <w:t>cbdc</w:t>
      </w:r>
      <w:r w:rsidRPr="00281BB1">
        <w:rPr>
          <w:rFonts w:ascii="Times New Roman" w:hAnsi="Times New Roman"/>
          <w:color w:val="000000"/>
          <w:lang w:val="ru-RU"/>
        </w:rPr>
        <w:t xml:space="preserve">.070 </w:t>
      </w:r>
      <w:r>
        <w:rPr>
          <w:rFonts w:ascii="Times New Roman" w:hAnsi="Times New Roman"/>
          <w:color w:val="000000"/>
        </w:rPr>
        <w:t>Rejection</w:t>
      </w:r>
      <w:r w:rsidRPr="00281BB1">
        <w:rPr>
          <w:rFonts w:ascii="Times New Roman" w:hAnsi="Times New Roman"/>
          <w:color w:val="000000"/>
          <w:lang w:val="ru-RU"/>
        </w:rPr>
        <w:t>), которое содержит инкапсулированное соответствующее распоряжение Клиента на перевод.</w:t>
      </w:r>
    </w:p>
    <w:p w:rsidR="008C244E" w:rsidRPr="00281BB1" w:rsidRDefault="00281BB1">
      <w:pPr>
        <w:spacing w:after="269"/>
        <w:jc w:val="both"/>
        <w:rPr>
          <w:lang w:val="ru-RU"/>
        </w:rPr>
      </w:pPr>
      <w:r w:rsidRPr="00281BB1">
        <w:rPr>
          <w:rFonts w:ascii="Times New Roman" w:hAnsi="Times New Roman"/>
          <w:color w:val="000000"/>
          <w:lang w:val="ru-RU"/>
        </w:rPr>
        <w:t>4.2. РОРД проводит входной контроль полученного ЭС. В случае успешного завершения, сохраняет в реестре отказов в проведении операции информацию по операции и причины отказа, формирует и направляет в</w:t>
      </w:r>
      <w:r w:rsidR="005F52C2">
        <w:rPr>
          <w:rFonts w:ascii="Times New Roman" w:hAnsi="Times New Roman"/>
          <w:color w:val="000000"/>
          <w:lang w:val="ru-RU"/>
        </w:rPr>
        <w:t xml:space="preserve"> сторону</w:t>
      </w:r>
      <w:r w:rsidRPr="00281BB1">
        <w:rPr>
          <w:rFonts w:ascii="Times New Roman" w:hAnsi="Times New Roman"/>
          <w:color w:val="000000"/>
          <w:lang w:val="ru-RU"/>
        </w:rPr>
        <w:t xml:space="preserve"> ФП ЭС "Квитанция на извещение об отказе" (</w:t>
      </w:r>
      <w:r>
        <w:rPr>
          <w:rFonts w:ascii="Times New Roman" w:hAnsi="Times New Roman"/>
          <w:color w:val="000000"/>
        </w:rPr>
        <w:t>cbdc</w:t>
      </w:r>
      <w:r w:rsidRPr="00281BB1">
        <w:rPr>
          <w:rFonts w:ascii="Times New Roman" w:hAnsi="Times New Roman"/>
          <w:color w:val="000000"/>
          <w:lang w:val="ru-RU"/>
        </w:rPr>
        <w:t xml:space="preserve">.071 </w:t>
      </w:r>
      <w:r>
        <w:rPr>
          <w:rFonts w:ascii="Times New Roman" w:hAnsi="Times New Roman"/>
          <w:color w:val="000000"/>
        </w:rPr>
        <w:t>RejectionReceipt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 xml:space="preserve">4.3. ФП направляет Клиенту уведомление об отказе в проведении операции по причине ПОД/ФТ. </w:t>
      </w:r>
    </w:p>
    <w:p w:rsidR="008C244E" w:rsidRPr="00281BB1" w:rsidRDefault="00281BB1">
      <w:pPr>
        <w:spacing w:after="269"/>
        <w:jc w:val="both"/>
        <w:rPr>
          <w:lang w:val="ru-RU"/>
        </w:rPr>
      </w:pPr>
      <w:r w:rsidRPr="00281BB1">
        <w:rPr>
          <w:rFonts w:ascii="Times New Roman" w:hAnsi="Times New Roman"/>
          <w:color w:val="000000"/>
          <w:lang w:val="ru-RU"/>
        </w:rPr>
        <w:t>5. Если при проведении по операции процедур контроля по ПОД/ФТ (ручной контроль), ФП принял решение о возможности продолжения операции, ФП уведомляет Клиента</w:t>
      </w:r>
      <w:r w:rsidR="00553ECD">
        <w:rPr>
          <w:rFonts w:ascii="Times New Roman" w:hAnsi="Times New Roman"/>
          <w:color w:val="000000"/>
          <w:lang w:val="ru-RU"/>
        </w:rPr>
        <w:t xml:space="preserve"> о</w:t>
      </w:r>
      <w:r w:rsidRPr="00281BB1">
        <w:rPr>
          <w:rFonts w:ascii="Times New Roman" w:hAnsi="Times New Roman"/>
          <w:color w:val="000000"/>
          <w:lang w:val="ru-RU"/>
        </w:rPr>
        <w:t xml:space="preserve"> возможности повторного проведения операции</w:t>
      </w:r>
      <w:r w:rsidRPr="00281BB1">
        <w:rPr>
          <w:lang w:val="ru-RU"/>
        </w:rPr>
        <w:br/>
      </w:r>
      <w:r w:rsidRPr="00281BB1">
        <w:rPr>
          <w:rFonts w:ascii="Times New Roman" w:hAnsi="Times New Roman"/>
          <w:color w:val="000000"/>
          <w:lang w:val="ru-RU"/>
        </w:rPr>
        <w:t xml:space="preserve"> с исходными реквизитами. При этом </w:t>
      </w:r>
      <w:r w:rsidR="001B4A5C">
        <w:rPr>
          <w:rFonts w:ascii="Times New Roman" w:hAnsi="Times New Roman"/>
          <w:color w:val="000000"/>
          <w:lang w:val="ru-RU"/>
        </w:rPr>
        <w:t xml:space="preserve">должен быть сформирован и направлен </w:t>
      </w:r>
      <w:r w:rsidRPr="00281BB1">
        <w:rPr>
          <w:rFonts w:ascii="Times New Roman" w:hAnsi="Times New Roman"/>
          <w:color w:val="000000"/>
          <w:lang w:val="ru-RU"/>
        </w:rPr>
        <w:t xml:space="preserve"> новый запрос возможности перевода.</w:t>
      </w:r>
    </w:p>
    <w:p w:rsidR="008C244E" w:rsidRPr="00281BB1" w:rsidRDefault="00281BB1">
      <w:pPr>
        <w:pStyle w:val="21"/>
        <w:rPr>
          <w:lang w:val="ru-RU"/>
        </w:rPr>
      </w:pPr>
      <w:bookmarkStart w:id="335" w:name="_Toc192512467"/>
      <w:r w:rsidRPr="00281BB1">
        <w:rPr>
          <w:lang w:val="ru-RU"/>
        </w:rPr>
        <w:t>Уведомление ПлЦР о Клиент</w:t>
      </w:r>
      <w:r w:rsidR="007021B4">
        <w:rPr>
          <w:lang w:val="ru-RU"/>
        </w:rPr>
        <w:t>ах,</w:t>
      </w:r>
      <w:r w:rsidRPr="00281BB1">
        <w:rPr>
          <w:lang w:val="ru-RU"/>
        </w:rPr>
        <w:t xml:space="preserve"> </w:t>
      </w:r>
      <w:r w:rsidR="007021B4">
        <w:rPr>
          <w:lang w:val="ru-RU"/>
        </w:rPr>
        <w:t>включенных в переч</w:t>
      </w:r>
      <w:r w:rsidR="00A86447">
        <w:rPr>
          <w:lang w:val="ru-RU"/>
        </w:rPr>
        <w:t>ни</w:t>
      </w:r>
      <w:r w:rsidRPr="00281BB1">
        <w:rPr>
          <w:lang w:val="ru-RU"/>
        </w:rPr>
        <w:t xml:space="preserve"> ПОД/ФТ</w:t>
      </w:r>
      <w:bookmarkEnd w:id="335"/>
    </w:p>
    <w:p w:rsidR="008C244E" w:rsidRDefault="00281BB1">
      <w:pPr>
        <w:pStyle w:val="30"/>
      </w:pPr>
      <w:bookmarkStart w:id="336" w:name="_Toc192512468"/>
      <w:r>
        <w:t>Область применения</w:t>
      </w:r>
      <w:bookmarkEnd w:id="336"/>
    </w:p>
    <w:p w:rsidR="008C244E" w:rsidRPr="00281BB1" w:rsidRDefault="00281BB1">
      <w:pPr>
        <w:spacing w:after="269"/>
        <w:rPr>
          <w:lang w:val="ru-RU"/>
        </w:rPr>
      </w:pPr>
      <w:r w:rsidRPr="00281BB1">
        <w:rPr>
          <w:rFonts w:ascii="Times New Roman" w:hAnsi="Times New Roman"/>
          <w:color w:val="000000"/>
          <w:lang w:val="ru-RU"/>
        </w:rPr>
        <w:t>При выявлении</w:t>
      </w:r>
      <w:r w:rsidR="00DE3372">
        <w:rPr>
          <w:rFonts w:ascii="Times New Roman" w:hAnsi="Times New Roman"/>
          <w:color w:val="000000"/>
          <w:lang w:val="ru-RU"/>
        </w:rPr>
        <w:t xml:space="preserve"> включения</w:t>
      </w:r>
      <w:r w:rsidRPr="00281BB1">
        <w:rPr>
          <w:rFonts w:ascii="Times New Roman" w:hAnsi="Times New Roman"/>
          <w:color w:val="000000"/>
          <w:lang w:val="ru-RU"/>
        </w:rPr>
        <w:t xml:space="preserve"> клиента ПлЦР </w:t>
      </w:r>
      <w:r w:rsidR="00DE3372">
        <w:rPr>
          <w:rFonts w:ascii="Times New Roman" w:hAnsi="Times New Roman"/>
          <w:color w:val="000000"/>
          <w:lang w:val="ru-RU"/>
        </w:rPr>
        <w:t>в перечни</w:t>
      </w:r>
      <w:r w:rsidRPr="00281BB1">
        <w:rPr>
          <w:rFonts w:ascii="Times New Roman" w:hAnsi="Times New Roman"/>
          <w:color w:val="000000"/>
          <w:lang w:val="ru-RU"/>
        </w:rPr>
        <w:t xml:space="preserve"> ПОД/ФТ,</w:t>
      </w:r>
      <w:r>
        <w:rPr>
          <w:rFonts w:ascii="Times New Roman" w:hAnsi="Times New Roman"/>
          <w:color w:val="000000"/>
        </w:rPr>
        <w:t> </w:t>
      </w:r>
      <w:r w:rsidRPr="00281BB1">
        <w:rPr>
          <w:rFonts w:ascii="Times New Roman" w:hAnsi="Times New Roman"/>
          <w:color w:val="000000"/>
          <w:lang w:val="ru-RU"/>
        </w:rPr>
        <w:t>ФП обязан</w:t>
      </w:r>
      <w:r>
        <w:rPr>
          <w:rFonts w:ascii="Times New Roman" w:hAnsi="Times New Roman"/>
          <w:color w:val="000000"/>
        </w:rPr>
        <w:t> </w:t>
      </w:r>
      <w:r w:rsidRPr="00281BB1">
        <w:rPr>
          <w:rFonts w:ascii="Times New Roman" w:hAnsi="Times New Roman"/>
          <w:color w:val="000000"/>
          <w:lang w:val="ru-RU"/>
        </w:rPr>
        <w:t>проинформировать об этом</w:t>
      </w:r>
      <w:r w:rsidR="00DE3372">
        <w:rPr>
          <w:rFonts w:ascii="Times New Roman" w:hAnsi="Times New Roman"/>
          <w:color w:val="000000"/>
          <w:lang w:val="ru-RU"/>
        </w:rPr>
        <w:t xml:space="preserve"> Оператора</w:t>
      </w:r>
      <w:r w:rsidRPr="00281BB1">
        <w:rPr>
          <w:rFonts w:ascii="Times New Roman" w:hAnsi="Times New Roman"/>
          <w:color w:val="000000"/>
          <w:lang w:val="ru-RU"/>
        </w:rPr>
        <w:t>, направив сообщение</w:t>
      </w:r>
      <w:r>
        <w:rPr>
          <w:rFonts w:ascii="Times New Roman" w:hAnsi="Times New Roman"/>
          <w:color w:val="000000"/>
        </w:rPr>
        <w:t> </w:t>
      </w:r>
      <w:r w:rsidRPr="00281BB1">
        <w:rPr>
          <w:rFonts w:ascii="Times New Roman" w:hAnsi="Times New Roman"/>
          <w:color w:val="000000"/>
          <w:lang w:val="ru-RU"/>
        </w:rPr>
        <w:t>на ПлЦР.</w:t>
      </w:r>
    </w:p>
    <w:p w:rsidR="008C244E" w:rsidRDefault="00281BB1">
      <w:pPr>
        <w:pStyle w:val="30"/>
      </w:pPr>
      <w:bookmarkStart w:id="337" w:name="_Toc192512469"/>
      <w:r>
        <w:t>Основной сценарий обмена</w:t>
      </w:r>
      <w:bookmarkEnd w:id="337"/>
    </w:p>
    <w:p w:rsidR="008C244E" w:rsidRDefault="00281BB1">
      <w:r>
        <w:rPr>
          <w:noProof/>
          <w:lang w:val="ru-RU" w:eastAsia="ru-RU"/>
        </w:rPr>
        <w:drawing>
          <wp:inline distT="0" distB="0" distL="0" distR="0">
            <wp:extent cx="6217920" cy="2740681"/>
            <wp:effectExtent l="0" t="0" r="0" b="0"/>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
                    <pic:cNvPicPr/>
                  </pic:nvPicPr>
                  <pic:blipFill>
                    <a:blip r:embed="rId111"/>
                    <a:stretch>
                      <a:fillRect/>
                    </a:stretch>
                  </pic:blipFill>
                  <pic:spPr>
                    <a:xfrm>
                      <a:off x="0" y="0"/>
                      <a:ext cx="6217920" cy="2740681"/>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Успешное получение сообщения по Клиентам ПлЦР из перечней ПОД/ФТ от Ф</w:t>
      </w:r>
      <w:r w:rsidR="00745BB8">
        <w:rPr>
          <w:rFonts w:ascii="Times New Roman" w:hAnsi="Times New Roman"/>
          <w:color w:val="000000"/>
          <w:lang w:val="ru-RU"/>
        </w:rPr>
        <w:t>П</w:t>
      </w:r>
      <w:r w:rsidRPr="00281BB1">
        <w:rPr>
          <w:rFonts w:ascii="Times New Roman" w:hAnsi="Times New Roman"/>
          <w:color w:val="000000"/>
          <w:lang w:val="ru-RU"/>
        </w:rPr>
        <w:t>.</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232"/>
        </w:numPr>
        <w:jc w:val="both"/>
        <w:rPr>
          <w:lang w:val="ru-RU"/>
        </w:rPr>
      </w:pPr>
      <w:r w:rsidRPr="00281BB1">
        <w:rPr>
          <w:rFonts w:ascii="Times New Roman" w:hAnsi="Times New Roman"/>
          <w:color w:val="000000"/>
          <w:lang w:val="ru-RU"/>
        </w:rPr>
        <w:t>Сообщение о выявлении Клиента ПлЦР в перечне ПОД/ФТ (</w:t>
      </w:r>
      <w:r>
        <w:rPr>
          <w:rFonts w:ascii="Times New Roman" w:hAnsi="Times New Roman"/>
          <w:color w:val="000000"/>
        </w:rPr>
        <w:t>cbdc</w:t>
      </w:r>
      <w:r w:rsidRPr="00281BB1">
        <w:rPr>
          <w:rFonts w:ascii="Times New Roman" w:hAnsi="Times New Roman"/>
          <w:color w:val="000000"/>
          <w:lang w:val="ru-RU"/>
        </w:rPr>
        <w:t xml:space="preserve">.070 </w:t>
      </w:r>
      <w:r>
        <w:rPr>
          <w:rFonts w:ascii="Times New Roman" w:hAnsi="Times New Roman"/>
          <w:color w:val="000000"/>
        </w:rPr>
        <w:t>ClientAMLCFTMessage</w:t>
      </w:r>
      <w:r w:rsidRPr="00281BB1">
        <w:rPr>
          <w:rFonts w:ascii="Times New Roman" w:hAnsi="Times New Roman"/>
          <w:color w:val="000000"/>
          <w:lang w:val="ru-RU"/>
        </w:rPr>
        <w:t>);</w:t>
      </w:r>
    </w:p>
    <w:p w:rsidR="008C244E" w:rsidRPr="00281BB1" w:rsidRDefault="00281BB1" w:rsidP="00387B04">
      <w:pPr>
        <w:numPr>
          <w:ilvl w:val="0"/>
          <w:numId w:val="232"/>
        </w:numPr>
        <w:jc w:val="both"/>
        <w:rPr>
          <w:lang w:val="ru-RU"/>
        </w:rPr>
      </w:pPr>
      <w:r w:rsidRPr="00281BB1">
        <w:rPr>
          <w:rFonts w:ascii="Times New Roman" w:hAnsi="Times New Roman"/>
          <w:color w:val="000000"/>
          <w:lang w:val="ru-RU"/>
        </w:rPr>
        <w:t>Квитанция о получении сообщения о выявлении Клиента ПлЦР в перечне ПОД/ФТ (</w:t>
      </w:r>
      <w:r>
        <w:rPr>
          <w:rFonts w:ascii="Times New Roman" w:hAnsi="Times New Roman"/>
          <w:color w:val="000000"/>
        </w:rPr>
        <w:t>cbdc</w:t>
      </w:r>
      <w:r w:rsidRPr="00281BB1">
        <w:rPr>
          <w:rFonts w:ascii="Times New Roman" w:hAnsi="Times New Roman"/>
          <w:color w:val="000000"/>
          <w:lang w:val="ru-RU"/>
        </w:rPr>
        <w:t xml:space="preserve">.071 </w:t>
      </w:r>
      <w:r>
        <w:rPr>
          <w:rFonts w:ascii="Times New Roman" w:hAnsi="Times New Roman"/>
          <w:color w:val="000000"/>
        </w:rPr>
        <w:t>ClientAMLCFTReceipt</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ФП выявляет Клиента ПлЦР в перечне ПОД/ФТ.</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ФП формирует ЭС "Сообщение о выявлении Клиента ПлЦР в перечне ПОД/ФТ" (</w:t>
      </w:r>
      <w:r>
        <w:rPr>
          <w:rFonts w:ascii="Times New Roman" w:hAnsi="Times New Roman"/>
          <w:color w:val="000000"/>
        </w:rPr>
        <w:t>cbdc</w:t>
      </w:r>
      <w:r w:rsidRPr="00281BB1">
        <w:rPr>
          <w:rFonts w:ascii="Times New Roman" w:hAnsi="Times New Roman"/>
          <w:color w:val="000000"/>
          <w:lang w:val="ru-RU"/>
        </w:rPr>
        <w:t xml:space="preserve">.070 </w:t>
      </w:r>
      <w:r>
        <w:rPr>
          <w:rFonts w:ascii="Times New Roman" w:hAnsi="Times New Roman"/>
          <w:color w:val="000000"/>
        </w:rPr>
        <w:t>ClientAMLCFTMessage</w:t>
      </w:r>
      <w:r w:rsidRPr="00281BB1">
        <w:rPr>
          <w:rFonts w:ascii="Times New Roman" w:hAnsi="Times New Roman"/>
          <w:color w:val="000000"/>
          <w:lang w:val="ru-RU"/>
        </w:rPr>
        <w:t>) и направляет в РОРД.</w:t>
      </w:r>
    </w:p>
    <w:p w:rsidR="008C244E" w:rsidRPr="00281BB1" w:rsidRDefault="00281BB1">
      <w:pPr>
        <w:spacing w:after="269"/>
        <w:jc w:val="both"/>
        <w:rPr>
          <w:lang w:val="ru-RU"/>
        </w:rPr>
      </w:pPr>
      <w:r w:rsidRPr="00281BB1">
        <w:rPr>
          <w:rFonts w:ascii="Times New Roman" w:hAnsi="Times New Roman"/>
          <w:color w:val="000000"/>
          <w:lang w:val="ru-RU"/>
        </w:rPr>
        <w:t>2. РОРД осуществляет форматно-логический контроль полученного ЭС. При положительных результатах контроля формирует ЭС "Квитанция о получении сообщения о выявлении Клиента ПлЦР в перечне ПОД/ФТ" (</w:t>
      </w:r>
      <w:r>
        <w:rPr>
          <w:rFonts w:ascii="Times New Roman" w:hAnsi="Times New Roman"/>
          <w:color w:val="000000"/>
        </w:rPr>
        <w:t>cbdc</w:t>
      </w:r>
      <w:r w:rsidRPr="00281BB1">
        <w:rPr>
          <w:rFonts w:ascii="Times New Roman" w:hAnsi="Times New Roman"/>
          <w:color w:val="000000"/>
          <w:lang w:val="ru-RU"/>
        </w:rPr>
        <w:t xml:space="preserve">.071 </w:t>
      </w:r>
      <w:r>
        <w:rPr>
          <w:rFonts w:ascii="Times New Roman" w:hAnsi="Times New Roman"/>
          <w:color w:val="000000"/>
        </w:rPr>
        <w:t>ClientAMLCFTReceipt</w:t>
      </w:r>
      <w:r w:rsidRPr="00281BB1">
        <w:rPr>
          <w:rFonts w:ascii="Times New Roman" w:hAnsi="Times New Roman"/>
          <w:color w:val="000000"/>
          <w:lang w:val="ru-RU"/>
        </w:rPr>
        <w:t>).</w:t>
      </w:r>
    </w:p>
    <w:p w:rsidR="008C244E" w:rsidRPr="00281BB1" w:rsidRDefault="008C244E">
      <w:pPr>
        <w:spacing w:after="269"/>
        <w:jc w:val="both"/>
        <w:rPr>
          <w:lang w:val="ru-RU"/>
        </w:rPr>
      </w:pPr>
    </w:p>
    <w:p w:rsidR="008C244E" w:rsidRDefault="00281BB1">
      <w:pPr>
        <w:pStyle w:val="30"/>
      </w:pPr>
      <w:bookmarkStart w:id="338" w:name="_Toc192512470"/>
      <w:r>
        <w:t>Неуспешный сценарий обмена 1</w:t>
      </w:r>
      <w:bookmarkEnd w:id="338"/>
    </w:p>
    <w:p w:rsidR="008C244E" w:rsidRDefault="00281BB1">
      <w:r>
        <w:rPr>
          <w:noProof/>
          <w:lang w:val="ru-RU" w:eastAsia="ru-RU"/>
        </w:rPr>
        <w:drawing>
          <wp:inline distT="0" distB="0" distL="0" distR="0">
            <wp:extent cx="6217920" cy="3703193"/>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
                    <pic:cNvPicPr/>
                  </pic:nvPicPr>
                  <pic:blipFill>
                    <a:blip r:embed="rId112"/>
                    <a:stretch>
                      <a:fillRect/>
                    </a:stretch>
                  </pic:blipFill>
                  <pic:spPr>
                    <a:xfrm>
                      <a:off x="0" y="0"/>
                      <a:ext cx="6217920" cy="3703193"/>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 xml:space="preserve">Неуспешное получение сообщения по Клиентам ПлЦР из перечней ПОД/ФТ от </w:t>
      </w:r>
      <w:r w:rsidR="00F518C0">
        <w:rPr>
          <w:rFonts w:ascii="Times New Roman" w:hAnsi="Times New Roman"/>
          <w:color w:val="000000"/>
          <w:lang w:val="ru-RU"/>
        </w:rPr>
        <w:t>ФП</w:t>
      </w:r>
      <w:r w:rsidRPr="00281BB1">
        <w:rPr>
          <w:rFonts w:ascii="Times New Roman" w:hAnsi="Times New Roman"/>
          <w:color w:val="000000"/>
          <w:lang w:val="ru-RU"/>
        </w:rPr>
        <w:t>.</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233"/>
        </w:numPr>
        <w:jc w:val="both"/>
        <w:rPr>
          <w:lang w:val="ru-RU"/>
        </w:rPr>
      </w:pPr>
      <w:r w:rsidRPr="00281BB1">
        <w:rPr>
          <w:rFonts w:ascii="Times New Roman" w:hAnsi="Times New Roman"/>
          <w:color w:val="000000"/>
          <w:lang w:val="ru-RU"/>
        </w:rPr>
        <w:t>Сообщение о выявлении Клиента ПлЦР в перечне ПОД/ФТ (</w:t>
      </w:r>
      <w:r>
        <w:rPr>
          <w:rFonts w:ascii="Times New Roman" w:hAnsi="Times New Roman"/>
          <w:color w:val="000000"/>
        </w:rPr>
        <w:t>cbdc</w:t>
      </w:r>
      <w:r w:rsidRPr="00281BB1">
        <w:rPr>
          <w:rFonts w:ascii="Times New Roman" w:hAnsi="Times New Roman"/>
          <w:color w:val="000000"/>
          <w:lang w:val="ru-RU"/>
        </w:rPr>
        <w:t xml:space="preserve">.070 </w:t>
      </w:r>
      <w:r>
        <w:rPr>
          <w:rFonts w:ascii="Times New Roman" w:hAnsi="Times New Roman"/>
          <w:color w:val="000000"/>
        </w:rPr>
        <w:t>ClientAMLCFTMessage</w:t>
      </w:r>
      <w:r w:rsidRPr="00281BB1">
        <w:rPr>
          <w:rFonts w:ascii="Times New Roman" w:hAnsi="Times New Roman"/>
          <w:color w:val="000000"/>
          <w:lang w:val="ru-RU"/>
        </w:rPr>
        <w:t>);</w:t>
      </w:r>
    </w:p>
    <w:p w:rsidR="008C244E" w:rsidRDefault="00281BB1" w:rsidP="00387B04">
      <w:pPr>
        <w:numPr>
          <w:ilvl w:val="0"/>
          <w:numId w:val="233"/>
        </w:numPr>
        <w:jc w:val="both"/>
      </w:pPr>
      <w:r>
        <w:rPr>
          <w:rFonts w:ascii="Times New Roman" w:hAnsi="Times New Roman"/>
          <w:color w:val="000000"/>
        </w:rPr>
        <w:t>Результат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ФП выявляет Клиента ПлЦР в перечне ПОД/ФТ.</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ФП формирует ЭС "Сообщение о выявлении Клиента ПлЦР в перечне ПОД/ФТ" (</w:t>
      </w:r>
      <w:r>
        <w:rPr>
          <w:rFonts w:ascii="Times New Roman" w:hAnsi="Times New Roman"/>
          <w:color w:val="000000"/>
        </w:rPr>
        <w:t>cbdc</w:t>
      </w:r>
      <w:r w:rsidRPr="00281BB1">
        <w:rPr>
          <w:rFonts w:ascii="Times New Roman" w:hAnsi="Times New Roman"/>
          <w:color w:val="000000"/>
          <w:lang w:val="ru-RU"/>
        </w:rPr>
        <w:t xml:space="preserve">.070 </w:t>
      </w:r>
      <w:r>
        <w:rPr>
          <w:rFonts w:ascii="Times New Roman" w:hAnsi="Times New Roman"/>
          <w:color w:val="000000"/>
        </w:rPr>
        <w:t>ClientAMLCFTMessage</w:t>
      </w:r>
      <w:r w:rsidRPr="00281BB1">
        <w:rPr>
          <w:rFonts w:ascii="Times New Roman" w:hAnsi="Times New Roman"/>
          <w:color w:val="000000"/>
          <w:lang w:val="ru-RU"/>
        </w:rPr>
        <w:t>) и направляет в РОРД.</w:t>
      </w:r>
    </w:p>
    <w:p w:rsidR="008C244E" w:rsidRPr="00281BB1" w:rsidRDefault="00281BB1">
      <w:pPr>
        <w:spacing w:after="269"/>
        <w:jc w:val="both"/>
        <w:rPr>
          <w:lang w:val="ru-RU"/>
        </w:rPr>
      </w:pPr>
      <w:r w:rsidRPr="00281BB1">
        <w:rPr>
          <w:rFonts w:ascii="Times New Roman" w:hAnsi="Times New Roman"/>
          <w:color w:val="000000"/>
          <w:lang w:val="ru-RU"/>
        </w:rPr>
        <w:t>2. РОРД осуществляет форматно-логический контроль полученного ЭС. В случае неуспешного прохождения контроля РОРД направляет в адрес ФП,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w:t>
      </w:r>
    </w:p>
    <w:p w:rsidR="008C244E" w:rsidRPr="00281BB1" w:rsidRDefault="00281BB1">
      <w:pPr>
        <w:pStyle w:val="21"/>
        <w:rPr>
          <w:lang w:val="ru-RU"/>
        </w:rPr>
      </w:pPr>
      <w:bookmarkStart w:id="339" w:name="_Toc192512471"/>
      <w:r w:rsidRPr="00281BB1">
        <w:rPr>
          <w:lang w:val="ru-RU"/>
        </w:rPr>
        <w:t>Отмена СиС по основаниям ПОД/ФТ</w:t>
      </w:r>
      <w:bookmarkEnd w:id="339"/>
    </w:p>
    <w:p w:rsidR="008C244E" w:rsidRDefault="00281BB1">
      <w:pPr>
        <w:pStyle w:val="30"/>
      </w:pPr>
      <w:bookmarkStart w:id="340" w:name="_Toc192512472"/>
      <w:r>
        <w:t>Область применения</w:t>
      </w:r>
      <w:bookmarkEnd w:id="340"/>
    </w:p>
    <w:p w:rsidR="008C244E" w:rsidRPr="00281BB1" w:rsidRDefault="00281BB1">
      <w:pPr>
        <w:spacing w:after="269"/>
        <w:rPr>
          <w:lang w:val="ru-RU"/>
        </w:rPr>
      </w:pPr>
      <w:r w:rsidRPr="00281BB1">
        <w:rPr>
          <w:rFonts w:ascii="Times New Roman" w:hAnsi="Times New Roman"/>
          <w:color w:val="000000"/>
          <w:lang w:val="ru-RU"/>
        </w:rPr>
        <w:t>Проводится после проведения процедур</w:t>
      </w:r>
      <w:r>
        <w:rPr>
          <w:rFonts w:ascii="Times New Roman" w:hAnsi="Times New Roman"/>
          <w:color w:val="000000"/>
        </w:rPr>
        <w:t> </w:t>
      </w:r>
      <w:r w:rsidRPr="00281BB1">
        <w:rPr>
          <w:rFonts w:ascii="Times New Roman" w:hAnsi="Times New Roman"/>
          <w:color w:val="000000"/>
          <w:lang w:val="ru-RU"/>
        </w:rPr>
        <w:t>контроля по ПОД/ФТ по СиС (пост-контроль).</w:t>
      </w:r>
    </w:p>
    <w:p w:rsidR="008C244E" w:rsidRDefault="00281BB1">
      <w:pPr>
        <w:pStyle w:val="30"/>
      </w:pPr>
      <w:bookmarkStart w:id="341" w:name="_Toc192512473"/>
      <w:r>
        <w:t>Основной сценарий обмена</w:t>
      </w:r>
      <w:bookmarkEnd w:id="341"/>
    </w:p>
    <w:p w:rsidR="008C244E" w:rsidRDefault="00F100DB">
      <w:r>
        <w:rPr>
          <w:noProof/>
          <w:lang w:val="ru-RU" w:eastAsia="ru-RU"/>
        </w:rPr>
        <w:drawing>
          <wp:inline distT="0" distB="0" distL="0" distR="0" wp14:anchorId="77460289" wp14:editId="53DC2B91">
            <wp:extent cx="5971540" cy="5190337"/>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71540" cy="5190337"/>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Успешный процесс отмены СиС по основаниям ПОД/ФТ.</w:t>
      </w:r>
    </w:p>
    <w:p w:rsidR="008C244E" w:rsidRDefault="00281BB1">
      <w:pPr>
        <w:spacing w:after="269"/>
        <w:jc w:val="both"/>
      </w:pPr>
      <w:r>
        <w:rPr>
          <w:rFonts w:ascii="Times New Roman" w:hAnsi="Times New Roman"/>
          <w:b/>
          <w:color w:val="000000"/>
        </w:rPr>
        <w:t>Применяемые форматы сообщений</w:t>
      </w:r>
    </w:p>
    <w:p w:rsidR="008C244E" w:rsidRPr="001B51E2" w:rsidRDefault="00A34242" w:rsidP="00387B04">
      <w:pPr>
        <w:numPr>
          <w:ilvl w:val="0"/>
          <w:numId w:val="234"/>
        </w:numPr>
        <w:jc w:val="both"/>
        <w:rPr>
          <w:lang w:val="ru-RU"/>
        </w:rPr>
      </w:pPr>
      <w:r w:rsidRPr="005C0F93">
        <w:rPr>
          <w:rFonts w:ascii="Times New Roman" w:hAnsi="Times New Roman"/>
          <w:color w:val="000000"/>
          <w:lang w:val="ru-RU"/>
        </w:rPr>
        <w:t xml:space="preserve">Запрос </w:t>
      </w:r>
      <w:r>
        <w:rPr>
          <w:rFonts w:ascii="Times New Roman" w:hAnsi="Times New Roman"/>
          <w:color w:val="000000"/>
          <w:lang w:val="ru-RU"/>
        </w:rPr>
        <w:t xml:space="preserve">распоряжения на отмену самоисполняемой сделки </w:t>
      </w:r>
      <w:r w:rsidR="00281BB1" w:rsidRPr="001B51E2">
        <w:rPr>
          <w:rFonts w:ascii="Times New Roman" w:hAnsi="Times New Roman"/>
          <w:color w:val="000000"/>
          <w:lang w:val="ru-RU"/>
        </w:rPr>
        <w:t xml:space="preserve"> (</w:t>
      </w:r>
      <w:r w:rsidR="00281BB1">
        <w:rPr>
          <w:rFonts w:ascii="Times New Roman" w:hAnsi="Times New Roman"/>
          <w:color w:val="000000"/>
        </w:rPr>
        <w:t>cbdc</w:t>
      </w:r>
      <w:r w:rsidR="00281BB1" w:rsidRPr="001B51E2">
        <w:rPr>
          <w:rFonts w:ascii="Times New Roman" w:hAnsi="Times New Roman"/>
          <w:color w:val="000000"/>
          <w:lang w:val="ru-RU"/>
        </w:rPr>
        <w:t xml:space="preserve">.108 </w:t>
      </w:r>
      <w:r w:rsidR="00281BB1">
        <w:rPr>
          <w:rFonts w:ascii="Times New Roman" w:hAnsi="Times New Roman"/>
          <w:color w:val="000000"/>
        </w:rPr>
        <w:t>SETCancelRequest</w:t>
      </w:r>
      <w:r w:rsidR="00281BB1" w:rsidRPr="001B51E2">
        <w:rPr>
          <w:rFonts w:ascii="Times New Roman" w:hAnsi="Times New Roman"/>
          <w:color w:val="000000"/>
          <w:lang w:val="ru-RU"/>
        </w:rPr>
        <w:t xml:space="preserve">); </w:t>
      </w:r>
    </w:p>
    <w:p w:rsidR="008C244E" w:rsidRPr="00281BB1" w:rsidRDefault="00281BB1" w:rsidP="00387B04">
      <w:pPr>
        <w:numPr>
          <w:ilvl w:val="0"/>
          <w:numId w:val="234"/>
        </w:numPr>
        <w:jc w:val="both"/>
        <w:rPr>
          <w:lang w:val="ru-RU"/>
        </w:rPr>
      </w:pPr>
      <w:r w:rsidRPr="00281BB1">
        <w:rPr>
          <w:rFonts w:ascii="Times New Roman" w:hAnsi="Times New Roman"/>
          <w:color w:val="000000"/>
          <w:lang w:val="ru-RU"/>
        </w:rPr>
        <w:t xml:space="preserve">Ответ на запрос </w:t>
      </w:r>
      <w:r w:rsidR="001E75FE">
        <w:rPr>
          <w:rFonts w:ascii="Times New Roman" w:hAnsi="Times New Roman"/>
          <w:color w:val="000000"/>
          <w:lang w:val="ru-RU"/>
        </w:rPr>
        <w:t>распоряжения на отмену самоисполняемой сделки</w:t>
      </w:r>
      <w:r w:rsidR="001E75FE" w:rsidRPr="005C0F93">
        <w:rPr>
          <w:rFonts w:ascii="Times New Roman" w:hAnsi="Times New Roman"/>
          <w:color w:val="000000"/>
          <w:lang w:val="ru-RU"/>
        </w:rPr>
        <w:t xml:space="preserve"> </w:t>
      </w:r>
      <w:r w:rsidRPr="00281BB1">
        <w:rPr>
          <w:rFonts w:ascii="Times New Roman" w:hAnsi="Times New Roman"/>
          <w:color w:val="000000"/>
          <w:lang w:val="ru-RU"/>
        </w:rPr>
        <w:t>(</w:t>
      </w:r>
      <w:r>
        <w:rPr>
          <w:rFonts w:ascii="Times New Roman" w:hAnsi="Times New Roman"/>
          <w:color w:val="000000"/>
        </w:rPr>
        <w:t>cbdc</w:t>
      </w:r>
      <w:r w:rsidRPr="00281BB1">
        <w:rPr>
          <w:rFonts w:ascii="Times New Roman" w:hAnsi="Times New Roman"/>
          <w:color w:val="000000"/>
          <w:lang w:val="ru-RU"/>
        </w:rPr>
        <w:t xml:space="preserve">.109 </w:t>
      </w:r>
      <w:r>
        <w:rPr>
          <w:rFonts w:ascii="Times New Roman" w:hAnsi="Times New Roman"/>
          <w:color w:val="000000"/>
        </w:rPr>
        <w:t>SETCancelOperationModel</w:t>
      </w:r>
      <w:r w:rsidRPr="00281BB1">
        <w:rPr>
          <w:rFonts w:ascii="Times New Roman" w:hAnsi="Times New Roman"/>
          <w:color w:val="000000"/>
          <w:lang w:val="ru-RU"/>
        </w:rPr>
        <w:t>);</w:t>
      </w:r>
    </w:p>
    <w:p w:rsidR="008C244E" w:rsidRPr="00281BB1" w:rsidRDefault="00281BB1" w:rsidP="00387B04">
      <w:pPr>
        <w:numPr>
          <w:ilvl w:val="0"/>
          <w:numId w:val="234"/>
        </w:numPr>
        <w:jc w:val="both"/>
        <w:rPr>
          <w:lang w:val="ru-RU"/>
        </w:rPr>
      </w:pPr>
      <w:r w:rsidRPr="00281BB1">
        <w:rPr>
          <w:rFonts w:ascii="Times New Roman" w:hAnsi="Times New Roman"/>
          <w:color w:val="000000"/>
          <w:lang w:val="ru-RU"/>
        </w:rPr>
        <w:t xml:space="preserve">Распоряжение на отмену </w:t>
      </w:r>
      <w:r w:rsidR="002A2F77">
        <w:rPr>
          <w:rFonts w:ascii="Times New Roman" w:hAnsi="Times New Roman"/>
          <w:color w:val="000000"/>
          <w:lang w:val="ru-RU"/>
        </w:rPr>
        <w:t>самоисполняемой сделки</w:t>
      </w:r>
      <w:r w:rsidR="002A2F77" w:rsidRPr="00281BB1">
        <w:rPr>
          <w:rFonts w:ascii="Times New Roman" w:hAnsi="Times New Roman"/>
          <w:color w:val="000000"/>
          <w:lang w:val="ru-RU"/>
        </w:rPr>
        <w:t xml:space="preserve"> </w:t>
      </w:r>
      <w:r w:rsidRPr="00281BB1">
        <w:rPr>
          <w:rFonts w:ascii="Times New Roman" w:hAnsi="Times New Roman"/>
          <w:color w:val="000000"/>
          <w:lang w:val="ru-RU"/>
        </w:rPr>
        <w:t>(</w:t>
      </w:r>
      <w:r>
        <w:rPr>
          <w:rFonts w:ascii="Times New Roman" w:hAnsi="Times New Roman"/>
          <w:color w:val="000000"/>
        </w:rPr>
        <w:t>cbdc</w:t>
      </w:r>
      <w:r w:rsidRPr="00281BB1">
        <w:rPr>
          <w:rFonts w:ascii="Times New Roman" w:hAnsi="Times New Roman"/>
          <w:color w:val="000000"/>
          <w:lang w:val="ru-RU"/>
        </w:rPr>
        <w:t xml:space="preserve">.110 </w:t>
      </w:r>
      <w:r>
        <w:rPr>
          <w:rFonts w:ascii="Times New Roman" w:hAnsi="Times New Roman"/>
          <w:color w:val="000000"/>
        </w:rPr>
        <w:t>SETCancelOperation</w:t>
      </w:r>
      <w:r w:rsidRPr="00281BB1">
        <w:rPr>
          <w:rFonts w:ascii="Times New Roman" w:hAnsi="Times New Roman"/>
          <w:color w:val="000000"/>
          <w:lang w:val="ru-RU"/>
        </w:rPr>
        <w:t>);</w:t>
      </w:r>
    </w:p>
    <w:p w:rsidR="008C244E" w:rsidRPr="001B51E2" w:rsidRDefault="00281BB1" w:rsidP="00387B04">
      <w:pPr>
        <w:numPr>
          <w:ilvl w:val="0"/>
          <w:numId w:val="234"/>
        </w:numPr>
        <w:jc w:val="both"/>
        <w:rPr>
          <w:lang w:val="ru-RU"/>
        </w:rPr>
      </w:pPr>
      <w:r w:rsidRPr="001B51E2">
        <w:rPr>
          <w:rFonts w:ascii="Times New Roman" w:hAnsi="Times New Roman"/>
          <w:color w:val="000000"/>
          <w:lang w:val="ru-RU"/>
        </w:rPr>
        <w:t xml:space="preserve">Извещение об отмене </w:t>
      </w:r>
      <w:r w:rsidR="003860CF">
        <w:rPr>
          <w:rFonts w:ascii="Times New Roman" w:hAnsi="Times New Roman"/>
          <w:color w:val="000000"/>
          <w:lang w:val="ru-RU"/>
        </w:rPr>
        <w:t>самоисполняемых сделок на ПлЦР</w:t>
      </w:r>
      <w:r w:rsidRPr="001B51E2">
        <w:rPr>
          <w:rFonts w:ascii="Times New Roman" w:hAnsi="Times New Roman"/>
          <w:color w:val="000000"/>
          <w:lang w:val="ru-RU"/>
        </w:rPr>
        <w:t xml:space="preserve"> (</w:t>
      </w:r>
      <w:r>
        <w:rPr>
          <w:rFonts w:ascii="Times New Roman" w:hAnsi="Times New Roman"/>
          <w:color w:val="000000"/>
        </w:rPr>
        <w:t>cbdc</w:t>
      </w:r>
      <w:r w:rsidRPr="001B51E2">
        <w:rPr>
          <w:rFonts w:ascii="Times New Roman" w:hAnsi="Times New Roman"/>
          <w:color w:val="000000"/>
          <w:lang w:val="ru-RU"/>
        </w:rPr>
        <w:t xml:space="preserve">.111 </w:t>
      </w:r>
      <w:r>
        <w:rPr>
          <w:rFonts w:ascii="Times New Roman" w:hAnsi="Times New Roman"/>
          <w:color w:val="000000"/>
        </w:rPr>
        <w:t>SETCancelOperationNotification</w:t>
      </w:r>
      <w:r w:rsidRPr="001B51E2">
        <w:rPr>
          <w:rFonts w:ascii="Times New Roman" w:hAnsi="Times New Roman"/>
          <w:color w:val="000000"/>
          <w:lang w:val="ru-RU"/>
        </w:rPr>
        <w:t>).</w:t>
      </w:r>
    </w:p>
    <w:p w:rsidR="008C244E" w:rsidRPr="001B51E2" w:rsidRDefault="008C244E">
      <w:pPr>
        <w:spacing w:after="269"/>
        <w:jc w:val="both"/>
        <w:rPr>
          <w:lang w:val="ru-RU"/>
        </w:rPr>
      </w:pP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Процедуры контроля по ПОД/ФТ по СиС (пост-контроль) не пройдены.</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1. ФП направляет в РОРД ЭС "</w:t>
      </w:r>
      <w:r w:rsidR="00267417" w:rsidRPr="005C0F93">
        <w:rPr>
          <w:rFonts w:ascii="Times New Roman" w:hAnsi="Times New Roman"/>
          <w:color w:val="000000"/>
          <w:lang w:val="ru-RU"/>
        </w:rPr>
        <w:t xml:space="preserve">Запрос </w:t>
      </w:r>
      <w:r w:rsidR="00267417">
        <w:rPr>
          <w:rFonts w:ascii="Times New Roman" w:hAnsi="Times New Roman"/>
          <w:color w:val="000000"/>
          <w:lang w:val="ru-RU"/>
        </w:rPr>
        <w:t>распоряжения на отмену самоисполняемой сделки</w:t>
      </w:r>
      <w:r w:rsidR="00267417" w:rsidRPr="00281BB1" w:rsidDel="00267417">
        <w:rPr>
          <w:rFonts w:ascii="Times New Roman" w:hAnsi="Times New Roman"/>
          <w:color w:val="000000"/>
          <w:lang w:val="ru-RU"/>
        </w:rPr>
        <w:t xml:space="preserve"> </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.108 </w:t>
      </w:r>
      <w:r>
        <w:rPr>
          <w:rFonts w:ascii="Times New Roman" w:hAnsi="Times New Roman"/>
          <w:color w:val="000000"/>
        </w:rPr>
        <w:t>SETCancelRequest</w:t>
      </w:r>
      <w:r w:rsidRPr="00281BB1">
        <w:rPr>
          <w:rFonts w:ascii="Times New Roman" w:hAnsi="Times New Roman"/>
          <w:color w:val="000000"/>
          <w:lang w:val="ru-RU"/>
        </w:rPr>
        <w:t>), заполнив все необходимые реквизиты для совершения операции, а также уведомляет Клиента об инициировании отмены СиС.</w:t>
      </w:r>
    </w:p>
    <w:p w:rsidR="008C244E" w:rsidRPr="00281BB1" w:rsidRDefault="00281BB1">
      <w:pPr>
        <w:spacing w:after="269"/>
        <w:jc w:val="both"/>
        <w:rPr>
          <w:lang w:val="ru-RU"/>
        </w:rPr>
      </w:pPr>
      <w:r w:rsidRPr="00281BB1">
        <w:rPr>
          <w:rFonts w:ascii="Times New Roman" w:hAnsi="Times New Roman"/>
          <w:color w:val="000000"/>
          <w:lang w:val="ru-RU"/>
        </w:rPr>
        <w:t>2. РОРД при получении запроса проводит входной контроль и проверки для определения возможности отмены самоисполняемой сделки.</w:t>
      </w:r>
      <w:r w:rsidRPr="00281BB1">
        <w:rPr>
          <w:lang w:val="ru-RU"/>
        </w:rPr>
        <w:br/>
      </w:r>
      <w:r w:rsidRPr="00281BB1">
        <w:rPr>
          <w:rFonts w:ascii="Times New Roman" w:hAnsi="Times New Roman"/>
          <w:color w:val="000000"/>
          <w:lang w:val="ru-RU"/>
        </w:rPr>
        <w:t xml:space="preserve"> При совершении операции отмены самоисполняемой сделки по причине ПОД/ФТ дополнительно проводятся следующие проверки:</w:t>
      </w:r>
    </w:p>
    <w:p w:rsidR="008C244E" w:rsidRDefault="00281BB1" w:rsidP="00387B04">
      <w:pPr>
        <w:numPr>
          <w:ilvl w:val="0"/>
          <w:numId w:val="235"/>
        </w:numPr>
        <w:jc w:val="both"/>
      </w:pPr>
      <w:r>
        <w:rPr>
          <w:rFonts w:ascii="Times New Roman" w:hAnsi="Times New Roman"/>
          <w:color w:val="000000"/>
        </w:rPr>
        <w:t xml:space="preserve">Статус СиС - действующая; </w:t>
      </w:r>
    </w:p>
    <w:p w:rsidR="008C244E" w:rsidRPr="00281BB1" w:rsidRDefault="00281BB1" w:rsidP="00387B04">
      <w:pPr>
        <w:numPr>
          <w:ilvl w:val="0"/>
          <w:numId w:val="235"/>
        </w:numPr>
        <w:jc w:val="both"/>
        <w:rPr>
          <w:lang w:val="ru-RU"/>
        </w:rPr>
      </w:pPr>
      <w:r w:rsidRPr="00281BB1">
        <w:rPr>
          <w:rFonts w:ascii="Times New Roman" w:hAnsi="Times New Roman"/>
          <w:color w:val="000000"/>
          <w:lang w:val="ru-RU"/>
        </w:rPr>
        <w:t>СиС заключена через ФП, приславшего сообщение.</w:t>
      </w:r>
    </w:p>
    <w:p w:rsidR="008C244E" w:rsidRPr="00281BB1" w:rsidRDefault="00281BB1">
      <w:pPr>
        <w:spacing w:after="269"/>
        <w:jc w:val="both"/>
        <w:rPr>
          <w:lang w:val="ru-RU"/>
        </w:rPr>
      </w:pPr>
      <w:r w:rsidRPr="00281BB1">
        <w:rPr>
          <w:rFonts w:ascii="Times New Roman" w:hAnsi="Times New Roman"/>
          <w:color w:val="000000"/>
          <w:lang w:val="ru-RU"/>
        </w:rPr>
        <w:t xml:space="preserve">В случае успешного прохождения проверок РОРД на основе данных, полученных в запросе, формирует эталон ЭС "Распоряжение на отмену </w:t>
      </w:r>
      <w:r w:rsidR="004A7B57">
        <w:rPr>
          <w:rFonts w:ascii="Times New Roman" w:hAnsi="Times New Roman"/>
          <w:color w:val="000000"/>
          <w:lang w:val="ru-RU"/>
        </w:rPr>
        <w:t>самоисполняемой сделки</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.110 </w:t>
      </w:r>
      <w:r>
        <w:rPr>
          <w:rFonts w:ascii="Times New Roman" w:hAnsi="Times New Roman"/>
          <w:color w:val="000000"/>
        </w:rPr>
        <w:t>SETCancelOperation</w:t>
      </w:r>
      <w:r w:rsidRPr="00281BB1">
        <w:rPr>
          <w:rFonts w:ascii="Times New Roman" w:hAnsi="Times New Roman"/>
          <w:color w:val="000000"/>
          <w:lang w:val="ru-RU"/>
        </w:rPr>
        <w:t xml:space="preserve">), в состав которого входит эталон транзакционного сообщения РР, инкапсулирует его в формируемое ЭС "Ответ на запрос </w:t>
      </w:r>
      <w:r w:rsidR="00C35FA3">
        <w:rPr>
          <w:rFonts w:ascii="Times New Roman" w:hAnsi="Times New Roman"/>
          <w:color w:val="000000"/>
          <w:lang w:val="ru-RU"/>
        </w:rPr>
        <w:t>распоряжения на отмену самоисполняемой сделки</w:t>
      </w:r>
      <w:r w:rsidR="00C35FA3" w:rsidRPr="00281BB1" w:rsidDel="00C35FA3">
        <w:rPr>
          <w:rFonts w:ascii="Times New Roman" w:hAnsi="Times New Roman"/>
          <w:color w:val="000000"/>
          <w:lang w:val="ru-RU"/>
        </w:rPr>
        <w:t xml:space="preserve"> </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.109 </w:t>
      </w:r>
      <w:r>
        <w:rPr>
          <w:rFonts w:ascii="Times New Roman" w:hAnsi="Times New Roman"/>
          <w:color w:val="000000"/>
        </w:rPr>
        <w:t>SETCancelOperationModel</w:t>
      </w:r>
      <w:r w:rsidRPr="00281BB1">
        <w:rPr>
          <w:rFonts w:ascii="Times New Roman" w:hAnsi="Times New Roman"/>
          <w:color w:val="000000"/>
          <w:lang w:val="ru-RU"/>
        </w:rPr>
        <w:t xml:space="preserve">). РОРД направляет в адрес ФП ЭС "Ответ на запрос </w:t>
      </w:r>
      <w:r w:rsidR="00C25323">
        <w:rPr>
          <w:rFonts w:ascii="Times New Roman" w:hAnsi="Times New Roman"/>
          <w:color w:val="000000"/>
          <w:lang w:val="ru-RU"/>
        </w:rPr>
        <w:t>распоряжения на отмену самоисполняемой сделки</w:t>
      </w:r>
      <w:r w:rsidR="00C25323" w:rsidRPr="00281BB1" w:rsidDel="00C25323">
        <w:rPr>
          <w:rFonts w:ascii="Times New Roman" w:hAnsi="Times New Roman"/>
          <w:color w:val="000000"/>
          <w:lang w:val="ru-RU"/>
        </w:rPr>
        <w:t xml:space="preserve"> </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.109 </w:t>
      </w:r>
      <w:r>
        <w:rPr>
          <w:rFonts w:ascii="Times New Roman" w:hAnsi="Times New Roman"/>
          <w:color w:val="000000"/>
        </w:rPr>
        <w:t>SETCancelOperationModel</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 xml:space="preserve">4. ФП проводит входной контроль ЭС "Ответ на запрос </w:t>
      </w:r>
      <w:r w:rsidR="00C25323">
        <w:rPr>
          <w:rFonts w:ascii="Times New Roman" w:hAnsi="Times New Roman"/>
          <w:color w:val="000000"/>
          <w:lang w:val="ru-RU"/>
        </w:rPr>
        <w:t>распоряжения на отмену самоисполняемой сделки</w:t>
      </w:r>
      <w:r w:rsidR="00C25323" w:rsidRPr="00281BB1" w:rsidDel="00C25323">
        <w:rPr>
          <w:rFonts w:ascii="Times New Roman" w:hAnsi="Times New Roman"/>
          <w:color w:val="000000"/>
          <w:lang w:val="ru-RU"/>
        </w:rPr>
        <w:t xml:space="preserve"> </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.109 </w:t>
      </w:r>
      <w:r>
        <w:rPr>
          <w:rFonts w:ascii="Times New Roman" w:hAnsi="Times New Roman"/>
          <w:color w:val="000000"/>
        </w:rPr>
        <w:t>SETCancelOperationModel</w:t>
      </w:r>
      <w:r w:rsidRPr="00281BB1">
        <w:rPr>
          <w:rFonts w:ascii="Times New Roman" w:hAnsi="Times New Roman"/>
          <w:color w:val="000000"/>
          <w:lang w:val="ru-RU"/>
        </w:rPr>
        <w:t xml:space="preserve">) и, в случае успешного прохождения контроля, разбирает ЭС, получает из него эталон ЭС "Распоряжение на отмену </w:t>
      </w:r>
      <w:r w:rsidR="00C35FA3">
        <w:rPr>
          <w:rFonts w:ascii="Times New Roman" w:hAnsi="Times New Roman"/>
          <w:color w:val="000000"/>
          <w:lang w:val="ru-RU"/>
        </w:rPr>
        <w:t>самоисполняемой сделки</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.110 </w:t>
      </w:r>
      <w:r>
        <w:rPr>
          <w:rFonts w:ascii="Times New Roman" w:hAnsi="Times New Roman"/>
          <w:color w:val="000000"/>
        </w:rPr>
        <w:t>SETCancelOperation</w:t>
      </w:r>
      <w:r w:rsidRPr="00281BB1">
        <w:rPr>
          <w:rFonts w:ascii="Times New Roman" w:hAnsi="Times New Roman"/>
          <w:color w:val="000000"/>
          <w:lang w:val="ru-RU"/>
        </w:rPr>
        <w:t>), в состав которого входит эталон транзакционного сообщения РР. ФП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 xml:space="preserve">&gt; (формирует "Дайджест РР"). ФП направляет в адрес РОРД ЭС "Распоряжение на отмену </w:t>
      </w:r>
      <w:r w:rsidR="00C35FA3">
        <w:rPr>
          <w:rFonts w:ascii="Times New Roman" w:hAnsi="Times New Roman"/>
          <w:color w:val="000000"/>
          <w:lang w:val="ru-RU"/>
        </w:rPr>
        <w:t>самоисполняемой сделки</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.110 </w:t>
      </w:r>
      <w:r>
        <w:rPr>
          <w:rFonts w:ascii="Times New Roman" w:hAnsi="Times New Roman"/>
          <w:color w:val="000000"/>
        </w:rPr>
        <w:t>SETCancelOperation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5. РОРД проводит входной контроль полученного распоряжения.</w:t>
      </w:r>
      <w:r w:rsidRPr="00281BB1">
        <w:rPr>
          <w:lang w:val="ru-RU"/>
        </w:rPr>
        <w:br/>
      </w:r>
      <w:r w:rsidRPr="00281BB1">
        <w:rPr>
          <w:rFonts w:ascii="Times New Roman" w:hAnsi="Times New Roman"/>
          <w:color w:val="000000"/>
          <w:lang w:val="ru-RU"/>
        </w:rPr>
        <w:t xml:space="preserve"> При совершении операции над самоисполняемой сделкой "Отложенный перевод" РОРД также осуществляет контроль на:</w:t>
      </w:r>
    </w:p>
    <w:p w:rsidR="008C244E" w:rsidRDefault="00281BB1" w:rsidP="00387B04">
      <w:pPr>
        <w:numPr>
          <w:ilvl w:val="0"/>
          <w:numId w:val="236"/>
        </w:numPr>
        <w:jc w:val="both"/>
      </w:pPr>
      <w:r>
        <w:rPr>
          <w:rFonts w:ascii="Times New Roman" w:hAnsi="Times New Roman"/>
          <w:color w:val="000000"/>
        </w:rPr>
        <w:t>Статус СиС - действующая.</w:t>
      </w:r>
    </w:p>
    <w:p w:rsidR="008C244E" w:rsidRPr="00281BB1" w:rsidRDefault="00281BB1">
      <w:pPr>
        <w:spacing w:after="269"/>
        <w:jc w:val="both"/>
        <w:rPr>
          <w:lang w:val="ru-RU"/>
        </w:rPr>
      </w:pPr>
      <w:r w:rsidRPr="00281BB1">
        <w:rPr>
          <w:rFonts w:ascii="Times New Roman" w:hAnsi="Times New Roman"/>
          <w:color w:val="000000"/>
          <w:lang w:val="ru-RU"/>
        </w:rPr>
        <w:t>В случае успешного завершения проверок РОРД:</w:t>
      </w:r>
    </w:p>
    <w:p w:rsidR="008C244E" w:rsidRPr="00281BB1" w:rsidRDefault="00281BB1" w:rsidP="00387B04">
      <w:pPr>
        <w:numPr>
          <w:ilvl w:val="0"/>
          <w:numId w:val="237"/>
        </w:numPr>
        <w:jc w:val="both"/>
        <w:rPr>
          <w:lang w:val="ru-RU"/>
        </w:rPr>
      </w:pPr>
      <w:r w:rsidRPr="00281BB1">
        <w:rPr>
          <w:rFonts w:ascii="Times New Roman" w:hAnsi="Times New Roman"/>
          <w:color w:val="000000"/>
          <w:lang w:val="ru-RU"/>
        </w:rPr>
        <w:t>исполняет распоряжение на отмену самоисполняемой сделки,</w:t>
      </w:r>
    </w:p>
    <w:p w:rsidR="008C244E" w:rsidRPr="00281BB1" w:rsidRDefault="00281BB1" w:rsidP="00387B04">
      <w:pPr>
        <w:numPr>
          <w:ilvl w:val="0"/>
          <w:numId w:val="237"/>
        </w:numPr>
        <w:jc w:val="both"/>
        <w:rPr>
          <w:lang w:val="ru-RU"/>
        </w:rPr>
      </w:pPr>
      <w:r w:rsidRPr="00281BB1">
        <w:rPr>
          <w:rFonts w:ascii="Times New Roman" w:hAnsi="Times New Roman"/>
          <w:color w:val="000000"/>
          <w:lang w:val="ru-RU"/>
        </w:rPr>
        <w:t>направляет ЭС "Извещение об отмене</w:t>
      </w:r>
      <w:r w:rsidR="00350FBF">
        <w:rPr>
          <w:rFonts w:ascii="Times New Roman" w:hAnsi="Times New Roman"/>
          <w:color w:val="000000"/>
          <w:lang w:val="ru-RU"/>
        </w:rPr>
        <w:t xml:space="preserve"> самоисполняемых сделок на ПлЦР</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.111 </w:t>
      </w:r>
      <w:r>
        <w:rPr>
          <w:rFonts w:ascii="Times New Roman" w:hAnsi="Times New Roman"/>
          <w:color w:val="000000"/>
        </w:rPr>
        <w:t>SETCancelOperationNotification</w:t>
      </w:r>
      <w:r w:rsidRPr="00281BB1">
        <w:rPr>
          <w:rFonts w:ascii="Times New Roman" w:hAnsi="Times New Roman"/>
          <w:color w:val="000000"/>
          <w:lang w:val="ru-RU"/>
        </w:rPr>
        <w:t>) в адрес ФП, инициировавшего отмену СиС.</w:t>
      </w:r>
    </w:p>
    <w:p w:rsidR="008C244E" w:rsidRPr="00281BB1" w:rsidRDefault="00281BB1">
      <w:pPr>
        <w:spacing w:after="269"/>
        <w:jc w:val="both"/>
        <w:rPr>
          <w:lang w:val="ru-RU"/>
        </w:rPr>
      </w:pPr>
      <w:r w:rsidRPr="00281BB1">
        <w:rPr>
          <w:rFonts w:ascii="Times New Roman" w:hAnsi="Times New Roman"/>
          <w:color w:val="000000"/>
          <w:lang w:val="ru-RU"/>
        </w:rPr>
        <w:t>8. ФП, инициировавший о отмену СиС, после получения подтверждения в виде ЭС "</w:t>
      </w:r>
      <w:r w:rsidR="0055065F" w:rsidRPr="00282002">
        <w:rPr>
          <w:rFonts w:ascii="Times New Roman" w:hAnsi="Times New Roman"/>
          <w:color w:val="000000"/>
          <w:lang w:val="ru-RU"/>
        </w:rPr>
        <w:t xml:space="preserve">Извещение об отмене </w:t>
      </w:r>
      <w:r w:rsidR="0055065F">
        <w:rPr>
          <w:rFonts w:ascii="Times New Roman" w:hAnsi="Times New Roman"/>
          <w:color w:val="000000"/>
          <w:lang w:val="ru-RU"/>
        </w:rPr>
        <w:t>самоисполняемых сделок на ПлЦР</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.111 </w:t>
      </w:r>
      <w:r>
        <w:rPr>
          <w:rFonts w:ascii="Times New Roman" w:hAnsi="Times New Roman"/>
          <w:color w:val="000000"/>
        </w:rPr>
        <w:t>SETCancelOperationNotification</w:t>
      </w:r>
      <w:r w:rsidRPr="00281BB1">
        <w:rPr>
          <w:rFonts w:ascii="Times New Roman" w:hAnsi="Times New Roman"/>
          <w:color w:val="000000"/>
          <w:lang w:val="ru-RU"/>
        </w:rPr>
        <w:t xml:space="preserve">) уведомляет Клиента об отмене СиС. </w:t>
      </w:r>
    </w:p>
    <w:p w:rsidR="008C244E" w:rsidRDefault="00281BB1">
      <w:pPr>
        <w:pStyle w:val="30"/>
      </w:pPr>
      <w:bookmarkStart w:id="342" w:name="_Toc192512474"/>
      <w:r>
        <w:t>Неуспешный сценарий обмена 1</w:t>
      </w:r>
      <w:bookmarkEnd w:id="342"/>
    </w:p>
    <w:p w:rsidR="008C244E" w:rsidRDefault="00CA209D">
      <w:r>
        <w:rPr>
          <w:noProof/>
          <w:lang w:val="ru-RU" w:eastAsia="ru-RU"/>
        </w:rPr>
        <w:drawing>
          <wp:inline distT="0" distB="0" distL="0" distR="0" wp14:anchorId="4EE1278C" wp14:editId="2EB70432">
            <wp:extent cx="5971540" cy="3281542"/>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14"/>
                    <a:stretch>
                      <a:fillRect/>
                    </a:stretch>
                  </pic:blipFill>
                  <pic:spPr>
                    <a:xfrm>
                      <a:off x="0" y="0"/>
                      <a:ext cx="5971540" cy="3281542"/>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Неуспешный процесс отмены СиС по основаниям ПОД/ФТ.</w:t>
      </w:r>
    </w:p>
    <w:p w:rsidR="008C244E" w:rsidRDefault="00281BB1">
      <w:pPr>
        <w:spacing w:after="269"/>
        <w:jc w:val="both"/>
      </w:pPr>
      <w:r>
        <w:rPr>
          <w:rFonts w:ascii="Times New Roman" w:hAnsi="Times New Roman"/>
          <w:b/>
          <w:color w:val="000000"/>
        </w:rPr>
        <w:t>Применяемые форматы сообщений</w:t>
      </w:r>
    </w:p>
    <w:p w:rsidR="008C244E" w:rsidRPr="001B51E2" w:rsidRDefault="00267417" w:rsidP="00387B04">
      <w:pPr>
        <w:numPr>
          <w:ilvl w:val="0"/>
          <w:numId w:val="238"/>
        </w:numPr>
        <w:jc w:val="both"/>
        <w:rPr>
          <w:lang w:val="ru-RU"/>
        </w:rPr>
      </w:pPr>
      <w:r w:rsidRPr="005C0F93">
        <w:rPr>
          <w:rFonts w:ascii="Times New Roman" w:hAnsi="Times New Roman"/>
          <w:color w:val="000000"/>
          <w:lang w:val="ru-RU"/>
        </w:rPr>
        <w:t xml:space="preserve">Запрос </w:t>
      </w:r>
      <w:r>
        <w:rPr>
          <w:rFonts w:ascii="Times New Roman" w:hAnsi="Times New Roman"/>
          <w:color w:val="000000"/>
          <w:lang w:val="ru-RU"/>
        </w:rPr>
        <w:t>распоряжения на отмену самоисполняемой сделки</w:t>
      </w:r>
      <w:r w:rsidR="00281BB1" w:rsidRPr="001B51E2">
        <w:rPr>
          <w:rFonts w:ascii="Times New Roman" w:hAnsi="Times New Roman"/>
          <w:color w:val="000000"/>
          <w:lang w:val="ru-RU"/>
        </w:rPr>
        <w:t xml:space="preserve"> (</w:t>
      </w:r>
      <w:r w:rsidR="00281BB1">
        <w:rPr>
          <w:rFonts w:ascii="Times New Roman" w:hAnsi="Times New Roman"/>
          <w:color w:val="000000"/>
        </w:rPr>
        <w:t>cbdc</w:t>
      </w:r>
      <w:r w:rsidR="00281BB1" w:rsidRPr="001B51E2">
        <w:rPr>
          <w:rFonts w:ascii="Times New Roman" w:hAnsi="Times New Roman"/>
          <w:color w:val="000000"/>
          <w:lang w:val="ru-RU"/>
        </w:rPr>
        <w:t xml:space="preserve">.108 </w:t>
      </w:r>
      <w:r w:rsidR="00281BB1">
        <w:rPr>
          <w:rFonts w:ascii="Times New Roman" w:hAnsi="Times New Roman"/>
          <w:color w:val="000000"/>
        </w:rPr>
        <w:t>SETCancelRequest</w:t>
      </w:r>
      <w:r w:rsidR="00281BB1" w:rsidRPr="001B51E2">
        <w:rPr>
          <w:rFonts w:ascii="Times New Roman" w:hAnsi="Times New Roman"/>
          <w:color w:val="000000"/>
          <w:lang w:val="ru-RU"/>
        </w:rPr>
        <w:t xml:space="preserve">); </w:t>
      </w:r>
    </w:p>
    <w:p w:rsidR="008C244E" w:rsidRDefault="00281BB1" w:rsidP="00387B04">
      <w:pPr>
        <w:numPr>
          <w:ilvl w:val="0"/>
          <w:numId w:val="238"/>
        </w:numPr>
        <w:jc w:val="both"/>
      </w:pPr>
      <w:r>
        <w:rPr>
          <w:rFonts w:ascii="Times New Roman" w:hAnsi="Times New Roman"/>
          <w:color w:val="000000"/>
        </w:rPr>
        <w:t>Результаты контроля (cbdc.666 StatusReport).</w:t>
      </w:r>
    </w:p>
    <w:p w:rsidR="008C244E" w:rsidRDefault="008C244E">
      <w:pPr>
        <w:spacing w:after="269"/>
        <w:jc w:val="both"/>
      </w:pP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Процедуры контроля по ПОД/ФТ по СиС (пост-контроль) не пройдены.</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1. ФП направляет в РОРД ЭС "</w:t>
      </w:r>
      <w:r w:rsidR="00267417" w:rsidRPr="00267417">
        <w:rPr>
          <w:rFonts w:ascii="Times New Roman" w:hAnsi="Times New Roman"/>
          <w:color w:val="000000"/>
          <w:lang w:val="ru-RU"/>
        </w:rPr>
        <w:t xml:space="preserve"> </w:t>
      </w:r>
      <w:r w:rsidR="00267417" w:rsidRPr="005C0F93">
        <w:rPr>
          <w:rFonts w:ascii="Times New Roman" w:hAnsi="Times New Roman"/>
          <w:color w:val="000000"/>
          <w:lang w:val="ru-RU"/>
        </w:rPr>
        <w:t xml:space="preserve">Запрос </w:t>
      </w:r>
      <w:r w:rsidR="00267417">
        <w:rPr>
          <w:rFonts w:ascii="Times New Roman" w:hAnsi="Times New Roman"/>
          <w:color w:val="000000"/>
          <w:lang w:val="ru-RU"/>
        </w:rPr>
        <w:t>распоряжения на отмену самоисполняемой сделки</w:t>
      </w:r>
      <w:r w:rsidR="00267417" w:rsidRPr="00281BB1" w:rsidDel="00267417">
        <w:rPr>
          <w:rFonts w:ascii="Times New Roman" w:hAnsi="Times New Roman"/>
          <w:color w:val="000000"/>
          <w:lang w:val="ru-RU"/>
        </w:rPr>
        <w:t xml:space="preserve"> </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.108 </w:t>
      </w:r>
      <w:r>
        <w:rPr>
          <w:rFonts w:ascii="Times New Roman" w:hAnsi="Times New Roman"/>
          <w:color w:val="000000"/>
        </w:rPr>
        <w:t>SETCancelRequest</w:t>
      </w:r>
      <w:r w:rsidRPr="00281BB1">
        <w:rPr>
          <w:rFonts w:ascii="Times New Roman" w:hAnsi="Times New Roman"/>
          <w:color w:val="000000"/>
          <w:lang w:val="ru-RU"/>
        </w:rPr>
        <w:t>), заполнив все необходимые реквизиты для совершения операции, а также уведомляет Клиента об инициировании отмены СиС.</w:t>
      </w:r>
    </w:p>
    <w:p w:rsidR="008C244E" w:rsidRPr="00281BB1" w:rsidRDefault="00281BB1">
      <w:pPr>
        <w:spacing w:after="269"/>
        <w:jc w:val="both"/>
        <w:rPr>
          <w:lang w:val="ru-RU"/>
        </w:rPr>
      </w:pPr>
      <w:r w:rsidRPr="00281BB1">
        <w:rPr>
          <w:rFonts w:ascii="Times New Roman" w:hAnsi="Times New Roman"/>
          <w:color w:val="000000"/>
          <w:lang w:val="ru-RU"/>
        </w:rPr>
        <w:t>2. РОРД при получении запроса проводит входной контроль и проверки для определения возможности отмены самоисполняемой сделки.</w:t>
      </w:r>
      <w:r w:rsidRPr="00281BB1">
        <w:rPr>
          <w:lang w:val="ru-RU"/>
        </w:rPr>
        <w:br/>
      </w:r>
      <w:r w:rsidRPr="00281BB1">
        <w:rPr>
          <w:rFonts w:ascii="Times New Roman" w:hAnsi="Times New Roman"/>
          <w:color w:val="000000"/>
          <w:lang w:val="ru-RU"/>
        </w:rPr>
        <w:t xml:space="preserve"> При совершении операции отмены самоисполняемой сделки по причине ПОД/ФТ дополнительно проводятся следующие проверки:</w:t>
      </w:r>
    </w:p>
    <w:p w:rsidR="008C244E" w:rsidRDefault="00281BB1" w:rsidP="00387B04">
      <w:pPr>
        <w:numPr>
          <w:ilvl w:val="0"/>
          <w:numId w:val="239"/>
        </w:numPr>
        <w:jc w:val="both"/>
      </w:pPr>
      <w:r>
        <w:rPr>
          <w:rFonts w:ascii="Times New Roman" w:hAnsi="Times New Roman"/>
          <w:color w:val="000000"/>
        </w:rPr>
        <w:t xml:space="preserve">Статус СиС - действующая; </w:t>
      </w:r>
    </w:p>
    <w:p w:rsidR="008C244E" w:rsidRPr="00281BB1" w:rsidRDefault="00281BB1" w:rsidP="00387B04">
      <w:pPr>
        <w:numPr>
          <w:ilvl w:val="0"/>
          <w:numId w:val="239"/>
        </w:numPr>
        <w:jc w:val="both"/>
        <w:rPr>
          <w:lang w:val="ru-RU"/>
        </w:rPr>
      </w:pPr>
      <w:r w:rsidRPr="00281BB1">
        <w:rPr>
          <w:rFonts w:ascii="Times New Roman" w:hAnsi="Times New Roman"/>
          <w:color w:val="000000"/>
          <w:lang w:val="ru-RU"/>
        </w:rPr>
        <w:t>СиС заключена через ФП, приславшего сообщение.</w:t>
      </w:r>
    </w:p>
    <w:p w:rsidR="008C244E" w:rsidRPr="00281BB1" w:rsidRDefault="00281BB1">
      <w:pPr>
        <w:spacing w:after="269"/>
        <w:jc w:val="both"/>
        <w:rPr>
          <w:lang w:val="ru-RU"/>
        </w:rPr>
      </w:pPr>
      <w:r w:rsidRPr="00281BB1">
        <w:rPr>
          <w:rFonts w:ascii="Times New Roman" w:hAnsi="Times New Roman"/>
          <w:color w:val="000000"/>
          <w:lang w:val="ru-RU"/>
        </w:rPr>
        <w:t>3. В случае неуспешного прохождения проверок РОРД формирует в адрес ФП, инициировавшего отмену СиС,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 ФП после получения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Клиента-ФЛ о том, что СиС не отменяется.</w:t>
      </w:r>
    </w:p>
    <w:p w:rsidR="008C244E" w:rsidRDefault="00281BB1">
      <w:pPr>
        <w:pStyle w:val="30"/>
      </w:pPr>
      <w:bookmarkStart w:id="343" w:name="_Toc192512475"/>
      <w:r>
        <w:t>Неуспешный сценарий обмена 2</w:t>
      </w:r>
      <w:bookmarkEnd w:id="343"/>
    </w:p>
    <w:p w:rsidR="008C244E" w:rsidRDefault="00AA16E8">
      <w:r>
        <w:rPr>
          <w:noProof/>
          <w:lang w:val="ru-RU" w:eastAsia="ru-RU"/>
        </w:rPr>
        <w:drawing>
          <wp:inline distT="0" distB="0" distL="0" distR="0" wp14:anchorId="706EC3D8" wp14:editId="645C1EF7">
            <wp:extent cx="5971540" cy="5115936"/>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
                    <pic:cNvPicPr/>
                  </pic:nvPicPr>
                  <pic:blipFill>
                    <a:blip r:embed="rId115"/>
                    <a:stretch>
                      <a:fillRect/>
                    </a:stretch>
                  </pic:blipFill>
                  <pic:spPr>
                    <a:xfrm>
                      <a:off x="0" y="0"/>
                      <a:ext cx="5971540" cy="5115936"/>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Неуспешный процесс отмены СиС по основаниям ПОД/ФТ.</w:t>
      </w:r>
    </w:p>
    <w:p w:rsidR="008C244E" w:rsidRDefault="00281BB1">
      <w:pPr>
        <w:spacing w:after="269"/>
        <w:jc w:val="both"/>
      </w:pPr>
      <w:r>
        <w:rPr>
          <w:rFonts w:ascii="Times New Roman" w:hAnsi="Times New Roman"/>
          <w:b/>
          <w:color w:val="000000"/>
        </w:rPr>
        <w:t>Применяемые форматы сообщений</w:t>
      </w:r>
    </w:p>
    <w:p w:rsidR="008C244E" w:rsidRPr="001B51E2" w:rsidRDefault="00E80C27" w:rsidP="00387B04">
      <w:pPr>
        <w:numPr>
          <w:ilvl w:val="0"/>
          <w:numId w:val="240"/>
        </w:numPr>
        <w:jc w:val="both"/>
        <w:rPr>
          <w:lang w:val="ru-RU"/>
        </w:rPr>
      </w:pPr>
      <w:r w:rsidRPr="005C0F93">
        <w:rPr>
          <w:rFonts w:ascii="Times New Roman" w:hAnsi="Times New Roman"/>
          <w:color w:val="000000"/>
          <w:lang w:val="ru-RU"/>
        </w:rPr>
        <w:t xml:space="preserve">Запрос </w:t>
      </w:r>
      <w:r>
        <w:rPr>
          <w:rFonts w:ascii="Times New Roman" w:hAnsi="Times New Roman"/>
          <w:color w:val="000000"/>
          <w:lang w:val="ru-RU"/>
        </w:rPr>
        <w:t xml:space="preserve">распоряжения на отмену самоисполняемой сделки </w:t>
      </w:r>
      <w:r w:rsidR="00281BB1" w:rsidRPr="001B51E2">
        <w:rPr>
          <w:rFonts w:ascii="Times New Roman" w:hAnsi="Times New Roman"/>
          <w:color w:val="000000"/>
          <w:lang w:val="ru-RU"/>
        </w:rPr>
        <w:t xml:space="preserve"> (</w:t>
      </w:r>
      <w:r w:rsidR="00281BB1">
        <w:rPr>
          <w:rFonts w:ascii="Times New Roman" w:hAnsi="Times New Roman"/>
          <w:color w:val="000000"/>
        </w:rPr>
        <w:t>cbdc</w:t>
      </w:r>
      <w:r w:rsidR="00281BB1" w:rsidRPr="001B51E2">
        <w:rPr>
          <w:rFonts w:ascii="Times New Roman" w:hAnsi="Times New Roman"/>
          <w:color w:val="000000"/>
          <w:lang w:val="ru-RU"/>
        </w:rPr>
        <w:t xml:space="preserve">.108 </w:t>
      </w:r>
      <w:r w:rsidR="00281BB1">
        <w:rPr>
          <w:rFonts w:ascii="Times New Roman" w:hAnsi="Times New Roman"/>
          <w:color w:val="000000"/>
        </w:rPr>
        <w:t>SETCancelRequest</w:t>
      </w:r>
      <w:r w:rsidR="00281BB1" w:rsidRPr="001B51E2">
        <w:rPr>
          <w:rFonts w:ascii="Times New Roman" w:hAnsi="Times New Roman"/>
          <w:color w:val="000000"/>
          <w:lang w:val="ru-RU"/>
        </w:rPr>
        <w:t xml:space="preserve">); </w:t>
      </w:r>
    </w:p>
    <w:p w:rsidR="008C244E" w:rsidRPr="00281BB1" w:rsidRDefault="00267417" w:rsidP="00387B04">
      <w:pPr>
        <w:numPr>
          <w:ilvl w:val="0"/>
          <w:numId w:val="240"/>
        </w:numPr>
        <w:jc w:val="both"/>
        <w:rPr>
          <w:lang w:val="ru-RU"/>
        </w:rPr>
      </w:pPr>
      <w:r w:rsidRPr="00281BB1">
        <w:rPr>
          <w:rFonts w:ascii="Times New Roman" w:hAnsi="Times New Roman"/>
          <w:color w:val="000000"/>
          <w:lang w:val="ru-RU"/>
        </w:rPr>
        <w:t xml:space="preserve">Ответ на запрос </w:t>
      </w:r>
      <w:r>
        <w:rPr>
          <w:rFonts w:ascii="Times New Roman" w:hAnsi="Times New Roman"/>
          <w:color w:val="000000"/>
          <w:lang w:val="ru-RU"/>
        </w:rPr>
        <w:t>распоряжения на отмену самоисполняемой сделки</w:t>
      </w:r>
      <w:r w:rsidR="00281BB1" w:rsidRPr="00281BB1">
        <w:rPr>
          <w:rFonts w:ascii="Times New Roman" w:hAnsi="Times New Roman"/>
          <w:color w:val="000000"/>
          <w:lang w:val="ru-RU"/>
        </w:rPr>
        <w:t xml:space="preserve"> (</w:t>
      </w:r>
      <w:r w:rsidR="00281BB1">
        <w:rPr>
          <w:rFonts w:ascii="Times New Roman" w:hAnsi="Times New Roman"/>
          <w:color w:val="000000"/>
        </w:rPr>
        <w:t>cbdc</w:t>
      </w:r>
      <w:r w:rsidR="00281BB1" w:rsidRPr="00281BB1">
        <w:rPr>
          <w:rFonts w:ascii="Times New Roman" w:hAnsi="Times New Roman"/>
          <w:color w:val="000000"/>
          <w:lang w:val="ru-RU"/>
        </w:rPr>
        <w:t xml:space="preserve">.109 </w:t>
      </w:r>
      <w:r w:rsidR="00281BB1">
        <w:rPr>
          <w:rFonts w:ascii="Times New Roman" w:hAnsi="Times New Roman"/>
          <w:color w:val="000000"/>
        </w:rPr>
        <w:t>SETCancelOperationModel</w:t>
      </w:r>
      <w:r w:rsidR="00281BB1" w:rsidRPr="00281BB1">
        <w:rPr>
          <w:rFonts w:ascii="Times New Roman" w:hAnsi="Times New Roman"/>
          <w:color w:val="000000"/>
          <w:lang w:val="ru-RU"/>
        </w:rPr>
        <w:t>);</w:t>
      </w:r>
    </w:p>
    <w:p w:rsidR="008C244E" w:rsidRPr="00281BB1" w:rsidRDefault="00267417" w:rsidP="00387B04">
      <w:pPr>
        <w:numPr>
          <w:ilvl w:val="0"/>
          <w:numId w:val="240"/>
        </w:numPr>
        <w:jc w:val="both"/>
        <w:rPr>
          <w:lang w:val="ru-RU"/>
        </w:rPr>
      </w:pPr>
      <w:r w:rsidRPr="00281BB1">
        <w:rPr>
          <w:rFonts w:ascii="Times New Roman" w:hAnsi="Times New Roman"/>
          <w:color w:val="000000"/>
          <w:lang w:val="ru-RU"/>
        </w:rPr>
        <w:t xml:space="preserve">Распоряжение на отмену </w:t>
      </w:r>
      <w:r>
        <w:rPr>
          <w:rFonts w:ascii="Times New Roman" w:hAnsi="Times New Roman"/>
          <w:color w:val="000000"/>
          <w:lang w:val="ru-RU"/>
        </w:rPr>
        <w:t>самоисполняемой сделки</w:t>
      </w:r>
      <w:r w:rsidR="00281BB1" w:rsidRPr="00281BB1">
        <w:rPr>
          <w:rFonts w:ascii="Times New Roman" w:hAnsi="Times New Roman"/>
          <w:color w:val="000000"/>
          <w:lang w:val="ru-RU"/>
        </w:rPr>
        <w:t xml:space="preserve"> (</w:t>
      </w:r>
      <w:r w:rsidR="00281BB1">
        <w:rPr>
          <w:rFonts w:ascii="Times New Roman" w:hAnsi="Times New Roman"/>
          <w:color w:val="000000"/>
        </w:rPr>
        <w:t>cbdc</w:t>
      </w:r>
      <w:r w:rsidR="00281BB1" w:rsidRPr="00281BB1">
        <w:rPr>
          <w:rFonts w:ascii="Times New Roman" w:hAnsi="Times New Roman"/>
          <w:color w:val="000000"/>
          <w:lang w:val="ru-RU"/>
        </w:rPr>
        <w:t xml:space="preserve">.110 </w:t>
      </w:r>
      <w:r w:rsidR="00281BB1">
        <w:rPr>
          <w:rFonts w:ascii="Times New Roman" w:hAnsi="Times New Roman"/>
          <w:color w:val="000000"/>
        </w:rPr>
        <w:t>SETCancelOperation</w:t>
      </w:r>
      <w:r w:rsidR="00281BB1" w:rsidRPr="00281BB1">
        <w:rPr>
          <w:rFonts w:ascii="Times New Roman" w:hAnsi="Times New Roman"/>
          <w:color w:val="000000"/>
          <w:lang w:val="ru-RU"/>
        </w:rPr>
        <w:t>);</w:t>
      </w:r>
    </w:p>
    <w:p w:rsidR="008C244E" w:rsidRDefault="00281BB1" w:rsidP="00387B04">
      <w:pPr>
        <w:numPr>
          <w:ilvl w:val="0"/>
          <w:numId w:val="240"/>
        </w:numPr>
        <w:jc w:val="both"/>
      </w:pPr>
      <w:r>
        <w:rPr>
          <w:rFonts w:ascii="Times New Roman" w:hAnsi="Times New Roman"/>
          <w:color w:val="000000"/>
        </w:rPr>
        <w:t>Результаты контроля (cbdc.666 StatusReport).</w:t>
      </w:r>
    </w:p>
    <w:p w:rsidR="008C244E" w:rsidRDefault="008C244E">
      <w:pPr>
        <w:spacing w:after="269"/>
        <w:jc w:val="both"/>
      </w:pP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Процедуры контроля по ПОД/ФТ по СиС (пост-контроль) не пройдены.</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1. ФП направляет в РОРД ЭС "</w:t>
      </w:r>
      <w:r w:rsidR="00E80C27" w:rsidRPr="005C0F93">
        <w:rPr>
          <w:rFonts w:ascii="Times New Roman" w:hAnsi="Times New Roman"/>
          <w:color w:val="000000"/>
          <w:lang w:val="ru-RU"/>
        </w:rPr>
        <w:t xml:space="preserve">Запрос </w:t>
      </w:r>
      <w:r w:rsidR="00E80C27">
        <w:rPr>
          <w:rFonts w:ascii="Times New Roman" w:hAnsi="Times New Roman"/>
          <w:color w:val="000000"/>
          <w:lang w:val="ru-RU"/>
        </w:rPr>
        <w:t>распоряжения на отмену самоисполняемой сделки</w:t>
      </w:r>
      <w:r w:rsidR="00E80C27" w:rsidRPr="00281BB1" w:rsidDel="00E80C27">
        <w:rPr>
          <w:rFonts w:ascii="Times New Roman" w:hAnsi="Times New Roman"/>
          <w:color w:val="000000"/>
          <w:lang w:val="ru-RU"/>
        </w:rPr>
        <w:t xml:space="preserve"> </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.108 </w:t>
      </w:r>
      <w:r>
        <w:rPr>
          <w:rFonts w:ascii="Times New Roman" w:hAnsi="Times New Roman"/>
          <w:color w:val="000000"/>
        </w:rPr>
        <w:t>SETCancelRequest</w:t>
      </w:r>
      <w:r w:rsidRPr="00281BB1">
        <w:rPr>
          <w:rFonts w:ascii="Times New Roman" w:hAnsi="Times New Roman"/>
          <w:color w:val="000000"/>
          <w:lang w:val="ru-RU"/>
        </w:rPr>
        <w:t>), заполнив все необходимые реквизиты для совершения операции, а также уведомляет Клиента об инициировании отмены СиС.</w:t>
      </w:r>
    </w:p>
    <w:p w:rsidR="008C244E" w:rsidRPr="00281BB1" w:rsidRDefault="00281BB1">
      <w:pPr>
        <w:spacing w:after="269"/>
        <w:jc w:val="both"/>
        <w:rPr>
          <w:lang w:val="ru-RU"/>
        </w:rPr>
      </w:pPr>
      <w:r w:rsidRPr="00281BB1">
        <w:rPr>
          <w:rFonts w:ascii="Times New Roman" w:hAnsi="Times New Roman"/>
          <w:color w:val="000000"/>
          <w:lang w:val="ru-RU"/>
        </w:rPr>
        <w:t>2. РОРД при получении запроса проводит входной контроль и проверки для определения возможности отмены самоисполняемой сделки.</w:t>
      </w:r>
      <w:r w:rsidRPr="00281BB1">
        <w:rPr>
          <w:lang w:val="ru-RU"/>
        </w:rPr>
        <w:br/>
      </w:r>
      <w:r w:rsidRPr="00281BB1">
        <w:rPr>
          <w:rFonts w:ascii="Times New Roman" w:hAnsi="Times New Roman"/>
          <w:color w:val="000000"/>
          <w:lang w:val="ru-RU"/>
        </w:rPr>
        <w:t xml:space="preserve"> При совершении операции отмены самоисполняемой сделки по причине ПОД/ФТ дополнительно проводятся следующие проверки:</w:t>
      </w:r>
    </w:p>
    <w:p w:rsidR="008C244E" w:rsidRDefault="00281BB1" w:rsidP="00387B04">
      <w:pPr>
        <w:numPr>
          <w:ilvl w:val="0"/>
          <w:numId w:val="241"/>
        </w:numPr>
        <w:jc w:val="both"/>
      </w:pPr>
      <w:r>
        <w:rPr>
          <w:rFonts w:ascii="Times New Roman" w:hAnsi="Times New Roman"/>
          <w:color w:val="000000"/>
        </w:rPr>
        <w:t xml:space="preserve">Статус СиС - действующая; </w:t>
      </w:r>
    </w:p>
    <w:p w:rsidR="008C244E" w:rsidRPr="00281BB1" w:rsidRDefault="00281BB1" w:rsidP="00387B04">
      <w:pPr>
        <w:numPr>
          <w:ilvl w:val="0"/>
          <w:numId w:val="241"/>
        </w:numPr>
        <w:jc w:val="both"/>
        <w:rPr>
          <w:lang w:val="ru-RU"/>
        </w:rPr>
      </w:pPr>
      <w:r w:rsidRPr="00281BB1">
        <w:rPr>
          <w:rFonts w:ascii="Times New Roman" w:hAnsi="Times New Roman"/>
          <w:color w:val="000000"/>
          <w:lang w:val="ru-RU"/>
        </w:rPr>
        <w:t>СиС заключена через ФП, приславшего сообщение.</w:t>
      </w:r>
    </w:p>
    <w:p w:rsidR="008C244E" w:rsidRPr="00281BB1" w:rsidRDefault="00281BB1">
      <w:pPr>
        <w:spacing w:after="269"/>
        <w:jc w:val="both"/>
        <w:rPr>
          <w:lang w:val="ru-RU"/>
        </w:rPr>
      </w:pPr>
      <w:r w:rsidRPr="00281BB1">
        <w:rPr>
          <w:rFonts w:ascii="Times New Roman" w:hAnsi="Times New Roman"/>
          <w:color w:val="000000"/>
          <w:lang w:val="ru-RU"/>
        </w:rPr>
        <w:t xml:space="preserve">В случае успешного прохождения проверок РОРД на основе данных, полученных в запросе, формирует эталон ЭС "Распоряжение на отмену </w:t>
      </w:r>
      <w:r w:rsidR="00C35FA3">
        <w:rPr>
          <w:rFonts w:ascii="Times New Roman" w:hAnsi="Times New Roman"/>
          <w:color w:val="000000"/>
          <w:lang w:val="ru-RU"/>
        </w:rPr>
        <w:t>самоисполняемой сделки</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.110 </w:t>
      </w:r>
      <w:r>
        <w:rPr>
          <w:rFonts w:ascii="Times New Roman" w:hAnsi="Times New Roman"/>
          <w:color w:val="000000"/>
        </w:rPr>
        <w:t>SETCancelOperation</w:t>
      </w:r>
      <w:r w:rsidRPr="00281BB1">
        <w:rPr>
          <w:rFonts w:ascii="Times New Roman" w:hAnsi="Times New Roman"/>
          <w:color w:val="000000"/>
          <w:lang w:val="ru-RU"/>
        </w:rPr>
        <w:t xml:space="preserve">), в состав которого входит эталон транзакционного сообщения РР, инкапсулирует его в формируемое ЭС "Ответ на запрос </w:t>
      </w:r>
      <w:r w:rsidR="00C25323">
        <w:rPr>
          <w:rFonts w:ascii="Times New Roman" w:hAnsi="Times New Roman"/>
          <w:color w:val="000000"/>
          <w:lang w:val="ru-RU"/>
        </w:rPr>
        <w:t>распоряжения на отмену самоисполняемой сделки</w:t>
      </w:r>
      <w:r w:rsidR="00C25323" w:rsidRPr="00281BB1" w:rsidDel="00C25323">
        <w:rPr>
          <w:rFonts w:ascii="Times New Roman" w:hAnsi="Times New Roman"/>
          <w:color w:val="000000"/>
          <w:lang w:val="ru-RU"/>
        </w:rPr>
        <w:t xml:space="preserve"> </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.109 </w:t>
      </w:r>
      <w:r>
        <w:rPr>
          <w:rFonts w:ascii="Times New Roman" w:hAnsi="Times New Roman"/>
          <w:color w:val="000000"/>
        </w:rPr>
        <w:t>SETCancelOperationModel</w:t>
      </w:r>
      <w:r w:rsidRPr="00281BB1">
        <w:rPr>
          <w:rFonts w:ascii="Times New Roman" w:hAnsi="Times New Roman"/>
          <w:color w:val="000000"/>
          <w:lang w:val="ru-RU"/>
        </w:rPr>
        <w:t xml:space="preserve">). РОРД направляет в адрес ФП ЭС "Ответ на запрос </w:t>
      </w:r>
      <w:r w:rsidR="004A7B57">
        <w:rPr>
          <w:rFonts w:ascii="Times New Roman" w:hAnsi="Times New Roman"/>
          <w:color w:val="000000"/>
          <w:lang w:val="ru-RU"/>
        </w:rPr>
        <w:t>распоряжения на отмену самоисполняемой сделки</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.109 </w:t>
      </w:r>
      <w:r>
        <w:rPr>
          <w:rFonts w:ascii="Times New Roman" w:hAnsi="Times New Roman"/>
          <w:color w:val="000000"/>
        </w:rPr>
        <w:t>SETCancelOperationModel</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 xml:space="preserve">4. ФП проводит входной контроль ЭС "Ответ на запрос </w:t>
      </w:r>
      <w:r w:rsidR="00C25323">
        <w:rPr>
          <w:rFonts w:ascii="Times New Roman" w:hAnsi="Times New Roman"/>
          <w:color w:val="000000"/>
          <w:lang w:val="ru-RU"/>
        </w:rPr>
        <w:t>распоряжения на отмену самоисполняемой сделки</w:t>
      </w:r>
      <w:r w:rsidR="00C25323" w:rsidRPr="00281BB1" w:rsidDel="00C25323">
        <w:rPr>
          <w:rFonts w:ascii="Times New Roman" w:hAnsi="Times New Roman"/>
          <w:color w:val="000000"/>
          <w:lang w:val="ru-RU"/>
        </w:rPr>
        <w:t xml:space="preserve"> </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.109 </w:t>
      </w:r>
      <w:r>
        <w:rPr>
          <w:rFonts w:ascii="Times New Roman" w:hAnsi="Times New Roman"/>
          <w:color w:val="000000"/>
        </w:rPr>
        <w:t>SETCancelOperationModel</w:t>
      </w:r>
      <w:r w:rsidRPr="00281BB1">
        <w:rPr>
          <w:rFonts w:ascii="Times New Roman" w:hAnsi="Times New Roman"/>
          <w:color w:val="000000"/>
          <w:lang w:val="ru-RU"/>
        </w:rPr>
        <w:t xml:space="preserve">) и, в случае успешного прохождения контроля, разбирает ЭС, получает из него эталон ЭС "Распоряжение на отмену </w:t>
      </w:r>
      <w:r w:rsidR="00C35FA3">
        <w:rPr>
          <w:rFonts w:ascii="Times New Roman" w:hAnsi="Times New Roman"/>
          <w:color w:val="000000"/>
          <w:lang w:val="ru-RU"/>
        </w:rPr>
        <w:t>самоисполняемой сделки</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.110 </w:t>
      </w:r>
      <w:r>
        <w:rPr>
          <w:rFonts w:ascii="Times New Roman" w:hAnsi="Times New Roman"/>
          <w:color w:val="000000"/>
        </w:rPr>
        <w:t>SETCancelOperation</w:t>
      </w:r>
      <w:r w:rsidRPr="00281BB1">
        <w:rPr>
          <w:rFonts w:ascii="Times New Roman" w:hAnsi="Times New Roman"/>
          <w:color w:val="000000"/>
          <w:lang w:val="ru-RU"/>
        </w:rPr>
        <w:t>), в состав которого входит эталон транзакционного сообщения РР. ФП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 xml:space="preserve">&gt; (формирует "Дайджест РР"). ФП направляет в адрес РОРД ЭС "Распоряжение на отмену </w:t>
      </w:r>
      <w:r w:rsidR="00C35FA3">
        <w:rPr>
          <w:rFonts w:ascii="Times New Roman" w:hAnsi="Times New Roman"/>
          <w:color w:val="000000"/>
          <w:lang w:val="ru-RU"/>
        </w:rPr>
        <w:t>самоисполняемой сделки</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.110 </w:t>
      </w:r>
      <w:r>
        <w:rPr>
          <w:rFonts w:ascii="Times New Roman" w:hAnsi="Times New Roman"/>
          <w:color w:val="000000"/>
        </w:rPr>
        <w:t>SETCancelOperation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5. РОРД проводит входной контроль полученного распоряжения.</w:t>
      </w:r>
      <w:r w:rsidRPr="00281BB1">
        <w:rPr>
          <w:lang w:val="ru-RU"/>
        </w:rPr>
        <w:br/>
      </w:r>
      <w:r w:rsidRPr="00281BB1">
        <w:rPr>
          <w:rFonts w:ascii="Times New Roman" w:hAnsi="Times New Roman"/>
          <w:color w:val="000000"/>
          <w:lang w:val="ru-RU"/>
        </w:rPr>
        <w:t xml:space="preserve"> При совершении операции над самоисполняемой сделкой "Отложенный перевод" РОРД также осуществляет контроль на:</w:t>
      </w:r>
    </w:p>
    <w:p w:rsidR="008C244E" w:rsidRDefault="00281BB1" w:rsidP="00387B04">
      <w:pPr>
        <w:numPr>
          <w:ilvl w:val="0"/>
          <w:numId w:val="242"/>
        </w:numPr>
        <w:jc w:val="both"/>
      </w:pPr>
      <w:r>
        <w:rPr>
          <w:rFonts w:ascii="Times New Roman" w:hAnsi="Times New Roman"/>
          <w:color w:val="000000"/>
        </w:rPr>
        <w:t>Статус СиС - действующая.</w:t>
      </w:r>
    </w:p>
    <w:p w:rsidR="008C244E" w:rsidRPr="00281BB1" w:rsidRDefault="00281BB1">
      <w:pPr>
        <w:spacing w:after="269"/>
        <w:jc w:val="both"/>
        <w:rPr>
          <w:lang w:val="ru-RU"/>
        </w:rPr>
      </w:pPr>
      <w:r w:rsidRPr="00281BB1">
        <w:rPr>
          <w:rFonts w:ascii="Times New Roman" w:hAnsi="Times New Roman"/>
          <w:color w:val="000000"/>
          <w:lang w:val="ru-RU"/>
        </w:rPr>
        <w:t>6. В случае неуспешного прохождения проверок РОРД формирует в адрес ФП, инициировавшего отмену СиС,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w:t>
      </w:r>
      <w:r w:rsidRPr="00281BB1">
        <w:rPr>
          <w:rFonts w:ascii="Times New Roman" w:hAnsi="Times New Roman"/>
          <w:color w:val="000000"/>
          <w:lang w:val="ru-RU"/>
        </w:rPr>
        <w:lastRenderedPageBreak/>
        <w:t xml:space="preserve"> кода ошибки. ФП после получения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Клиента-ФЛ о том, что СиС не отменяется.</w:t>
      </w:r>
    </w:p>
    <w:p w:rsidR="008C244E" w:rsidRPr="00281BB1" w:rsidRDefault="00281BB1">
      <w:pPr>
        <w:pStyle w:val="21"/>
        <w:rPr>
          <w:lang w:val="ru-RU"/>
        </w:rPr>
      </w:pPr>
      <w:bookmarkStart w:id="344" w:name="_Toc192512476"/>
      <w:r w:rsidRPr="00281BB1">
        <w:rPr>
          <w:lang w:val="ru-RU"/>
        </w:rPr>
        <w:t xml:space="preserve">Уведомление о поступлении ЦР на СЦР Клиента в рамках перевода </w:t>
      </w:r>
      <w:r>
        <w:t>G</w:t>
      </w:r>
      <w:r w:rsidRPr="00281BB1">
        <w:rPr>
          <w:lang w:val="ru-RU"/>
        </w:rPr>
        <w:t>2</w:t>
      </w:r>
      <w:r>
        <w:t>x</w:t>
      </w:r>
      <w:bookmarkEnd w:id="344"/>
    </w:p>
    <w:p w:rsidR="008C244E" w:rsidRDefault="00281BB1">
      <w:pPr>
        <w:pStyle w:val="30"/>
      </w:pPr>
      <w:bookmarkStart w:id="345" w:name="_Toc192512477"/>
      <w:r>
        <w:t>Область применения</w:t>
      </w:r>
      <w:bookmarkEnd w:id="345"/>
    </w:p>
    <w:p w:rsidR="008C244E" w:rsidRPr="00281BB1" w:rsidRDefault="00281BB1">
      <w:pPr>
        <w:spacing w:after="269"/>
        <w:rPr>
          <w:lang w:val="ru-RU"/>
        </w:rPr>
      </w:pPr>
      <w:r w:rsidRPr="00281BB1">
        <w:rPr>
          <w:rFonts w:ascii="Times New Roman" w:hAnsi="Times New Roman"/>
          <w:color w:val="000000"/>
          <w:lang w:val="ru-RU"/>
        </w:rPr>
        <w:t>Зачисление ЦР на СЦР Клиента</w:t>
      </w:r>
      <w:r>
        <w:rPr>
          <w:rFonts w:ascii="Times New Roman" w:hAnsi="Times New Roman"/>
          <w:color w:val="000000"/>
        </w:rPr>
        <w:t> </w:t>
      </w:r>
      <w:r w:rsidRPr="00281BB1">
        <w:rPr>
          <w:rFonts w:ascii="Times New Roman" w:hAnsi="Times New Roman"/>
          <w:color w:val="000000"/>
          <w:lang w:val="ru-RU"/>
        </w:rPr>
        <w:t>в</w:t>
      </w:r>
      <w:r>
        <w:rPr>
          <w:rFonts w:ascii="Times New Roman" w:hAnsi="Times New Roman"/>
          <w:color w:val="000000"/>
        </w:rPr>
        <w:t> </w:t>
      </w:r>
      <w:r w:rsidRPr="00281BB1">
        <w:rPr>
          <w:rFonts w:ascii="Times New Roman" w:hAnsi="Times New Roman"/>
          <w:color w:val="000000"/>
          <w:lang w:val="ru-RU"/>
        </w:rPr>
        <w:t>результате</w:t>
      </w:r>
      <w:r>
        <w:rPr>
          <w:rFonts w:ascii="Times New Roman" w:hAnsi="Times New Roman"/>
          <w:color w:val="000000"/>
        </w:rPr>
        <w:t> </w:t>
      </w:r>
      <w:r w:rsidRPr="00281BB1">
        <w:rPr>
          <w:rFonts w:ascii="Times New Roman" w:hAnsi="Times New Roman"/>
          <w:color w:val="000000"/>
          <w:lang w:val="ru-RU"/>
        </w:rPr>
        <w:t>операции</w:t>
      </w:r>
      <w:r>
        <w:rPr>
          <w:rFonts w:ascii="Times New Roman" w:hAnsi="Times New Roman"/>
          <w:color w:val="000000"/>
        </w:rPr>
        <w:t> </w:t>
      </w:r>
      <w:r w:rsidRPr="00281BB1">
        <w:rPr>
          <w:rFonts w:ascii="Times New Roman" w:hAnsi="Times New Roman"/>
          <w:color w:val="000000"/>
          <w:lang w:val="ru-RU"/>
        </w:rPr>
        <w:t>перевода ФК(выплаты) по реестру платежей (</w:t>
      </w:r>
      <w:r>
        <w:rPr>
          <w:rFonts w:ascii="Times New Roman" w:hAnsi="Times New Roman"/>
          <w:color w:val="000000"/>
        </w:rPr>
        <w:t>G</w:t>
      </w:r>
      <w:r w:rsidRPr="00281BB1">
        <w:rPr>
          <w:rFonts w:ascii="Times New Roman" w:hAnsi="Times New Roman"/>
          <w:color w:val="000000"/>
          <w:lang w:val="ru-RU"/>
        </w:rPr>
        <w:t>2</w:t>
      </w:r>
      <w:r>
        <w:rPr>
          <w:rFonts w:ascii="Times New Roman" w:hAnsi="Times New Roman"/>
          <w:color w:val="000000"/>
        </w:rPr>
        <w:t>X</w:t>
      </w:r>
      <w:r w:rsidRPr="00281BB1">
        <w:rPr>
          <w:rFonts w:ascii="Times New Roman" w:hAnsi="Times New Roman"/>
          <w:color w:val="000000"/>
          <w:lang w:val="ru-RU"/>
        </w:rPr>
        <w:t>).</w:t>
      </w:r>
    </w:p>
    <w:p w:rsidR="008C244E" w:rsidRDefault="00281BB1">
      <w:pPr>
        <w:pStyle w:val="30"/>
      </w:pPr>
      <w:bookmarkStart w:id="346" w:name="_Toc192512478"/>
      <w:r>
        <w:t>Основной сценарий обмена</w:t>
      </w:r>
      <w:bookmarkEnd w:id="346"/>
    </w:p>
    <w:p w:rsidR="008C244E" w:rsidRDefault="00281BB1">
      <w:r>
        <w:rPr>
          <w:noProof/>
          <w:lang w:val="ru-RU" w:eastAsia="ru-RU"/>
        </w:rPr>
        <w:drawing>
          <wp:inline distT="0" distB="0" distL="0" distR="0">
            <wp:extent cx="6217920" cy="2639076"/>
            <wp:effectExtent l="0" t="0" r="0" b="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
                    <pic:cNvPicPr/>
                  </pic:nvPicPr>
                  <pic:blipFill>
                    <a:blip r:embed="rId116"/>
                    <a:stretch>
                      <a:fillRect/>
                    </a:stretch>
                  </pic:blipFill>
                  <pic:spPr>
                    <a:xfrm>
                      <a:off x="0" y="0"/>
                      <a:ext cx="6217920" cy="2639076"/>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 xml:space="preserve">Уведомление Клиента о зачислении ЦР по результату успешного исполнение перевода с СЦР ФК на СЦР Клиентов по реестру платежей </w:t>
      </w:r>
      <w:r>
        <w:rPr>
          <w:rFonts w:ascii="Times New Roman" w:hAnsi="Times New Roman"/>
          <w:color w:val="000000"/>
        </w:rPr>
        <w:t>G</w:t>
      </w:r>
      <w:r w:rsidRPr="00281BB1">
        <w:rPr>
          <w:rFonts w:ascii="Times New Roman" w:hAnsi="Times New Roman"/>
          <w:color w:val="000000"/>
          <w:lang w:val="ru-RU"/>
        </w:rPr>
        <w:t>2</w:t>
      </w:r>
      <w:r>
        <w:rPr>
          <w:rFonts w:ascii="Times New Roman" w:hAnsi="Times New Roman"/>
          <w:color w:val="000000"/>
        </w:rPr>
        <w:t>X</w:t>
      </w:r>
      <w:r w:rsidRPr="00281BB1">
        <w:rPr>
          <w:rFonts w:ascii="Times New Roman" w:hAnsi="Times New Roman"/>
          <w:color w:val="000000"/>
          <w:lang w:val="ru-RU"/>
        </w:rPr>
        <w:t>.</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243"/>
        </w:numPr>
        <w:jc w:val="both"/>
        <w:rPr>
          <w:lang w:val="ru-RU"/>
        </w:rPr>
      </w:pPr>
      <w:r w:rsidRPr="00281BB1">
        <w:rPr>
          <w:rFonts w:ascii="Times New Roman" w:hAnsi="Times New Roman"/>
          <w:color w:val="000000"/>
          <w:lang w:val="ru-RU"/>
        </w:rPr>
        <w:t>Извещение Клиента-получателя о поступлении ЦР (</w:t>
      </w:r>
      <w:r>
        <w:rPr>
          <w:rFonts w:ascii="Times New Roman" w:hAnsi="Times New Roman"/>
          <w:color w:val="000000"/>
        </w:rPr>
        <w:t>G</w:t>
      </w:r>
      <w:r w:rsidRPr="00281BB1">
        <w:rPr>
          <w:rFonts w:ascii="Times New Roman" w:hAnsi="Times New Roman"/>
          <w:color w:val="000000"/>
          <w:lang w:val="ru-RU"/>
        </w:rPr>
        <w:t>2</w:t>
      </w:r>
      <w:r>
        <w:rPr>
          <w:rFonts w:ascii="Times New Roman" w:hAnsi="Times New Roman"/>
          <w:color w:val="000000"/>
        </w:rPr>
        <w:t>X</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G</w:t>
      </w:r>
      <w:r w:rsidRPr="00281BB1">
        <w:rPr>
          <w:rFonts w:ascii="Times New Roman" w:hAnsi="Times New Roman"/>
          <w:color w:val="000000"/>
          <w:lang w:val="ru-RU"/>
        </w:rPr>
        <w:t>2</w:t>
      </w:r>
      <w:r>
        <w:rPr>
          <w:rFonts w:ascii="Times New Roman" w:hAnsi="Times New Roman"/>
          <w:color w:val="000000"/>
        </w:rPr>
        <w:t>XRecipientNotification</w:t>
      </w:r>
      <w:r w:rsidRPr="00281BB1">
        <w:rPr>
          <w:rFonts w:ascii="Times New Roman" w:hAnsi="Times New Roman"/>
          <w:color w:val="000000"/>
          <w:lang w:val="ru-RU"/>
        </w:rPr>
        <w:t>);</w:t>
      </w:r>
    </w:p>
    <w:p w:rsidR="008C244E" w:rsidRPr="00281BB1" w:rsidRDefault="00281BB1" w:rsidP="00387B04">
      <w:pPr>
        <w:numPr>
          <w:ilvl w:val="0"/>
          <w:numId w:val="243"/>
        </w:numPr>
        <w:jc w:val="both"/>
        <w:rPr>
          <w:lang w:val="ru-RU"/>
        </w:rPr>
      </w:pPr>
      <w:r w:rsidRPr="00281BB1">
        <w:rPr>
          <w:rFonts w:ascii="Times New Roman" w:hAnsi="Times New Roman"/>
          <w:color w:val="000000"/>
          <w:lang w:val="ru-RU"/>
        </w:rPr>
        <w:t>Дополнительная информация к уведомлению получателя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InfoRecipientNotification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У ФК возникла необходимость перевода (выплаты) Клиентам ФЛ/ЮЛ по реестру платежей. ПлЦР успешно исполнил зачисление на СЦР Клиента.</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РОРД формирует и направляет:</w:t>
      </w:r>
    </w:p>
    <w:p w:rsidR="008C244E" w:rsidRPr="00281BB1" w:rsidRDefault="00281BB1" w:rsidP="00387B04">
      <w:pPr>
        <w:numPr>
          <w:ilvl w:val="0"/>
          <w:numId w:val="244"/>
        </w:numPr>
        <w:jc w:val="both"/>
        <w:rPr>
          <w:lang w:val="ru-RU"/>
        </w:rPr>
      </w:pPr>
      <w:r w:rsidRPr="00281BB1">
        <w:rPr>
          <w:rFonts w:ascii="Times New Roman" w:hAnsi="Times New Roman"/>
          <w:color w:val="000000"/>
          <w:lang w:val="ru-RU"/>
        </w:rPr>
        <w:t>ЭС "Извещение Клиента-получателя о поступлении ЦР" (</w:t>
      </w:r>
      <w:r>
        <w:rPr>
          <w:rFonts w:ascii="Times New Roman" w:hAnsi="Times New Roman"/>
          <w:color w:val="000000"/>
        </w:rPr>
        <w:t>G</w:t>
      </w:r>
      <w:r w:rsidRPr="00281BB1">
        <w:rPr>
          <w:rFonts w:ascii="Times New Roman" w:hAnsi="Times New Roman"/>
          <w:color w:val="000000"/>
          <w:lang w:val="ru-RU"/>
        </w:rPr>
        <w:t>2</w:t>
      </w:r>
      <w:r>
        <w:rPr>
          <w:rFonts w:ascii="Times New Roman" w:hAnsi="Times New Roman"/>
          <w:color w:val="000000"/>
        </w:rPr>
        <w:t>X</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G</w:t>
      </w:r>
      <w:r w:rsidRPr="00281BB1">
        <w:rPr>
          <w:rFonts w:ascii="Times New Roman" w:hAnsi="Times New Roman"/>
          <w:color w:val="000000"/>
          <w:lang w:val="ru-RU"/>
        </w:rPr>
        <w:t>2</w:t>
      </w:r>
      <w:r>
        <w:rPr>
          <w:rFonts w:ascii="Times New Roman" w:hAnsi="Times New Roman"/>
          <w:color w:val="000000"/>
        </w:rPr>
        <w:t>XRecipientNotification</w:t>
      </w:r>
      <w:r w:rsidRPr="00281BB1">
        <w:rPr>
          <w:rFonts w:ascii="Times New Roman" w:hAnsi="Times New Roman"/>
          <w:color w:val="000000"/>
          <w:lang w:val="ru-RU"/>
        </w:rPr>
        <w:t>) в адрес всех ФП, обслуживающих Клиента-получателя;</w:t>
      </w:r>
    </w:p>
    <w:p w:rsidR="008C244E" w:rsidRPr="00281BB1" w:rsidRDefault="00281BB1" w:rsidP="00387B04">
      <w:pPr>
        <w:numPr>
          <w:ilvl w:val="0"/>
          <w:numId w:val="244"/>
        </w:numPr>
        <w:jc w:val="both"/>
        <w:rPr>
          <w:lang w:val="ru-RU"/>
        </w:rPr>
      </w:pPr>
      <w:r w:rsidRPr="00281BB1">
        <w:rPr>
          <w:rFonts w:ascii="Times New Roman" w:hAnsi="Times New Roman"/>
          <w:color w:val="000000"/>
          <w:lang w:val="ru-RU"/>
        </w:rPr>
        <w:t>ЭС "Дополнительная информация к уведомлению получателя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InfoRecipientNotification</w:t>
      </w:r>
      <w:r w:rsidRPr="00281BB1">
        <w:rPr>
          <w:rFonts w:ascii="Times New Roman" w:hAnsi="Times New Roman"/>
          <w:color w:val="000000"/>
          <w:lang w:val="ru-RU"/>
        </w:rPr>
        <w:t xml:space="preserve">), в состав которого входят все реквизиты, включенные в </w:t>
      </w:r>
      <w:r w:rsidR="005051C0" w:rsidRPr="00281BB1">
        <w:rPr>
          <w:rFonts w:ascii="Times New Roman" w:hAnsi="Times New Roman"/>
          <w:color w:val="000000"/>
          <w:lang w:val="ru-RU"/>
        </w:rPr>
        <w:t>ЭС "Извещение Клиента-получателя о поступлении ЦР" (</w:t>
      </w:r>
      <w:r w:rsidR="005051C0">
        <w:rPr>
          <w:rFonts w:ascii="Times New Roman" w:hAnsi="Times New Roman"/>
          <w:color w:val="000000"/>
        </w:rPr>
        <w:t>G</w:t>
      </w:r>
      <w:r w:rsidR="005051C0" w:rsidRPr="00281BB1">
        <w:rPr>
          <w:rFonts w:ascii="Times New Roman" w:hAnsi="Times New Roman"/>
          <w:color w:val="000000"/>
          <w:lang w:val="ru-RU"/>
        </w:rPr>
        <w:t>2</w:t>
      </w:r>
      <w:r w:rsidR="005051C0">
        <w:rPr>
          <w:rFonts w:ascii="Times New Roman" w:hAnsi="Times New Roman"/>
          <w:color w:val="000000"/>
        </w:rPr>
        <w:t>X</w:t>
      </w:r>
      <w:r w:rsidR="005051C0" w:rsidRPr="00281BB1">
        <w:rPr>
          <w:rFonts w:ascii="Times New Roman" w:hAnsi="Times New Roman"/>
          <w:color w:val="000000"/>
          <w:lang w:val="ru-RU"/>
        </w:rPr>
        <w:t>) (</w:t>
      </w:r>
      <w:r w:rsidR="005051C0">
        <w:rPr>
          <w:rFonts w:ascii="Times New Roman" w:hAnsi="Times New Roman"/>
          <w:color w:val="000000"/>
        </w:rPr>
        <w:t>cbdc</w:t>
      </w:r>
      <w:r w:rsidR="005051C0" w:rsidRPr="00281BB1">
        <w:rPr>
          <w:rFonts w:ascii="Times New Roman" w:hAnsi="Times New Roman"/>
          <w:color w:val="000000"/>
          <w:lang w:val="ru-RU"/>
        </w:rPr>
        <w:t xml:space="preserve">.777 </w:t>
      </w:r>
      <w:r w:rsidR="005051C0">
        <w:rPr>
          <w:rFonts w:ascii="Times New Roman" w:hAnsi="Times New Roman"/>
          <w:color w:val="000000"/>
        </w:rPr>
        <w:t>G</w:t>
      </w:r>
      <w:r w:rsidR="005051C0" w:rsidRPr="00281BB1">
        <w:rPr>
          <w:rFonts w:ascii="Times New Roman" w:hAnsi="Times New Roman"/>
          <w:color w:val="000000"/>
          <w:lang w:val="ru-RU"/>
        </w:rPr>
        <w:t>2</w:t>
      </w:r>
      <w:r w:rsidR="005051C0">
        <w:rPr>
          <w:rFonts w:ascii="Times New Roman" w:hAnsi="Times New Roman"/>
          <w:color w:val="000000"/>
        </w:rPr>
        <w:t>XRecipientNotification</w:t>
      </w:r>
      <w:r w:rsidR="005051C0" w:rsidRPr="00281BB1">
        <w:rPr>
          <w:rFonts w:ascii="Times New Roman" w:hAnsi="Times New Roman"/>
          <w:color w:val="000000"/>
          <w:lang w:val="ru-RU"/>
        </w:rPr>
        <w:t>)</w:t>
      </w:r>
      <w:r w:rsidRPr="00281BB1">
        <w:rPr>
          <w:rFonts w:ascii="Times New Roman" w:hAnsi="Times New Roman"/>
          <w:color w:val="000000"/>
          <w:lang w:val="ru-RU"/>
        </w:rPr>
        <w:t xml:space="preserve"> и дополнительные атрибуты плательщика перевода ЦР, необходимые ФП для проведения контроля по ПОД/ФТ (пост-контроль), в адрес всех ФП, обслуживающих Клиента-получателя.</w:t>
      </w:r>
    </w:p>
    <w:p w:rsidR="008C244E" w:rsidRPr="00281BB1" w:rsidRDefault="00281BB1">
      <w:pPr>
        <w:spacing w:after="269"/>
        <w:jc w:val="both"/>
        <w:rPr>
          <w:lang w:val="ru-RU"/>
        </w:rPr>
      </w:pPr>
      <w:r w:rsidRPr="00281BB1">
        <w:rPr>
          <w:rFonts w:ascii="Times New Roman" w:hAnsi="Times New Roman"/>
          <w:color w:val="000000"/>
          <w:lang w:val="ru-RU"/>
        </w:rPr>
        <w:t>ЭС "Извещение Клиента-получателя о поступлении ЦР" (</w:t>
      </w:r>
      <w:r>
        <w:rPr>
          <w:rFonts w:ascii="Times New Roman" w:hAnsi="Times New Roman"/>
          <w:color w:val="000000"/>
        </w:rPr>
        <w:t>G</w:t>
      </w:r>
      <w:r w:rsidRPr="00281BB1">
        <w:rPr>
          <w:rFonts w:ascii="Times New Roman" w:hAnsi="Times New Roman"/>
          <w:color w:val="000000"/>
          <w:lang w:val="ru-RU"/>
        </w:rPr>
        <w:t>2</w:t>
      </w:r>
      <w:r>
        <w:rPr>
          <w:rFonts w:ascii="Times New Roman" w:hAnsi="Times New Roman"/>
          <w:color w:val="000000"/>
        </w:rPr>
        <w:t>X</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G</w:t>
      </w:r>
      <w:r w:rsidRPr="00281BB1">
        <w:rPr>
          <w:rFonts w:ascii="Times New Roman" w:hAnsi="Times New Roman"/>
          <w:color w:val="000000"/>
          <w:lang w:val="ru-RU"/>
        </w:rPr>
        <w:t>2</w:t>
      </w:r>
      <w:r>
        <w:rPr>
          <w:rFonts w:ascii="Times New Roman" w:hAnsi="Times New Roman"/>
          <w:color w:val="000000"/>
        </w:rPr>
        <w:t>XRecipientNotification</w:t>
      </w:r>
      <w:r w:rsidRPr="00281BB1">
        <w:rPr>
          <w:rFonts w:ascii="Times New Roman" w:hAnsi="Times New Roman"/>
          <w:color w:val="000000"/>
          <w:lang w:val="ru-RU"/>
        </w:rPr>
        <w:t>) и ЭС"Дополнительная информация к уведомлению получателя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InfoRecipientNotification</w:t>
      </w:r>
      <w:r w:rsidRPr="00281BB1">
        <w:rPr>
          <w:rFonts w:ascii="Times New Roman" w:hAnsi="Times New Roman"/>
          <w:color w:val="000000"/>
          <w:lang w:val="ru-RU"/>
        </w:rPr>
        <w:t>) направляются в адрес ФП независимо друг от друга и могут поступить к ФП в произвольном порядке. Порядок действий при неполучении одного из сообщений будет приведен в документе «Требования операционно-технологического взаимодействия на платформе цифрового рубля".</w:t>
      </w:r>
    </w:p>
    <w:p w:rsidR="008C244E" w:rsidRDefault="00281BB1">
      <w:pPr>
        <w:spacing w:after="269"/>
        <w:jc w:val="both"/>
        <w:rPr>
          <w:rFonts w:ascii="Times New Roman" w:hAnsi="Times New Roman"/>
          <w:color w:val="000000"/>
          <w:lang w:val="ru-RU"/>
        </w:rPr>
      </w:pPr>
      <w:r w:rsidRPr="00281BB1">
        <w:rPr>
          <w:rFonts w:ascii="Times New Roman" w:hAnsi="Times New Roman"/>
          <w:color w:val="000000"/>
          <w:lang w:val="ru-RU"/>
        </w:rPr>
        <w:t>2. ФП Клиента-получателя после получения ЭС ЭС "Извещение Клиента-получателя о поступлении ЦР" (</w:t>
      </w:r>
      <w:r>
        <w:rPr>
          <w:rFonts w:ascii="Times New Roman" w:hAnsi="Times New Roman"/>
          <w:color w:val="000000"/>
        </w:rPr>
        <w:t>G</w:t>
      </w:r>
      <w:r w:rsidRPr="00281BB1">
        <w:rPr>
          <w:rFonts w:ascii="Times New Roman" w:hAnsi="Times New Roman"/>
          <w:color w:val="000000"/>
          <w:lang w:val="ru-RU"/>
        </w:rPr>
        <w:t>2</w:t>
      </w:r>
      <w:r>
        <w:rPr>
          <w:rFonts w:ascii="Times New Roman" w:hAnsi="Times New Roman"/>
          <w:color w:val="000000"/>
        </w:rPr>
        <w:t>X</w:t>
      </w:r>
      <w:r w:rsidRPr="00281BB1">
        <w:rPr>
          <w:rFonts w:ascii="Times New Roman" w:hAnsi="Times New Roman"/>
          <w:color w:val="000000"/>
          <w:lang w:val="ru-RU"/>
        </w:rPr>
        <w:t>) (</w:t>
      </w:r>
      <w:r>
        <w:rPr>
          <w:rFonts w:ascii="Times New Roman" w:hAnsi="Times New Roman"/>
          <w:color w:val="000000"/>
        </w:rPr>
        <w:t>cbdc</w:t>
      </w:r>
      <w:r w:rsidRPr="00281BB1">
        <w:rPr>
          <w:rFonts w:ascii="Times New Roman" w:hAnsi="Times New Roman"/>
          <w:color w:val="000000"/>
          <w:lang w:val="ru-RU"/>
        </w:rPr>
        <w:t xml:space="preserve">.777 </w:t>
      </w:r>
      <w:r>
        <w:rPr>
          <w:rFonts w:ascii="Times New Roman" w:hAnsi="Times New Roman"/>
          <w:color w:val="000000"/>
        </w:rPr>
        <w:t>G</w:t>
      </w:r>
      <w:r w:rsidRPr="00281BB1">
        <w:rPr>
          <w:rFonts w:ascii="Times New Roman" w:hAnsi="Times New Roman"/>
          <w:color w:val="000000"/>
          <w:lang w:val="ru-RU"/>
        </w:rPr>
        <w:t>2</w:t>
      </w:r>
      <w:r>
        <w:rPr>
          <w:rFonts w:ascii="Times New Roman" w:hAnsi="Times New Roman"/>
          <w:color w:val="000000"/>
        </w:rPr>
        <w:t>XRecipientNotification</w:t>
      </w:r>
      <w:r w:rsidRPr="00281BB1">
        <w:rPr>
          <w:rFonts w:ascii="Times New Roman" w:hAnsi="Times New Roman"/>
          <w:color w:val="000000"/>
          <w:lang w:val="ru-RU"/>
        </w:rPr>
        <w:t xml:space="preserve">) и проведения входного контроля перенаправляет ЭС Клиенту-получателю. </w:t>
      </w:r>
    </w:p>
    <w:p w:rsidR="00FA0909" w:rsidRPr="00281BB1" w:rsidRDefault="00FA0909">
      <w:pPr>
        <w:spacing w:after="269"/>
        <w:jc w:val="both"/>
        <w:rPr>
          <w:lang w:val="ru-RU"/>
        </w:rPr>
      </w:pPr>
      <w:r>
        <w:rPr>
          <w:rFonts w:ascii="Times New Roman" w:hAnsi="Times New Roman"/>
          <w:color w:val="000000"/>
          <w:lang w:val="ru-RU"/>
        </w:rPr>
        <w:t xml:space="preserve">3. </w:t>
      </w:r>
      <w:r w:rsidRPr="00281BB1">
        <w:rPr>
          <w:rFonts w:ascii="Times New Roman" w:hAnsi="Times New Roman"/>
          <w:color w:val="000000"/>
          <w:lang w:val="ru-RU"/>
        </w:rPr>
        <w:t>ФП Клиента-получателя для осуществления по операции процедур контроля по ПОД/ФТ (пост-контроль) использу</w:t>
      </w:r>
      <w:r>
        <w:rPr>
          <w:rFonts w:ascii="Times New Roman" w:hAnsi="Times New Roman"/>
          <w:color w:val="000000"/>
          <w:lang w:val="ru-RU"/>
        </w:rPr>
        <w:t>е</w:t>
      </w:r>
      <w:r w:rsidRPr="00281BB1">
        <w:rPr>
          <w:rFonts w:ascii="Times New Roman" w:hAnsi="Times New Roman"/>
          <w:color w:val="000000"/>
          <w:lang w:val="ru-RU"/>
        </w:rPr>
        <w:t>т расширенные атрибуты плательщика, полученные в ЭС "Дополнительная информация к уведомлению получателя перевода" (</w:t>
      </w:r>
      <w:r>
        <w:rPr>
          <w:rFonts w:ascii="Times New Roman" w:hAnsi="Times New Roman"/>
          <w:color w:val="000000"/>
        </w:rPr>
        <w:t>cbdc</w:t>
      </w:r>
      <w:r w:rsidRPr="00281BB1">
        <w:rPr>
          <w:rFonts w:ascii="Times New Roman" w:hAnsi="Times New Roman"/>
          <w:color w:val="000000"/>
          <w:lang w:val="ru-RU"/>
        </w:rPr>
        <w:t xml:space="preserve">.778 </w:t>
      </w:r>
      <w:r>
        <w:rPr>
          <w:rFonts w:ascii="Times New Roman" w:hAnsi="Times New Roman"/>
          <w:color w:val="000000"/>
        </w:rPr>
        <w:t>InfoRecipientNotification</w:t>
      </w:r>
      <w:r w:rsidRPr="00281BB1">
        <w:rPr>
          <w:rFonts w:ascii="Times New Roman" w:hAnsi="Times New Roman"/>
          <w:color w:val="000000"/>
          <w:lang w:val="ru-RU"/>
        </w:rPr>
        <w:t>).</w:t>
      </w:r>
    </w:p>
    <w:p w:rsidR="008C244E" w:rsidRPr="00281BB1" w:rsidRDefault="00281BB1">
      <w:pPr>
        <w:pStyle w:val="21"/>
        <w:rPr>
          <w:lang w:val="ru-RU"/>
        </w:rPr>
      </w:pPr>
      <w:bookmarkStart w:id="347" w:name="_Toc192512479"/>
      <w:r w:rsidRPr="00281BB1">
        <w:rPr>
          <w:lang w:val="ru-RU"/>
        </w:rPr>
        <w:t>Закрытие канала доступа по инициативе Клиента или при прекращении договорных отношений</w:t>
      </w:r>
      <w:r w:rsidR="001C08AB">
        <w:rPr>
          <w:lang w:val="ru-RU"/>
        </w:rPr>
        <w:t xml:space="preserve"> ФП</w:t>
      </w:r>
      <w:r w:rsidRPr="00281BB1">
        <w:rPr>
          <w:lang w:val="ru-RU"/>
        </w:rPr>
        <w:t xml:space="preserve"> с Клиентом</w:t>
      </w:r>
      <w:bookmarkEnd w:id="347"/>
    </w:p>
    <w:p w:rsidR="008C244E" w:rsidRDefault="00281BB1">
      <w:pPr>
        <w:pStyle w:val="30"/>
      </w:pPr>
      <w:bookmarkStart w:id="348" w:name="_Toc192512480"/>
      <w:r>
        <w:t>Область применения</w:t>
      </w:r>
      <w:bookmarkEnd w:id="348"/>
    </w:p>
    <w:p w:rsidR="008C244E" w:rsidRPr="00EF733A" w:rsidRDefault="00281BB1">
      <w:pPr>
        <w:spacing w:after="269"/>
        <w:rPr>
          <w:lang w:val="ru-RU"/>
        </w:rPr>
      </w:pPr>
      <w:r w:rsidRPr="00281BB1">
        <w:rPr>
          <w:rFonts w:ascii="Times New Roman" w:hAnsi="Times New Roman"/>
          <w:color w:val="000000"/>
          <w:lang w:val="ru-RU"/>
        </w:rPr>
        <w:t>Закрытие канала доступа к ПлЦР</w:t>
      </w:r>
      <w:r w:rsidR="00EF733A">
        <w:rPr>
          <w:rFonts w:ascii="Times New Roman" w:hAnsi="Times New Roman"/>
          <w:color w:val="000000"/>
          <w:lang w:val="ru-RU"/>
        </w:rPr>
        <w:t xml:space="preserve"> через определенного ФП</w:t>
      </w:r>
      <w:r w:rsidRPr="00281BB1">
        <w:rPr>
          <w:rFonts w:ascii="Times New Roman" w:hAnsi="Times New Roman"/>
          <w:color w:val="000000"/>
          <w:lang w:val="ru-RU"/>
        </w:rPr>
        <w:t xml:space="preserve"> по инициативе Клиента или при прекращении договорных отношений</w:t>
      </w:r>
      <w:r w:rsidR="000E5374">
        <w:rPr>
          <w:rFonts w:ascii="Times New Roman" w:hAnsi="Times New Roman"/>
          <w:color w:val="000000"/>
          <w:lang w:val="ru-RU"/>
        </w:rPr>
        <w:t xml:space="preserve"> ФП</w:t>
      </w:r>
      <w:r w:rsidRPr="00281BB1">
        <w:rPr>
          <w:rFonts w:ascii="Times New Roman" w:hAnsi="Times New Roman"/>
          <w:color w:val="000000"/>
          <w:lang w:val="ru-RU"/>
        </w:rPr>
        <w:t xml:space="preserve"> с Клиентом. </w:t>
      </w:r>
      <w:r w:rsidRPr="00EF733A">
        <w:rPr>
          <w:rFonts w:ascii="Times New Roman" w:hAnsi="Times New Roman"/>
          <w:color w:val="000000"/>
          <w:lang w:val="ru-RU"/>
        </w:rPr>
        <w:t>Отмена самоисполняемых сделок.</w:t>
      </w:r>
    </w:p>
    <w:p w:rsidR="008C244E" w:rsidRDefault="00281BB1">
      <w:pPr>
        <w:pStyle w:val="30"/>
      </w:pPr>
      <w:bookmarkStart w:id="349" w:name="_Toc192512481"/>
      <w:r>
        <w:t>Основной сценарий обмена</w:t>
      </w:r>
      <w:bookmarkEnd w:id="349"/>
    </w:p>
    <w:p w:rsidR="008C244E" w:rsidRDefault="00281BB1">
      <w:r>
        <w:rPr>
          <w:noProof/>
          <w:lang w:val="ru-RU" w:eastAsia="ru-RU"/>
        </w:rPr>
        <w:drawing>
          <wp:inline distT="0" distB="0" distL="0" distR="0">
            <wp:extent cx="6217920" cy="662278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
                    <pic:cNvPicPr/>
                  </pic:nvPicPr>
                  <pic:blipFill>
                    <a:blip r:embed="rId117"/>
                    <a:stretch>
                      <a:fillRect/>
                    </a:stretch>
                  </pic:blipFill>
                  <pic:spPr>
                    <a:xfrm>
                      <a:off x="0" y="0"/>
                      <a:ext cx="6217920" cy="6622780"/>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Успешный процесс закрытия канала доступа по инициативе Клиента или при прекращении договорных отношений</w:t>
      </w:r>
      <w:r w:rsidR="00384217">
        <w:rPr>
          <w:rFonts w:ascii="Times New Roman" w:hAnsi="Times New Roman"/>
          <w:color w:val="000000"/>
          <w:lang w:val="ru-RU"/>
        </w:rPr>
        <w:t xml:space="preserve"> ФП</w:t>
      </w:r>
      <w:r w:rsidRPr="00281BB1">
        <w:rPr>
          <w:rFonts w:ascii="Times New Roman" w:hAnsi="Times New Roman"/>
          <w:color w:val="000000"/>
          <w:lang w:val="ru-RU"/>
        </w:rPr>
        <w:t xml:space="preserve"> с Клиентом.</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245"/>
        </w:numPr>
        <w:jc w:val="both"/>
        <w:rPr>
          <w:lang w:val="ru-RU"/>
        </w:rPr>
      </w:pPr>
      <w:r w:rsidRPr="00281BB1">
        <w:rPr>
          <w:rFonts w:ascii="Times New Roman" w:hAnsi="Times New Roman"/>
          <w:color w:val="000000"/>
          <w:lang w:val="ru-RU"/>
        </w:rPr>
        <w:t>Сообщение о прекращении доступа к ПлЦР (</w:t>
      </w:r>
      <w:r>
        <w:rPr>
          <w:rFonts w:ascii="Times New Roman" w:hAnsi="Times New Roman"/>
          <w:color w:val="000000"/>
        </w:rPr>
        <w:t>cbdc</w:t>
      </w:r>
      <w:r w:rsidRPr="00281BB1">
        <w:rPr>
          <w:rFonts w:ascii="Times New Roman" w:hAnsi="Times New Roman"/>
          <w:color w:val="000000"/>
          <w:lang w:val="ru-RU"/>
        </w:rPr>
        <w:t xml:space="preserve">.120 </w:t>
      </w:r>
      <w:r>
        <w:rPr>
          <w:rFonts w:ascii="Times New Roman" w:hAnsi="Times New Roman"/>
          <w:color w:val="000000"/>
        </w:rPr>
        <w:t>AccessTerminationMessage</w:t>
      </w:r>
      <w:r w:rsidRPr="00281BB1">
        <w:rPr>
          <w:rFonts w:ascii="Times New Roman" w:hAnsi="Times New Roman"/>
          <w:color w:val="000000"/>
          <w:lang w:val="ru-RU"/>
        </w:rPr>
        <w:t xml:space="preserve">); </w:t>
      </w:r>
    </w:p>
    <w:p w:rsidR="008C244E" w:rsidRPr="00281BB1" w:rsidRDefault="00281BB1" w:rsidP="00387B04">
      <w:pPr>
        <w:numPr>
          <w:ilvl w:val="0"/>
          <w:numId w:val="245"/>
        </w:numPr>
        <w:jc w:val="both"/>
        <w:rPr>
          <w:lang w:val="ru-RU"/>
        </w:rPr>
      </w:pPr>
      <w:r w:rsidRPr="00281BB1">
        <w:rPr>
          <w:rFonts w:ascii="Times New Roman" w:hAnsi="Times New Roman"/>
          <w:color w:val="000000"/>
          <w:lang w:val="ru-RU"/>
        </w:rPr>
        <w:t>Эталон распоряжения на групповую отмену самоисполняемых сделок (</w:t>
      </w:r>
      <w:r>
        <w:rPr>
          <w:rFonts w:ascii="Times New Roman" w:hAnsi="Times New Roman"/>
          <w:color w:val="000000"/>
        </w:rPr>
        <w:t>cbdc</w:t>
      </w:r>
      <w:r w:rsidRPr="00281BB1">
        <w:rPr>
          <w:rFonts w:ascii="Times New Roman" w:hAnsi="Times New Roman"/>
          <w:color w:val="000000"/>
          <w:lang w:val="ru-RU"/>
        </w:rPr>
        <w:t xml:space="preserve">.109 </w:t>
      </w:r>
      <w:r>
        <w:rPr>
          <w:rFonts w:ascii="Times New Roman" w:hAnsi="Times New Roman"/>
          <w:color w:val="000000"/>
        </w:rPr>
        <w:t>AllSETCancelOperationModel</w:t>
      </w:r>
      <w:r w:rsidRPr="00281BB1">
        <w:rPr>
          <w:rFonts w:ascii="Times New Roman" w:hAnsi="Times New Roman"/>
          <w:color w:val="000000"/>
          <w:lang w:val="ru-RU"/>
        </w:rPr>
        <w:t>);</w:t>
      </w:r>
    </w:p>
    <w:p w:rsidR="008C244E" w:rsidRPr="00281BB1" w:rsidRDefault="00281BB1" w:rsidP="00387B04">
      <w:pPr>
        <w:numPr>
          <w:ilvl w:val="0"/>
          <w:numId w:val="245"/>
        </w:numPr>
        <w:jc w:val="both"/>
        <w:rPr>
          <w:lang w:val="ru-RU"/>
        </w:rPr>
      </w:pPr>
      <w:r w:rsidRPr="00281BB1">
        <w:rPr>
          <w:rFonts w:ascii="Times New Roman" w:hAnsi="Times New Roman"/>
          <w:color w:val="000000"/>
          <w:lang w:val="ru-RU"/>
        </w:rPr>
        <w:t>Распоряжение на групповую отмену самоисполняемых сделок (</w:t>
      </w:r>
      <w:r>
        <w:rPr>
          <w:rFonts w:ascii="Times New Roman" w:hAnsi="Times New Roman"/>
          <w:color w:val="000000"/>
        </w:rPr>
        <w:t>cbdc</w:t>
      </w:r>
      <w:r w:rsidRPr="00281BB1">
        <w:rPr>
          <w:rFonts w:ascii="Times New Roman" w:hAnsi="Times New Roman"/>
          <w:color w:val="000000"/>
          <w:lang w:val="ru-RU"/>
        </w:rPr>
        <w:t xml:space="preserve">.110 </w:t>
      </w:r>
      <w:r>
        <w:rPr>
          <w:rFonts w:ascii="Times New Roman" w:hAnsi="Times New Roman"/>
          <w:color w:val="000000"/>
        </w:rPr>
        <w:t>AllSETCancelOperation</w:t>
      </w:r>
      <w:r w:rsidRPr="00281BB1">
        <w:rPr>
          <w:rFonts w:ascii="Times New Roman" w:hAnsi="Times New Roman"/>
          <w:color w:val="000000"/>
          <w:lang w:val="ru-RU"/>
        </w:rPr>
        <w:t>);</w:t>
      </w:r>
    </w:p>
    <w:p w:rsidR="008C244E" w:rsidRPr="00281BB1" w:rsidRDefault="00281BB1" w:rsidP="00387B04">
      <w:pPr>
        <w:numPr>
          <w:ilvl w:val="0"/>
          <w:numId w:val="245"/>
        </w:numPr>
        <w:jc w:val="both"/>
        <w:rPr>
          <w:lang w:val="ru-RU"/>
        </w:rPr>
      </w:pPr>
      <w:r w:rsidRPr="00281BB1">
        <w:rPr>
          <w:rFonts w:ascii="Times New Roman" w:hAnsi="Times New Roman"/>
          <w:color w:val="000000"/>
          <w:lang w:val="ru-RU"/>
        </w:rPr>
        <w:t>Уведомление ФП об отмене самоисполняемых сделок на ПлЦР (</w:t>
      </w:r>
      <w:r>
        <w:rPr>
          <w:rFonts w:ascii="Times New Roman" w:hAnsi="Times New Roman"/>
          <w:color w:val="000000"/>
        </w:rPr>
        <w:t>cbdc</w:t>
      </w:r>
      <w:r w:rsidRPr="00281BB1">
        <w:rPr>
          <w:rFonts w:ascii="Times New Roman" w:hAnsi="Times New Roman"/>
          <w:color w:val="000000"/>
          <w:lang w:val="ru-RU"/>
        </w:rPr>
        <w:t xml:space="preserve">.111 </w:t>
      </w:r>
      <w:r>
        <w:rPr>
          <w:rFonts w:ascii="Times New Roman" w:hAnsi="Times New Roman"/>
          <w:color w:val="000000"/>
        </w:rPr>
        <w:t>SETCancelFINotification</w:t>
      </w:r>
      <w:r w:rsidRPr="00281BB1">
        <w:rPr>
          <w:rFonts w:ascii="Times New Roman" w:hAnsi="Times New Roman"/>
          <w:color w:val="000000"/>
          <w:lang w:val="ru-RU"/>
        </w:rPr>
        <w:t>);</w:t>
      </w:r>
    </w:p>
    <w:p w:rsidR="008C244E" w:rsidRPr="00281BB1" w:rsidRDefault="00281BB1" w:rsidP="00387B04">
      <w:pPr>
        <w:numPr>
          <w:ilvl w:val="0"/>
          <w:numId w:val="245"/>
        </w:numPr>
        <w:jc w:val="both"/>
        <w:rPr>
          <w:lang w:val="ru-RU"/>
        </w:rPr>
      </w:pPr>
      <w:r w:rsidRPr="00281BB1">
        <w:rPr>
          <w:rFonts w:ascii="Times New Roman" w:hAnsi="Times New Roman"/>
          <w:color w:val="000000"/>
          <w:lang w:val="ru-RU"/>
        </w:rPr>
        <w:t>Уведомление о закрытии канала доступа к ПлЦР (</w:t>
      </w:r>
      <w:r>
        <w:rPr>
          <w:rFonts w:ascii="Times New Roman" w:hAnsi="Times New Roman"/>
          <w:color w:val="000000"/>
        </w:rPr>
        <w:t>cbdc</w:t>
      </w:r>
      <w:r w:rsidRPr="00281BB1">
        <w:rPr>
          <w:rFonts w:ascii="Times New Roman" w:hAnsi="Times New Roman"/>
          <w:color w:val="000000"/>
          <w:lang w:val="ru-RU"/>
        </w:rPr>
        <w:t xml:space="preserve">.121 </w:t>
      </w:r>
      <w:r>
        <w:rPr>
          <w:rFonts w:ascii="Times New Roman" w:hAnsi="Times New Roman"/>
          <w:color w:val="000000"/>
        </w:rPr>
        <w:t>AccessTerminationNotification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b/>
          <w:color w:val="000000"/>
          <w:lang w:val="ru-RU"/>
        </w:rPr>
        <w:t>Условие применения</w:t>
      </w:r>
    </w:p>
    <w:p w:rsidR="008C244E" w:rsidRPr="00281BB1" w:rsidRDefault="00F60382">
      <w:pPr>
        <w:spacing w:after="269"/>
        <w:jc w:val="both"/>
        <w:rPr>
          <w:lang w:val="ru-RU"/>
        </w:rPr>
      </w:pPr>
      <w:r>
        <w:rPr>
          <w:lang w:val="ru-RU"/>
        </w:rPr>
        <w:t>Разрыв договорных отношений клиента и ФП, отказ клиента от услуг ФП по предоставлению доступа к ПлЦР.</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1. ФП</w:t>
      </w:r>
      <w:r w:rsidR="009F793D">
        <w:rPr>
          <w:rFonts w:ascii="Times New Roman" w:hAnsi="Times New Roman"/>
          <w:color w:val="000000"/>
          <w:lang w:val="ru-RU"/>
        </w:rPr>
        <w:t>, после закрытия канала доступа по инициативе Клиента или при прекращении договорных отношений с Клиентом, незамедлительно</w:t>
      </w:r>
      <w:r w:rsidRPr="00281BB1">
        <w:rPr>
          <w:rFonts w:ascii="Times New Roman" w:hAnsi="Times New Roman"/>
          <w:color w:val="000000"/>
          <w:lang w:val="ru-RU"/>
        </w:rPr>
        <w:t xml:space="preserve"> направляет в адрес РОРД ЭС "Сообщение о прекращении доступа к ПлЦР" (</w:t>
      </w:r>
      <w:r>
        <w:rPr>
          <w:rFonts w:ascii="Times New Roman" w:hAnsi="Times New Roman"/>
          <w:color w:val="000000"/>
        </w:rPr>
        <w:t>cbdc</w:t>
      </w:r>
      <w:r w:rsidRPr="00281BB1">
        <w:rPr>
          <w:rFonts w:ascii="Times New Roman" w:hAnsi="Times New Roman"/>
          <w:color w:val="000000"/>
          <w:lang w:val="ru-RU"/>
        </w:rPr>
        <w:t xml:space="preserve">.120 </w:t>
      </w:r>
      <w:r>
        <w:rPr>
          <w:rFonts w:ascii="Times New Roman" w:hAnsi="Times New Roman"/>
          <w:color w:val="000000"/>
        </w:rPr>
        <w:t>AccessTerminationMessage</w:t>
      </w:r>
      <w:r w:rsidRPr="00281BB1">
        <w:rPr>
          <w:rFonts w:ascii="Times New Roman" w:hAnsi="Times New Roman"/>
          <w:color w:val="000000"/>
          <w:lang w:val="ru-RU"/>
        </w:rPr>
        <w:t>), заполнив все необходимые реквизиты для совершения операции.</w:t>
      </w:r>
    </w:p>
    <w:p w:rsidR="008C244E" w:rsidRPr="00281BB1" w:rsidRDefault="00281BB1">
      <w:pPr>
        <w:spacing w:after="269"/>
        <w:jc w:val="both"/>
        <w:rPr>
          <w:lang w:val="ru-RU"/>
        </w:rPr>
      </w:pPr>
      <w:r w:rsidRPr="00281BB1">
        <w:rPr>
          <w:rFonts w:ascii="Times New Roman" w:hAnsi="Times New Roman"/>
          <w:color w:val="000000"/>
          <w:lang w:val="ru-RU"/>
        </w:rPr>
        <w:t>2. РОРД при получении ЭС "Сообщение о прекращении доступа к ПлЦР" (</w:t>
      </w:r>
      <w:r>
        <w:rPr>
          <w:rFonts w:ascii="Times New Roman" w:hAnsi="Times New Roman"/>
          <w:color w:val="000000"/>
        </w:rPr>
        <w:t>cbdc</w:t>
      </w:r>
      <w:r w:rsidRPr="00281BB1">
        <w:rPr>
          <w:rFonts w:ascii="Times New Roman" w:hAnsi="Times New Roman"/>
          <w:color w:val="000000"/>
          <w:lang w:val="ru-RU"/>
        </w:rPr>
        <w:t xml:space="preserve">.120 </w:t>
      </w:r>
      <w:r>
        <w:rPr>
          <w:rFonts w:ascii="Times New Roman" w:hAnsi="Times New Roman"/>
          <w:color w:val="000000"/>
        </w:rPr>
        <w:t>AccessTerminationMessage</w:t>
      </w:r>
      <w:r w:rsidRPr="00281BB1">
        <w:rPr>
          <w:rFonts w:ascii="Times New Roman" w:hAnsi="Times New Roman"/>
          <w:color w:val="000000"/>
          <w:lang w:val="ru-RU"/>
        </w:rPr>
        <w:t>), проводит входной контроли для определения возможности проведения операции закрытия канала доступа.</w:t>
      </w:r>
    </w:p>
    <w:p w:rsidR="008C244E" w:rsidRPr="00281BB1" w:rsidRDefault="00281BB1">
      <w:pPr>
        <w:spacing w:after="269"/>
        <w:jc w:val="both"/>
        <w:rPr>
          <w:lang w:val="ru-RU"/>
        </w:rPr>
      </w:pPr>
      <w:r w:rsidRPr="00281BB1">
        <w:rPr>
          <w:rFonts w:ascii="Times New Roman" w:hAnsi="Times New Roman"/>
          <w:color w:val="000000"/>
          <w:lang w:val="ru-RU"/>
        </w:rPr>
        <w:t>3. В случае успешного прохождения проверок РОРД на основе данных, полученных в сообщении</w:t>
      </w:r>
      <w:r w:rsidR="000866EA">
        <w:rPr>
          <w:rFonts w:ascii="Times New Roman" w:hAnsi="Times New Roman"/>
          <w:color w:val="000000"/>
          <w:lang w:val="ru-RU"/>
        </w:rPr>
        <w:t>,</w:t>
      </w:r>
      <w:r w:rsidRPr="00281BB1">
        <w:rPr>
          <w:rFonts w:ascii="Times New Roman" w:hAnsi="Times New Roman"/>
          <w:color w:val="000000"/>
          <w:lang w:val="ru-RU"/>
        </w:rPr>
        <w:t xml:space="preserve"> ищет действующие самоисполняемые сделки, заключенные Клиентом через данного ФП.</w:t>
      </w:r>
    </w:p>
    <w:p w:rsidR="008C244E" w:rsidRPr="00281BB1" w:rsidRDefault="00281BB1">
      <w:pPr>
        <w:spacing w:after="269"/>
        <w:jc w:val="both"/>
        <w:rPr>
          <w:lang w:val="ru-RU"/>
        </w:rPr>
      </w:pPr>
      <w:r w:rsidRPr="00281BB1">
        <w:rPr>
          <w:rFonts w:ascii="Times New Roman" w:hAnsi="Times New Roman"/>
          <w:color w:val="000000"/>
          <w:lang w:val="ru-RU"/>
        </w:rPr>
        <w:t>3.1. Если такие сделки найдены, РОРД формирует "Распоряжение на групповую отмену самоисполняемых сделок" (</w:t>
      </w:r>
      <w:r>
        <w:rPr>
          <w:rFonts w:ascii="Times New Roman" w:hAnsi="Times New Roman"/>
          <w:color w:val="000000"/>
        </w:rPr>
        <w:t>cbdc</w:t>
      </w:r>
      <w:r w:rsidRPr="00281BB1">
        <w:rPr>
          <w:rFonts w:ascii="Times New Roman" w:hAnsi="Times New Roman"/>
          <w:color w:val="000000"/>
          <w:lang w:val="ru-RU"/>
        </w:rPr>
        <w:t xml:space="preserve">.110 </w:t>
      </w:r>
      <w:r>
        <w:rPr>
          <w:rFonts w:ascii="Times New Roman" w:hAnsi="Times New Roman"/>
          <w:color w:val="000000"/>
        </w:rPr>
        <w:t>AllSETCancelOperation</w:t>
      </w:r>
      <w:r w:rsidRPr="00281BB1">
        <w:rPr>
          <w:rFonts w:ascii="Times New Roman" w:hAnsi="Times New Roman"/>
          <w:color w:val="000000"/>
          <w:lang w:val="ru-RU"/>
        </w:rPr>
        <w:t>) в состав которого входит эталон транзакционного сообщения РР, инкапсулирует его в формируемое ЭС "Эталон распоряжения на групповую отмену самоисполняемых сделок" (</w:t>
      </w:r>
      <w:r>
        <w:rPr>
          <w:rFonts w:ascii="Times New Roman" w:hAnsi="Times New Roman"/>
          <w:color w:val="000000"/>
        </w:rPr>
        <w:t>cbdc</w:t>
      </w:r>
      <w:r w:rsidRPr="00281BB1">
        <w:rPr>
          <w:rFonts w:ascii="Times New Roman" w:hAnsi="Times New Roman"/>
          <w:color w:val="000000"/>
          <w:lang w:val="ru-RU"/>
        </w:rPr>
        <w:t xml:space="preserve">.109 </w:t>
      </w:r>
      <w:r>
        <w:rPr>
          <w:rFonts w:ascii="Times New Roman" w:hAnsi="Times New Roman"/>
          <w:color w:val="000000"/>
        </w:rPr>
        <w:t>AllSETCancelOperationModel</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3.2. РОРД направляет в адрес ФП ЭС "Ответ на запрос распоряжения на групповую отмену самоисполняемых сделок" (</w:t>
      </w:r>
      <w:r>
        <w:rPr>
          <w:rFonts w:ascii="Times New Roman" w:hAnsi="Times New Roman"/>
          <w:color w:val="000000"/>
        </w:rPr>
        <w:t>cbdc</w:t>
      </w:r>
      <w:r w:rsidRPr="00281BB1">
        <w:rPr>
          <w:rFonts w:ascii="Times New Roman" w:hAnsi="Times New Roman"/>
          <w:color w:val="000000"/>
          <w:lang w:val="ru-RU"/>
        </w:rPr>
        <w:t xml:space="preserve">.109 </w:t>
      </w:r>
      <w:r>
        <w:rPr>
          <w:rFonts w:ascii="Times New Roman" w:hAnsi="Times New Roman"/>
          <w:color w:val="000000"/>
        </w:rPr>
        <w:t>AllSETCancelOperationModel</w:t>
      </w:r>
      <w:r w:rsidRPr="00281BB1">
        <w:rPr>
          <w:rFonts w:ascii="Times New Roman" w:hAnsi="Times New Roman"/>
          <w:color w:val="000000"/>
          <w:lang w:val="ru-RU"/>
        </w:rPr>
        <w:t>) для подтверждения отмены действующих самоисполняемых сделок, заключенные Клиентом через данного ФП;</w:t>
      </w:r>
    </w:p>
    <w:p w:rsidR="008C244E" w:rsidRPr="00281BB1" w:rsidRDefault="00281BB1">
      <w:pPr>
        <w:spacing w:after="269"/>
        <w:jc w:val="both"/>
        <w:rPr>
          <w:lang w:val="ru-RU"/>
        </w:rPr>
      </w:pPr>
      <w:r w:rsidRPr="00281BB1">
        <w:rPr>
          <w:rFonts w:ascii="Times New Roman" w:hAnsi="Times New Roman"/>
          <w:color w:val="000000"/>
          <w:lang w:val="ru-RU"/>
        </w:rPr>
        <w:t>3.3. ФП проводит входной контроль, после успешного проведения которого разбирает ЭС, получает из него эталон ЭС "Распоряжение на групповую отмену самоисполняемых сделок" (</w:t>
      </w:r>
      <w:r>
        <w:rPr>
          <w:rFonts w:ascii="Times New Roman" w:hAnsi="Times New Roman"/>
          <w:color w:val="000000"/>
        </w:rPr>
        <w:t>cbdc</w:t>
      </w:r>
      <w:r w:rsidRPr="00281BB1">
        <w:rPr>
          <w:rFonts w:ascii="Times New Roman" w:hAnsi="Times New Roman"/>
          <w:color w:val="000000"/>
          <w:lang w:val="ru-RU"/>
        </w:rPr>
        <w:t xml:space="preserve">.110 </w:t>
      </w:r>
      <w:r>
        <w:rPr>
          <w:rFonts w:ascii="Times New Roman" w:hAnsi="Times New Roman"/>
          <w:color w:val="000000"/>
        </w:rPr>
        <w:t>AllSETCancelOperation</w:t>
      </w:r>
      <w:r w:rsidRPr="00281BB1">
        <w:rPr>
          <w:rFonts w:ascii="Times New Roman" w:hAnsi="Times New Roman"/>
          <w:color w:val="000000"/>
          <w:lang w:val="ru-RU"/>
        </w:rPr>
        <w:t>), в состав которого входит эталон транзакционного</w:t>
      </w:r>
      <w:r w:rsidRPr="00281BB1">
        <w:rPr>
          <w:rFonts w:ascii="Times New Roman" w:hAnsi="Times New Roman"/>
          <w:color w:val="000000"/>
          <w:lang w:val="ru-RU"/>
        </w:rPr>
        <w:lastRenderedPageBreak/>
        <w:t xml:space="preserve"> сообщения РР. ФП подписывает своей ЭП эталон транзакционного сообщения РР, содержащегося в реквизите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Rcrd</w:t>
      </w:r>
      <w:r w:rsidRPr="00281BB1">
        <w:rPr>
          <w:rFonts w:ascii="Times New Roman" w:hAnsi="Times New Roman"/>
          <w:color w:val="000000"/>
          <w:lang w:val="ru-RU"/>
        </w:rPr>
        <w:t>&gt;, помещает значение ЭП в реквизит &lt;</w:t>
      </w:r>
      <w:r>
        <w:rPr>
          <w:rFonts w:ascii="Times New Roman" w:hAnsi="Times New Roman"/>
          <w:color w:val="000000"/>
        </w:rPr>
        <w:t>DLDgst</w:t>
      </w:r>
      <w:r w:rsidRPr="00281BB1">
        <w:rPr>
          <w:rFonts w:ascii="Times New Roman" w:hAnsi="Times New Roman"/>
          <w:color w:val="000000"/>
          <w:lang w:val="ru-RU"/>
        </w:rPr>
        <w:t>/</w:t>
      </w:r>
      <w:r>
        <w:rPr>
          <w:rFonts w:ascii="Times New Roman" w:hAnsi="Times New Roman"/>
          <w:color w:val="000000"/>
        </w:rPr>
        <w:t>Sgn</w:t>
      </w:r>
      <w:r w:rsidRPr="00281BB1">
        <w:rPr>
          <w:rFonts w:ascii="Times New Roman" w:hAnsi="Times New Roman"/>
          <w:color w:val="000000"/>
          <w:lang w:val="ru-RU"/>
        </w:rPr>
        <w:t>&gt; (формирует "Дайджест РР"). ФП направляет в адрес РОРД ЭС "Распоряжение на групповую отмену самоисполняемых сделок" (</w:t>
      </w:r>
      <w:r>
        <w:rPr>
          <w:rFonts w:ascii="Times New Roman" w:hAnsi="Times New Roman"/>
          <w:color w:val="000000"/>
        </w:rPr>
        <w:t>cbdc</w:t>
      </w:r>
      <w:r w:rsidRPr="00281BB1">
        <w:rPr>
          <w:rFonts w:ascii="Times New Roman" w:hAnsi="Times New Roman"/>
          <w:color w:val="000000"/>
          <w:lang w:val="ru-RU"/>
        </w:rPr>
        <w:t xml:space="preserve">.110 </w:t>
      </w:r>
      <w:r>
        <w:rPr>
          <w:rFonts w:ascii="Times New Roman" w:hAnsi="Times New Roman"/>
          <w:color w:val="000000"/>
        </w:rPr>
        <w:t>AllSETCancelOperation</w:t>
      </w:r>
      <w:r w:rsidRPr="00281BB1">
        <w:rPr>
          <w:rFonts w:ascii="Times New Roman" w:hAnsi="Times New Roman"/>
          <w:color w:val="000000"/>
          <w:lang w:val="ru-RU"/>
        </w:rPr>
        <w:t>).</w:t>
      </w:r>
    </w:p>
    <w:p w:rsidR="008C244E" w:rsidRPr="00281BB1" w:rsidRDefault="00281BB1">
      <w:pPr>
        <w:spacing w:after="269"/>
        <w:jc w:val="both"/>
        <w:rPr>
          <w:lang w:val="ru-RU"/>
        </w:rPr>
      </w:pPr>
      <w:r w:rsidRPr="00281BB1">
        <w:rPr>
          <w:rFonts w:ascii="Times New Roman" w:hAnsi="Times New Roman"/>
          <w:color w:val="000000"/>
          <w:lang w:val="ru-RU"/>
        </w:rPr>
        <w:t>3.4. РОРД проводит входной контроль полученного распоряжения.</w:t>
      </w:r>
    </w:p>
    <w:p w:rsidR="008C244E" w:rsidRPr="00281BB1" w:rsidRDefault="00281BB1">
      <w:pPr>
        <w:spacing w:after="269"/>
        <w:jc w:val="both"/>
        <w:rPr>
          <w:lang w:val="ru-RU"/>
        </w:rPr>
      </w:pPr>
      <w:r w:rsidRPr="00281BB1">
        <w:rPr>
          <w:rFonts w:ascii="Times New Roman" w:hAnsi="Times New Roman"/>
          <w:color w:val="000000"/>
          <w:lang w:val="ru-RU"/>
        </w:rPr>
        <w:t>В случае успешного завершения проверок РОРД:</w:t>
      </w:r>
    </w:p>
    <w:p w:rsidR="008C244E" w:rsidRPr="00281BB1" w:rsidRDefault="00281BB1" w:rsidP="00387B04">
      <w:pPr>
        <w:numPr>
          <w:ilvl w:val="0"/>
          <w:numId w:val="246"/>
        </w:numPr>
        <w:jc w:val="both"/>
        <w:rPr>
          <w:lang w:val="ru-RU"/>
        </w:rPr>
      </w:pPr>
      <w:r w:rsidRPr="00281BB1">
        <w:rPr>
          <w:rFonts w:ascii="Times New Roman" w:hAnsi="Times New Roman"/>
          <w:color w:val="000000"/>
          <w:lang w:val="ru-RU"/>
        </w:rPr>
        <w:t>исполняет распоряжение на групповую отмену самоисполняемых сделок,</w:t>
      </w:r>
    </w:p>
    <w:p w:rsidR="008C244E" w:rsidRPr="00281BB1" w:rsidRDefault="00281BB1" w:rsidP="00387B04">
      <w:pPr>
        <w:numPr>
          <w:ilvl w:val="0"/>
          <w:numId w:val="246"/>
        </w:numPr>
        <w:jc w:val="both"/>
        <w:rPr>
          <w:lang w:val="ru-RU"/>
        </w:rPr>
      </w:pPr>
      <w:r w:rsidRPr="00281BB1">
        <w:rPr>
          <w:rFonts w:ascii="Times New Roman" w:hAnsi="Times New Roman"/>
          <w:color w:val="000000"/>
          <w:lang w:val="ru-RU"/>
        </w:rPr>
        <w:t>направляет ЭС "Уведомление ФП об отмене самоисполняемых сделок на ПлЦР" (</w:t>
      </w:r>
      <w:r>
        <w:rPr>
          <w:rFonts w:ascii="Times New Roman" w:hAnsi="Times New Roman"/>
          <w:color w:val="000000"/>
        </w:rPr>
        <w:t>cbdc</w:t>
      </w:r>
      <w:r w:rsidRPr="00281BB1">
        <w:rPr>
          <w:rFonts w:ascii="Times New Roman" w:hAnsi="Times New Roman"/>
          <w:color w:val="000000"/>
          <w:lang w:val="ru-RU"/>
        </w:rPr>
        <w:t xml:space="preserve">.111 </w:t>
      </w:r>
      <w:r>
        <w:rPr>
          <w:rFonts w:ascii="Times New Roman" w:hAnsi="Times New Roman"/>
          <w:color w:val="000000"/>
        </w:rPr>
        <w:t>SETCancelFINotification</w:t>
      </w:r>
      <w:r w:rsidRPr="00281BB1">
        <w:rPr>
          <w:rFonts w:ascii="Times New Roman" w:hAnsi="Times New Roman"/>
          <w:color w:val="000000"/>
          <w:lang w:val="ru-RU"/>
        </w:rPr>
        <w:t>) в адрес всех ФП, обслуживающих Клиента, кроме ФП инициировавшего процесс прекращения доступа к ПлЦР.</w:t>
      </w:r>
    </w:p>
    <w:p w:rsidR="008C244E" w:rsidRPr="00281BB1" w:rsidRDefault="00281BB1">
      <w:pPr>
        <w:spacing w:after="269"/>
        <w:jc w:val="both"/>
        <w:rPr>
          <w:lang w:val="ru-RU"/>
        </w:rPr>
      </w:pPr>
      <w:r w:rsidRPr="00281BB1">
        <w:rPr>
          <w:rFonts w:ascii="Times New Roman" w:hAnsi="Times New Roman"/>
          <w:color w:val="000000"/>
          <w:lang w:val="ru-RU"/>
        </w:rPr>
        <w:t xml:space="preserve">3.5. ФП, обслуживающие Клиента, после получения ЭС и проведения входного контроля уведомляют Клиента об отмене самоисполняемых сделок, заключенных через ФП инициировавшего процесс прекращения доступа к ПлЦР. </w:t>
      </w:r>
    </w:p>
    <w:p w:rsidR="008C244E" w:rsidRPr="00281BB1" w:rsidRDefault="00281BB1">
      <w:pPr>
        <w:spacing w:after="269"/>
        <w:jc w:val="both"/>
        <w:rPr>
          <w:lang w:val="ru-RU"/>
        </w:rPr>
      </w:pPr>
      <w:r w:rsidRPr="00281BB1">
        <w:rPr>
          <w:rFonts w:ascii="Times New Roman" w:hAnsi="Times New Roman"/>
          <w:color w:val="000000"/>
          <w:lang w:val="ru-RU"/>
        </w:rPr>
        <w:t>4. РОРД проводит операцию прекращения предоставления доступа для Клиента через</w:t>
      </w:r>
      <w:r w:rsidRPr="00281BB1">
        <w:rPr>
          <w:lang w:val="ru-RU"/>
        </w:rPr>
        <w:br/>
      </w:r>
      <w:r w:rsidRPr="00281BB1">
        <w:rPr>
          <w:rFonts w:ascii="Times New Roman" w:hAnsi="Times New Roman"/>
          <w:color w:val="000000"/>
          <w:lang w:val="ru-RU"/>
        </w:rPr>
        <w:t xml:space="preserve"> ФП инициировавшего процесс прекращения доступа к ПлЦР и направляет в адрес этого ФП ЭС Уведомление о закрытии канала доступа к ПлЦР (</w:t>
      </w:r>
      <w:r>
        <w:rPr>
          <w:rFonts w:ascii="Times New Roman" w:hAnsi="Times New Roman"/>
          <w:color w:val="000000"/>
        </w:rPr>
        <w:t>cbdc</w:t>
      </w:r>
      <w:r w:rsidRPr="00281BB1">
        <w:rPr>
          <w:rFonts w:ascii="Times New Roman" w:hAnsi="Times New Roman"/>
          <w:color w:val="000000"/>
          <w:lang w:val="ru-RU"/>
        </w:rPr>
        <w:t xml:space="preserve">.121 </w:t>
      </w:r>
      <w:r>
        <w:rPr>
          <w:rFonts w:ascii="Times New Roman" w:hAnsi="Times New Roman"/>
          <w:color w:val="000000"/>
        </w:rPr>
        <w:t>AccessTerminationNotification</w:t>
      </w:r>
      <w:r w:rsidRPr="00281BB1">
        <w:rPr>
          <w:rFonts w:ascii="Times New Roman" w:hAnsi="Times New Roman"/>
          <w:color w:val="000000"/>
          <w:lang w:val="ru-RU"/>
        </w:rPr>
        <w:t>).</w:t>
      </w:r>
    </w:p>
    <w:p w:rsidR="008C244E" w:rsidRDefault="00281BB1">
      <w:pPr>
        <w:pStyle w:val="30"/>
      </w:pPr>
      <w:bookmarkStart w:id="350" w:name="_Toc192512482"/>
      <w:r>
        <w:t>Неуспешный сценарий обмена 1</w:t>
      </w:r>
      <w:bookmarkEnd w:id="350"/>
    </w:p>
    <w:p w:rsidR="008C244E" w:rsidRDefault="00281BB1">
      <w:r>
        <w:rPr>
          <w:noProof/>
          <w:lang w:val="ru-RU" w:eastAsia="ru-RU"/>
        </w:rPr>
        <w:drawing>
          <wp:inline distT="0" distB="0" distL="0" distR="0">
            <wp:extent cx="6217920" cy="3645686"/>
            <wp:effectExtent l="0" t="0" r="0" b="0"/>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
                    <pic:cNvPicPr/>
                  </pic:nvPicPr>
                  <pic:blipFill>
                    <a:blip r:embed="rId118"/>
                    <a:stretch>
                      <a:fillRect/>
                    </a:stretch>
                  </pic:blipFill>
                  <pic:spPr>
                    <a:xfrm>
                      <a:off x="0" y="0"/>
                      <a:ext cx="6217920" cy="3645686"/>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 xml:space="preserve">Неуспешный процесс закрытия канала доступа по инициативе Клиента или при прекращении договорных отношений </w:t>
      </w:r>
      <w:r w:rsidR="00AA18C2">
        <w:rPr>
          <w:rFonts w:ascii="Times New Roman" w:hAnsi="Times New Roman"/>
          <w:color w:val="000000"/>
          <w:lang w:val="ru-RU"/>
        </w:rPr>
        <w:t xml:space="preserve">ФП </w:t>
      </w:r>
      <w:r w:rsidRPr="00281BB1">
        <w:rPr>
          <w:rFonts w:ascii="Times New Roman" w:hAnsi="Times New Roman"/>
          <w:color w:val="000000"/>
          <w:lang w:val="ru-RU"/>
        </w:rPr>
        <w:t>с Клиентом.</w:t>
      </w:r>
    </w:p>
    <w:p w:rsidR="008C244E" w:rsidRDefault="00281BB1">
      <w:pPr>
        <w:spacing w:after="269"/>
        <w:jc w:val="both"/>
      </w:pPr>
      <w:r>
        <w:rPr>
          <w:rFonts w:ascii="Times New Roman" w:hAnsi="Times New Roman"/>
          <w:b/>
          <w:color w:val="000000"/>
        </w:rPr>
        <w:t>Применяемые форматы сообщений</w:t>
      </w:r>
    </w:p>
    <w:p w:rsidR="008C244E" w:rsidRPr="00281BB1" w:rsidRDefault="00281BB1" w:rsidP="00387B04">
      <w:pPr>
        <w:numPr>
          <w:ilvl w:val="0"/>
          <w:numId w:val="247"/>
        </w:numPr>
        <w:jc w:val="both"/>
        <w:rPr>
          <w:lang w:val="ru-RU"/>
        </w:rPr>
      </w:pPr>
      <w:r w:rsidRPr="00281BB1">
        <w:rPr>
          <w:rFonts w:ascii="Times New Roman" w:hAnsi="Times New Roman"/>
          <w:color w:val="000000"/>
          <w:lang w:val="ru-RU"/>
        </w:rPr>
        <w:t>Сообщение о прекращении доступа к ПлЦР (</w:t>
      </w:r>
      <w:r>
        <w:rPr>
          <w:rFonts w:ascii="Times New Roman" w:hAnsi="Times New Roman"/>
          <w:color w:val="000000"/>
        </w:rPr>
        <w:t>cbdc</w:t>
      </w:r>
      <w:r w:rsidRPr="00281BB1">
        <w:rPr>
          <w:rFonts w:ascii="Times New Roman" w:hAnsi="Times New Roman"/>
          <w:color w:val="000000"/>
          <w:lang w:val="ru-RU"/>
        </w:rPr>
        <w:t xml:space="preserve">.120 </w:t>
      </w:r>
      <w:r>
        <w:rPr>
          <w:rFonts w:ascii="Times New Roman" w:hAnsi="Times New Roman"/>
          <w:color w:val="000000"/>
        </w:rPr>
        <w:t>AccessTerminationMessage</w:t>
      </w:r>
      <w:r w:rsidRPr="00281BB1">
        <w:rPr>
          <w:rFonts w:ascii="Times New Roman" w:hAnsi="Times New Roman"/>
          <w:color w:val="000000"/>
          <w:lang w:val="ru-RU"/>
        </w:rPr>
        <w:t>);</w:t>
      </w:r>
    </w:p>
    <w:p w:rsidR="008C244E" w:rsidRDefault="00281BB1" w:rsidP="00387B04">
      <w:pPr>
        <w:numPr>
          <w:ilvl w:val="0"/>
          <w:numId w:val="247"/>
        </w:numPr>
        <w:jc w:val="both"/>
      </w:pPr>
      <w:r>
        <w:rPr>
          <w:rFonts w:ascii="Times New Roman" w:hAnsi="Times New Roman"/>
          <w:color w:val="000000"/>
        </w:rPr>
        <w:t>Результат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Сообщение о прекращении предоставления ФП доступа к ПлЦР по инициативе Клиента или при прекращении договорных отношений с Клиентом.</w:t>
      </w:r>
    </w:p>
    <w:p w:rsidR="008C244E" w:rsidRPr="00281BB1" w:rsidRDefault="00281BB1">
      <w:pPr>
        <w:spacing w:after="269"/>
        <w:jc w:val="both"/>
        <w:rPr>
          <w:lang w:val="ru-RU"/>
        </w:rPr>
      </w:pPr>
      <w:r w:rsidRPr="00281BB1">
        <w:rPr>
          <w:rFonts w:ascii="Times New Roman" w:hAnsi="Times New Roman"/>
          <w:b/>
          <w:color w:val="000000"/>
          <w:lang w:val="ru-RU"/>
        </w:rPr>
        <w:t>Последовательность обмена</w:t>
      </w:r>
    </w:p>
    <w:p w:rsidR="008C244E" w:rsidRPr="00281BB1" w:rsidRDefault="00281BB1">
      <w:pPr>
        <w:spacing w:after="269"/>
        <w:jc w:val="both"/>
        <w:rPr>
          <w:lang w:val="ru-RU"/>
        </w:rPr>
      </w:pPr>
      <w:r w:rsidRPr="00281BB1">
        <w:rPr>
          <w:rFonts w:ascii="Times New Roman" w:hAnsi="Times New Roman"/>
          <w:color w:val="000000"/>
          <w:lang w:val="ru-RU"/>
        </w:rPr>
        <w:t>1. ФП</w:t>
      </w:r>
      <w:r w:rsidR="00AA18C2">
        <w:rPr>
          <w:rFonts w:ascii="Times New Roman" w:hAnsi="Times New Roman"/>
          <w:color w:val="000000"/>
          <w:lang w:val="ru-RU"/>
        </w:rPr>
        <w:t>, после закрытия канала доступа по инициативе Клиента или при прекращении договорных отношений с Клиентом, незамедлительно</w:t>
      </w:r>
      <w:r w:rsidRPr="00281BB1">
        <w:rPr>
          <w:rFonts w:ascii="Times New Roman" w:hAnsi="Times New Roman"/>
          <w:color w:val="000000"/>
          <w:lang w:val="ru-RU"/>
        </w:rPr>
        <w:t xml:space="preserve"> направляет в адрес РОРД ЭС "Сообщение о прекращении доступа к ПлЦР" (</w:t>
      </w:r>
      <w:r>
        <w:rPr>
          <w:rFonts w:ascii="Times New Roman" w:hAnsi="Times New Roman"/>
          <w:color w:val="000000"/>
        </w:rPr>
        <w:t>cbdc</w:t>
      </w:r>
      <w:r w:rsidRPr="00281BB1">
        <w:rPr>
          <w:rFonts w:ascii="Times New Roman" w:hAnsi="Times New Roman"/>
          <w:color w:val="000000"/>
          <w:lang w:val="ru-RU"/>
        </w:rPr>
        <w:t xml:space="preserve">.120 </w:t>
      </w:r>
      <w:r>
        <w:rPr>
          <w:rFonts w:ascii="Times New Roman" w:hAnsi="Times New Roman"/>
          <w:color w:val="000000"/>
        </w:rPr>
        <w:t>AccessTerminationMessage</w:t>
      </w:r>
      <w:r w:rsidRPr="00281BB1">
        <w:rPr>
          <w:rFonts w:ascii="Times New Roman" w:hAnsi="Times New Roman"/>
          <w:color w:val="000000"/>
          <w:lang w:val="ru-RU"/>
        </w:rPr>
        <w:t>), заполнив все необходимые реквизиты для совершения операции.</w:t>
      </w:r>
    </w:p>
    <w:p w:rsidR="008C244E" w:rsidRPr="00281BB1" w:rsidRDefault="00281BB1">
      <w:pPr>
        <w:spacing w:after="269"/>
        <w:jc w:val="both"/>
        <w:rPr>
          <w:lang w:val="ru-RU"/>
        </w:rPr>
      </w:pPr>
      <w:r w:rsidRPr="00281BB1">
        <w:rPr>
          <w:rFonts w:ascii="Times New Roman" w:hAnsi="Times New Roman"/>
          <w:color w:val="000000"/>
          <w:lang w:val="ru-RU"/>
        </w:rPr>
        <w:t>2. РОРД при получении ЭС "Сообщение о прекращении доступа к ПлЦР" (</w:t>
      </w:r>
      <w:r>
        <w:rPr>
          <w:rFonts w:ascii="Times New Roman" w:hAnsi="Times New Roman"/>
          <w:color w:val="000000"/>
        </w:rPr>
        <w:t>cbdc</w:t>
      </w:r>
      <w:r w:rsidRPr="00281BB1">
        <w:rPr>
          <w:rFonts w:ascii="Times New Roman" w:hAnsi="Times New Roman"/>
          <w:color w:val="000000"/>
          <w:lang w:val="ru-RU"/>
        </w:rPr>
        <w:t xml:space="preserve">.120 </w:t>
      </w:r>
      <w:r>
        <w:rPr>
          <w:rFonts w:ascii="Times New Roman" w:hAnsi="Times New Roman"/>
          <w:color w:val="000000"/>
        </w:rPr>
        <w:t>AccessTerminationMessage</w:t>
      </w:r>
      <w:r w:rsidRPr="00281BB1">
        <w:rPr>
          <w:rFonts w:ascii="Times New Roman" w:hAnsi="Times New Roman"/>
          <w:color w:val="000000"/>
          <w:lang w:val="ru-RU"/>
        </w:rPr>
        <w:t>), проводит входной контроль и проверки для определения возможности проведения операции закрытия канала доступа.</w:t>
      </w:r>
    </w:p>
    <w:p w:rsidR="008C244E" w:rsidRPr="00281BB1" w:rsidRDefault="00281BB1">
      <w:pPr>
        <w:spacing w:after="269"/>
        <w:jc w:val="both"/>
        <w:rPr>
          <w:lang w:val="ru-RU"/>
        </w:rPr>
      </w:pPr>
      <w:r w:rsidRPr="00281BB1">
        <w:rPr>
          <w:rFonts w:ascii="Times New Roman" w:hAnsi="Times New Roman"/>
          <w:color w:val="000000"/>
          <w:lang w:val="ru-RU"/>
        </w:rPr>
        <w:t>3. В случае неуспешного прохождения проверок РОРД направляет в адрес ФП, обслуживающего Клиента прекращающего доступ к ПлЦР через данного ФП,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с указанием кода ошибки.</w:t>
      </w:r>
    </w:p>
    <w:p w:rsidR="008C244E" w:rsidRPr="00281BB1" w:rsidRDefault="00281BB1">
      <w:pPr>
        <w:spacing w:after="269"/>
        <w:jc w:val="both"/>
        <w:rPr>
          <w:lang w:val="ru-RU"/>
        </w:rPr>
      </w:pPr>
      <w:r w:rsidRPr="00281BB1">
        <w:rPr>
          <w:rFonts w:ascii="Times New Roman" w:hAnsi="Times New Roman"/>
          <w:color w:val="000000"/>
          <w:lang w:val="ru-RU"/>
        </w:rPr>
        <w:t>4. ФП после получения ЭС "Результаты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информирует Клиента, прекращающего доступ к ПлЦР через данного ФП, о невозможности исполнения запроса.</w:t>
      </w:r>
    </w:p>
    <w:p w:rsidR="008C244E" w:rsidRDefault="00281BB1">
      <w:pPr>
        <w:pStyle w:val="21"/>
      </w:pPr>
      <w:bookmarkStart w:id="351" w:name="_Toc192512483"/>
      <w:r>
        <w:t>Запрос повторного ЭС ФП</w:t>
      </w:r>
      <w:bookmarkEnd w:id="351"/>
    </w:p>
    <w:p w:rsidR="008C244E" w:rsidRDefault="00281BB1">
      <w:pPr>
        <w:pStyle w:val="30"/>
      </w:pPr>
      <w:bookmarkStart w:id="352" w:name="_Toc192512484"/>
      <w:r>
        <w:t>Область применения</w:t>
      </w:r>
      <w:bookmarkEnd w:id="352"/>
    </w:p>
    <w:p w:rsidR="008C244E" w:rsidRPr="00281BB1" w:rsidRDefault="00281BB1">
      <w:pPr>
        <w:spacing w:after="269"/>
        <w:rPr>
          <w:lang w:val="ru-RU"/>
        </w:rPr>
      </w:pPr>
      <w:r w:rsidRPr="00281BB1">
        <w:rPr>
          <w:rFonts w:ascii="Times New Roman" w:hAnsi="Times New Roman"/>
          <w:color w:val="000000"/>
          <w:lang w:val="ru-RU"/>
        </w:rPr>
        <w:t>При необходимости ФП</w:t>
      </w:r>
      <w:r>
        <w:rPr>
          <w:rFonts w:ascii="Times New Roman" w:hAnsi="Times New Roman"/>
          <w:color w:val="000000"/>
        </w:rPr>
        <w:t> </w:t>
      </w:r>
      <w:r w:rsidRPr="00281BB1">
        <w:rPr>
          <w:rFonts w:ascii="Times New Roman" w:hAnsi="Times New Roman"/>
          <w:color w:val="000000"/>
          <w:lang w:val="ru-RU"/>
        </w:rPr>
        <w:t>направляет в ПлЦР Запрос повторного</w:t>
      </w:r>
      <w:r>
        <w:rPr>
          <w:rFonts w:ascii="Times New Roman" w:hAnsi="Times New Roman"/>
          <w:color w:val="000000"/>
        </w:rPr>
        <w:t> </w:t>
      </w:r>
      <w:r w:rsidRPr="00281BB1">
        <w:rPr>
          <w:rFonts w:ascii="Times New Roman" w:hAnsi="Times New Roman"/>
          <w:color w:val="000000"/>
          <w:lang w:val="ru-RU"/>
        </w:rPr>
        <w:t>ЭС.</w:t>
      </w:r>
    </w:p>
    <w:p w:rsidR="00DC53DB" w:rsidRDefault="00DC53DB" w:rsidP="00DC53DB">
      <w:pPr>
        <w:pStyle w:val="30"/>
      </w:pPr>
      <w:bookmarkStart w:id="353" w:name="_Toc192512485"/>
      <w:r>
        <w:t>Основной сценарий обмена</w:t>
      </w:r>
      <w:bookmarkEnd w:id="353"/>
    </w:p>
    <w:p w:rsidR="00DC53DB" w:rsidRDefault="007B5440" w:rsidP="00DC53DB">
      <w:r>
        <w:rPr>
          <w:noProof/>
          <w:lang w:val="ru-RU" w:eastAsia="ru-RU"/>
        </w:rPr>
        <w:drawing>
          <wp:inline distT="0" distB="0" distL="0" distR="0" wp14:anchorId="38272814" wp14:editId="513968D2">
            <wp:extent cx="5971540" cy="298069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
                    <pic:cNvPicPr/>
                  </pic:nvPicPr>
                  <pic:blipFill>
                    <a:blip r:embed="rId119"/>
                    <a:stretch>
                      <a:fillRect/>
                    </a:stretch>
                  </pic:blipFill>
                  <pic:spPr>
                    <a:xfrm>
                      <a:off x="0" y="0"/>
                      <a:ext cx="5971540" cy="2980690"/>
                    </a:xfrm>
                    <a:prstGeom prst="rect">
                      <a:avLst/>
                    </a:prstGeom>
                  </pic:spPr>
                </pic:pic>
              </a:graphicData>
            </a:graphic>
          </wp:inline>
        </w:drawing>
      </w:r>
    </w:p>
    <w:p w:rsidR="00DC53DB" w:rsidRPr="00281BB1" w:rsidRDefault="00DC53DB" w:rsidP="00DC53DB">
      <w:pPr>
        <w:spacing w:after="269"/>
        <w:jc w:val="both"/>
        <w:rPr>
          <w:lang w:val="ru-RU"/>
        </w:rPr>
      </w:pPr>
      <w:r w:rsidRPr="00281BB1">
        <w:rPr>
          <w:rFonts w:ascii="Times New Roman" w:hAnsi="Times New Roman"/>
          <w:b/>
          <w:color w:val="000000"/>
          <w:lang w:val="ru-RU"/>
        </w:rPr>
        <w:t>Описание</w:t>
      </w:r>
    </w:p>
    <w:p w:rsidR="00DC53DB" w:rsidRPr="00281BB1" w:rsidRDefault="00DC53DB" w:rsidP="00DC53DB">
      <w:pPr>
        <w:spacing w:after="269"/>
        <w:jc w:val="both"/>
        <w:rPr>
          <w:lang w:val="ru-RU"/>
        </w:rPr>
      </w:pPr>
      <w:r w:rsidRPr="00281BB1">
        <w:rPr>
          <w:rFonts w:ascii="Times New Roman" w:hAnsi="Times New Roman"/>
          <w:color w:val="000000"/>
          <w:lang w:val="ru-RU"/>
        </w:rPr>
        <w:t>Успешная обработка направленного Финансовым посредником Запроса повторного ЭС.</w:t>
      </w:r>
    </w:p>
    <w:p w:rsidR="00DC53DB" w:rsidRDefault="00DC53DB" w:rsidP="00DC53DB">
      <w:pPr>
        <w:spacing w:after="269"/>
        <w:jc w:val="both"/>
      </w:pPr>
      <w:r>
        <w:rPr>
          <w:rFonts w:ascii="Times New Roman" w:hAnsi="Times New Roman"/>
          <w:b/>
          <w:color w:val="000000"/>
        </w:rPr>
        <w:t>Применяемые форматы сообщений</w:t>
      </w:r>
    </w:p>
    <w:p w:rsidR="00DC53DB" w:rsidRDefault="00DC53DB" w:rsidP="00DC53DB">
      <w:pPr>
        <w:numPr>
          <w:ilvl w:val="0"/>
          <w:numId w:val="250"/>
        </w:numPr>
        <w:jc w:val="both"/>
      </w:pPr>
      <w:r>
        <w:rPr>
          <w:rFonts w:ascii="Times New Roman" w:hAnsi="Times New Roman"/>
          <w:color w:val="000000"/>
        </w:rPr>
        <w:t>Запрос повторного ЭС (cbdc.050 Message</w:t>
      </w:r>
      <w:r w:rsidR="009A3C39">
        <w:rPr>
          <w:rFonts w:ascii="Times New Roman" w:hAnsi="Times New Roman"/>
          <w:color w:val="000000"/>
        </w:rPr>
        <w:t>Resend</w:t>
      </w:r>
      <w:r>
        <w:rPr>
          <w:rFonts w:ascii="Times New Roman" w:hAnsi="Times New Roman"/>
          <w:color w:val="000000"/>
        </w:rPr>
        <w:t>Request);</w:t>
      </w:r>
    </w:p>
    <w:p w:rsidR="00DC53DB" w:rsidRPr="00281BB1" w:rsidRDefault="00DC53DB" w:rsidP="00DC53DB">
      <w:pPr>
        <w:numPr>
          <w:ilvl w:val="0"/>
          <w:numId w:val="250"/>
        </w:numPr>
        <w:jc w:val="both"/>
        <w:rPr>
          <w:lang w:val="ru-RU"/>
        </w:rPr>
      </w:pPr>
      <w:r w:rsidRPr="00281BB1">
        <w:rPr>
          <w:rFonts w:ascii="Times New Roman" w:hAnsi="Times New Roman"/>
          <w:color w:val="000000"/>
          <w:lang w:val="ru-RU"/>
        </w:rPr>
        <w:t>Ответ - ЭС из Альбома Сообщений.</w:t>
      </w:r>
    </w:p>
    <w:p w:rsidR="00EE096C" w:rsidRDefault="00EE096C" w:rsidP="00DC53DB">
      <w:pPr>
        <w:spacing w:after="269"/>
        <w:jc w:val="both"/>
        <w:rPr>
          <w:rFonts w:ascii="Times New Roman" w:hAnsi="Times New Roman"/>
          <w:b/>
          <w:color w:val="000000"/>
          <w:lang w:val="ru-RU"/>
        </w:rPr>
      </w:pPr>
    </w:p>
    <w:p w:rsidR="00DC53DB" w:rsidRPr="00281BB1" w:rsidRDefault="00DC53DB" w:rsidP="00DC53DB">
      <w:pPr>
        <w:spacing w:after="269"/>
        <w:jc w:val="both"/>
        <w:rPr>
          <w:lang w:val="ru-RU"/>
        </w:rPr>
      </w:pPr>
      <w:r w:rsidRPr="00281BB1">
        <w:rPr>
          <w:rFonts w:ascii="Times New Roman" w:hAnsi="Times New Roman"/>
          <w:b/>
          <w:color w:val="000000"/>
          <w:lang w:val="ru-RU"/>
        </w:rPr>
        <w:t>Условие применения</w:t>
      </w:r>
    </w:p>
    <w:p w:rsidR="00DC53DB" w:rsidRPr="00281BB1" w:rsidRDefault="00DC53DB" w:rsidP="00DC53DB">
      <w:pPr>
        <w:spacing w:after="269"/>
        <w:jc w:val="both"/>
        <w:rPr>
          <w:lang w:val="ru-RU"/>
        </w:rPr>
      </w:pPr>
      <w:r w:rsidRPr="00281BB1">
        <w:rPr>
          <w:rFonts w:ascii="Times New Roman" w:hAnsi="Times New Roman"/>
          <w:color w:val="000000"/>
          <w:lang w:val="ru-RU"/>
        </w:rPr>
        <w:t>У ФП появилась необходимость получить повторно ЭС, ранее направленного</w:t>
      </w:r>
      <w:r w:rsidR="00F93783">
        <w:rPr>
          <w:rFonts w:ascii="Times New Roman" w:hAnsi="Times New Roman"/>
          <w:color w:val="000000"/>
          <w:lang w:val="ru-RU"/>
        </w:rPr>
        <w:t xml:space="preserve"> и не полученного</w:t>
      </w:r>
      <w:r w:rsidRPr="00281BB1">
        <w:rPr>
          <w:rFonts w:ascii="Times New Roman" w:hAnsi="Times New Roman"/>
          <w:color w:val="000000"/>
          <w:lang w:val="ru-RU"/>
        </w:rPr>
        <w:t xml:space="preserve"> из ПлЦР.</w:t>
      </w:r>
    </w:p>
    <w:p w:rsidR="00DC53DB" w:rsidRPr="00281BB1" w:rsidRDefault="00DC53DB" w:rsidP="00DC53DB">
      <w:pPr>
        <w:spacing w:after="269"/>
        <w:jc w:val="both"/>
        <w:rPr>
          <w:lang w:val="ru-RU"/>
        </w:rPr>
      </w:pPr>
      <w:r w:rsidRPr="00281BB1">
        <w:rPr>
          <w:rFonts w:ascii="Times New Roman" w:hAnsi="Times New Roman"/>
          <w:b/>
          <w:color w:val="000000"/>
          <w:lang w:val="ru-RU"/>
        </w:rPr>
        <w:t xml:space="preserve">Последовательность обмена </w:t>
      </w:r>
    </w:p>
    <w:p w:rsidR="00DC53DB" w:rsidRPr="00281BB1" w:rsidRDefault="00DC53DB" w:rsidP="00DC53DB">
      <w:pPr>
        <w:spacing w:after="269"/>
        <w:jc w:val="both"/>
        <w:rPr>
          <w:lang w:val="ru-RU"/>
        </w:rPr>
      </w:pPr>
      <w:r w:rsidRPr="00281BB1">
        <w:rPr>
          <w:rFonts w:ascii="Times New Roman" w:hAnsi="Times New Roman"/>
          <w:color w:val="000000"/>
          <w:lang w:val="ru-RU"/>
        </w:rPr>
        <w:t>1. ФП формирует ЭС "Запрос повторного ЭС" (</w:t>
      </w:r>
      <w:r>
        <w:rPr>
          <w:rFonts w:ascii="Times New Roman" w:hAnsi="Times New Roman"/>
          <w:color w:val="000000"/>
        </w:rPr>
        <w:t>cbdc</w:t>
      </w:r>
      <w:r w:rsidRPr="00281BB1">
        <w:rPr>
          <w:rFonts w:ascii="Times New Roman" w:hAnsi="Times New Roman"/>
          <w:color w:val="000000"/>
          <w:lang w:val="ru-RU"/>
        </w:rPr>
        <w:t xml:space="preserve">.050 </w:t>
      </w:r>
      <w:r>
        <w:rPr>
          <w:rFonts w:ascii="Times New Roman" w:hAnsi="Times New Roman"/>
          <w:color w:val="000000"/>
        </w:rPr>
        <w:t>Message</w:t>
      </w:r>
      <w:r w:rsidR="009A3C39">
        <w:rPr>
          <w:rFonts w:ascii="Times New Roman" w:hAnsi="Times New Roman"/>
          <w:color w:val="000000"/>
        </w:rPr>
        <w:t>Resend</w:t>
      </w:r>
      <w:r>
        <w:rPr>
          <w:rFonts w:ascii="Times New Roman" w:hAnsi="Times New Roman"/>
          <w:color w:val="000000"/>
        </w:rPr>
        <w:t>Request</w:t>
      </w:r>
      <w:r w:rsidRPr="00281BB1">
        <w:rPr>
          <w:rFonts w:ascii="Times New Roman" w:hAnsi="Times New Roman"/>
          <w:color w:val="000000"/>
          <w:lang w:val="ru-RU"/>
        </w:rPr>
        <w:t>) и направляет его в РОРД.</w:t>
      </w:r>
    </w:p>
    <w:p w:rsidR="00DC53DB" w:rsidRPr="00281BB1" w:rsidRDefault="00DC53DB" w:rsidP="00DC53DB">
      <w:pPr>
        <w:spacing w:after="269"/>
        <w:jc w:val="both"/>
        <w:rPr>
          <w:lang w:val="ru-RU"/>
        </w:rPr>
      </w:pPr>
      <w:r w:rsidRPr="00281BB1">
        <w:rPr>
          <w:rFonts w:ascii="Times New Roman" w:hAnsi="Times New Roman"/>
          <w:color w:val="000000"/>
          <w:lang w:val="ru-RU"/>
        </w:rPr>
        <w:t>2. РОРД осуществляет входные контроли и контроли возможности исполнения полученного ЭС:</w:t>
      </w:r>
    </w:p>
    <w:p w:rsidR="00DC53DB" w:rsidRPr="00281BB1" w:rsidRDefault="00DC53DB" w:rsidP="00DC53DB">
      <w:pPr>
        <w:numPr>
          <w:ilvl w:val="0"/>
          <w:numId w:val="251"/>
        </w:numPr>
        <w:jc w:val="both"/>
        <w:rPr>
          <w:lang w:val="ru-RU"/>
        </w:rPr>
      </w:pPr>
      <w:r w:rsidRPr="00281BB1">
        <w:rPr>
          <w:rFonts w:ascii="Times New Roman" w:hAnsi="Times New Roman"/>
          <w:color w:val="000000"/>
          <w:lang w:val="ru-RU"/>
        </w:rPr>
        <w:t xml:space="preserve">составитель ЭС имеет права в соответствии со своей ролью. </w:t>
      </w:r>
    </w:p>
    <w:p w:rsidR="00DC53DB" w:rsidRPr="00281BB1" w:rsidRDefault="00DC53DB" w:rsidP="00DC53DB">
      <w:pPr>
        <w:spacing w:after="269"/>
        <w:jc w:val="both"/>
        <w:rPr>
          <w:lang w:val="ru-RU"/>
        </w:rPr>
      </w:pPr>
      <w:r w:rsidRPr="00281BB1">
        <w:rPr>
          <w:rFonts w:ascii="Times New Roman" w:hAnsi="Times New Roman"/>
          <w:color w:val="000000"/>
          <w:lang w:val="ru-RU"/>
        </w:rPr>
        <w:t>В случае положительных результатов контролей, РОРД находит по указанным в запросе реквизитам ЭС, и направляет повторно ФП.</w:t>
      </w:r>
    </w:p>
    <w:p w:rsidR="008C244E" w:rsidRDefault="00281BB1">
      <w:pPr>
        <w:pStyle w:val="30"/>
      </w:pPr>
      <w:bookmarkStart w:id="354" w:name="_Toc192512486"/>
      <w:r>
        <w:t>Неуспешный сценарий обмена</w:t>
      </w:r>
      <w:bookmarkEnd w:id="354"/>
    </w:p>
    <w:p w:rsidR="008C244E" w:rsidRDefault="008C244E"/>
    <w:p w:rsidR="00EE096C" w:rsidRDefault="007B5440">
      <w:pPr>
        <w:spacing w:after="269"/>
        <w:jc w:val="both"/>
        <w:rPr>
          <w:rFonts w:ascii="Times New Roman" w:hAnsi="Times New Roman"/>
          <w:b/>
          <w:color w:val="000000"/>
          <w:lang w:val="ru-RU"/>
        </w:rPr>
      </w:pPr>
      <w:r>
        <w:rPr>
          <w:noProof/>
          <w:lang w:val="ru-RU" w:eastAsia="ru-RU"/>
        </w:rPr>
        <w:drawing>
          <wp:inline distT="0" distB="0" distL="0" distR="0" wp14:anchorId="71C86529" wp14:editId="2FDDBE45">
            <wp:extent cx="5971540" cy="4130675"/>
            <wp:effectExtent l="0" t="0" r="0" b="317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71540" cy="4130675"/>
                    </a:xfrm>
                    <a:prstGeom prst="rect">
                      <a:avLst/>
                    </a:prstGeom>
                  </pic:spPr>
                </pic:pic>
              </a:graphicData>
            </a:graphic>
          </wp:inline>
        </w:drawing>
      </w:r>
    </w:p>
    <w:p w:rsidR="008C244E" w:rsidRPr="00281BB1" w:rsidRDefault="00281BB1">
      <w:pPr>
        <w:spacing w:after="269"/>
        <w:jc w:val="both"/>
        <w:rPr>
          <w:lang w:val="ru-RU"/>
        </w:rPr>
      </w:pPr>
      <w:r w:rsidRPr="00281BB1">
        <w:rPr>
          <w:rFonts w:ascii="Times New Roman" w:hAnsi="Times New Roman"/>
          <w:b/>
          <w:color w:val="000000"/>
          <w:lang w:val="ru-RU"/>
        </w:rPr>
        <w:t>Описание</w:t>
      </w:r>
    </w:p>
    <w:p w:rsidR="008C244E" w:rsidRPr="00281BB1" w:rsidRDefault="00281BB1">
      <w:pPr>
        <w:spacing w:after="269"/>
        <w:jc w:val="both"/>
        <w:rPr>
          <w:lang w:val="ru-RU"/>
        </w:rPr>
      </w:pPr>
      <w:r w:rsidRPr="00281BB1">
        <w:rPr>
          <w:rFonts w:ascii="Times New Roman" w:hAnsi="Times New Roman"/>
          <w:color w:val="000000"/>
          <w:lang w:val="ru-RU"/>
        </w:rPr>
        <w:t>Неуспешная обработка направленного Финансовым посредником Запроса повторного ЭС.</w:t>
      </w:r>
    </w:p>
    <w:p w:rsidR="008C244E" w:rsidRDefault="00281BB1">
      <w:pPr>
        <w:spacing w:after="269"/>
        <w:jc w:val="both"/>
      </w:pPr>
      <w:r>
        <w:rPr>
          <w:rFonts w:ascii="Times New Roman" w:hAnsi="Times New Roman"/>
          <w:b/>
          <w:color w:val="000000"/>
        </w:rPr>
        <w:t>Применяемые форматы сообщений</w:t>
      </w:r>
    </w:p>
    <w:p w:rsidR="008C244E" w:rsidRDefault="00281BB1" w:rsidP="00387B04">
      <w:pPr>
        <w:numPr>
          <w:ilvl w:val="0"/>
          <w:numId w:val="248"/>
        </w:numPr>
        <w:jc w:val="both"/>
      </w:pPr>
      <w:r>
        <w:rPr>
          <w:rFonts w:ascii="Times New Roman" w:hAnsi="Times New Roman"/>
          <w:color w:val="000000"/>
        </w:rPr>
        <w:t>Запрос повторного ЭС (cbdc.050 Message</w:t>
      </w:r>
      <w:r w:rsidR="009A3C39">
        <w:rPr>
          <w:rFonts w:ascii="Times New Roman" w:hAnsi="Times New Roman"/>
          <w:color w:val="000000"/>
        </w:rPr>
        <w:t>Resend</w:t>
      </w:r>
      <w:r>
        <w:rPr>
          <w:rFonts w:ascii="Times New Roman" w:hAnsi="Times New Roman"/>
          <w:color w:val="000000"/>
        </w:rPr>
        <w:t>Request);</w:t>
      </w:r>
    </w:p>
    <w:p w:rsidR="008C244E" w:rsidRDefault="00281BB1" w:rsidP="00387B04">
      <w:pPr>
        <w:numPr>
          <w:ilvl w:val="0"/>
          <w:numId w:val="248"/>
        </w:numPr>
        <w:jc w:val="both"/>
      </w:pPr>
      <w:r>
        <w:rPr>
          <w:rFonts w:ascii="Times New Roman" w:hAnsi="Times New Roman"/>
          <w:color w:val="000000"/>
        </w:rPr>
        <w:t>Результат контроля (cbdc.666 StatusReport).</w:t>
      </w:r>
    </w:p>
    <w:p w:rsidR="008C244E" w:rsidRDefault="00281BB1">
      <w:pPr>
        <w:spacing w:after="269"/>
        <w:jc w:val="both"/>
      </w:pPr>
      <w:r>
        <w:rPr>
          <w:rFonts w:ascii="Times New Roman" w:hAnsi="Times New Roman"/>
          <w:b/>
          <w:color w:val="000000"/>
        </w:rPr>
        <w:t>Условие применения</w:t>
      </w:r>
    </w:p>
    <w:p w:rsidR="008C244E" w:rsidRPr="00281BB1" w:rsidRDefault="00281BB1">
      <w:pPr>
        <w:spacing w:after="269"/>
        <w:jc w:val="both"/>
        <w:rPr>
          <w:lang w:val="ru-RU"/>
        </w:rPr>
      </w:pPr>
      <w:r w:rsidRPr="00281BB1">
        <w:rPr>
          <w:rFonts w:ascii="Times New Roman" w:hAnsi="Times New Roman"/>
          <w:color w:val="000000"/>
          <w:lang w:val="ru-RU"/>
        </w:rPr>
        <w:t>У ФП появилась необходимость получить повторно ЭС, ранее направленного из ПлЦР.</w:t>
      </w:r>
    </w:p>
    <w:p w:rsidR="008C244E" w:rsidRPr="00281BB1" w:rsidRDefault="00281BB1">
      <w:pPr>
        <w:spacing w:after="269"/>
        <w:jc w:val="both"/>
        <w:rPr>
          <w:lang w:val="ru-RU"/>
        </w:rPr>
      </w:pPr>
      <w:r w:rsidRPr="00281BB1">
        <w:rPr>
          <w:rFonts w:ascii="Times New Roman" w:hAnsi="Times New Roman"/>
          <w:b/>
          <w:color w:val="000000"/>
          <w:lang w:val="ru-RU"/>
        </w:rPr>
        <w:t xml:space="preserve">Последовательность обмена </w:t>
      </w:r>
    </w:p>
    <w:p w:rsidR="008C244E" w:rsidRPr="00281BB1" w:rsidRDefault="00281BB1">
      <w:pPr>
        <w:spacing w:after="269"/>
        <w:jc w:val="both"/>
        <w:rPr>
          <w:lang w:val="ru-RU"/>
        </w:rPr>
      </w:pPr>
      <w:r w:rsidRPr="00281BB1">
        <w:rPr>
          <w:rFonts w:ascii="Times New Roman" w:hAnsi="Times New Roman"/>
          <w:color w:val="000000"/>
          <w:lang w:val="ru-RU"/>
        </w:rPr>
        <w:t>1. ФП формирует ЭС "Запрос повторного ЭС" (</w:t>
      </w:r>
      <w:r>
        <w:rPr>
          <w:rFonts w:ascii="Times New Roman" w:hAnsi="Times New Roman"/>
          <w:color w:val="000000"/>
        </w:rPr>
        <w:t>cbdc</w:t>
      </w:r>
      <w:r w:rsidRPr="00281BB1">
        <w:rPr>
          <w:rFonts w:ascii="Times New Roman" w:hAnsi="Times New Roman"/>
          <w:color w:val="000000"/>
          <w:lang w:val="ru-RU"/>
        </w:rPr>
        <w:t xml:space="preserve">.050 </w:t>
      </w:r>
      <w:r>
        <w:rPr>
          <w:rFonts w:ascii="Times New Roman" w:hAnsi="Times New Roman"/>
          <w:color w:val="000000"/>
        </w:rPr>
        <w:t>Message</w:t>
      </w:r>
      <w:r w:rsidR="009A3C39">
        <w:rPr>
          <w:rFonts w:ascii="Times New Roman" w:hAnsi="Times New Roman"/>
          <w:color w:val="000000"/>
        </w:rPr>
        <w:t>Resend</w:t>
      </w:r>
      <w:r>
        <w:rPr>
          <w:rFonts w:ascii="Times New Roman" w:hAnsi="Times New Roman"/>
          <w:color w:val="000000"/>
        </w:rPr>
        <w:t>Request</w:t>
      </w:r>
      <w:r w:rsidRPr="00281BB1">
        <w:rPr>
          <w:rFonts w:ascii="Times New Roman" w:hAnsi="Times New Roman"/>
          <w:color w:val="000000"/>
          <w:lang w:val="ru-RU"/>
        </w:rPr>
        <w:t>) и направляет его в РОРД.</w:t>
      </w:r>
    </w:p>
    <w:p w:rsidR="008C244E" w:rsidRPr="00281BB1" w:rsidRDefault="00281BB1">
      <w:pPr>
        <w:spacing w:after="269"/>
        <w:jc w:val="both"/>
        <w:rPr>
          <w:lang w:val="ru-RU"/>
        </w:rPr>
      </w:pPr>
      <w:r w:rsidRPr="00281BB1">
        <w:rPr>
          <w:rFonts w:ascii="Times New Roman" w:hAnsi="Times New Roman"/>
          <w:color w:val="000000"/>
          <w:lang w:val="ru-RU"/>
        </w:rPr>
        <w:t>2. РОРД осуществляет входные контроли и контроли возможности исполнения полученного ЭС:</w:t>
      </w:r>
    </w:p>
    <w:p w:rsidR="008C244E" w:rsidRPr="00281BB1" w:rsidRDefault="00281BB1" w:rsidP="00387B04">
      <w:pPr>
        <w:numPr>
          <w:ilvl w:val="0"/>
          <w:numId w:val="249"/>
        </w:numPr>
        <w:jc w:val="both"/>
        <w:rPr>
          <w:lang w:val="ru-RU"/>
        </w:rPr>
      </w:pPr>
      <w:r w:rsidRPr="00281BB1">
        <w:rPr>
          <w:rFonts w:ascii="Times New Roman" w:hAnsi="Times New Roman"/>
          <w:color w:val="000000"/>
          <w:lang w:val="ru-RU"/>
        </w:rPr>
        <w:t xml:space="preserve">составитель ЭС имеет права в соответствии со своей ролью. </w:t>
      </w:r>
    </w:p>
    <w:p w:rsidR="008C244E" w:rsidRPr="00281BB1" w:rsidRDefault="00281BB1">
      <w:pPr>
        <w:spacing w:after="269"/>
        <w:jc w:val="both"/>
        <w:rPr>
          <w:lang w:val="ru-RU"/>
        </w:rPr>
      </w:pPr>
      <w:r w:rsidRPr="00281BB1">
        <w:rPr>
          <w:rFonts w:ascii="Times New Roman" w:hAnsi="Times New Roman"/>
          <w:color w:val="000000"/>
          <w:lang w:val="ru-RU"/>
        </w:rPr>
        <w:t>В случае неуспешных результатов контролей РОРД формирует ЭС "Результат контроля" (</w:t>
      </w:r>
      <w:r>
        <w:rPr>
          <w:rFonts w:ascii="Times New Roman" w:hAnsi="Times New Roman"/>
          <w:color w:val="000000"/>
        </w:rPr>
        <w:t>cbdc</w:t>
      </w:r>
      <w:r w:rsidRPr="00281BB1">
        <w:rPr>
          <w:rFonts w:ascii="Times New Roman" w:hAnsi="Times New Roman"/>
          <w:color w:val="000000"/>
          <w:lang w:val="ru-RU"/>
        </w:rPr>
        <w:t xml:space="preserve">.666 </w:t>
      </w:r>
      <w:r>
        <w:rPr>
          <w:rFonts w:ascii="Times New Roman" w:hAnsi="Times New Roman"/>
          <w:color w:val="000000"/>
        </w:rPr>
        <w:t>StatusReport</w:t>
      </w:r>
      <w:r w:rsidRPr="00281BB1">
        <w:rPr>
          <w:rFonts w:ascii="Times New Roman" w:hAnsi="Times New Roman"/>
          <w:color w:val="000000"/>
          <w:lang w:val="ru-RU"/>
        </w:rPr>
        <w:t>) и направляет ФП.</w:t>
      </w:r>
    </w:p>
    <w:p w:rsidR="008C244E" w:rsidRDefault="008C244E" w:rsidP="00281BB1">
      <w:pPr>
        <w:pStyle w:val="10"/>
        <w:numPr>
          <w:ilvl w:val="0"/>
          <w:numId w:val="0"/>
        </w:numPr>
        <w:ind w:left="432"/>
        <w:jc w:val="right"/>
        <w:rPr>
          <w:b w:val="0"/>
          <w:lang w:val="ru-RU"/>
        </w:rPr>
      </w:pPr>
    </w:p>
    <w:sectPr w:rsidR="008C244E" w:rsidSect="00EE096C">
      <w:pgSz w:w="12240" w:h="15840" w:code="1"/>
      <w:pgMar w:top="567" w:right="1418" w:bottom="1701" w:left="1418" w:header="567" w:footer="533" w:gutter="0"/>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B2073" w:rsidRDefault="001B2073" w:rsidP="000D54B5">
      <w:r>
        <w:separator/>
      </w:r>
    </w:p>
    <w:p w:rsidR="001B2073" w:rsidRDefault="001B2073"/>
  </w:endnote>
  <w:endnote w:type="continuationSeparator" w:id="0">
    <w:p w:rsidR="001B2073" w:rsidRDefault="001B2073" w:rsidP="000D54B5">
      <w:r>
        <w:continuationSeparator/>
      </w:r>
    </w:p>
    <w:p w:rsidR="001B2073" w:rsidRDefault="001B2073"/>
  </w:endnote>
  <w:endnote w:type="continuationNotice" w:id="1">
    <w:p w:rsidR="001B2073" w:rsidRDefault="001B2073">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imes">
    <w:panose1 w:val="02020603050405020304"/>
    <w:charset w:val="CC"/>
    <w:family w:val="roman"/>
    <w:pitch w:val="variable"/>
    <w:sig w:usb0="E0002EFF" w:usb1="C000785B" w:usb2="00000009" w:usb3="00000000" w:csb0="000001FF" w:csb1="00000000"/>
  </w:font>
  <w:font w:name="Geneva">
    <w:charset w:val="00"/>
    <w:family w:val="auto"/>
    <w:pitch w:val="variable"/>
    <w:sig w:usb0="E00002FF" w:usb1="5200205F" w:usb2="00A0C000" w:usb3="00000000" w:csb0="0000019F" w:csb1="00000000"/>
  </w:font>
  <w:font w:name="Calibri">
    <w:panose1 w:val="020F0502020204030204"/>
    <w:charset w:val="CC"/>
    <w:family w:val="swiss"/>
    <w:pitch w:val="variable"/>
    <w:sig w:usb0="E0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22B8" w:rsidRDefault="009522B8">
    <w:pPr>
      <w:pStyle w:val="ae"/>
    </w:pPr>
    <w:r>
      <w:rPr>
        <w:noProof/>
        <w:lang w:val="ru-RU" w:eastAsia="ru-RU"/>
      </w:rPr>
      <mc:AlternateContent>
        <mc:Choice Requires="wpg">
          <w:drawing>
            <wp:anchor distT="0" distB="0" distL="0" distR="0" simplePos="0" relativeHeight="251660288" behindDoc="0" locked="0" layoutInCell="1" allowOverlap="1">
              <wp:simplePos x="0" y="0"/>
              <wp:positionH relativeFrom="margin">
                <wp:align>right</wp:align>
              </wp:positionH>
              <wp:positionV relativeFrom="page">
                <wp:posOffset>9770110</wp:posOffset>
              </wp:positionV>
              <wp:extent cx="5943600" cy="320040"/>
              <wp:effectExtent l="0" t="0" r="0" b="0"/>
              <wp:wrapSquare wrapText="bothSides"/>
              <wp:docPr id="3" name="Группа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43600" cy="320040"/>
                        <a:chOff x="0" y="0"/>
                        <a:chExt cx="59626" cy="3238"/>
                      </a:xfrm>
                    </wpg:grpSpPr>
                    <wps:wsp>
                      <wps:cNvPr id="6" name="Прямоугольник 83"/>
                      <wps:cNvSpPr>
                        <a:spLocks noChangeArrowheads="1"/>
                      </wps:cNvSpPr>
                      <wps:spPr bwMode="auto">
                        <a:xfrm>
                          <a:off x="190" y="0"/>
                          <a:ext cx="59436" cy="188"/>
                        </a:xfrm>
                        <a:prstGeom prst="rect">
                          <a:avLst/>
                        </a:prstGeom>
                        <a:solidFill>
                          <a:schemeClr val="tx1">
                            <a:lumMod val="100000"/>
                            <a:lumOff val="0"/>
                          </a:schemeClr>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wps:wsp>
                      <wps:cNvPr id="35" name="Текстовое поле 39"/>
                      <wps:cNvSpPr txBox="1">
                        <a:spLocks noChangeArrowheads="1"/>
                      </wps:cNvSpPr>
                      <wps:spPr bwMode="auto">
                        <a:xfrm>
                          <a:off x="0" y="666"/>
                          <a:ext cx="59436" cy="25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sdt>
                            <w:sdtPr>
                              <w:rPr>
                                <w:color w:val="7F7F7F" w:themeColor="text1" w:themeTint="80"/>
                                <w:sz w:val="20"/>
                              </w:rPr>
                              <w:alias w:val="Дата"/>
                              <w:tag w:val=""/>
                              <w:id w:val="388540107"/>
                              <w:placeholder>
                                <w:docPart w:val="D71948384AA4432BA64884E0E08F7900"/>
                              </w:placeholder>
                              <w:showingPlcHdr/>
                              <w:dataBinding w:prefixMappings="xmlns:ns0='http://schemas.microsoft.com/office/2006/coverPageProps' " w:xpath="/ns0:CoverPageProperties[1]/ns0:PublishDate[1]" w:storeItemID="{55AF091B-3C7A-41E3-B477-F2FDAA23CFDA}"/>
                              <w:date w:fullDate="2016-12-15T00:00:00Z">
                                <w:dateFormat w:val="d MMMM yyyy г."/>
                                <w:lid w:val="ru-RU"/>
                                <w:storeMappedDataAs w:val="dateTime"/>
                                <w:calendar w:val="gregorian"/>
                              </w:date>
                            </w:sdtPr>
                            <w:sdtEndPr/>
                            <w:sdtContent>
                              <w:p w:rsidR="009522B8" w:rsidRPr="00C93267" w:rsidRDefault="009522B8">
                                <w:pPr>
                                  <w:jc w:val="right"/>
                                  <w:rPr>
                                    <w:color w:val="7F7F7F" w:themeColor="text1" w:themeTint="80"/>
                                    <w:sz w:val="20"/>
                                  </w:rPr>
                                </w:pPr>
                                <w:r>
                                  <w:rPr>
                                    <w:color w:val="7F7F7F" w:themeColor="text1" w:themeTint="80"/>
                                    <w:sz w:val="20"/>
                                  </w:rPr>
                                  <w:t xml:space="preserve">     </w:t>
                                </w:r>
                              </w:p>
                            </w:sdtContent>
                          </w:sdt>
                          <w:p w:rsidR="009522B8" w:rsidRDefault="009522B8">
                            <w:pPr>
                              <w:jc w:val="right"/>
                              <w:rPr>
                                <w:color w:val="808080" w:themeColor="background1" w:themeShade="80"/>
                              </w:rPr>
                            </w:pPr>
                          </w:p>
                        </w:txbxContent>
                      </wps:txbx>
                      <wps:bodyPr rot="0" vert="horz" wrap="square" lIns="91440" tIns="45720" rIns="91440" bIns="0" anchor="b" anchorCtr="0" upright="1">
                        <a:noAutofit/>
                      </wps:bodyPr>
                    </wps:wsp>
                  </wpg:wgp>
                </a:graphicData>
              </a:graphic>
              <wp14:sizeRelH relativeFrom="margin">
                <wp14:pctWidth>100000</wp14:pctWidth>
              </wp14:sizeRelH>
              <wp14:sizeRelV relativeFrom="margin">
                <wp14:pctHeight>0</wp14:pctHeight>
              </wp14:sizeRelV>
            </wp:anchor>
          </w:drawing>
        </mc:Choice>
        <mc:Fallback>
          <w:pict>
            <v:group id="Группа 82" o:spid="_x0000_s1026" style="position:absolute;margin-left:416.8pt;margin-top:769.3pt;width:468pt;height:25.2pt;z-index:251660288;mso-width-percent:1000;mso-wrap-distance-left:0;mso-wrap-distance-right:0;mso-position-horizontal:right;mso-position-horizontal-relative:margin;mso-position-vertical-relative:page;mso-width-percent:10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">
              <v:rect id="Прямоугольник 83" o:spid="_x0000_s1027"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" fillcolor="black [3213]" stroked="f" strokeweight="2pt"/>
              <v:shapetype id="_x0000_t202" coordsize="21600,21600" o:spt="202" path="m,l,21600r21600,l21600,xe">
                <v:stroke joinstyle="miter"/>
                <v:path gradientshapeok="t" o:connecttype="rect"/>
              </v:shapetype>
              <v:shape id="Текстовое поле 39" o:spid="_x0000_s1028"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" filled="f" stroked="f" strokeweight=".5pt">
                <v:textbox inset=",,,0">
                  <w:txbxContent>
                    <w:sdt>
                      <w:sdtPr>
                        <w:rPr>
                          <w:color w:val="7F7F7F" w:themeColor="text1" w:themeTint="80"/>
                          <w:sz w:val="20"/>
                        </w:rPr>
                        <w:alias w:val="Дата"/>
                        <w:tag w:val=""/>
                        <w:id w:val="388540107"/>
                        <w:placeholder>
                          <w:docPart w:val="D71948384AA4432BA64884E0E08F7900"/>
                        </w:placeholder>
                        <w:showingPlcHdr/>
                        <w:dataBinding w:prefixMappings="xmlns:ns0='http://schemas.microsoft.com/office/2006/coverPageProps' " w:xpath="/ns0:CoverPageProperties[1]/ns0:PublishDate[1]" w:storeItemID="{55AF091B-3C7A-41E3-B477-F2FDAA23CFDA}"/>
                        <w:date w:fullDate="2016-12-15T00:00:00Z">
                          <w:dateFormat w:val="d MMMM yyyy г."/>
                          <w:lid w:val="ru-RU"/>
                          <w:storeMappedDataAs w:val="dateTime"/>
                          <w:calendar w:val="gregorian"/>
                        </w:date>
                      </w:sdtPr>
                      <w:sdtContent>
                        <w:p w:rsidR="009522B8" w:rsidRPr="00C93267" w:rsidRDefault="009522B8">
                          <w:pPr>
                            <w:jc w:val="right"/>
                            <w:rPr>
                              <w:color w:val="7F7F7F" w:themeColor="text1" w:themeTint="80"/>
                              <w:sz w:val="20"/>
                            </w:rPr>
                          </w:pPr>
                          <w:r>
                            <w:rPr>
                              <w:color w:val="7F7F7F" w:themeColor="text1" w:themeTint="80"/>
                              <w:sz w:val="20"/>
                            </w:rPr>
                            <w:t xml:space="preserve">     </w:t>
                          </w:r>
                        </w:p>
                      </w:sdtContent>
                    </w:sdt>
                    <w:p w:rsidR="009522B8" w:rsidRDefault="009522B8">
                      <w:pPr>
                        <w:jc w:val="right"/>
                        <w:rPr>
                          <w:color w:val="808080" w:themeColor="background1" w:themeShade="80"/>
                        </w:rPr>
                      </w:pPr>
                    </w:p>
                  </w:txbxContent>
                </v:textbox>
              </v:shape>
              <w10:wrap type="square" anchorx="margin" anchory="page"/>
            </v:group>
          </w:pict>
        </mc:Fallback>
      </mc:AlternateContent>
    </w:r>
    <w:r>
      <w:rPr>
        <w:noProof/>
        <w:lang w:val="ru-RU" w:eastAsia="ru-RU"/>
      </w:rPr>
      <mc:AlternateContent>
        <mc:Choice Requires="wps">
          <w:drawing>
            <wp:anchor distT="0" distB="0" distL="0" distR="0" simplePos="0" relativeHeight="251659264" behindDoc="0" locked="0" layoutInCell="1" allowOverlap="1">
              <wp:simplePos x="0" y="0"/>
              <wp:positionH relativeFrom="rightMargin">
                <wp:align>left</wp:align>
              </wp:positionH>
              <wp:positionV relativeFrom="page">
                <wp:posOffset>9770110</wp:posOffset>
              </wp:positionV>
              <wp:extent cx="457200" cy="320040"/>
              <wp:effectExtent l="0" t="0" r="0" b="0"/>
              <wp:wrapSquare wrapText="bothSides"/>
              <wp:docPr id="85" name="Прямоугольник 8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rsidR="009522B8" w:rsidRDefault="009522B8">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Pr="00C93267">
                            <w:rPr>
                              <w:noProof/>
                              <w:color w:val="FFFFFF" w:themeColor="background1"/>
                              <w:sz w:val="28"/>
                              <w:szCs w:val="28"/>
                            </w:rPr>
                            <w:t>2</w:t>
                          </w:r>
                          <w:r>
                            <w:rPr>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Прямоугольник 85" o:spid="_x0000_s1029" style="position:absolute;margin-left:0;margin-top:769.3pt;width:36pt;height:25.2pt;z-index:251659264;visibility:visible;mso-wrap-style:square;mso-width-percent:0;mso-height-percent:0;mso-wrap-distance-left:0;mso-wrap-distance-top:0;mso-wrap-distance-right:0;mso-wrap-distance-bottom:0;mso-position-horizontal:left;mso-position-horizontal-relative:right-margin-area;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" fillcolor="black [3213]" stroked="f" strokeweight="3pt">
              <v:path arrowok="t"/>
              <v:textbox>
                <w:txbxContent>
                  <w:p w:rsidR="009522B8" w:rsidRDefault="009522B8">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sidRPr="00C93267">
                      <w:rPr>
                        <w:noProof/>
                        <w:color w:val="FFFFFF" w:themeColor="background1"/>
                        <w:sz w:val="28"/>
                        <w:szCs w:val="28"/>
                      </w:rPr>
                      <w:t>2</w:t>
                    </w:r>
                    <w:r>
                      <w:rPr>
                        <w:color w:val="FFFFFF" w:themeColor="background1"/>
                        <w:sz w:val="28"/>
                        <w:szCs w:val="28"/>
                      </w:rPr>
                      <w:fldChar w:fldCharType="end"/>
                    </w:r>
                  </w:p>
                </w:txbxContent>
              </v:textbox>
              <w10:wrap type="square" anchorx="margin"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522B8" w:rsidRDefault="009522B8" w:rsidP="00303E12">
    <w:pPr>
      <w:pStyle w:val="ae"/>
      <w:jc w:val="right"/>
      <w:rPr>
        <w:rFonts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B2073" w:rsidRDefault="001B2073" w:rsidP="000D54B5">
      <w:r>
        <w:separator/>
      </w:r>
    </w:p>
    <w:p w:rsidR="001B2073" w:rsidRDefault="001B2073"/>
  </w:footnote>
  <w:footnote w:type="continuationSeparator" w:id="0">
    <w:p w:rsidR="001B2073" w:rsidRDefault="001B2073" w:rsidP="000D54B5">
      <w:r>
        <w:continuationSeparator/>
      </w:r>
    </w:p>
    <w:p w:rsidR="001B2073" w:rsidRDefault="001B2073"/>
  </w:footnote>
  <w:footnote w:type="continuationNotice" w:id="1">
    <w:p w:rsidR="001B2073" w:rsidRDefault="001B2073">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70831719"/>
      <w:docPartObj>
        <w:docPartGallery w:val="Page Numbers (Top of Page)"/>
        <w:docPartUnique/>
      </w:docPartObj>
    </w:sdtPr>
    <w:sdtEndPr/>
    <w:sdtContent>
      <w:p w:rsidR="009522B8" w:rsidRDefault="009522B8">
        <w:pPr>
          <w:pStyle w:val="aa"/>
          <w:jc w:val="center"/>
        </w:pPr>
        <w:r>
          <w:fldChar w:fldCharType="begin"/>
        </w:r>
        <w:r>
          <w:instrText>PAGE   \* MERGEFORMAT</w:instrText>
        </w:r>
        <w:r>
          <w:fldChar w:fldCharType="separate"/>
        </w:r>
        <w:r w:rsidR="001B51E2">
          <w:rPr>
            <w:noProof/>
          </w:rPr>
          <w:t>137</w:t>
        </w:r>
        <w:r>
          <w:fldChar w:fldCharType="end"/>
        </w:r>
      </w:p>
    </w:sdtContent>
  </w:sdt>
  <w:p w:rsidR="009522B8" w:rsidRDefault="009522B8">
    <w:pPr>
      <w:pStyle w:val="aa"/>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E"/>
    <w:multiLevelType w:val="singleLevel"/>
    <w:tmpl w:val="3AF4FBEC"/>
    <w:lvl w:ilvl="0">
      <w:start w:val="1"/>
      <w:numFmt w:val="decimal"/>
      <w:pStyle w:val="3"/>
      <w:lvlText w:val="%1."/>
      <w:lvlJc w:val="left"/>
      <w:pPr>
        <w:tabs>
          <w:tab w:val="num" w:pos="926"/>
        </w:tabs>
        <w:ind w:left="926" w:hanging="360"/>
      </w:pPr>
    </w:lvl>
  </w:abstractNum>
  <w:abstractNum w:abstractNumId="1" w15:restartNumberingAfterBreak="0">
    <w:nsid w:val="FFFFFF83"/>
    <w:multiLevelType w:val="singleLevel"/>
    <w:tmpl w:val="C2C0C598"/>
    <w:lvl w:ilvl="0">
      <w:start w:val="1"/>
      <w:numFmt w:val="bullet"/>
      <w:pStyle w:val="2"/>
      <w:lvlText w:val="–"/>
      <w:lvlJc w:val="left"/>
      <w:pPr>
        <w:tabs>
          <w:tab w:val="num" w:pos="360"/>
        </w:tabs>
        <w:ind w:left="360" w:hanging="360"/>
      </w:pPr>
      <w:rPr>
        <w:rFonts w:ascii="Times New Roman" w:hAnsi="Times New Roman" w:hint="default"/>
        <w:b w:val="0"/>
        <w:i w:val="0"/>
        <w:sz w:val="20"/>
      </w:rPr>
    </w:lvl>
  </w:abstractNum>
  <w:abstractNum w:abstractNumId="2" w15:restartNumberingAfterBreak="0">
    <w:nsid w:val="FFFFFF88"/>
    <w:multiLevelType w:val="singleLevel"/>
    <w:tmpl w:val="00000000"/>
    <w:lvl w:ilvl="0">
      <w:start w:val="1"/>
      <w:numFmt w:val="lowerLetter"/>
      <w:pStyle w:val="a"/>
      <w:lvlText w:val="%1)"/>
      <w:lvlJc w:val="left"/>
      <w:pPr>
        <w:tabs>
          <w:tab w:val="num" w:pos="360"/>
        </w:tabs>
        <w:ind w:left="360" w:hanging="360"/>
      </w:pPr>
    </w:lvl>
  </w:abstractNum>
  <w:abstractNum w:abstractNumId="3" w15:restartNumberingAfterBreak="0">
    <w:nsid w:val="00090FC8"/>
    <w:multiLevelType w:val="multilevel"/>
    <w:tmpl w:val="261EADF6"/>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03E7234"/>
    <w:multiLevelType w:val="multilevel"/>
    <w:tmpl w:val="0A0607B8"/>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05579F8"/>
    <w:multiLevelType w:val="multilevel"/>
    <w:tmpl w:val="034CD30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07A04B7"/>
    <w:multiLevelType w:val="multilevel"/>
    <w:tmpl w:val="42728E16"/>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00D93ACB"/>
    <w:multiLevelType w:val="multilevel"/>
    <w:tmpl w:val="93B88810"/>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019909AE"/>
    <w:multiLevelType w:val="multilevel"/>
    <w:tmpl w:val="F058E53E"/>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02147A39"/>
    <w:multiLevelType w:val="multilevel"/>
    <w:tmpl w:val="4AC6F414"/>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02300FF7"/>
    <w:multiLevelType w:val="multilevel"/>
    <w:tmpl w:val="5942969A"/>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035D2A8F"/>
    <w:multiLevelType w:val="multilevel"/>
    <w:tmpl w:val="C48CB4F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039B6DF1"/>
    <w:multiLevelType w:val="multilevel"/>
    <w:tmpl w:val="042EB754"/>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03BC7A55"/>
    <w:multiLevelType w:val="multilevel"/>
    <w:tmpl w:val="A072CA38"/>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03E35A95"/>
    <w:multiLevelType w:val="multilevel"/>
    <w:tmpl w:val="8F4E1DE0"/>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04560CB9"/>
    <w:multiLevelType w:val="multilevel"/>
    <w:tmpl w:val="9E98BA28"/>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04822CC0"/>
    <w:multiLevelType w:val="multilevel"/>
    <w:tmpl w:val="FFEA60C2"/>
    <w:lvl w:ilvl="0">
      <w:start w:val="3"/>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pStyle w:val="a0"/>
      <w:lvlText w:val="%1.%2.%3."/>
      <w:lvlJc w:val="left"/>
      <w:pPr>
        <w:ind w:left="0" w:firstLine="0"/>
      </w:pPr>
      <w:rPr>
        <w:rFonts w:hint="default"/>
        <w:b w:val="0"/>
      </w:rPr>
    </w:lvl>
    <w:lvl w:ilvl="3">
      <w:start w:val="1"/>
      <w:numFmt w:val="none"/>
      <w:lvlRestart w:val="0"/>
      <w:pStyle w:val="4"/>
      <w:lvlText w:val=""/>
      <w:lvlJc w:val="left"/>
      <w:pPr>
        <w:ind w:left="0" w:firstLine="0"/>
      </w:pPr>
      <w:rPr>
        <w:rFonts w:hint="default"/>
        <w:b w:val="0"/>
        <w:sz w:val="24"/>
        <w:szCs w:val="24"/>
        <w:u w:val="none"/>
      </w:rPr>
    </w:lvl>
    <w:lvl w:ilvl="4">
      <w:start w:val="1"/>
      <w:numFmt w:val="decimal"/>
      <w:pStyle w:val="5"/>
      <w:lvlText w:val="%1.3.%3.%4.%5."/>
      <w:lvlJc w:val="left"/>
      <w:pPr>
        <w:ind w:left="0" w:firstLine="284"/>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7" w15:restartNumberingAfterBreak="0">
    <w:nsid w:val="04B01228"/>
    <w:multiLevelType w:val="multilevel"/>
    <w:tmpl w:val="9C2012AA"/>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05D732FD"/>
    <w:multiLevelType w:val="multilevel"/>
    <w:tmpl w:val="9C2A9F28"/>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066C1871"/>
    <w:multiLevelType w:val="multilevel"/>
    <w:tmpl w:val="C99E7144"/>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078F2188"/>
    <w:multiLevelType w:val="multilevel"/>
    <w:tmpl w:val="1140270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08C80DEF"/>
    <w:multiLevelType w:val="multilevel"/>
    <w:tmpl w:val="8D6AA5BA"/>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08C81BB2"/>
    <w:multiLevelType w:val="multilevel"/>
    <w:tmpl w:val="4F0C19A6"/>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09065886"/>
    <w:multiLevelType w:val="multilevel"/>
    <w:tmpl w:val="CD98F7E8"/>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093D18FC"/>
    <w:multiLevelType w:val="multilevel"/>
    <w:tmpl w:val="68D2D596"/>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0B5C7185"/>
    <w:multiLevelType w:val="multilevel"/>
    <w:tmpl w:val="A3126E04"/>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0BC24079"/>
    <w:multiLevelType w:val="multilevel"/>
    <w:tmpl w:val="53987DB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0C356EF3"/>
    <w:multiLevelType w:val="multilevel"/>
    <w:tmpl w:val="5D4A505E"/>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0CDF6827"/>
    <w:multiLevelType w:val="multilevel"/>
    <w:tmpl w:val="E4146E9A"/>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0DEB1595"/>
    <w:multiLevelType w:val="multilevel"/>
    <w:tmpl w:val="5CA2148A"/>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0E201079"/>
    <w:multiLevelType w:val="multilevel"/>
    <w:tmpl w:val="4BA44DE4"/>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0EF4594E"/>
    <w:multiLevelType w:val="multilevel"/>
    <w:tmpl w:val="8174CCC8"/>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0F4D1EA8"/>
    <w:multiLevelType w:val="multilevel"/>
    <w:tmpl w:val="97B20D0E"/>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0F683095"/>
    <w:multiLevelType w:val="multilevel"/>
    <w:tmpl w:val="EEBEB504"/>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0FAD24A2"/>
    <w:multiLevelType w:val="multilevel"/>
    <w:tmpl w:val="45D2E9E0"/>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0FCB083E"/>
    <w:multiLevelType w:val="multilevel"/>
    <w:tmpl w:val="AAB2E0C8"/>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10FA6D6E"/>
    <w:multiLevelType w:val="multilevel"/>
    <w:tmpl w:val="CC66E464"/>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111055B5"/>
    <w:multiLevelType w:val="hybridMultilevel"/>
    <w:tmpl w:val="A33EF42C"/>
    <w:lvl w:ilvl="0" w:tplc="0419000F">
      <w:start w:val="1"/>
      <w:numFmt w:val="decimal"/>
      <w:lvlText w:val="%1."/>
      <w:lvlJc w:val="left"/>
      <w:pPr>
        <w:ind w:left="360" w:hanging="360"/>
      </w:pPr>
    </w:lvl>
    <w:lvl w:ilvl="1" w:tplc="04190019">
      <w:start w:val="1"/>
      <w:numFmt w:val="lowerLetter"/>
      <w:lvlText w:val="%2."/>
      <w:lvlJc w:val="left"/>
      <w:pPr>
        <w:ind w:left="1080" w:hanging="360"/>
      </w:pPr>
    </w:lvl>
    <w:lvl w:ilvl="2" w:tplc="0419001B">
      <w:start w:val="1"/>
      <w:numFmt w:val="lowerRoman"/>
      <w:lvlText w:val="%3."/>
      <w:lvlJc w:val="right"/>
      <w:pPr>
        <w:ind w:left="1800" w:hanging="180"/>
      </w:pPr>
    </w:lvl>
    <w:lvl w:ilvl="3" w:tplc="0419000F">
      <w:start w:val="1"/>
      <w:numFmt w:val="decimal"/>
      <w:lvlText w:val="%4."/>
      <w:lvlJc w:val="left"/>
      <w:pPr>
        <w:ind w:left="2520" w:hanging="360"/>
      </w:pPr>
    </w:lvl>
    <w:lvl w:ilvl="4" w:tplc="04190019">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8" w15:restartNumberingAfterBreak="0">
    <w:nsid w:val="11B5006F"/>
    <w:multiLevelType w:val="multilevel"/>
    <w:tmpl w:val="4F8E552C"/>
    <w:styleLink w:val="20"/>
    <w:lvl w:ilvl="0">
      <w:start w:val="1"/>
      <w:numFmt w:val="none"/>
      <w:lvlText w:val="%1"/>
      <w:lvlJc w:val="left"/>
      <w:pPr>
        <w:tabs>
          <w:tab w:val="num" w:pos="1004"/>
        </w:tabs>
        <w:ind w:left="0" w:firstLine="720"/>
      </w:pPr>
      <w:rPr>
        <w:rFonts w:hint="default"/>
      </w:rPr>
    </w:lvl>
    <w:lvl w:ilvl="1">
      <w:start w:val="1"/>
      <w:numFmt w:val="lowerLetter"/>
      <w:lvlText w:val="%2)"/>
      <w:lvlJc w:val="left"/>
      <w:pPr>
        <w:tabs>
          <w:tab w:val="num" w:pos="1004"/>
        </w:tabs>
        <w:ind w:left="0" w:firstLine="720"/>
      </w:pPr>
      <w:rPr>
        <w:rFonts w:hint="default"/>
      </w:rPr>
    </w:lvl>
    <w:lvl w:ilvl="2">
      <w:start w:val="1"/>
      <w:numFmt w:val="decimal"/>
      <w:lvlText w:val="%1%3)"/>
      <w:lvlJc w:val="left"/>
      <w:pPr>
        <w:tabs>
          <w:tab w:val="num" w:pos="1724"/>
        </w:tabs>
        <w:ind w:left="0" w:firstLine="1440"/>
      </w:pPr>
      <w:rPr>
        <w:rFonts w:hint="default"/>
      </w:rPr>
    </w:lvl>
    <w:lvl w:ilvl="3">
      <w:start w:val="1"/>
      <w:numFmt w:val="decimal"/>
      <w:lvlText w:val="%1.%2.%3.%4"/>
      <w:lvlJc w:val="left"/>
      <w:pPr>
        <w:tabs>
          <w:tab w:val="num" w:pos="3738"/>
        </w:tabs>
        <w:ind w:left="3738" w:hanging="864"/>
      </w:pPr>
      <w:rPr>
        <w:rFonts w:hint="default"/>
      </w:rPr>
    </w:lvl>
    <w:lvl w:ilvl="4">
      <w:start w:val="1"/>
      <w:numFmt w:val="decimal"/>
      <w:lvlText w:val="%1.%2.%3.%4.%5"/>
      <w:lvlJc w:val="left"/>
      <w:pPr>
        <w:tabs>
          <w:tab w:val="num" w:pos="3882"/>
        </w:tabs>
        <w:ind w:left="3882" w:hanging="1008"/>
      </w:pPr>
      <w:rPr>
        <w:rFonts w:hint="default"/>
      </w:rPr>
    </w:lvl>
    <w:lvl w:ilvl="5">
      <w:start w:val="1"/>
      <w:numFmt w:val="decimal"/>
      <w:lvlText w:val="%1.%2.%3.%4.%5.%6"/>
      <w:lvlJc w:val="left"/>
      <w:pPr>
        <w:tabs>
          <w:tab w:val="num" w:pos="4026"/>
        </w:tabs>
        <w:ind w:left="4026" w:hanging="1152"/>
      </w:pPr>
      <w:rPr>
        <w:rFonts w:hint="default"/>
      </w:rPr>
    </w:lvl>
    <w:lvl w:ilvl="6">
      <w:start w:val="1"/>
      <w:numFmt w:val="decimal"/>
      <w:lvlText w:val="%1.%2.%3.%4.%5.%6.%7"/>
      <w:lvlJc w:val="left"/>
      <w:pPr>
        <w:tabs>
          <w:tab w:val="num" w:pos="4170"/>
        </w:tabs>
        <w:ind w:left="4170" w:hanging="1296"/>
      </w:pPr>
      <w:rPr>
        <w:rFonts w:hint="default"/>
      </w:rPr>
    </w:lvl>
    <w:lvl w:ilvl="7">
      <w:start w:val="1"/>
      <w:numFmt w:val="decimal"/>
      <w:lvlText w:val="%1.%2.%3.%4.%5.%6.%7.%8"/>
      <w:lvlJc w:val="left"/>
      <w:pPr>
        <w:tabs>
          <w:tab w:val="num" w:pos="4314"/>
        </w:tabs>
        <w:ind w:left="4314" w:hanging="1440"/>
      </w:pPr>
      <w:rPr>
        <w:rFonts w:hint="default"/>
      </w:rPr>
    </w:lvl>
    <w:lvl w:ilvl="8">
      <w:start w:val="1"/>
      <w:numFmt w:val="decimal"/>
      <w:lvlText w:val="%1.%2.%3.%4.%5.%6.%7.%8.%9"/>
      <w:lvlJc w:val="left"/>
      <w:pPr>
        <w:tabs>
          <w:tab w:val="num" w:pos="4458"/>
        </w:tabs>
        <w:ind w:left="4458" w:hanging="1584"/>
      </w:pPr>
      <w:rPr>
        <w:rFonts w:hint="default"/>
      </w:rPr>
    </w:lvl>
  </w:abstractNum>
  <w:abstractNum w:abstractNumId="39" w15:restartNumberingAfterBreak="0">
    <w:nsid w:val="123948EC"/>
    <w:multiLevelType w:val="multilevel"/>
    <w:tmpl w:val="731C69B2"/>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12C532D8"/>
    <w:multiLevelType w:val="multilevel"/>
    <w:tmpl w:val="8938B038"/>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130279BD"/>
    <w:multiLevelType w:val="multilevel"/>
    <w:tmpl w:val="1B747EB8"/>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130F6821"/>
    <w:multiLevelType w:val="multilevel"/>
    <w:tmpl w:val="20BC224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13223B58"/>
    <w:multiLevelType w:val="multilevel"/>
    <w:tmpl w:val="B5503D1E"/>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13653E48"/>
    <w:multiLevelType w:val="multilevel"/>
    <w:tmpl w:val="3EB065AA"/>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1366609C"/>
    <w:multiLevelType w:val="multilevel"/>
    <w:tmpl w:val="F814E164"/>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14067191"/>
    <w:multiLevelType w:val="multilevel"/>
    <w:tmpl w:val="49828A5A"/>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144A17FF"/>
    <w:multiLevelType w:val="multilevel"/>
    <w:tmpl w:val="858E16CA"/>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148E36A2"/>
    <w:multiLevelType w:val="hybridMultilevel"/>
    <w:tmpl w:val="3B5A43F4"/>
    <w:lvl w:ilvl="0" w:tplc="8592C7F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159223CB"/>
    <w:multiLevelType w:val="multilevel"/>
    <w:tmpl w:val="964C6A7E"/>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177925BB"/>
    <w:multiLevelType w:val="multilevel"/>
    <w:tmpl w:val="5190873E"/>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17B41884"/>
    <w:multiLevelType w:val="multilevel"/>
    <w:tmpl w:val="4D0A0EEE"/>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2" w15:restartNumberingAfterBreak="0">
    <w:nsid w:val="17D759DD"/>
    <w:multiLevelType w:val="multilevel"/>
    <w:tmpl w:val="92A410D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184D0923"/>
    <w:multiLevelType w:val="multilevel"/>
    <w:tmpl w:val="65D045C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4" w15:restartNumberingAfterBreak="0">
    <w:nsid w:val="18505C0A"/>
    <w:multiLevelType w:val="multilevel"/>
    <w:tmpl w:val="8B744C00"/>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5" w15:restartNumberingAfterBreak="0">
    <w:nsid w:val="18885682"/>
    <w:multiLevelType w:val="multilevel"/>
    <w:tmpl w:val="1F1CE090"/>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6" w15:restartNumberingAfterBreak="0">
    <w:nsid w:val="19BD0FA3"/>
    <w:multiLevelType w:val="multilevel"/>
    <w:tmpl w:val="19D0804E"/>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7" w15:restartNumberingAfterBreak="0">
    <w:nsid w:val="1AF726EC"/>
    <w:multiLevelType w:val="multilevel"/>
    <w:tmpl w:val="C670745A"/>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8" w15:restartNumberingAfterBreak="0">
    <w:nsid w:val="1B7D4198"/>
    <w:multiLevelType w:val="multilevel"/>
    <w:tmpl w:val="42DEBE32"/>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9" w15:restartNumberingAfterBreak="0">
    <w:nsid w:val="1B815481"/>
    <w:multiLevelType w:val="multilevel"/>
    <w:tmpl w:val="377E2F3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0" w15:restartNumberingAfterBreak="0">
    <w:nsid w:val="1BBB08C7"/>
    <w:multiLevelType w:val="multilevel"/>
    <w:tmpl w:val="C8607E8E"/>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1" w15:restartNumberingAfterBreak="0">
    <w:nsid w:val="1BC166C0"/>
    <w:multiLevelType w:val="multilevel"/>
    <w:tmpl w:val="33383388"/>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2" w15:restartNumberingAfterBreak="0">
    <w:nsid w:val="1C4A0917"/>
    <w:multiLevelType w:val="multilevel"/>
    <w:tmpl w:val="B8BE0A2A"/>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3" w15:restartNumberingAfterBreak="0">
    <w:nsid w:val="1CDB3954"/>
    <w:multiLevelType w:val="multilevel"/>
    <w:tmpl w:val="80E69A12"/>
    <w:styleLink w:val="1"/>
    <w:lvl w:ilvl="0">
      <w:start w:val="1"/>
      <w:numFmt w:val="none"/>
      <w:lvlText w:val="%1"/>
      <w:lvlJc w:val="left"/>
      <w:pPr>
        <w:tabs>
          <w:tab w:val="num" w:pos="720"/>
        </w:tabs>
        <w:ind w:left="0" w:firstLine="720"/>
      </w:pPr>
      <w:rPr>
        <w:rFonts w:hint="default"/>
      </w:rPr>
    </w:lvl>
    <w:lvl w:ilvl="1">
      <w:start w:val="1"/>
      <w:numFmt w:val="decimal"/>
      <w:lvlText w:val="%2"/>
      <w:lvlJc w:val="left"/>
      <w:pPr>
        <w:tabs>
          <w:tab w:val="num" w:pos="1004"/>
        </w:tabs>
        <w:ind w:left="0" w:firstLine="720"/>
      </w:pPr>
      <w:rPr>
        <w:rFonts w:hint="default"/>
      </w:rPr>
    </w:lvl>
    <w:lvl w:ilvl="2">
      <w:start w:val="1"/>
      <w:numFmt w:val="decimal"/>
      <w:lvlText w:val="%1.%2.%3"/>
      <w:lvlJc w:val="left"/>
      <w:pPr>
        <w:tabs>
          <w:tab w:val="num" w:pos="2874"/>
        </w:tabs>
        <w:ind w:left="2874" w:hanging="720"/>
      </w:pPr>
      <w:rPr>
        <w:rFonts w:hint="default"/>
      </w:rPr>
    </w:lvl>
    <w:lvl w:ilvl="3">
      <w:start w:val="1"/>
      <w:numFmt w:val="decimal"/>
      <w:lvlText w:val="%1.%2.%3.%4"/>
      <w:lvlJc w:val="left"/>
      <w:pPr>
        <w:tabs>
          <w:tab w:val="num" w:pos="3018"/>
        </w:tabs>
        <w:ind w:left="3018" w:hanging="864"/>
      </w:pPr>
      <w:rPr>
        <w:rFonts w:hint="default"/>
      </w:rPr>
    </w:lvl>
    <w:lvl w:ilvl="4">
      <w:start w:val="1"/>
      <w:numFmt w:val="decimal"/>
      <w:lvlText w:val="%1.%2.%3.%4.%5"/>
      <w:lvlJc w:val="left"/>
      <w:pPr>
        <w:tabs>
          <w:tab w:val="num" w:pos="3162"/>
        </w:tabs>
        <w:ind w:left="3162" w:hanging="1008"/>
      </w:pPr>
      <w:rPr>
        <w:rFonts w:hint="default"/>
      </w:rPr>
    </w:lvl>
    <w:lvl w:ilvl="5">
      <w:start w:val="1"/>
      <w:numFmt w:val="decimal"/>
      <w:lvlText w:val="%1.%2.%3.%4.%5.%6"/>
      <w:lvlJc w:val="left"/>
      <w:pPr>
        <w:tabs>
          <w:tab w:val="num" w:pos="3306"/>
        </w:tabs>
        <w:ind w:left="3306" w:hanging="1152"/>
      </w:pPr>
      <w:rPr>
        <w:rFonts w:hint="default"/>
      </w:rPr>
    </w:lvl>
    <w:lvl w:ilvl="6">
      <w:start w:val="1"/>
      <w:numFmt w:val="decimal"/>
      <w:lvlText w:val="%1.%2.%3.%4.%5.%6.%7"/>
      <w:lvlJc w:val="left"/>
      <w:pPr>
        <w:tabs>
          <w:tab w:val="num" w:pos="3450"/>
        </w:tabs>
        <w:ind w:left="3450" w:hanging="1296"/>
      </w:pPr>
      <w:rPr>
        <w:rFonts w:hint="default"/>
      </w:rPr>
    </w:lvl>
    <w:lvl w:ilvl="7">
      <w:start w:val="1"/>
      <w:numFmt w:val="decimal"/>
      <w:lvlText w:val="%1.%2.%3.%4.%5.%6.%7.%8"/>
      <w:lvlJc w:val="left"/>
      <w:pPr>
        <w:tabs>
          <w:tab w:val="num" w:pos="3594"/>
        </w:tabs>
        <w:ind w:left="3594" w:hanging="1440"/>
      </w:pPr>
      <w:rPr>
        <w:rFonts w:hint="default"/>
      </w:rPr>
    </w:lvl>
    <w:lvl w:ilvl="8">
      <w:start w:val="1"/>
      <w:numFmt w:val="decimal"/>
      <w:lvlText w:val="%1.%2.%3.%4.%5.%6.%7.%8.%9"/>
      <w:lvlJc w:val="left"/>
      <w:pPr>
        <w:tabs>
          <w:tab w:val="num" w:pos="3738"/>
        </w:tabs>
        <w:ind w:left="3738" w:hanging="1584"/>
      </w:pPr>
      <w:rPr>
        <w:rFonts w:hint="default"/>
      </w:rPr>
    </w:lvl>
  </w:abstractNum>
  <w:abstractNum w:abstractNumId="64" w15:restartNumberingAfterBreak="0">
    <w:nsid w:val="1CFC28F6"/>
    <w:multiLevelType w:val="multilevel"/>
    <w:tmpl w:val="5E926A9A"/>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5" w15:restartNumberingAfterBreak="0">
    <w:nsid w:val="1DBC7CFE"/>
    <w:multiLevelType w:val="multilevel"/>
    <w:tmpl w:val="E11C7C88"/>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6" w15:restartNumberingAfterBreak="0">
    <w:nsid w:val="1DBF64B0"/>
    <w:multiLevelType w:val="hybridMultilevel"/>
    <w:tmpl w:val="91002E80"/>
    <w:lvl w:ilvl="0" w:tplc="A73AD1FC">
      <w:start w:val="1"/>
      <w:numFmt w:val="decimal"/>
      <w:lvlText w:val="%1)"/>
      <w:lvlJc w:val="left"/>
      <w:pPr>
        <w:ind w:left="1080" w:hanging="72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1DD640FE"/>
    <w:multiLevelType w:val="multilevel"/>
    <w:tmpl w:val="3E128A14"/>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8" w15:restartNumberingAfterBreak="0">
    <w:nsid w:val="1DDC283C"/>
    <w:multiLevelType w:val="multilevel"/>
    <w:tmpl w:val="A588F918"/>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9" w15:restartNumberingAfterBreak="0">
    <w:nsid w:val="1E096776"/>
    <w:multiLevelType w:val="multilevel"/>
    <w:tmpl w:val="D7FA457E"/>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0" w15:restartNumberingAfterBreak="0">
    <w:nsid w:val="1E282DC9"/>
    <w:multiLevelType w:val="multilevel"/>
    <w:tmpl w:val="5D76FE30"/>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1" w15:restartNumberingAfterBreak="0">
    <w:nsid w:val="1E9A3FD3"/>
    <w:multiLevelType w:val="multilevel"/>
    <w:tmpl w:val="8ACA0E36"/>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2" w15:restartNumberingAfterBreak="0">
    <w:nsid w:val="1F647C30"/>
    <w:multiLevelType w:val="multilevel"/>
    <w:tmpl w:val="3A4A87F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3" w15:restartNumberingAfterBreak="0">
    <w:nsid w:val="1F81575B"/>
    <w:multiLevelType w:val="hybridMultilevel"/>
    <w:tmpl w:val="D84EE200"/>
    <w:lvl w:ilvl="0" w:tplc="A93866CC">
      <w:start w:val="1"/>
      <w:numFmt w:val="bullet"/>
      <w:pStyle w:val="tablebullet1"/>
      <w:lvlText w:val=""/>
      <w:lvlJc w:val="left"/>
      <w:pPr>
        <w:ind w:left="720" w:hanging="360"/>
      </w:pPr>
      <w:rPr>
        <w:rFonts w:ascii="Symbol" w:hAnsi="Symbol" w:hint="default"/>
      </w:rPr>
    </w:lvl>
    <w:lvl w:ilvl="1" w:tplc="63949FBE">
      <w:start w:val="1"/>
      <w:numFmt w:val="bullet"/>
      <w:lvlText w:val="o"/>
      <w:lvlJc w:val="left"/>
      <w:pPr>
        <w:ind w:left="1440" w:hanging="360"/>
      </w:pPr>
      <w:rPr>
        <w:rFonts w:ascii="Courier New" w:hAnsi="Courier New" w:cs="Courier New" w:hint="default"/>
      </w:rPr>
    </w:lvl>
    <w:lvl w:ilvl="2" w:tplc="BA6E8628" w:tentative="1">
      <w:start w:val="1"/>
      <w:numFmt w:val="bullet"/>
      <w:lvlText w:val=""/>
      <w:lvlJc w:val="left"/>
      <w:pPr>
        <w:ind w:left="2160" w:hanging="360"/>
      </w:pPr>
      <w:rPr>
        <w:rFonts w:ascii="Wingdings" w:hAnsi="Wingdings" w:hint="default"/>
      </w:rPr>
    </w:lvl>
    <w:lvl w:ilvl="3" w:tplc="28C6BF88" w:tentative="1">
      <w:start w:val="1"/>
      <w:numFmt w:val="bullet"/>
      <w:lvlText w:val=""/>
      <w:lvlJc w:val="left"/>
      <w:pPr>
        <w:ind w:left="2880" w:hanging="360"/>
      </w:pPr>
      <w:rPr>
        <w:rFonts w:ascii="Symbol" w:hAnsi="Symbol" w:hint="default"/>
      </w:rPr>
    </w:lvl>
    <w:lvl w:ilvl="4" w:tplc="606C80FA" w:tentative="1">
      <w:start w:val="1"/>
      <w:numFmt w:val="bullet"/>
      <w:lvlText w:val="o"/>
      <w:lvlJc w:val="left"/>
      <w:pPr>
        <w:ind w:left="3600" w:hanging="360"/>
      </w:pPr>
      <w:rPr>
        <w:rFonts w:ascii="Courier New" w:hAnsi="Courier New" w:cs="Courier New" w:hint="default"/>
      </w:rPr>
    </w:lvl>
    <w:lvl w:ilvl="5" w:tplc="7C7E7650" w:tentative="1">
      <w:start w:val="1"/>
      <w:numFmt w:val="bullet"/>
      <w:lvlText w:val=""/>
      <w:lvlJc w:val="left"/>
      <w:pPr>
        <w:ind w:left="4320" w:hanging="360"/>
      </w:pPr>
      <w:rPr>
        <w:rFonts w:ascii="Wingdings" w:hAnsi="Wingdings" w:hint="default"/>
      </w:rPr>
    </w:lvl>
    <w:lvl w:ilvl="6" w:tplc="40CEA870" w:tentative="1">
      <w:start w:val="1"/>
      <w:numFmt w:val="bullet"/>
      <w:lvlText w:val=""/>
      <w:lvlJc w:val="left"/>
      <w:pPr>
        <w:ind w:left="5040" w:hanging="360"/>
      </w:pPr>
      <w:rPr>
        <w:rFonts w:ascii="Symbol" w:hAnsi="Symbol" w:hint="default"/>
      </w:rPr>
    </w:lvl>
    <w:lvl w:ilvl="7" w:tplc="7918F21E" w:tentative="1">
      <w:start w:val="1"/>
      <w:numFmt w:val="bullet"/>
      <w:lvlText w:val="o"/>
      <w:lvlJc w:val="left"/>
      <w:pPr>
        <w:ind w:left="5760" w:hanging="360"/>
      </w:pPr>
      <w:rPr>
        <w:rFonts w:ascii="Courier New" w:hAnsi="Courier New" w:cs="Courier New" w:hint="default"/>
      </w:rPr>
    </w:lvl>
    <w:lvl w:ilvl="8" w:tplc="F7E6BE2C" w:tentative="1">
      <w:start w:val="1"/>
      <w:numFmt w:val="bullet"/>
      <w:lvlText w:val=""/>
      <w:lvlJc w:val="left"/>
      <w:pPr>
        <w:ind w:left="6480" w:hanging="360"/>
      </w:pPr>
      <w:rPr>
        <w:rFonts w:ascii="Wingdings" w:hAnsi="Wingdings" w:hint="default"/>
      </w:rPr>
    </w:lvl>
  </w:abstractNum>
  <w:abstractNum w:abstractNumId="74" w15:restartNumberingAfterBreak="0">
    <w:nsid w:val="201B62BF"/>
    <w:multiLevelType w:val="multilevel"/>
    <w:tmpl w:val="FC0AB3C2"/>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5" w15:restartNumberingAfterBreak="0">
    <w:nsid w:val="20B75176"/>
    <w:multiLevelType w:val="multilevel"/>
    <w:tmpl w:val="B238AD38"/>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6" w15:restartNumberingAfterBreak="0">
    <w:nsid w:val="212539C9"/>
    <w:multiLevelType w:val="multilevel"/>
    <w:tmpl w:val="17CC3172"/>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7" w15:restartNumberingAfterBreak="0">
    <w:nsid w:val="219C0518"/>
    <w:multiLevelType w:val="multilevel"/>
    <w:tmpl w:val="1E786776"/>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8" w15:restartNumberingAfterBreak="0">
    <w:nsid w:val="2288001C"/>
    <w:multiLevelType w:val="multilevel"/>
    <w:tmpl w:val="9B221512"/>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9" w15:restartNumberingAfterBreak="0">
    <w:nsid w:val="22BD65E6"/>
    <w:multiLevelType w:val="multilevel"/>
    <w:tmpl w:val="DD54706E"/>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0" w15:restartNumberingAfterBreak="0">
    <w:nsid w:val="24062B85"/>
    <w:multiLevelType w:val="multilevel"/>
    <w:tmpl w:val="85AEFB8A"/>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1" w15:restartNumberingAfterBreak="0">
    <w:nsid w:val="257543F0"/>
    <w:multiLevelType w:val="multilevel"/>
    <w:tmpl w:val="02D02B2E"/>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2" w15:restartNumberingAfterBreak="0">
    <w:nsid w:val="257C3374"/>
    <w:multiLevelType w:val="multilevel"/>
    <w:tmpl w:val="63345754"/>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3" w15:restartNumberingAfterBreak="0">
    <w:nsid w:val="263E4E65"/>
    <w:multiLevelType w:val="multilevel"/>
    <w:tmpl w:val="5BF40F2E"/>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4" w15:restartNumberingAfterBreak="0">
    <w:nsid w:val="268508A4"/>
    <w:multiLevelType w:val="multilevel"/>
    <w:tmpl w:val="5F6044A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5" w15:restartNumberingAfterBreak="0">
    <w:nsid w:val="26E8395F"/>
    <w:multiLevelType w:val="multilevel"/>
    <w:tmpl w:val="5BF07350"/>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6" w15:restartNumberingAfterBreak="0">
    <w:nsid w:val="27005A0A"/>
    <w:multiLevelType w:val="multilevel"/>
    <w:tmpl w:val="103E8226"/>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7" w15:restartNumberingAfterBreak="0">
    <w:nsid w:val="27022A77"/>
    <w:multiLevelType w:val="multilevel"/>
    <w:tmpl w:val="A4BE7B64"/>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8" w15:restartNumberingAfterBreak="0">
    <w:nsid w:val="273F56E3"/>
    <w:multiLevelType w:val="multilevel"/>
    <w:tmpl w:val="1A929FFE"/>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9" w15:restartNumberingAfterBreak="0">
    <w:nsid w:val="27703C8C"/>
    <w:multiLevelType w:val="multilevel"/>
    <w:tmpl w:val="31F4C4B4"/>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0" w15:restartNumberingAfterBreak="0">
    <w:nsid w:val="27897A89"/>
    <w:multiLevelType w:val="multilevel"/>
    <w:tmpl w:val="5BA2F1F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1" w15:restartNumberingAfterBreak="0">
    <w:nsid w:val="27E65F72"/>
    <w:multiLevelType w:val="multilevel"/>
    <w:tmpl w:val="A2D658E8"/>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2" w15:restartNumberingAfterBreak="0">
    <w:nsid w:val="29B36052"/>
    <w:multiLevelType w:val="multilevel"/>
    <w:tmpl w:val="CE1C871A"/>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3" w15:restartNumberingAfterBreak="0">
    <w:nsid w:val="29E201F9"/>
    <w:multiLevelType w:val="multilevel"/>
    <w:tmpl w:val="A4D89EB0"/>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4" w15:restartNumberingAfterBreak="0">
    <w:nsid w:val="2A8A21BA"/>
    <w:multiLevelType w:val="multilevel"/>
    <w:tmpl w:val="37C61782"/>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5" w15:restartNumberingAfterBreak="0">
    <w:nsid w:val="2AB63FDB"/>
    <w:multiLevelType w:val="multilevel"/>
    <w:tmpl w:val="E676B9F8"/>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6" w15:restartNumberingAfterBreak="0">
    <w:nsid w:val="2BAE6940"/>
    <w:multiLevelType w:val="multilevel"/>
    <w:tmpl w:val="F8242294"/>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7" w15:restartNumberingAfterBreak="0">
    <w:nsid w:val="2BB215C2"/>
    <w:multiLevelType w:val="multilevel"/>
    <w:tmpl w:val="CCFC6BC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8" w15:restartNumberingAfterBreak="0">
    <w:nsid w:val="2C7E2235"/>
    <w:multiLevelType w:val="hybridMultilevel"/>
    <w:tmpl w:val="44F8539E"/>
    <w:lvl w:ilvl="0" w:tplc="04190017">
      <w:start w:val="1"/>
      <w:numFmt w:val="decimal"/>
      <w:pStyle w:val="a1"/>
      <w:lvlText w:val="%1."/>
      <w:lvlJc w:val="left"/>
      <w:pPr>
        <w:ind w:left="720" w:hanging="360"/>
      </w:pPr>
      <w:rPr>
        <w:rFonts w:hint="default"/>
      </w:rPr>
    </w:lvl>
    <w:lvl w:ilvl="1" w:tplc="04190019" w:tentative="1">
      <w:start w:val="1"/>
      <w:numFmt w:val="lowerLetter"/>
      <w:pStyle w:val="a1"/>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9" w15:restartNumberingAfterBreak="0">
    <w:nsid w:val="2C946EBF"/>
    <w:multiLevelType w:val="multilevel"/>
    <w:tmpl w:val="A96AD59E"/>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0" w15:restartNumberingAfterBreak="0">
    <w:nsid w:val="2D10746A"/>
    <w:multiLevelType w:val="multilevel"/>
    <w:tmpl w:val="C8E239E6"/>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1" w15:restartNumberingAfterBreak="0">
    <w:nsid w:val="2D6E20C4"/>
    <w:multiLevelType w:val="multilevel"/>
    <w:tmpl w:val="93BC1222"/>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2" w15:restartNumberingAfterBreak="0">
    <w:nsid w:val="2E3720C0"/>
    <w:multiLevelType w:val="multilevel"/>
    <w:tmpl w:val="43DA8F30"/>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3" w15:restartNumberingAfterBreak="0">
    <w:nsid w:val="2E390593"/>
    <w:multiLevelType w:val="hybridMultilevel"/>
    <w:tmpl w:val="23D4CC00"/>
    <w:lvl w:ilvl="0" w:tplc="04190001">
      <w:start w:val="1"/>
      <w:numFmt w:val="bullet"/>
      <w:lvlText w:val=""/>
      <w:lvlJc w:val="left"/>
      <w:pPr>
        <w:ind w:left="720" w:hanging="360"/>
      </w:pPr>
      <w:rPr>
        <w:rFonts w:ascii="Symbol" w:hAnsi="Symbol" w:hint="default"/>
      </w:rPr>
    </w:lvl>
    <w:lvl w:ilvl="1" w:tplc="04190001">
      <w:start w:val="1"/>
      <w:numFmt w:val="bullet"/>
      <w:lvlText w:val=""/>
      <w:lvlJc w:val="left"/>
      <w:pPr>
        <w:ind w:left="1440" w:hanging="360"/>
      </w:pPr>
      <w:rPr>
        <w:rFonts w:ascii="Symbol" w:hAnsi="Symbol"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4" w15:restartNumberingAfterBreak="0">
    <w:nsid w:val="2F0B786E"/>
    <w:multiLevelType w:val="multilevel"/>
    <w:tmpl w:val="B24C9400"/>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5" w15:restartNumberingAfterBreak="0">
    <w:nsid w:val="30CD77A9"/>
    <w:multiLevelType w:val="multilevel"/>
    <w:tmpl w:val="B316C97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6" w15:restartNumberingAfterBreak="0">
    <w:nsid w:val="314B552F"/>
    <w:multiLevelType w:val="multilevel"/>
    <w:tmpl w:val="865275A2"/>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7" w15:restartNumberingAfterBreak="0">
    <w:nsid w:val="319B502D"/>
    <w:multiLevelType w:val="multilevel"/>
    <w:tmpl w:val="038E99D2"/>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8" w15:restartNumberingAfterBreak="0">
    <w:nsid w:val="31C52119"/>
    <w:multiLevelType w:val="multilevel"/>
    <w:tmpl w:val="C86A044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9" w15:restartNumberingAfterBreak="0">
    <w:nsid w:val="31F708E6"/>
    <w:multiLevelType w:val="multilevel"/>
    <w:tmpl w:val="224AF5F8"/>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0" w15:restartNumberingAfterBreak="0">
    <w:nsid w:val="331E4536"/>
    <w:multiLevelType w:val="multilevel"/>
    <w:tmpl w:val="B31CCC5E"/>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1" w15:restartNumberingAfterBreak="0">
    <w:nsid w:val="33C66D64"/>
    <w:multiLevelType w:val="multilevel"/>
    <w:tmpl w:val="E2CE7882"/>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2" w15:restartNumberingAfterBreak="0">
    <w:nsid w:val="34527E7B"/>
    <w:multiLevelType w:val="multilevel"/>
    <w:tmpl w:val="0B34489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3" w15:restartNumberingAfterBreak="0">
    <w:nsid w:val="34927626"/>
    <w:multiLevelType w:val="multilevel"/>
    <w:tmpl w:val="CB5296D8"/>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4" w15:restartNumberingAfterBreak="0">
    <w:nsid w:val="351224EA"/>
    <w:multiLevelType w:val="multilevel"/>
    <w:tmpl w:val="DB4C9212"/>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5" w15:restartNumberingAfterBreak="0">
    <w:nsid w:val="35AB30D4"/>
    <w:multiLevelType w:val="multilevel"/>
    <w:tmpl w:val="F58CA6E8"/>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6" w15:restartNumberingAfterBreak="0">
    <w:nsid w:val="35FF25FC"/>
    <w:multiLevelType w:val="multilevel"/>
    <w:tmpl w:val="C3AE6374"/>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7" w15:restartNumberingAfterBreak="0">
    <w:nsid w:val="36B459DA"/>
    <w:multiLevelType w:val="multilevel"/>
    <w:tmpl w:val="7B389FC0"/>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8" w15:restartNumberingAfterBreak="0">
    <w:nsid w:val="372C438B"/>
    <w:multiLevelType w:val="hybridMultilevel"/>
    <w:tmpl w:val="C19288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9" w15:restartNumberingAfterBreak="0">
    <w:nsid w:val="37B3036B"/>
    <w:multiLevelType w:val="multilevel"/>
    <w:tmpl w:val="7D14EFF6"/>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0" w15:restartNumberingAfterBreak="0">
    <w:nsid w:val="37B72D27"/>
    <w:multiLevelType w:val="multilevel"/>
    <w:tmpl w:val="C6D45AF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1" w15:restartNumberingAfterBreak="0">
    <w:nsid w:val="3805544D"/>
    <w:multiLevelType w:val="multilevel"/>
    <w:tmpl w:val="BCD4970A"/>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2" w15:restartNumberingAfterBreak="0">
    <w:nsid w:val="38957D08"/>
    <w:multiLevelType w:val="multilevel"/>
    <w:tmpl w:val="CD887B2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3" w15:restartNumberingAfterBreak="0">
    <w:nsid w:val="38BC3D3F"/>
    <w:multiLevelType w:val="multilevel"/>
    <w:tmpl w:val="96CC7C9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4" w15:restartNumberingAfterBreak="0">
    <w:nsid w:val="38C172A4"/>
    <w:multiLevelType w:val="multilevel"/>
    <w:tmpl w:val="991EBA4A"/>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5" w15:restartNumberingAfterBreak="0">
    <w:nsid w:val="38F43A9D"/>
    <w:multiLevelType w:val="multilevel"/>
    <w:tmpl w:val="C8A85D76"/>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6" w15:restartNumberingAfterBreak="0">
    <w:nsid w:val="394436D3"/>
    <w:multiLevelType w:val="multilevel"/>
    <w:tmpl w:val="085891F4"/>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7" w15:restartNumberingAfterBreak="0">
    <w:nsid w:val="397B52C0"/>
    <w:multiLevelType w:val="multilevel"/>
    <w:tmpl w:val="88A6D1F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8" w15:restartNumberingAfterBreak="0">
    <w:nsid w:val="3B55664A"/>
    <w:multiLevelType w:val="multilevel"/>
    <w:tmpl w:val="F0D6007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9" w15:restartNumberingAfterBreak="0">
    <w:nsid w:val="3C7B0016"/>
    <w:multiLevelType w:val="multilevel"/>
    <w:tmpl w:val="E02C7818"/>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0" w15:restartNumberingAfterBreak="0">
    <w:nsid w:val="3C7E7DBA"/>
    <w:multiLevelType w:val="multilevel"/>
    <w:tmpl w:val="32F43B5A"/>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1" w15:restartNumberingAfterBreak="0">
    <w:nsid w:val="3C944CB5"/>
    <w:multiLevelType w:val="multilevel"/>
    <w:tmpl w:val="1AA8E7D4"/>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2" w15:restartNumberingAfterBreak="0">
    <w:nsid w:val="3D71489C"/>
    <w:multiLevelType w:val="multilevel"/>
    <w:tmpl w:val="78BC4144"/>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3" w15:restartNumberingAfterBreak="0">
    <w:nsid w:val="3DE714C9"/>
    <w:multiLevelType w:val="multilevel"/>
    <w:tmpl w:val="4020A07E"/>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4" w15:restartNumberingAfterBreak="0">
    <w:nsid w:val="3E022463"/>
    <w:multiLevelType w:val="multilevel"/>
    <w:tmpl w:val="080CF220"/>
    <w:lvl w:ilvl="0">
      <w:start w:val="1"/>
      <w:numFmt w:val="decimal"/>
      <w:pStyle w:val="10"/>
      <w:lvlText w:val="%1"/>
      <w:lvlJc w:val="left"/>
      <w:pPr>
        <w:tabs>
          <w:tab w:val="num" w:pos="432"/>
        </w:tabs>
        <w:ind w:left="432" w:hanging="432"/>
      </w:pPr>
      <w:rPr>
        <w:rFonts w:hint="default"/>
        <w:sz w:val="32"/>
      </w:rPr>
    </w:lvl>
    <w:lvl w:ilvl="1">
      <w:start w:val="1"/>
      <w:numFmt w:val="decimal"/>
      <w:pStyle w:val="21"/>
      <w:lvlText w:val="%1.%2"/>
      <w:lvlJc w:val="left"/>
      <w:pPr>
        <w:tabs>
          <w:tab w:val="num" w:pos="860"/>
        </w:tabs>
        <w:ind w:left="860" w:hanging="576"/>
      </w:pPr>
      <w:rPr>
        <w:rFonts w:hint="default"/>
      </w:rPr>
    </w:lvl>
    <w:lvl w:ilvl="2">
      <w:start w:val="1"/>
      <w:numFmt w:val="decimal"/>
      <w:pStyle w:val="30"/>
      <w:lvlText w:val="%1.%2.%3"/>
      <w:lvlJc w:val="left"/>
      <w:pPr>
        <w:tabs>
          <w:tab w:val="num" w:pos="720"/>
        </w:tabs>
        <w:ind w:left="720" w:hanging="720"/>
      </w:pPr>
      <w:rPr>
        <w:rFonts w:hint="default"/>
      </w:rPr>
    </w:lvl>
    <w:lvl w:ilvl="3">
      <w:start w:val="1"/>
      <w:numFmt w:val="decimal"/>
      <w:pStyle w:val="40"/>
      <w:lvlText w:val="%1.%2.%3.%4"/>
      <w:lvlJc w:val="left"/>
      <w:pPr>
        <w:tabs>
          <w:tab w:val="num" w:pos="5117"/>
        </w:tabs>
        <w:ind w:left="5117" w:hanging="864"/>
      </w:pPr>
      <w:rPr>
        <w:b/>
        <w:bCs w:val="0"/>
        <w:i/>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50"/>
      <w:lvlText w:val="%1.%2.%3.%4.%5"/>
      <w:lvlJc w:val="left"/>
      <w:pPr>
        <w:tabs>
          <w:tab w:val="num" w:pos="1008"/>
        </w:tabs>
        <w:ind w:left="1008" w:hanging="1008"/>
      </w:pPr>
      <w:rPr>
        <w:rFonts w:hint="default"/>
        <w:spacing w:val="0"/>
      </w:rPr>
    </w:lvl>
    <w:lvl w:ilvl="5">
      <w:start w:val="1"/>
      <w:numFmt w:val="upperLetter"/>
      <w:pStyle w:val="6"/>
      <w:lvlText w:val="%6"/>
      <w:lvlJc w:val="left"/>
      <w:pPr>
        <w:tabs>
          <w:tab w:val="num" w:pos="2003"/>
        </w:tabs>
        <w:ind w:left="2003" w:hanging="1152"/>
      </w:pPr>
      <w:rPr>
        <w:rFonts w:hint="default"/>
      </w:rPr>
    </w:lvl>
    <w:lvl w:ilvl="6">
      <w:start w:val="1"/>
      <w:numFmt w:val="decimal"/>
      <w:lvlText w:val="%6.%7"/>
      <w:lvlJc w:val="left"/>
      <w:pPr>
        <w:tabs>
          <w:tab w:val="num" w:pos="1296"/>
        </w:tabs>
        <w:ind w:left="1296" w:hanging="1296"/>
      </w:pPr>
      <w:rPr>
        <w:rFonts w:hint="default"/>
      </w:rPr>
    </w:lvl>
    <w:lvl w:ilvl="7">
      <w:start w:val="1"/>
      <w:numFmt w:val="decimal"/>
      <w:lvlText w:val="%6.%7.%8"/>
      <w:lvlJc w:val="left"/>
      <w:pPr>
        <w:tabs>
          <w:tab w:val="num" w:pos="1440"/>
        </w:tabs>
        <w:ind w:left="1440" w:hanging="1440"/>
      </w:pPr>
      <w:rPr>
        <w:rFonts w:hint="default"/>
      </w:rPr>
    </w:lvl>
    <w:lvl w:ilvl="8">
      <w:start w:val="1"/>
      <w:numFmt w:val="decimal"/>
      <w:lvlText w:val="%6.%7.%8.%9"/>
      <w:lvlJc w:val="left"/>
      <w:pPr>
        <w:tabs>
          <w:tab w:val="num" w:pos="1584"/>
        </w:tabs>
        <w:ind w:left="1584" w:hanging="1584"/>
      </w:pPr>
      <w:rPr>
        <w:rFonts w:hint="default"/>
      </w:rPr>
    </w:lvl>
  </w:abstractNum>
  <w:abstractNum w:abstractNumId="135" w15:restartNumberingAfterBreak="0">
    <w:nsid w:val="3E2F5CB9"/>
    <w:multiLevelType w:val="multilevel"/>
    <w:tmpl w:val="F3802202"/>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6" w15:restartNumberingAfterBreak="0">
    <w:nsid w:val="3E5D2D3E"/>
    <w:multiLevelType w:val="hybridMultilevel"/>
    <w:tmpl w:val="C11E16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7" w15:restartNumberingAfterBreak="0">
    <w:nsid w:val="3EF50FBE"/>
    <w:multiLevelType w:val="multilevel"/>
    <w:tmpl w:val="53A0A4C2"/>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8" w15:restartNumberingAfterBreak="0">
    <w:nsid w:val="3FF84AA4"/>
    <w:multiLevelType w:val="multilevel"/>
    <w:tmpl w:val="5D307D40"/>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9" w15:restartNumberingAfterBreak="0">
    <w:nsid w:val="40734EEE"/>
    <w:multiLevelType w:val="multilevel"/>
    <w:tmpl w:val="673854C2"/>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0" w15:restartNumberingAfterBreak="0">
    <w:nsid w:val="407B6189"/>
    <w:multiLevelType w:val="multilevel"/>
    <w:tmpl w:val="4522B566"/>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1" w15:restartNumberingAfterBreak="0">
    <w:nsid w:val="410D4F86"/>
    <w:multiLevelType w:val="multilevel"/>
    <w:tmpl w:val="3D425690"/>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2" w15:restartNumberingAfterBreak="0">
    <w:nsid w:val="414F4487"/>
    <w:multiLevelType w:val="multilevel"/>
    <w:tmpl w:val="8196BD7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3" w15:restartNumberingAfterBreak="0">
    <w:nsid w:val="42B673DC"/>
    <w:multiLevelType w:val="multilevel"/>
    <w:tmpl w:val="45983A0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4" w15:restartNumberingAfterBreak="0">
    <w:nsid w:val="42DC3D94"/>
    <w:multiLevelType w:val="multilevel"/>
    <w:tmpl w:val="387C4166"/>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5" w15:restartNumberingAfterBreak="0">
    <w:nsid w:val="43A13015"/>
    <w:multiLevelType w:val="multilevel"/>
    <w:tmpl w:val="9E98CF50"/>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6" w15:restartNumberingAfterBreak="0">
    <w:nsid w:val="456025E1"/>
    <w:multiLevelType w:val="multilevel"/>
    <w:tmpl w:val="A4EC74E0"/>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7" w15:restartNumberingAfterBreak="0">
    <w:nsid w:val="4594141A"/>
    <w:multiLevelType w:val="multilevel"/>
    <w:tmpl w:val="99480BCE"/>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8" w15:restartNumberingAfterBreak="0">
    <w:nsid w:val="46127317"/>
    <w:multiLevelType w:val="multilevel"/>
    <w:tmpl w:val="016CECC2"/>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9" w15:restartNumberingAfterBreak="0">
    <w:nsid w:val="465A2322"/>
    <w:multiLevelType w:val="multilevel"/>
    <w:tmpl w:val="30464B3A"/>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0" w15:restartNumberingAfterBreak="0">
    <w:nsid w:val="46E61D43"/>
    <w:multiLevelType w:val="multilevel"/>
    <w:tmpl w:val="79FA05FE"/>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1" w15:restartNumberingAfterBreak="0">
    <w:nsid w:val="4712333A"/>
    <w:multiLevelType w:val="multilevel"/>
    <w:tmpl w:val="02ACBDF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2" w15:restartNumberingAfterBreak="0">
    <w:nsid w:val="47500F6B"/>
    <w:multiLevelType w:val="multilevel"/>
    <w:tmpl w:val="4B8A4FC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3" w15:restartNumberingAfterBreak="0">
    <w:nsid w:val="477521E0"/>
    <w:multiLevelType w:val="multilevel"/>
    <w:tmpl w:val="8A86A516"/>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4" w15:restartNumberingAfterBreak="0">
    <w:nsid w:val="485B128D"/>
    <w:multiLevelType w:val="multilevel"/>
    <w:tmpl w:val="C64A779A"/>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5" w15:restartNumberingAfterBreak="0">
    <w:nsid w:val="496A357C"/>
    <w:multiLevelType w:val="multilevel"/>
    <w:tmpl w:val="4802E604"/>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6" w15:restartNumberingAfterBreak="0">
    <w:nsid w:val="4A6308CC"/>
    <w:multiLevelType w:val="multilevel"/>
    <w:tmpl w:val="490487D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7" w15:restartNumberingAfterBreak="0">
    <w:nsid w:val="4A67269E"/>
    <w:multiLevelType w:val="multilevel"/>
    <w:tmpl w:val="58DC6F7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8" w15:restartNumberingAfterBreak="0">
    <w:nsid w:val="4AA442CD"/>
    <w:multiLevelType w:val="multilevel"/>
    <w:tmpl w:val="03204F66"/>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9" w15:restartNumberingAfterBreak="0">
    <w:nsid w:val="4AC93EEA"/>
    <w:multiLevelType w:val="multilevel"/>
    <w:tmpl w:val="C128CF90"/>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0" w15:restartNumberingAfterBreak="0">
    <w:nsid w:val="4BFB32A9"/>
    <w:multiLevelType w:val="multilevel"/>
    <w:tmpl w:val="0A360720"/>
    <w:styleLink w:val="11"/>
    <w:lvl w:ilvl="0">
      <w:start w:val="1"/>
      <w:numFmt w:val="upperLetter"/>
      <w:pStyle w:val="12"/>
      <w:lvlText w:val="Приложение %1"/>
      <w:lvlJc w:val="left"/>
      <w:pPr>
        <w:tabs>
          <w:tab w:val="num" w:pos="0"/>
        </w:tabs>
        <w:ind w:left="0" w:firstLine="0"/>
      </w:pPr>
      <w:rPr>
        <w:rFonts w:hint="default"/>
      </w:rPr>
    </w:lvl>
    <w:lvl w:ilvl="1">
      <w:start w:val="1"/>
      <w:numFmt w:val="decimal"/>
      <w:lvlText w:val="%1.%2"/>
      <w:lvlJc w:val="left"/>
      <w:pPr>
        <w:tabs>
          <w:tab w:val="num" w:pos="720"/>
        </w:tabs>
        <w:ind w:left="720" w:firstLine="0"/>
      </w:pPr>
      <w:rPr>
        <w:rFonts w:hint="default"/>
      </w:rPr>
    </w:lvl>
    <w:lvl w:ilvl="2">
      <w:start w:val="1"/>
      <w:numFmt w:val="decimal"/>
      <w:lvlText w:val="%1.%2.%3"/>
      <w:lvlJc w:val="left"/>
      <w:pPr>
        <w:tabs>
          <w:tab w:val="num" w:pos="720"/>
        </w:tabs>
        <w:ind w:left="720" w:firstLine="0"/>
      </w:pPr>
      <w:rPr>
        <w:rFonts w:hint="default"/>
      </w:rPr>
    </w:lvl>
    <w:lvl w:ilvl="3">
      <w:start w:val="1"/>
      <w:numFmt w:val="decimal"/>
      <w:lvlText w:val="%1.%2.%3.%4"/>
      <w:lvlJc w:val="left"/>
      <w:pPr>
        <w:tabs>
          <w:tab w:val="num" w:pos="3738"/>
        </w:tabs>
        <w:ind w:left="3738" w:hanging="864"/>
      </w:pPr>
      <w:rPr>
        <w:rFonts w:hint="default"/>
      </w:rPr>
    </w:lvl>
    <w:lvl w:ilvl="4">
      <w:start w:val="1"/>
      <w:numFmt w:val="decimal"/>
      <w:lvlText w:val="%1.%2.%3.%4.%5"/>
      <w:lvlJc w:val="left"/>
      <w:pPr>
        <w:tabs>
          <w:tab w:val="num" w:pos="3882"/>
        </w:tabs>
        <w:ind w:left="3882" w:hanging="1008"/>
      </w:pPr>
      <w:rPr>
        <w:rFonts w:hint="default"/>
      </w:rPr>
    </w:lvl>
    <w:lvl w:ilvl="5">
      <w:start w:val="1"/>
      <w:numFmt w:val="decimal"/>
      <w:lvlText w:val="%1.%2.%3.%4.%5.%6"/>
      <w:lvlJc w:val="left"/>
      <w:pPr>
        <w:tabs>
          <w:tab w:val="num" w:pos="4026"/>
        </w:tabs>
        <w:ind w:left="4026" w:hanging="1152"/>
      </w:pPr>
      <w:rPr>
        <w:rFonts w:hint="default"/>
      </w:rPr>
    </w:lvl>
    <w:lvl w:ilvl="6">
      <w:start w:val="1"/>
      <w:numFmt w:val="decimal"/>
      <w:lvlText w:val="%1.%2.%3.%4.%5.%6.%7"/>
      <w:lvlJc w:val="left"/>
      <w:pPr>
        <w:tabs>
          <w:tab w:val="num" w:pos="4170"/>
        </w:tabs>
        <w:ind w:left="4170" w:hanging="1296"/>
      </w:pPr>
      <w:rPr>
        <w:rFonts w:hint="default"/>
      </w:rPr>
    </w:lvl>
    <w:lvl w:ilvl="7">
      <w:start w:val="1"/>
      <w:numFmt w:val="decimal"/>
      <w:lvlText w:val="%1.%2.%3.%4.%5.%6.%7.%8"/>
      <w:lvlJc w:val="left"/>
      <w:pPr>
        <w:tabs>
          <w:tab w:val="num" w:pos="4314"/>
        </w:tabs>
        <w:ind w:left="4314" w:hanging="1440"/>
      </w:pPr>
      <w:rPr>
        <w:rFonts w:hint="default"/>
      </w:rPr>
    </w:lvl>
    <w:lvl w:ilvl="8">
      <w:start w:val="1"/>
      <w:numFmt w:val="decimal"/>
      <w:lvlText w:val="%1.%2.%3.%4.%5.%6.%7.%8.%9"/>
      <w:lvlJc w:val="left"/>
      <w:pPr>
        <w:tabs>
          <w:tab w:val="num" w:pos="4458"/>
        </w:tabs>
        <w:ind w:left="4458" w:hanging="1584"/>
      </w:pPr>
      <w:rPr>
        <w:rFonts w:hint="default"/>
      </w:rPr>
    </w:lvl>
  </w:abstractNum>
  <w:abstractNum w:abstractNumId="161" w15:restartNumberingAfterBreak="0">
    <w:nsid w:val="4D161C28"/>
    <w:multiLevelType w:val="multilevel"/>
    <w:tmpl w:val="C55C00AA"/>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2" w15:restartNumberingAfterBreak="0">
    <w:nsid w:val="4D852A7D"/>
    <w:multiLevelType w:val="multilevel"/>
    <w:tmpl w:val="74AEA80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3" w15:restartNumberingAfterBreak="0">
    <w:nsid w:val="4E6B223D"/>
    <w:multiLevelType w:val="multilevel"/>
    <w:tmpl w:val="790E7626"/>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4" w15:restartNumberingAfterBreak="0">
    <w:nsid w:val="4F5E7EA9"/>
    <w:multiLevelType w:val="multilevel"/>
    <w:tmpl w:val="ECA87F84"/>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5" w15:restartNumberingAfterBreak="0">
    <w:nsid w:val="4FD14481"/>
    <w:multiLevelType w:val="multilevel"/>
    <w:tmpl w:val="82740CB0"/>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6" w15:restartNumberingAfterBreak="0">
    <w:nsid w:val="505C1916"/>
    <w:multiLevelType w:val="multilevel"/>
    <w:tmpl w:val="20C45756"/>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7" w15:restartNumberingAfterBreak="0">
    <w:nsid w:val="50C14A23"/>
    <w:multiLevelType w:val="multilevel"/>
    <w:tmpl w:val="E93C58CA"/>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8" w15:restartNumberingAfterBreak="0">
    <w:nsid w:val="50C85E2D"/>
    <w:multiLevelType w:val="multilevel"/>
    <w:tmpl w:val="4F560DC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9" w15:restartNumberingAfterBreak="0">
    <w:nsid w:val="50F47135"/>
    <w:multiLevelType w:val="multilevel"/>
    <w:tmpl w:val="BCE4EF62"/>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0" w15:restartNumberingAfterBreak="0">
    <w:nsid w:val="5300768A"/>
    <w:multiLevelType w:val="multilevel"/>
    <w:tmpl w:val="DFA0A7EA"/>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1" w15:restartNumberingAfterBreak="0">
    <w:nsid w:val="5336050B"/>
    <w:multiLevelType w:val="multilevel"/>
    <w:tmpl w:val="614029D0"/>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2" w15:restartNumberingAfterBreak="0">
    <w:nsid w:val="53535297"/>
    <w:multiLevelType w:val="multilevel"/>
    <w:tmpl w:val="896A0896"/>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3" w15:restartNumberingAfterBreak="0">
    <w:nsid w:val="53570119"/>
    <w:multiLevelType w:val="multilevel"/>
    <w:tmpl w:val="6FFEF7E2"/>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4" w15:restartNumberingAfterBreak="0">
    <w:nsid w:val="53815445"/>
    <w:multiLevelType w:val="multilevel"/>
    <w:tmpl w:val="49107C4A"/>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5" w15:restartNumberingAfterBreak="0">
    <w:nsid w:val="53E00E66"/>
    <w:multiLevelType w:val="multilevel"/>
    <w:tmpl w:val="1AA233C8"/>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6" w15:restartNumberingAfterBreak="0">
    <w:nsid w:val="540F10BE"/>
    <w:multiLevelType w:val="multilevel"/>
    <w:tmpl w:val="088E688A"/>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7" w15:restartNumberingAfterBreak="0">
    <w:nsid w:val="5493440E"/>
    <w:multiLevelType w:val="multilevel"/>
    <w:tmpl w:val="2A7C32D0"/>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8" w15:restartNumberingAfterBreak="0">
    <w:nsid w:val="55B13CAB"/>
    <w:multiLevelType w:val="multilevel"/>
    <w:tmpl w:val="66E28AB0"/>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9" w15:restartNumberingAfterBreak="0">
    <w:nsid w:val="55B714DA"/>
    <w:multiLevelType w:val="multilevel"/>
    <w:tmpl w:val="43F0DCB6"/>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0" w15:restartNumberingAfterBreak="0">
    <w:nsid w:val="57435D58"/>
    <w:multiLevelType w:val="multilevel"/>
    <w:tmpl w:val="A7726CFE"/>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1" w15:restartNumberingAfterBreak="0">
    <w:nsid w:val="5775692C"/>
    <w:multiLevelType w:val="multilevel"/>
    <w:tmpl w:val="22DCD850"/>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2" w15:restartNumberingAfterBreak="0">
    <w:nsid w:val="57A524AB"/>
    <w:multiLevelType w:val="multilevel"/>
    <w:tmpl w:val="D6FE6776"/>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3" w15:restartNumberingAfterBreak="0">
    <w:nsid w:val="58590623"/>
    <w:multiLevelType w:val="multilevel"/>
    <w:tmpl w:val="350A375E"/>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4" w15:restartNumberingAfterBreak="0">
    <w:nsid w:val="59432F6A"/>
    <w:multiLevelType w:val="multilevel"/>
    <w:tmpl w:val="D146129C"/>
    <w:styleLink w:val="a2"/>
    <w:lvl w:ilvl="0">
      <w:start w:val="1"/>
      <w:numFmt w:val="bullet"/>
      <w:lvlText w:val="–"/>
      <w:lvlJc w:val="left"/>
      <w:pPr>
        <w:tabs>
          <w:tab w:val="num" w:pos="284"/>
        </w:tabs>
        <w:ind w:left="0" w:firstLine="0"/>
      </w:pPr>
      <w:rPr>
        <w:rFonts w:ascii="Arial" w:hAnsi="Arial" w:hint="default"/>
      </w:rPr>
    </w:lvl>
    <w:lvl w:ilvl="1">
      <w:start w:val="1"/>
      <w:numFmt w:val="bullet"/>
      <w:lvlText w:val="–"/>
      <w:lvlJc w:val="left"/>
      <w:pPr>
        <w:tabs>
          <w:tab w:val="num" w:pos="1004"/>
        </w:tabs>
        <w:ind w:left="0" w:firstLine="720"/>
      </w:pPr>
      <w:rPr>
        <w:rFonts w:ascii="Arial" w:hAnsi="Arial" w:hint="default"/>
      </w:rPr>
    </w:lvl>
    <w:lvl w:ilvl="2">
      <w:start w:val="1"/>
      <w:numFmt w:val="lowerRoman"/>
      <w:lvlText w:val="%3)"/>
      <w:lvlJc w:val="lef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185" w15:restartNumberingAfterBreak="0">
    <w:nsid w:val="59456E50"/>
    <w:multiLevelType w:val="multilevel"/>
    <w:tmpl w:val="AA6EE930"/>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6" w15:restartNumberingAfterBreak="0">
    <w:nsid w:val="595C73E4"/>
    <w:multiLevelType w:val="multilevel"/>
    <w:tmpl w:val="A8682BA4"/>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7" w15:restartNumberingAfterBreak="0">
    <w:nsid w:val="5A117A92"/>
    <w:multiLevelType w:val="multilevel"/>
    <w:tmpl w:val="1B4EF16E"/>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8" w15:restartNumberingAfterBreak="0">
    <w:nsid w:val="5A5835B3"/>
    <w:multiLevelType w:val="multilevel"/>
    <w:tmpl w:val="A3A4726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9" w15:restartNumberingAfterBreak="0">
    <w:nsid w:val="5AEC6856"/>
    <w:multiLevelType w:val="multilevel"/>
    <w:tmpl w:val="E50EF272"/>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0" w15:restartNumberingAfterBreak="0">
    <w:nsid w:val="5B0812BF"/>
    <w:multiLevelType w:val="multilevel"/>
    <w:tmpl w:val="AD38E3CE"/>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1" w15:restartNumberingAfterBreak="0">
    <w:nsid w:val="5B0C3649"/>
    <w:multiLevelType w:val="multilevel"/>
    <w:tmpl w:val="B4CA579A"/>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2" w15:restartNumberingAfterBreak="0">
    <w:nsid w:val="5B7272F9"/>
    <w:multiLevelType w:val="multilevel"/>
    <w:tmpl w:val="387439A6"/>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3" w15:restartNumberingAfterBreak="0">
    <w:nsid w:val="5B95388E"/>
    <w:multiLevelType w:val="multilevel"/>
    <w:tmpl w:val="BC909B84"/>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4" w15:restartNumberingAfterBreak="0">
    <w:nsid w:val="5C237914"/>
    <w:multiLevelType w:val="multilevel"/>
    <w:tmpl w:val="67BC13E4"/>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5" w15:restartNumberingAfterBreak="0">
    <w:nsid w:val="5C381CC6"/>
    <w:multiLevelType w:val="multilevel"/>
    <w:tmpl w:val="1A1E4DF4"/>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6" w15:restartNumberingAfterBreak="0">
    <w:nsid w:val="5D0550E3"/>
    <w:multiLevelType w:val="multilevel"/>
    <w:tmpl w:val="96D86026"/>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7" w15:restartNumberingAfterBreak="0">
    <w:nsid w:val="5D571004"/>
    <w:multiLevelType w:val="multilevel"/>
    <w:tmpl w:val="4FEC79AE"/>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8" w15:restartNumberingAfterBreak="0">
    <w:nsid w:val="5DA07C53"/>
    <w:multiLevelType w:val="multilevel"/>
    <w:tmpl w:val="9CAABDB8"/>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9" w15:restartNumberingAfterBreak="0">
    <w:nsid w:val="5F422B68"/>
    <w:multiLevelType w:val="hybridMultilevel"/>
    <w:tmpl w:val="C01A22D2"/>
    <w:lvl w:ilvl="0" w:tplc="0419000F">
      <w:start w:val="1"/>
      <w:numFmt w:val="bullet"/>
      <w:lvlText w:val=""/>
      <w:lvlJc w:val="left"/>
      <w:pPr>
        <w:ind w:left="360" w:hanging="360"/>
      </w:pPr>
      <w:rPr>
        <w:rFonts w:ascii="Symbol" w:hAnsi="Symbol" w:hint="default"/>
      </w:rPr>
    </w:lvl>
    <w:lvl w:ilvl="1" w:tplc="95F42D0E">
      <w:start w:val="1"/>
      <w:numFmt w:val="bullet"/>
      <w:pStyle w:val="a3"/>
      <w:lvlText w:val="o"/>
      <w:lvlJc w:val="left"/>
      <w:pPr>
        <w:ind w:left="1080" w:hanging="360"/>
      </w:pPr>
      <w:rPr>
        <w:rFonts w:ascii="Courier New" w:hAnsi="Courier New" w:cs="Courier New" w:hint="default"/>
      </w:rPr>
    </w:lvl>
    <w:lvl w:ilvl="2" w:tplc="D61CA494">
      <w:start w:val="1"/>
      <w:numFmt w:val="bullet"/>
      <w:lvlText w:val=""/>
      <w:lvlJc w:val="left"/>
      <w:pPr>
        <w:ind w:left="1800" w:hanging="360"/>
      </w:pPr>
      <w:rPr>
        <w:rFonts w:ascii="Wingdings" w:hAnsi="Wingdings" w:hint="default"/>
      </w:rPr>
    </w:lvl>
    <w:lvl w:ilvl="3" w:tplc="5240B714" w:tentative="1">
      <w:start w:val="1"/>
      <w:numFmt w:val="bullet"/>
      <w:lvlText w:val=""/>
      <w:lvlJc w:val="left"/>
      <w:pPr>
        <w:ind w:left="2520" w:hanging="360"/>
      </w:pPr>
      <w:rPr>
        <w:rFonts w:ascii="Symbol" w:hAnsi="Symbol" w:hint="default"/>
      </w:rPr>
    </w:lvl>
    <w:lvl w:ilvl="4" w:tplc="18A6D7FE" w:tentative="1">
      <w:start w:val="1"/>
      <w:numFmt w:val="bullet"/>
      <w:lvlText w:val="o"/>
      <w:lvlJc w:val="left"/>
      <w:pPr>
        <w:ind w:left="3240" w:hanging="360"/>
      </w:pPr>
      <w:rPr>
        <w:rFonts w:ascii="Courier New" w:hAnsi="Courier New" w:cs="Courier New" w:hint="default"/>
      </w:rPr>
    </w:lvl>
    <w:lvl w:ilvl="5" w:tplc="B2D29A52" w:tentative="1">
      <w:start w:val="1"/>
      <w:numFmt w:val="bullet"/>
      <w:lvlText w:val=""/>
      <w:lvlJc w:val="left"/>
      <w:pPr>
        <w:ind w:left="3960" w:hanging="360"/>
      </w:pPr>
      <w:rPr>
        <w:rFonts w:ascii="Wingdings" w:hAnsi="Wingdings" w:hint="default"/>
      </w:rPr>
    </w:lvl>
    <w:lvl w:ilvl="6" w:tplc="A220438A" w:tentative="1">
      <w:start w:val="1"/>
      <w:numFmt w:val="bullet"/>
      <w:lvlText w:val=""/>
      <w:lvlJc w:val="left"/>
      <w:pPr>
        <w:ind w:left="4680" w:hanging="360"/>
      </w:pPr>
      <w:rPr>
        <w:rFonts w:ascii="Symbol" w:hAnsi="Symbol" w:hint="default"/>
      </w:rPr>
    </w:lvl>
    <w:lvl w:ilvl="7" w:tplc="9030FE92" w:tentative="1">
      <w:start w:val="1"/>
      <w:numFmt w:val="bullet"/>
      <w:lvlText w:val="o"/>
      <w:lvlJc w:val="left"/>
      <w:pPr>
        <w:ind w:left="5400" w:hanging="360"/>
      </w:pPr>
      <w:rPr>
        <w:rFonts w:ascii="Courier New" w:hAnsi="Courier New" w:cs="Courier New" w:hint="default"/>
      </w:rPr>
    </w:lvl>
    <w:lvl w:ilvl="8" w:tplc="C9D46CEE" w:tentative="1">
      <w:start w:val="1"/>
      <w:numFmt w:val="bullet"/>
      <w:lvlText w:val=""/>
      <w:lvlJc w:val="left"/>
      <w:pPr>
        <w:ind w:left="6120" w:hanging="360"/>
      </w:pPr>
      <w:rPr>
        <w:rFonts w:ascii="Wingdings" w:hAnsi="Wingdings" w:hint="default"/>
      </w:rPr>
    </w:lvl>
  </w:abstractNum>
  <w:abstractNum w:abstractNumId="200" w15:restartNumberingAfterBreak="0">
    <w:nsid w:val="5FA75ECA"/>
    <w:multiLevelType w:val="multilevel"/>
    <w:tmpl w:val="783AB30E"/>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1" w15:restartNumberingAfterBreak="0">
    <w:nsid w:val="606253EF"/>
    <w:multiLevelType w:val="multilevel"/>
    <w:tmpl w:val="78D63A00"/>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2" w15:restartNumberingAfterBreak="0">
    <w:nsid w:val="61007840"/>
    <w:multiLevelType w:val="multilevel"/>
    <w:tmpl w:val="06A2DE36"/>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3" w15:restartNumberingAfterBreak="0">
    <w:nsid w:val="612D3392"/>
    <w:multiLevelType w:val="multilevel"/>
    <w:tmpl w:val="713C6512"/>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4" w15:restartNumberingAfterBreak="0">
    <w:nsid w:val="615844BC"/>
    <w:multiLevelType w:val="multilevel"/>
    <w:tmpl w:val="4296BE92"/>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5" w15:restartNumberingAfterBreak="0">
    <w:nsid w:val="61750433"/>
    <w:multiLevelType w:val="multilevel"/>
    <w:tmpl w:val="B54E25D4"/>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6" w15:restartNumberingAfterBreak="0">
    <w:nsid w:val="61B80DFF"/>
    <w:multiLevelType w:val="multilevel"/>
    <w:tmpl w:val="54965CA2"/>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7" w15:restartNumberingAfterBreak="0">
    <w:nsid w:val="6284349D"/>
    <w:multiLevelType w:val="multilevel"/>
    <w:tmpl w:val="357E7CF2"/>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8" w15:restartNumberingAfterBreak="0">
    <w:nsid w:val="644D2D55"/>
    <w:multiLevelType w:val="multilevel"/>
    <w:tmpl w:val="7DEEAD86"/>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9" w15:restartNumberingAfterBreak="0">
    <w:nsid w:val="6562321D"/>
    <w:multiLevelType w:val="multilevel"/>
    <w:tmpl w:val="9530C2EE"/>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0" w15:restartNumberingAfterBreak="0">
    <w:nsid w:val="662440D2"/>
    <w:multiLevelType w:val="multilevel"/>
    <w:tmpl w:val="0FD8119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1" w15:restartNumberingAfterBreak="0">
    <w:nsid w:val="6756281A"/>
    <w:multiLevelType w:val="multilevel"/>
    <w:tmpl w:val="31341986"/>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2" w15:restartNumberingAfterBreak="0">
    <w:nsid w:val="676E311D"/>
    <w:multiLevelType w:val="multilevel"/>
    <w:tmpl w:val="AE56C5E2"/>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3" w15:restartNumberingAfterBreak="0">
    <w:nsid w:val="67B30E39"/>
    <w:multiLevelType w:val="multilevel"/>
    <w:tmpl w:val="98DA8846"/>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4" w15:restartNumberingAfterBreak="0">
    <w:nsid w:val="67E16E10"/>
    <w:multiLevelType w:val="multilevel"/>
    <w:tmpl w:val="5E7885D6"/>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5" w15:restartNumberingAfterBreak="0">
    <w:nsid w:val="68A72158"/>
    <w:multiLevelType w:val="multilevel"/>
    <w:tmpl w:val="C658CE44"/>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6" w15:restartNumberingAfterBreak="0">
    <w:nsid w:val="68E84E55"/>
    <w:multiLevelType w:val="multilevel"/>
    <w:tmpl w:val="A964E68E"/>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7" w15:restartNumberingAfterBreak="0">
    <w:nsid w:val="696E7A79"/>
    <w:multiLevelType w:val="multilevel"/>
    <w:tmpl w:val="72F216D0"/>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8" w15:restartNumberingAfterBreak="0">
    <w:nsid w:val="69830807"/>
    <w:multiLevelType w:val="multilevel"/>
    <w:tmpl w:val="258A8454"/>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9" w15:restartNumberingAfterBreak="0">
    <w:nsid w:val="6B200ADF"/>
    <w:multiLevelType w:val="multilevel"/>
    <w:tmpl w:val="5E289EFE"/>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0" w15:restartNumberingAfterBreak="0">
    <w:nsid w:val="6B416DA9"/>
    <w:multiLevelType w:val="multilevel"/>
    <w:tmpl w:val="51BE4660"/>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1" w15:restartNumberingAfterBreak="0">
    <w:nsid w:val="6BDD3F84"/>
    <w:multiLevelType w:val="multilevel"/>
    <w:tmpl w:val="D4066DC4"/>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2" w15:restartNumberingAfterBreak="0">
    <w:nsid w:val="6C7336DF"/>
    <w:multiLevelType w:val="multilevel"/>
    <w:tmpl w:val="770EF76A"/>
    <w:lvl w:ilvl="0">
      <w:start w:val="1"/>
      <w:numFmt w:val="decimal"/>
      <w:lvlText w:val="%1."/>
      <w:lvlJc w:val="left"/>
      <w:pPr>
        <w:ind w:left="96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3" w15:restartNumberingAfterBreak="0">
    <w:nsid w:val="6FD04480"/>
    <w:multiLevelType w:val="multilevel"/>
    <w:tmpl w:val="3094F6F6"/>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4" w15:restartNumberingAfterBreak="0">
    <w:nsid w:val="6FFF541A"/>
    <w:multiLevelType w:val="multilevel"/>
    <w:tmpl w:val="44609F98"/>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5" w15:restartNumberingAfterBreak="0">
    <w:nsid w:val="703E4C0D"/>
    <w:multiLevelType w:val="multilevel"/>
    <w:tmpl w:val="B404A3B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6" w15:restartNumberingAfterBreak="0">
    <w:nsid w:val="70A2451B"/>
    <w:multiLevelType w:val="multilevel"/>
    <w:tmpl w:val="A28424A8"/>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7" w15:restartNumberingAfterBreak="0">
    <w:nsid w:val="70A425F4"/>
    <w:multiLevelType w:val="hybridMultilevel"/>
    <w:tmpl w:val="5DF4D8BE"/>
    <w:lvl w:ilvl="0" w:tplc="8804A950">
      <w:start w:val="1"/>
      <w:numFmt w:val="bullet"/>
      <w:pStyle w:val="a4"/>
      <w:lvlText w:val=""/>
      <w:lvlJc w:val="left"/>
      <w:pPr>
        <w:ind w:left="1070" w:hanging="360"/>
      </w:pPr>
      <w:rPr>
        <w:rFonts w:ascii="Symbol" w:hAnsi="Symbol" w:hint="default"/>
      </w:rPr>
    </w:lvl>
    <w:lvl w:ilvl="1" w:tplc="04190003">
      <w:start w:val="1"/>
      <w:numFmt w:val="bullet"/>
      <w:lvlText w:val="o"/>
      <w:lvlJc w:val="left"/>
      <w:pPr>
        <w:ind w:left="2444" w:hanging="360"/>
      </w:pPr>
      <w:rPr>
        <w:rFonts w:ascii="Courier New" w:hAnsi="Courier New" w:cs="Courier New" w:hint="default"/>
      </w:rPr>
    </w:lvl>
    <w:lvl w:ilvl="2" w:tplc="04190005" w:tentative="1">
      <w:start w:val="1"/>
      <w:numFmt w:val="bullet"/>
      <w:lvlText w:val=""/>
      <w:lvlJc w:val="left"/>
      <w:pPr>
        <w:ind w:left="3164" w:hanging="360"/>
      </w:pPr>
      <w:rPr>
        <w:rFonts w:ascii="Wingdings" w:hAnsi="Wingdings" w:hint="default"/>
      </w:rPr>
    </w:lvl>
    <w:lvl w:ilvl="3" w:tplc="04190001" w:tentative="1">
      <w:start w:val="1"/>
      <w:numFmt w:val="bullet"/>
      <w:lvlText w:val=""/>
      <w:lvlJc w:val="left"/>
      <w:pPr>
        <w:ind w:left="3884" w:hanging="360"/>
      </w:pPr>
      <w:rPr>
        <w:rFonts w:ascii="Symbol" w:hAnsi="Symbol" w:hint="default"/>
      </w:rPr>
    </w:lvl>
    <w:lvl w:ilvl="4" w:tplc="04190003" w:tentative="1">
      <w:start w:val="1"/>
      <w:numFmt w:val="bullet"/>
      <w:lvlText w:val="o"/>
      <w:lvlJc w:val="left"/>
      <w:pPr>
        <w:ind w:left="4604" w:hanging="360"/>
      </w:pPr>
      <w:rPr>
        <w:rFonts w:ascii="Courier New" w:hAnsi="Courier New" w:cs="Courier New" w:hint="default"/>
      </w:rPr>
    </w:lvl>
    <w:lvl w:ilvl="5" w:tplc="04190005" w:tentative="1">
      <w:start w:val="1"/>
      <w:numFmt w:val="bullet"/>
      <w:lvlText w:val=""/>
      <w:lvlJc w:val="left"/>
      <w:pPr>
        <w:ind w:left="5324" w:hanging="360"/>
      </w:pPr>
      <w:rPr>
        <w:rFonts w:ascii="Wingdings" w:hAnsi="Wingdings" w:hint="default"/>
      </w:rPr>
    </w:lvl>
    <w:lvl w:ilvl="6" w:tplc="04190001" w:tentative="1">
      <w:start w:val="1"/>
      <w:numFmt w:val="bullet"/>
      <w:lvlText w:val=""/>
      <w:lvlJc w:val="left"/>
      <w:pPr>
        <w:ind w:left="6044" w:hanging="360"/>
      </w:pPr>
      <w:rPr>
        <w:rFonts w:ascii="Symbol" w:hAnsi="Symbol" w:hint="default"/>
      </w:rPr>
    </w:lvl>
    <w:lvl w:ilvl="7" w:tplc="04190003" w:tentative="1">
      <w:start w:val="1"/>
      <w:numFmt w:val="bullet"/>
      <w:lvlText w:val="o"/>
      <w:lvlJc w:val="left"/>
      <w:pPr>
        <w:ind w:left="6764" w:hanging="360"/>
      </w:pPr>
      <w:rPr>
        <w:rFonts w:ascii="Courier New" w:hAnsi="Courier New" w:cs="Courier New" w:hint="default"/>
      </w:rPr>
    </w:lvl>
    <w:lvl w:ilvl="8" w:tplc="04190005" w:tentative="1">
      <w:start w:val="1"/>
      <w:numFmt w:val="bullet"/>
      <w:lvlText w:val=""/>
      <w:lvlJc w:val="left"/>
      <w:pPr>
        <w:ind w:left="7484" w:hanging="360"/>
      </w:pPr>
      <w:rPr>
        <w:rFonts w:ascii="Wingdings" w:hAnsi="Wingdings" w:hint="default"/>
      </w:rPr>
    </w:lvl>
  </w:abstractNum>
  <w:abstractNum w:abstractNumId="228" w15:restartNumberingAfterBreak="0">
    <w:nsid w:val="721900E0"/>
    <w:multiLevelType w:val="multilevel"/>
    <w:tmpl w:val="5BFEB0AA"/>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9" w15:restartNumberingAfterBreak="0">
    <w:nsid w:val="72A4442E"/>
    <w:multiLevelType w:val="multilevel"/>
    <w:tmpl w:val="98800734"/>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0" w15:restartNumberingAfterBreak="0">
    <w:nsid w:val="72BC5AA3"/>
    <w:multiLevelType w:val="multilevel"/>
    <w:tmpl w:val="CE926EEE"/>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1" w15:restartNumberingAfterBreak="0">
    <w:nsid w:val="73BC5265"/>
    <w:multiLevelType w:val="multilevel"/>
    <w:tmpl w:val="88440CC4"/>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2" w15:restartNumberingAfterBreak="0">
    <w:nsid w:val="748568E3"/>
    <w:multiLevelType w:val="multilevel"/>
    <w:tmpl w:val="221E658A"/>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3" w15:restartNumberingAfterBreak="0">
    <w:nsid w:val="75951DFA"/>
    <w:multiLevelType w:val="multilevel"/>
    <w:tmpl w:val="8B861F44"/>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4" w15:restartNumberingAfterBreak="0">
    <w:nsid w:val="76B719A5"/>
    <w:multiLevelType w:val="multilevel"/>
    <w:tmpl w:val="1D78E752"/>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5" w15:restartNumberingAfterBreak="0">
    <w:nsid w:val="77681596"/>
    <w:multiLevelType w:val="multilevel"/>
    <w:tmpl w:val="84BCC31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6" w15:restartNumberingAfterBreak="0">
    <w:nsid w:val="776F3430"/>
    <w:multiLevelType w:val="multilevel"/>
    <w:tmpl w:val="9C20EE56"/>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7" w15:restartNumberingAfterBreak="0">
    <w:nsid w:val="77745E99"/>
    <w:multiLevelType w:val="multilevel"/>
    <w:tmpl w:val="9670AA20"/>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8" w15:restartNumberingAfterBreak="0">
    <w:nsid w:val="77763E40"/>
    <w:multiLevelType w:val="multilevel"/>
    <w:tmpl w:val="BD62D7C8"/>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9" w15:restartNumberingAfterBreak="0">
    <w:nsid w:val="77802DCB"/>
    <w:multiLevelType w:val="multilevel"/>
    <w:tmpl w:val="20E68674"/>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0" w15:restartNumberingAfterBreak="0">
    <w:nsid w:val="78C74FAD"/>
    <w:multiLevelType w:val="multilevel"/>
    <w:tmpl w:val="EF9CC29A"/>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1" w15:restartNumberingAfterBreak="0">
    <w:nsid w:val="78DE3D01"/>
    <w:multiLevelType w:val="multilevel"/>
    <w:tmpl w:val="1E7E0EE4"/>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2" w15:restartNumberingAfterBreak="0">
    <w:nsid w:val="7AE160C6"/>
    <w:multiLevelType w:val="multilevel"/>
    <w:tmpl w:val="D4041D76"/>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3" w15:restartNumberingAfterBreak="0">
    <w:nsid w:val="7AFD159A"/>
    <w:multiLevelType w:val="multilevel"/>
    <w:tmpl w:val="F4A868C8"/>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4" w15:restartNumberingAfterBreak="0">
    <w:nsid w:val="7BDB5EBF"/>
    <w:multiLevelType w:val="multilevel"/>
    <w:tmpl w:val="30942D88"/>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5" w15:restartNumberingAfterBreak="0">
    <w:nsid w:val="7C2316C6"/>
    <w:multiLevelType w:val="multilevel"/>
    <w:tmpl w:val="ADBEDC38"/>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6" w15:restartNumberingAfterBreak="0">
    <w:nsid w:val="7C4F47F9"/>
    <w:multiLevelType w:val="multilevel"/>
    <w:tmpl w:val="D6D073C0"/>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7" w15:restartNumberingAfterBreak="0">
    <w:nsid w:val="7C9709D3"/>
    <w:multiLevelType w:val="multilevel"/>
    <w:tmpl w:val="2DAED0D0"/>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8" w15:restartNumberingAfterBreak="0">
    <w:nsid w:val="7D1B3804"/>
    <w:multiLevelType w:val="multilevel"/>
    <w:tmpl w:val="46245538"/>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9" w15:restartNumberingAfterBreak="0">
    <w:nsid w:val="7D590424"/>
    <w:multiLevelType w:val="multilevel"/>
    <w:tmpl w:val="359E498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0" w15:restartNumberingAfterBreak="0">
    <w:nsid w:val="7D963ABA"/>
    <w:multiLevelType w:val="hybridMultilevel"/>
    <w:tmpl w:val="76A2C2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1" w15:restartNumberingAfterBreak="0">
    <w:nsid w:val="7DBC70EC"/>
    <w:multiLevelType w:val="multilevel"/>
    <w:tmpl w:val="D33C3C26"/>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2" w15:restartNumberingAfterBreak="0">
    <w:nsid w:val="7E357BB0"/>
    <w:multiLevelType w:val="multilevel"/>
    <w:tmpl w:val="BE56813C"/>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3" w15:restartNumberingAfterBreak="0">
    <w:nsid w:val="7E926E9C"/>
    <w:multiLevelType w:val="multilevel"/>
    <w:tmpl w:val="86B07FFC"/>
    <w:styleLink w:val="22"/>
    <w:lvl w:ilvl="0">
      <w:start w:val="1"/>
      <w:numFmt w:val="decimal"/>
      <w:lvlText w:val="%1"/>
      <w:lvlJc w:val="left"/>
      <w:pPr>
        <w:tabs>
          <w:tab w:val="num" w:pos="0"/>
        </w:tabs>
        <w:ind w:left="720" w:firstLine="0"/>
      </w:pPr>
      <w:rPr>
        <w:rFonts w:hint="default"/>
      </w:rPr>
    </w:lvl>
    <w:lvl w:ilvl="1">
      <w:start w:val="1"/>
      <w:numFmt w:val="decimal"/>
      <w:lvlText w:val="%1.%2"/>
      <w:lvlJc w:val="left"/>
      <w:pPr>
        <w:tabs>
          <w:tab w:val="num" w:pos="-578"/>
        </w:tabs>
        <w:ind w:left="142" w:firstLine="0"/>
      </w:pPr>
      <w:rPr>
        <w:rFonts w:hint="default"/>
      </w:rPr>
    </w:lvl>
    <w:lvl w:ilvl="2">
      <w:start w:val="1"/>
      <w:numFmt w:val="decimal"/>
      <w:lvlText w:val="%1.%2.%3"/>
      <w:lvlJc w:val="left"/>
      <w:pPr>
        <w:tabs>
          <w:tab w:val="num" w:pos="0"/>
        </w:tabs>
        <w:ind w:left="720" w:firstLine="0"/>
      </w:pPr>
      <w:rPr>
        <w:rFonts w:hint="default"/>
      </w:rPr>
    </w:lvl>
    <w:lvl w:ilvl="3">
      <w:start w:val="1"/>
      <w:numFmt w:val="decimal"/>
      <w:lvlText w:val="%1.%2.%3.%4"/>
      <w:lvlJc w:val="left"/>
      <w:pPr>
        <w:tabs>
          <w:tab w:val="num" w:pos="0"/>
        </w:tabs>
        <w:ind w:left="0" w:firstLine="720"/>
      </w:pPr>
      <w:rPr>
        <w:rFonts w:hint="default"/>
      </w:rPr>
    </w:lvl>
    <w:lvl w:ilvl="4">
      <w:start w:val="1"/>
      <w:numFmt w:val="decimal"/>
      <w:lvlRestart w:val="1"/>
      <w:lvlText w:val="%1.%5"/>
      <w:lvlJc w:val="left"/>
      <w:pPr>
        <w:tabs>
          <w:tab w:val="num" w:pos="720"/>
        </w:tabs>
        <w:ind w:left="0" w:firstLine="720"/>
      </w:pPr>
      <w:rPr>
        <w:rFonts w:hint="default"/>
      </w:rPr>
    </w:lvl>
    <w:lvl w:ilvl="5">
      <w:start w:val="1"/>
      <w:numFmt w:val="decimal"/>
      <w:lvlText w:val="%1.%2.%3.%4.%5.%6"/>
      <w:lvlJc w:val="left"/>
      <w:pPr>
        <w:tabs>
          <w:tab w:val="num" w:pos="3306"/>
        </w:tabs>
        <w:ind w:left="3306" w:hanging="1152"/>
      </w:pPr>
      <w:rPr>
        <w:rFonts w:hint="default"/>
      </w:rPr>
    </w:lvl>
    <w:lvl w:ilvl="6">
      <w:start w:val="1"/>
      <w:numFmt w:val="decimal"/>
      <w:lvlText w:val="%1.%2.%3.%4.%5.%6.%7"/>
      <w:lvlJc w:val="left"/>
      <w:pPr>
        <w:tabs>
          <w:tab w:val="num" w:pos="3450"/>
        </w:tabs>
        <w:ind w:left="3450" w:hanging="1296"/>
      </w:pPr>
      <w:rPr>
        <w:rFonts w:hint="default"/>
      </w:rPr>
    </w:lvl>
    <w:lvl w:ilvl="7">
      <w:start w:val="1"/>
      <w:numFmt w:val="decimal"/>
      <w:lvlText w:val="%1.%2.%3.%4.%5.%6.%7.%8"/>
      <w:lvlJc w:val="left"/>
      <w:pPr>
        <w:tabs>
          <w:tab w:val="num" w:pos="3594"/>
        </w:tabs>
        <w:ind w:left="3594" w:hanging="1440"/>
      </w:pPr>
      <w:rPr>
        <w:rFonts w:hint="default"/>
      </w:rPr>
    </w:lvl>
    <w:lvl w:ilvl="8">
      <w:start w:val="1"/>
      <w:numFmt w:val="decimal"/>
      <w:lvlText w:val="%1.%2.%3.%4.%5.%6.%7.%8.%9"/>
      <w:lvlJc w:val="left"/>
      <w:pPr>
        <w:tabs>
          <w:tab w:val="num" w:pos="3738"/>
        </w:tabs>
        <w:ind w:left="3738" w:hanging="1584"/>
      </w:pPr>
      <w:rPr>
        <w:rFonts w:hint="default"/>
      </w:rPr>
    </w:lvl>
  </w:abstractNum>
  <w:abstractNum w:abstractNumId="254" w15:restartNumberingAfterBreak="0">
    <w:nsid w:val="7EBF343D"/>
    <w:multiLevelType w:val="multilevel"/>
    <w:tmpl w:val="88DA9B58"/>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5" w15:restartNumberingAfterBreak="0">
    <w:nsid w:val="7F522E84"/>
    <w:multiLevelType w:val="multilevel"/>
    <w:tmpl w:val="52445B98"/>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6" w15:restartNumberingAfterBreak="0">
    <w:nsid w:val="7FAA7015"/>
    <w:multiLevelType w:val="multilevel"/>
    <w:tmpl w:val="299A4FA2"/>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7" w15:restartNumberingAfterBreak="0">
    <w:nsid w:val="7FB215E8"/>
    <w:multiLevelType w:val="multilevel"/>
    <w:tmpl w:val="2034CCFA"/>
    <w:lvl w:ilvl="0">
      <w:start w:val="1"/>
      <w:numFmt w:val="bullet"/>
      <w:lvlText w:val=""/>
      <w:lvlJc w:val="left"/>
      <w:pPr>
        <w:ind w:left="960" w:hanging="360"/>
      </w:pPr>
      <w:rPr>
        <w:rFonts w:ascii="Symbol" w:hAnsi="Symbol"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
  </w:num>
  <w:num w:numId="2">
    <w:abstractNumId w:val="1"/>
  </w:num>
  <w:num w:numId="3">
    <w:abstractNumId w:val="199"/>
  </w:num>
  <w:num w:numId="4">
    <w:abstractNumId w:val="98"/>
  </w:num>
  <w:num w:numId="5">
    <w:abstractNumId w:val="253"/>
  </w:num>
  <w:num w:numId="6">
    <w:abstractNumId w:val="184"/>
  </w:num>
  <w:num w:numId="7">
    <w:abstractNumId w:val="160"/>
  </w:num>
  <w:num w:numId="8">
    <w:abstractNumId w:val="63"/>
  </w:num>
  <w:num w:numId="9">
    <w:abstractNumId w:val="38"/>
  </w:num>
  <w:num w:numId="10">
    <w:abstractNumId w:val="0"/>
  </w:num>
  <w:num w:numId="11">
    <w:abstractNumId w:val="73"/>
  </w:num>
  <w:num w:numId="12">
    <w:abstractNumId w:val="134"/>
  </w:num>
  <w:num w:numId="13">
    <w:abstractNumId w:val="118"/>
  </w:num>
  <w:num w:numId="14">
    <w:abstractNumId w:val="136"/>
  </w:num>
  <w:num w:numId="15">
    <w:abstractNumId w:val="119"/>
  </w:num>
  <w:num w:numId="16">
    <w:abstractNumId w:val="71"/>
  </w:num>
  <w:num w:numId="17">
    <w:abstractNumId w:val="146"/>
  </w:num>
  <w:num w:numId="18">
    <w:abstractNumId w:val="32"/>
  </w:num>
  <w:num w:numId="19">
    <w:abstractNumId w:val="81"/>
  </w:num>
  <w:num w:numId="20">
    <w:abstractNumId w:val="24"/>
  </w:num>
  <w:num w:numId="21">
    <w:abstractNumId w:val="93"/>
  </w:num>
  <w:num w:numId="22">
    <w:abstractNumId w:val="57"/>
  </w:num>
  <w:num w:numId="23">
    <w:abstractNumId w:val="4"/>
  </w:num>
  <w:num w:numId="24">
    <w:abstractNumId w:val="143"/>
  </w:num>
  <w:num w:numId="25">
    <w:abstractNumId w:val="91"/>
  </w:num>
  <w:num w:numId="26">
    <w:abstractNumId w:val="55"/>
  </w:num>
  <w:num w:numId="27">
    <w:abstractNumId w:val="153"/>
  </w:num>
  <w:num w:numId="28">
    <w:abstractNumId w:val="202"/>
  </w:num>
  <w:num w:numId="29">
    <w:abstractNumId w:val="108"/>
  </w:num>
  <w:num w:numId="30">
    <w:abstractNumId w:val="62"/>
  </w:num>
  <w:num w:numId="31">
    <w:abstractNumId w:val="50"/>
  </w:num>
  <w:num w:numId="32">
    <w:abstractNumId w:val="215"/>
  </w:num>
  <w:num w:numId="33">
    <w:abstractNumId w:val="145"/>
  </w:num>
  <w:num w:numId="34">
    <w:abstractNumId w:val="170"/>
  </w:num>
  <w:num w:numId="35">
    <w:abstractNumId w:val="77"/>
  </w:num>
  <w:num w:numId="36">
    <w:abstractNumId w:val="171"/>
  </w:num>
  <w:num w:numId="37">
    <w:abstractNumId w:val="125"/>
  </w:num>
  <w:num w:numId="38">
    <w:abstractNumId w:val="245"/>
  </w:num>
  <w:num w:numId="39">
    <w:abstractNumId w:val="223"/>
  </w:num>
  <w:num w:numId="40">
    <w:abstractNumId w:val="238"/>
  </w:num>
  <w:num w:numId="41">
    <w:abstractNumId w:val="150"/>
  </w:num>
  <w:num w:numId="42">
    <w:abstractNumId w:val="42"/>
  </w:num>
  <w:num w:numId="43">
    <w:abstractNumId w:val="27"/>
  </w:num>
  <w:num w:numId="44">
    <w:abstractNumId w:val="132"/>
  </w:num>
  <w:num w:numId="45">
    <w:abstractNumId w:val="96"/>
  </w:num>
  <w:num w:numId="46">
    <w:abstractNumId w:val="210"/>
  </w:num>
  <w:num w:numId="47">
    <w:abstractNumId w:val="22"/>
  </w:num>
  <w:num w:numId="48">
    <w:abstractNumId w:val="59"/>
  </w:num>
  <w:num w:numId="49">
    <w:abstractNumId w:val="100"/>
  </w:num>
  <w:num w:numId="50">
    <w:abstractNumId w:val="186"/>
  </w:num>
  <w:num w:numId="51">
    <w:abstractNumId w:val="139"/>
  </w:num>
  <w:num w:numId="52">
    <w:abstractNumId w:val="30"/>
  </w:num>
  <w:num w:numId="53">
    <w:abstractNumId w:val="165"/>
  </w:num>
  <w:num w:numId="54">
    <w:abstractNumId w:val="17"/>
  </w:num>
  <w:num w:numId="55">
    <w:abstractNumId w:val="105"/>
  </w:num>
  <w:num w:numId="56">
    <w:abstractNumId w:val="23"/>
  </w:num>
  <w:num w:numId="57">
    <w:abstractNumId w:val="79"/>
  </w:num>
  <w:num w:numId="58">
    <w:abstractNumId w:val="148"/>
  </w:num>
  <w:num w:numId="59">
    <w:abstractNumId w:val="124"/>
  </w:num>
  <w:num w:numId="60">
    <w:abstractNumId w:val="78"/>
  </w:num>
  <w:num w:numId="61">
    <w:abstractNumId w:val="213"/>
  </w:num>
  <w:num w:numId="62">
    <w:abstractNumId w:val="89"/>
  </w:num>
  <w:num w:numId="63">
    <w:abstractNumId w:val="185"/>
  </w:num>
  <w:num w:numId="64">
    <w:abstractNumId w:val="159"/>
  </w:num>
  <w:num w:numId="65">
    <w:abstractNumId w:val="126"/>
  </w:num>
  <w:num w:numId="66">
    <w:abstractNumId w:val="229"/>
  </w:num>
  <w:num w:numId="67">
    <w:abstractNumId w:val="180"/>
  </w:num>
  <w:num w:numId="68">
    <w:abstractNumId w:val="239"/>
  </w:num>
  <w:num w:numId="69">
    <w:abstractNumId w:val="123"/>
  </w:num>
  <w:num w:numId="70">
    <w:abstractNumId w:val="232"/>
  </w:num>
  <w:num w:numId="71">
    <w:abstractNumId w:val="241"/>
  </w:num>
  <w:num w:numId="72">
    <w:abstractNumId w:val="189"/>
  </w:num>
  <w:num w:numId="73">
    <w:abstractNumId w:val="164"/>
  </w:num>
  <w:num w:numId="74">
    <w:abstractNumId w:val="112"/>
  </w:num>
  <w:num w:numId="75">
    <w:abstractNumId w:val="246"/>
  </w:num>
  <w:num w:numId="76">
    <w:abstractNumId w:val="41"/>
  </w:num>
  <w:num w:numId="77">
    <w:abstractNumId w:val="204"/>
  </w:num>
  <w:num w:numId="78">
    <w:abstractNumId w:val="111"/>
  </w:num>
  <w:num w:numId="79">
    <w:abstractNumId w:val="135"/>
  </w:num>
  <w:num w:numId="80">
    <w:abstractNumId w:val="8"/>
  </w:num>
  <w:num w:numId="81">
    <w:abstractNumId w:val="47"/>
  </w:num>
  <w:num w:numId="82">
    <w:abstractNumId w:val="141"/>
  </w:num>
  <w:num w:numId="83">
    <w:abstractNumId w:val="83"/>
  </w:num>
  <w:num w:numId="84">
    <w:abstractNumId w:val="161"/>
  </w:num>
  <w:num w:numId="85">
    <w:abstractNumId w:val="207"/>
  </w:num>
  <w:num w:numId="86">
    <w:abstractNumId w:val="192"/>
  </w:num>
  <w:num w:numId="87">
    <w:abstractNumId w:val="255"/>
  </w:num>
  <w:num w:numId="88">
    <w:abstractNumId w:val="117"/>
  </w:num>
  <w:num w:numId="89">
    <w:abstractNumId w:val="256"/>
  </w:num>
  <w:num w:numId="90">
    <w:abstractNumId w:val="104"/>
  </w:num>
  <w:num w:numId="91">
    <w:abstractNumId w:val="107"/>
  </w:num>
  <w:num w:numId="92">
    <w:abstractNumId w:val="147"/>
  </w:num>
  <w:num w:numId="93">
    <w:abstractNumId w:val="45"/>
  </w:num>
  <w:num w:numId="94">
    <w:abstractNumId w:val="116"/>
  </w:num>
  <w:num w:numId="95">
    <w:abstractNumId w:val="212"/>
  </w:num>
  <w:num w:numId="96">
    <w:abstractNumId w:val="34"/>
  </w:num>
  <w:num w:numId="97">
    <w:abstractNumId w:val="251"/>
  </w:num>
  <w:num w:numId="98">
    <w:abstractNumId w:val="225"/>
  </w:num>
  <w:num w:numId="99">
    <w:abstractNumId w:val="217"/>
  </w:num>
  <w:num w:numId="100">
    <w:abstractNumId w:val="172"/>
  </w:num>
  <w:num w:numId="101">
    <w:abstractNumId w:val="197"/>
  </w:num>
  <w:num w:numId="102">
    <w:abstractNumId w:val="128"/>
  </w:num>
  <w:num w:numId="103">
    <w:abstractNumId w:val="224"/>
  </w:num>
  <w:num w:numId="104">
    <w:abstractNumId w:val="54"/>
  </w:num>
  <w:num w:numId="105">
    <w:abstractNumId w:val="40"/>
  </w:num>
  <w:num w:numId="106">
    <w:abstractNumId w:val="211"/>
  </w:num>
  <w:num w:numId="107">
    <w:abstractNumId w:val="114"/>
  </w:num>
  <w:num w:numId="108">
    <w:abstractNumId w:val="82"/>
  </w:num>
  <w:num w:numId="109">
    <w:abstractNumId w:val="190"/>
  </w:num>
  <w:num w:numId="110">
    <w:abstractNumId w:val="257"/>
  </w:num>
  <w:num w:numId="111">
    <w:abstractNumId w:val="49"/>
  </w:num>
  <w:num w:numId="112">
    <w:abstractNumId w:val="254"/>
  </w:num>
  <w:num w:numId="113">
    <w:abstractNumId w:val="18"/>
  </w:num>
  <w:num w:numId="114">
    <w:abstractNumId w:val="80"/>
  </w:num>
  <w:num w:numId="115">
    <w:abstractNumId w:val="168"/>
  </w:num>
  <w:num w:numId="116">
    <w:abstractNumId w:val="155"/>
  </w:num>
  <w:num w:numId="117">
    <w:abstractNumId w:val="177"/>
  </w:num>
  <w:num w:numId="118">
    <w:abstractNumId w:val="209"/>
  </w:num>
  <w:num w:numId="119">
    <w:abstractNumId w:val="175"/>
  </w:num>
  <w:num w:numId="120">
    <w:abstractNumId w:val="236"/>
  </w:num>
  <w:num w:numId="121">
    <w:abstractNumId w:val="231"/>
  </w:num>
  <w:num w:numId="122">
    <w:abstractNumId w:val="31"/>
  </w:num>
  <w:num w:numId="123">
    <w:abstractNumId w:val="151"/>
  </w:num>
  <w:num w:numId="124">
    <w:abstractNumId w:val="21"/>
  </w:num>
  <w:num w:numId="125">
    <w:abstractNumId w:val="92"/>
  </w:num>
  <w:num w:numId="126">
    <w:abstractNumId w:val="94"/>
  </w:num>
  <w:num w:numId="127">
    <w:abstractNumId w:val="36"/>
  </w:num>
  <w:num w:numId="128">
    <w:abstractNumId w:val="138"/>
  </w:num>
  <w:num w:numId="129">
    <w:abstractNumId w:val="169"/>
  </w:num>
  <w:num w:numId="130">
    <w:abstractNumId w:val="20"/>
  </w:num>
  <w:num w:numId="131">
    <w:abstractNumId w:val="106"/>
  </w:num>
  <w:num w:numId="132">
    <w:abstractNumId w:val="65"/>
  </w:num>
  <w:num w:numId="133">
    <w:abstractNumId w:val="6"/>
  </w:num>
  <w:num w:numId="134">
    <w:abstractNumId w:val="121"/>
  </w:num>
  <w:num w:numId="135">
    <w:abstractNumId w:val="206"/>
  </w:num>
  <w:num w:numId="136">
    <w:abstractNumId w:val="53"/>
  </w:num>
  <w:num w:numId="137">
    <w:abstractNumId w:val="39"/>
  </w:num>
  <w:num w:numId="138">
    <w:abstractNumId w:val="95"/>
  </w:num>
  <w:num w:numId="139">
    <w:abstractNumId w:val="7"/>
  </w:num>
  <w:num w:numId="140">
    <w:abstractNumId w:val="122"/>
  </w:num>
  <w:num w:numId="141">
    <w:abstractNumId w:val="201"/>
  </w:num>
  <w:num w:numId="142">
    <w:abstractNumId w:val="156"/>
  </w:num>
  <w:num w:numId="143">
    <w:abstractNumId w:val="137"/>
  </w:num>
  <w:num w:numId="144">
    <w:abstractNumId w:val="44"/>
  </w:num>
  <w:num w:numId="145">
    <w:abstractNumId w:val="179"/>
  </w:num>
  <w:num w:numId="146">
    <w:abstractNumId w:val="193"/>
  </w:num>
  <w:num w:numId="147">
    <w:abstractNumId w:val="205"/>
  </w:num>
  <w:num w:numId="148">
    <w:abstractNumId w:val="173"/>
  </w:num>
  <w:num w:numId="149">
    <w:abstractNumId w:val="90"/>
  </w:num>
  <w:num w:numId="150">
    <w:abstractNumId w:val="15"/>
  </w:num>
  <w:num w:numId="151">
    <w:abstractNumId w:val="67"/>
  </w:num>
  <w:num w:numId="152">
    <w:abstractNumId w:val="203"/>
  </w:num>
  <w:num w:numId="153">
    <w:abstractNumId w:val="235"/>
  </w:num>
  <w:num w:numId="154">
    <w:abstractNumId w:val="195"/>
  </w:num>
  <w:num w:numId="155">
    <w:abstractNumId w:val="230"/>
  </w:num>
  <w:num w:numId="156">
    <w:abstractNumId w:val="10"/>
  </w:num>
  <w:num w:numId="157">
    <w:abstractNumId w:val="72"/>
  </w:num>
  <w:num w:numId="158">
    <w:abstractNumId w:val="69"/>
  </w:num>
  <w:num w:numId="159">
    <w:abstractNumId w:val="133"/>
  </w:num>
  <w:num w:numId="160">
    <w:abstractNumId w:val="187"/>
  </w:num>
  <w:num w:numId="161">
    <w:abstractNumId w:val="157"/>
  </w:num>
  <w:num w:numId="162">
    <w:abstractNumId w:val="109"/>
  </w:num>
  <w:num w:numId="163">
    <w:abstractNumId w:val="216"/>
  </w:num>
  <w:num w:numId="164">
    <w:abstractNumId w:val="110"/>
  </w:num>
  <w:num w:numId="165">
    <w:abstractNumId w:val="218"/>
  </w:num>
  <w:num w:numId="166">
    <w:abstractNumId w:val="51"/>
  </w:num>
  <w:num w:numId="167">
    <w:abstractNumId w:val="58"/>
  </w:num>
  <w:num w:numId="168">
    <w:abstractNumId w:val="52"/>
  </w:num>
  <w:num w:numId="169">
    <w:abstractNumId w:val="26"/>
  </w:num>
  <w:num w:numId="170">
    <w:abstractNumId w:val="68"/>
  </w:num>
  <w:num w:numId="171">
    <w:abstractNumId w:val="166"/>
  </w:num>
  <w:num w:numId="172">
    <w:abstractNumId w:val="233"/>
  </w:num>
  <w:num w:numId="173">
    <w:abstractNumId w:val="228"/>
  </w:num>
  <w:num w:numId="174">
    <w:abstractNumId w:val="219"/>
  </w:num>
  <w:num w:numId="175">
    <w:abstractNumId w:val="13"/>
  </w:num>
  <w:num w:numId="176">
    <w:abstractNumId w:val="84"/>
  </w:num>
  <w:num w:numId="177">
    <w:abstractNumId w:val="237"/>
  </w:num>
  <w:num w:numId="178">
    <w:abstractNumId w:val="61"/>
  </w:num>
  <w:num w:numId="179">
    <w:abstractNumId w:val="56"/>
  </w:num>
  <w:num w:numId="180">
    <w:abstractNumId w:val="154"/>
  </w:num>
  <w:num w:numId="181">
    <w:abstractNumId w:val="194"/>
  </w:num>
  <w:num w:numId="182">
    <w:abstractNumId w:val="129"/>
  </w:num>
  <w:num w:numId="183">
    <w:abstractNumId w:val="178"/>
  </w:num>
  <w:num w:numId="184">
    <w:abstractNumId w:val="243"/>
  </w:num>
  <w:num w:numId="185">
    <w:abstractNumId w:val="101"/>
  </w:num>
  <w:num w:numId="186">
    <w:abstractNumId w:val="9"/>
  </w:num>
  <w:num w:numId="187">
    <w:abstractNumId w:val="87"/>
  </w:num>
  <w:num w:numId="188">
    <w:abstractNumId w:val="46"/>
  </w:num>
  <w:num w:numId="189">
    <w:abstractNumId w:val="70"/>
  </w:num>
  <w:num w:numId="190">
    <w:abstractNumId w:val="28"/>
  </w:num>
  <w:num w:numId="191">
    <w:abstractNumId w:val="174"/>
  </w:num>
  <w:num w:numId="192">
    <w:abstractNumId w:val="198"/>
  </w:num>
  <w:num w:numId="193">
    <w:abstractNumId w:val="196"/>
  </w:num>
  <w:num w:numId="194">
    <w:abstractNumId w:val="3"/>
  </w:num>
  <w:num w:numId="195">
    <w:abstractNumId w:val="60"/>
  </w:num>
  <w:num w:numId="196">
    <w:abstractNumId w:val="142"/>
  </w:num>
  <w:num w:numId="197">
    <w:abstractNumId w:val="221"/>
  </w:num>
  <w:num w:numId="198">
    <w:abstractNumId w:val="127"/>
  </w:num>
  <w:num w:numId="199">
    <w:abstractNumId w:val="43"/>
  </w:num>
  <w:num w:numId="200">
    <w:abstractNumId w:val="11"/>
  </w:num>
  <w:num w:numId="201">
    <w:abstractNumId w:val="183"/>
  </w:num>
  <w:num w:numId="202">
    <w:abstractNumId w:val="149"/>
  </w:num>
  <w:num w:numId="203">
    <w:abstractNumId w:val="85"/>
  </w:num>
  <w:num w:numId="204">
    <w:abstractNumId w:val="74"/>
  </w:num>
  <w:num w:numId="205">
    <w:abstractNumId w:val="208"/>
  </w:num>
  <w:num w:numId="206">
    <w:abstractNumId w:val="131"/>
  </w:num>
  <w:num w:numId="207">
    <w:abstractNumId w:val="99"/>
  </w:num>
  <w:num w:numId="208">
    <w:abstractNumId w:val="182"/>
  </w:num>
  <w:num w:numId="209">
    <w:abstractNumId w:val="152"/>
  </w:num>
  <w:num w:numId="210">
    <w:abstractNumId w:val="214"/>
  </w:num>
  <w:num w:numId="211">
    <w:abstractNumId w:val="244"/>
  </w:num>
  <w:num w:numId="212">
    <w:abstractNumId w:val="29"/>
  </w:num>
  <w:num w:numId="213">
    <w:abstractNumId w:val="75"/>
  </w:num>
  <w:num w:numId="214">
    <w:abstractNumId w:val="191"/>
  </w:num>
  <w:num w:numId="215">
    <w:abstractNumId w:val="12"/>
  </w:num>
  <w:num w:numId="216">
    <w:abstractNumId w:val="167"/>
  </w:num>
  <w:num w:numId="217">
    <w:abstractNumId w:val="188"/>
  </w:num>
  <w:num w:numId="218">
    <w:abstractNumId w:val="19"/>
  </w:num>
  <w:num w:numId="219">
    <w:abstractNumId w:val="222"/>
  </w:num>
  <w:num w:numId="220">
    <w:abstractNumId w:val="88"/>
  </w:num>
  <w:num w:numId="221">
    <w:abstractNumId w:val="115"/>
  </w:num>
  <w:num w:numId="222">
    <w:abstractNumId w:val="200"/>
  </w:num>
  <w:num w:numId="223">
    <w:abstractNumId w:val="176"/>
  </w:num>
  <w:num w:numId="224">
    <w:abstractNumId w:val="14"/>
  </w:num>
  <w:num w:numId="225">
    <w:abstractNumId w:val="163"/>
  </w:num>
  <w:num w:numId="226">
    <w:abstractNumId w:val="234"/>
  </w:num>
  <w:num w:numId="227">
    <w:abstractNumId w:val="252"/>
  </w:num>
  <w:num w:numId="228">
    <w:abstractNumId w:val="140"/>
  </w:num>
  <w:num w:numId="229">
    <w:abstractNumId w:val="64"/>
  </w:num>
  <w:num w:numId="230">
    <w:abstractNumId w:val="25"/>
  </w:num>
  <w:num w:numId="231">
    <w:abstractNumId w:val="240"/>
  </w:num>
  <w:num w:numId="232">
    <w:abstractNumId w:val="76"/>
  </w:num>
  <w:num w:numId="233">
    <w:abstractNumId w:val="86"/>
  </w:num>
  <w:num w:numId="234">
    <w:abstractNumId w:val="158"/>
  </w:num>
  <w:num w:numId="235">
    <w:abstractNumId w:val="130"/>
  </w:num>
  <w:num w:numId="236">
    <w:abstractNumId w:val="120"/>
  </w:num>
  <w:num w:numId="237">
    <w:abstractNumId w:val="242"/>
  </w:num>
  <w:num w:numId="238">
    <w:abstractNumId w:val="181"/>
  </w:num>
  <w:num w:numId="239">
    <w:abstractNumId w:val="33"/>
  </w:num>
  <w:num w:numId="240">
    <w:abstractNumId w:val="220"/>
  </w:num>
  <w:num w:numId="241">
    <w:abstractNumId w:val="35"/>
  </w:num>
  <w:num w:numId="242">
    <w:abstractNumId w:val="249"/>
  </w:num>
  <w:num w:numId="243">
    <w:abstractNumId w:val="5"/>
  </w:num>
  <w:num w:numId="244">
    <w:abstractNumId w:val="248"/>
  </w:num>
  <w:num w:numId="245">
    <w:abstractNumId w:val="226"/>
  </w:num>
  <w:num w:numId="246">
    <w:abstractNumId w:val="162"/>
  </w:num>
  <w:num w:numId="247">
    <w:abstractNumId w:val="113"/>
  </w:num>
  <w:num w:numId="248">
    <w:abstractNumId w:val="144"/>
  </w:num>
  <w:num w:numId="249">
    <w:abstractNumId w:val="97"/>
  </w:num>
  <w:num w:numId="250">
    <w:abstractNumId w:val="247"/>
  </w:num>
  <w:num w:numId="251">
    <w:abstractNumId w:val="102"/>
  </w:num>
  <w:num w:numId="252">
    <w:abstractNumId w:val="227"/>
  </w:num>
  <w:num w:numId="253">
    <w:abstractNumId w:val="103"/>
  </w:num>
  <w:num w:numId="254">
    <w:abstractNumId w:val="37"/>
  </w:num>
  <w:num w:numId="255">
    <w:abstractNumId w:val="16"/>
  </w:num>
  <w:num w:numId="256">
    <w:abstractNumId w:val="250"/>
  </w:num>
  <w:num w:numId="257">
    <w:abstractNumId w:val="66"/>
  </w:num>
  <w:num w:numId="258">
    <w:abstractNumId w:val="48"/>
  </w:num>
  <w:num w:numId="259">
    <w:abstractNumId w:val="134"/>
  </w:num>
  <w:numIdMacAtCleanup w:val="2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attachedTemplate r:id="rId1"/>
  <w:stylePaneFormatFilter w:val="3008" w:allStyles="0" w:customStyles="0" w:latentStyles="0" w:stylesInUse="1" w:headingStyles="0" w:numberingStyles="0" w:tableStyles="0" w:directFormattingOnRuns="0" w:directFormattingOnParagraphs="0" w:directFormattingOnNumbering="0" w:directFormattingOnTables="0" w:clearFormatting="1" w:top3HeadingStyles="1" w:visibleStyles="0" w:alternateStyleNames="0"/>
  <w:stylePaneSortMethod w:val="000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54B5"/>
    <w:rsid w:val="00000083"/>
    <w:rsid w:val="0000217F"/>
    <w:rsid w:val="00003536"/>
    <w:rsid w:val="00004167"/>
    <w:rsid w:val="000046B1"/>
    <w:rsid w:val="000058C0"/>
    <w:rsid w:val="00005D19"/>
    <w:rsid w:val="0000632F"/>
    <w:rsid w:val="00010340"/>
    <w:rsid w:val="0001092C"/>
    <w:rsid w:val="0001160D"/>
    <w:rsid w:val="000123FB"/>
    <w:rsid w:val="00013382"/>
    <w:rsid w:val="00013B5C"/>
    <w:rsid w:val="00014922"/>
    <w:rsid w:val="00016014"/>
    <w:rsid w:val="00016838"/>
    <w:rsid w:val="00016CD0"/>
    <w:rsid w:val="000179C6"/>
    <w:rsid w:val="00020192"/>
    <w:rsid w:val="000206DF"/>
    <w:rsid w:val="00020B35"/>
    <w:rsid w:val="0002240E"/>
    <w:rsid w:val="000226CB"/>
    <w:rsid w:val="000226D1"/>
    <w:rsid w:val="00022A02"/>
    <w:rsid w:val="000233EB"/>
    <w:rsid w:val="000236AA"/>
    <w:rsid w:val="00024063"/>
    <w:rsid w:val="00024404"/>
    <w:rsid w:val="00024ABD"/>
    <w:rsid w:val="0002585B"/>
    <w:rsid w:val="000259C4"/>
    <w:rsid w:val="00025B1F"/>
    <w:rsid w:val="000268A4"/>
    <w:rsid w:val="00026C75"/>
    <w:rsid w:val="00026E93"/>
    <w:rsid w:val="000272B2"/>
    <w:rsid w:val="0002775E"/>
    <w:rsid w:val="00027F70"/>
    <w:rsid w:val="00030093"/>
    <w:rsid w:val="00030890"/>
    <w:rsid w:val="0003123B"/>
    <w:rsid w:val="000315C4"/>
    <w:rsid w:val="00031765"/>
    <w:rsid w:val="000329A0"/>
    <w:rsid w:val="00032A95"/>
    <w:rsid w:val="00032DE3"/>
    <w:rsid w:val="00036EA4"/>
    <w:rsid w:val="00037C7B"/>
    <w:rsid w:val="00040CC7"/>
    <w:rsid w:val="00041073"/>
    <w:rsid w:val="000411F8"/>
    <w:rsid w:val="000417C3"/>
    <w:rsid w:val="000421EC"/>
    <w:rsid w:val="000422B2"/>
    <w:rsid w:val="00043B1B"/>
    <w:rsid w:val="00044506"/>
    <w:rsid w:val="000463BB"/>
    <w:rsid w:val="000466CC"/>
    <w:rsid w:val="000469A8"/>
    <w:rsid w:val="0004781E"/>
    <w:rsid w:val="000478C3"/>
    <w:rsid w:val="00047E75"/>
    <w:rsid w:val="00050CC1"/>
    <w:rsid w:val="000525FB"/>
    <w:rsid w:val="00052F02"/>
    <w:rsid w:val="0005360D"/>
    <w:rsid w:val="00053B84"/>
    <w:rsid w:val="0005458C"/>
    <w:rsid w:val="000545C0"/>
    <w:rsid w:val="000546AE"/>
    <w:rsid w:val="00055A56"/>
    <w:rsid w:val="00056B4D"/>
    <w:rsid w:val="000578CE"/>
    <w:rsid w:val="0006085B"/>
    <w:rsid w:val="000615A4"/>
    <w:rsid w:val="000621A8"/>
    <w:rsid w:val="00062FE0"/>
    <w:rsid w:val="00063DAE"/>
    <w:rsid w:val="00064082"/>
    <w:rsid w:val="00064A73"/>
    <w:rsid w:val="00064CB9"/>
    <w:rsid w:val="00064E58"/>
    <w:rsid w:val="00065007"/>
    <w:rsid w:val="00065214"/>
    <w:rsid w:val="00066748"/>
    <w:rsid w:val="000667E5"/>
    <w:rsid w:val="0006698E"/>
    <w:rsid w:val="00066CDD"/>
    <w:rsid w:val="00066F9B"/>
    <w:rsid w:val="000702C4"/>
    <w:rsid w:val="000704B6"/>
    <w:rsid w:val="00070DFD"/>
    <w:rsid w:val="0007142A"/>
    <w:rsid w:val="0007229D"/>
    <w:rsid w:val="00072337"/>
    <w:rsid w:val="00072CBF"/>
    <w:rsid w:val="0007311E"/>
    <w:rsid w:val="00073597"/>
    <w:rsid w:val="000739E2"/>
    <w:rsid w:val="00073C20"/>
    <w:rsid w:val="0007407D"/>
    <w:rsid w:val="00074DAB"/>
    <w:rsid w:val="00074F21"/>
    <w:rsid w:val="00075D73"/>
    <w:rsid w:val="00075ED5"/>
    <w:rsid w:val="000760C0"/>
    <w:rsid w:val="00076E66"/>
    <w:rsid w:val="00077788"/>
    <w:rsid w:val="00077B0E"/>
    <w:rsid w:val="000800EA"/>
    <w:rsid w:val="00081C90"/>
    <w:rsid w:val="000831AC"/>
    <w:rsid w:val="0008499A"/>
    <w:rsid w:val="0008559F"/>
    <w:rsid w:val="000866EA"/>
    <w:rsid w:val="0008724C"/>
    <w:rsid w:val="000877B9"/>
    <w:rsid w:val="00087ECF"/>
    <w:rsid w:val="000900E4"/>
    <w:rsid w:val="000904D6"/>
    <w:rsid w:val="00090B02"/>
    <w:rsid w:val="00091BE0"/>
    <w:rsid w:val="0009221C"/>
    <w:rsid w:val="0009348E"/>
    <w:rsid w:val="00093546"/>
    <w:rsid w:val="00095394"/>
    <w:rsid w:val="000954F6"/>
    <w:rsid w:val="000957C9"/>
    <w:rsid w:val="000957FB"/>
    <w:rsid w:val="000969FB"/>
    <w:rsid w:val="00096C93"/>
    <w:rsid w:val="00097F6F"/>
    <w:rsid w:val="000A013E"/>
    <w:rsid w:val="000A073B"/>
    <w:rsid w:val="000A0821"/>
    <w:rsid w:val="000A0869"/>
    <w:rsid w:val="000A0BB9"/>
    <w:rsid w:val="000A0DA6"/>
    <w:rsid w:val="000A11CA"/>
    <w:rsid w:val="000A1472"/>
    <w:rsid w:val="000A147D"/>
    <w:rsid w:val="000A188E"/>
    <w:rsid w:val="000A290C"/>
    <w:rsid w:val="000A2962"/>
    <w:rsid w:val="000A3131"/>
    <w:rsid w:val="000A51E6"/>
    <w:rsid w:val="000A63AD"/>
    <w:rsid w:val="000A6822"/>
    <w:rsid w:val="000A6A56"/>
    <w:rsid w:val="000B0251"/>
    <w:rsid w:val="000B0BAF"/>
    <w:rsid w:val="000B0E35"/>
    <w:rsid w:val="000B1ED0"/>
    <w:rsid w:val="000B3B89"/>
    <w:rsid w:val="000B4359"/>
    <w:rsid w:val="000B50D3"/>
    <w:rsid w:val="000B52AD"/>
    <w:rsid w:val="000B5B29"/>
    <w:rsid w:val="000B60B2"/>
    <w:rsid w:val="000B7602"/>
    <w:rsid w:val="000B7D92"/>
    <w:rsid w:val="000C28C0"/>
    <w:rsid w:val="000C2965"/>
    <w:rsid w:val="000C2AE3"/>
    <w:rsid w:val="000C2E3E"/>
    <w:rsid w:val="000C5172"/>
    <w:rsid w:val="000C5549"/>
    <w:rsid w:val="000C755A"/>
    <w:rsid w:val="000D54B5"/>
    <w:rsid w:val="000D56A8"/>
    <w:rsid w:val="000D56AE"/>
    <w:rsid w:val="000D5713"/>
    <w:rsid w:val="000D5ACB"/>
    <w:rsid w:val="000D67AC"/>
    <w:rsid w:val="000D6E5B"/>
    <w:rsid w:val="000D730E"/>
    <w:rsid w:val="000D750C"/>
    <w:rsid w:val="000E0336"/>
    <w:rsid w:val="000E03DB"/>
    <w:rsid w:val="000E12FD"/>
    <w:rsid w:val="000E1514"/>
    <w:rsid w:val="000E1B99"/>
    <w:rsid w:val="000E1F4F"/>
    <w:rsid w:val="000E2371"/>
    <w:rsid w:val="000E34B7"/>
    <w:rsid w:val="000E455F"/>
    <w:rsid w:val="000E5374"/>
    <w:rsid w:val="000E5594"/>
    <w:rsid w:val="000E650A"/>
    <w:rsid w:val="000E7B17"/>
    <w:rsid w:val="000F3696"/>
    <w:rsid w:val="000F399F"/>
    <w:rsid w:val="000F3B88"/>
    <w:rsid w:val="000F3C19"/>
    <w:rsid w:val="000F416A"/>
    <w:rsid w:val="000F517B"/>
    <w:rsid w:val="000F598F"/>
    <w:rsid w:val="000F5B7F"/>
    <w:rsid w:val="000F5BF5"/>
    <w:rsid w:val="000F5DDD"/>
    <w:rsid w:val="000F5FE7"/>
    <w:rsid w:val="000F6A0D"/>
    <w:rsid w:val="000F6FD0"/>
    <w:rsid w:val="000F7D6B"/>
    <w:rsid w:val="001005FB"/>
    <w:rsid w:val="00100AE9"/>
    <w:rsid w:val="001019D5"/>
    <w:rsid w:val="00102615"/>
    <w:rsid w:val="001026CE"/>
    <w:rsid w:val="0010331B"/>
    <w:rsid w:val="00104B20"/>
    <w:rsid w:val="00104BC0"/>
    <w:rsid w:val="00104EA8"/>
    <w:rsid w:val="0010664D"/>
    <w:rsid w:val="00107CAF"/>
    <w:rsid w:val="001106AA"/>
    <w:rsid w:val="00110E79"/>
    <w:rsid w:val="00111483"/>
    <w:rsid w:val="001117B8"/>
    <w:rsid w:val="001117CB"/>
    <w:rsid w:val="00112B4C"/>
    <w:rsid w:val="00112BA8"/>
    <w:rsid w:val="00112EC3"/>
    <w:rsid w:val="0011329A"/>
    <w:rsid w:val="0011486A"/>
    <w:rsid w:val="00114A77"/>
    <w:rsid w:val="00114BFB"/>
    <w:rsid w:val="00114E69"/>
    <w:rsid w:val="00117508"/>
    <w:rsid w:val="0011768F"/>
    <w:rsid w:val="00117884"/>
    <w:rsid w:val="00117A43"/>
    <w:rsid w:val="00120B4B"/>
    <w:rsid w:val="00120EE3"/>
    <w:rsid w:val="00121FDF"/>
    <w:rsid w:val="001223AF"/>
    <w:rsid w:val="00122D0B"/>
    <w:rsid w:val="0012353A"/>
    <w:rsid w:val="00123AAE"/>
    <w:rsid w:val="00124113"/>
    <w:rsid w:val="00124184"/>
    <w:rsid w:val="00125358"/>
    <w:rsid w:val="00126B19"/>
    <w:rsid w:val="001301E8"/>
    <w:rsid w:val="0013046F"/>
    <w:rsid w:val="00130B77"/>
    <w:rsid w:val="001328C5"/>
    <w:rsid w:val="001332B3"/>
    <w:rsid w:val="001340B4"/>
    <w:rsid w:val="00134D1A"/>
    <w:rsid w:val="00135DD1"/>
    <w:rsid w:val="00135F8C"/>
    <w:rsid w:val="00136431"/>
    <w:rsid w:val="0013687D"/>
    <w:rsid w:val="00136EFC"/>
    <w:rsid w:val="00140899"/>
    <w:rsid w:val="0014165D"/>
    <w:rsid w:val="001426BE"/>
    <w:rsid w:val="00142DE3"/>
    <w:rsid w:val="001432CA"/>
    <w:rsid w:val="001436F2"/>
    <w:rsid w:val="00143D17"/>
    <w:rsid w:val="001441B9"/>
    <w:rsid w:val="001457B8"/>
    <w:rsid w:val="0014662D"/>
    <w:rsid w:val="001468B0"/>
    <w:rsid w:val="00147251"/>
    <w:rsid w:val="00147A9B"/>
    <w:rsid w:val="00150F14"/>
    <w:rsid w:val="00153686"/>
    <w:rsid w:val="00153906"/>
    <w:rsid w:val="00154455"/>
    <w:rsid w:val="00154CDB"/>
    <w:rsid w:val="00154D35"/>
    <w:rsid w:val="00155E61"/>
    <w:rsid w:val="0015616F"/>
    <w:rsid w:val="00157364"/>
    <w:rsid w:val="0016100D"/>
    <w:rsid w:val="00161563"/>
    <w:rsid w:val="00163B2F"/>
    <w:rsid w:val="00164A7F"/>
    <w:rsid w:val="00164DBF"/>
    <w:rsid w:val="0016575D"/>
    <w:rsid w:val="001657D5"/>
    <w:rsid w:val="00165DD0"/>
    <w:rsid w:val="001678C3"/>
    <w:rsid w:val="00170107"/>
    <w:rsid w:val="00170116"/>
    <w:rsid w:val="0017071A"/>
    <w:rsid w:val="00171205"/>
    <w:rsid w:val="00171D78"/>
    <w:rsid w:val="0017295A"/>
    <w:rsid w:val="001737B3"/>
    <w:rsid w:val="001758C8"/>
    <w:rsid w:val="00176988"/>
    <w:rsid w:val="00177666"/>
    <w:rsid w:val="001777C0"/>
    <w:rsid w:val="00180091"/>
    <w:rsid w:val="00180ADA"/>
    <w:rsid w:val="00181175"/>
    <w:rsid w:val="001813D7"/>
    <w:rsid w:val="00181EB7"/>
    <w:rsid w:val="001820D4"/>
    <w:rsid w:val="0018237F"/>
    <w:rsid w:val="00182B3A"/>
    <w:rsid w:val="00183A22"/>
    <w:rsid w:val="00185DA9"/>
    <w:rsid w:val="001861DC"/>
    <w:rsid w:val="00186CCC"/>
    <w:rsid w:val="00187C93"/>
    <w:rsid w:val="001902BF"/>
    <w:rsid w:val="0019030B"/>
    <w:rsid w:val="001907EC"/>
    <w:rsid w:val="0019126B"/>
    <w:rsid w:val="00191C91"/>
    <w:rsid w:val="0019209B"/>
    <w:rsid w:val="0019500E"/>
    <w:rsid w:val="001951E7"/>
    <w:rsid w:val="001959F0"/>
    <w:rsid w:val="001964B8"/>
    <w:rsid w:val="001967FE"/>
    <w:rsid w:val="00196A65"/>
    <w:rsid w:val="001975F3"/>
    <w:rsid w:val="00197608"/>
    <w:rsid w:val="00197BF5"/>
    <w:rsid w:val="001A0C6B"/>
    <w:rsid w:val="001A1A85"/>
    <w:rsid w:val="001A1BBB"/>
    <w:rsid w:val="001A2799"/>
    <w:rsid w:val="001A2ABC"/>
    <w:rsid w:val="001A2FA8"/>
    <w:rsid w:val="001A346D"/>
    <w:rsid w:val="001A3892"/>
    <w:rsid w:val="001A3EEB"/>
    <w:rsid w:val="001A5627"/>
    <w:rsid w:val="001A569E"/>
    <w:rsid w:val="001A5D22"/>
    <w:rsid w:val="001A6173"/>
    <w:rsid w:val="001A7ABB"/>
    <w:rsid w:val="001B0DBF"/>
    <w:rsid w:val="001B14E3"/>
    <w:rsid w:val="001B2073"/>
    <w:rsid w:val="001B21FF"/>
    <w:rsid w:val="001B3218"/>
    <w:rsid w:val="001B333D"/>
    <w:rsid w:val="001B3AA9"/>
    <w:rsid w:val="001B4A5C"/>
    <w:rsid w:val="001B5093"/>
    <w:rsid w:val="001B51E2"/>
    <w:rsid w:val="001B53F8"/>
    <w:rsid w:val="001B5784"/>
    <w:rsid w:val="001B5893"/>
    <w:rsid w:val="001B5A71"/>
    <w:rsid w:val="001B686F"/>
    <w:rsid w:val="001B77F5"/>
    <w:rsid w:val="001B7B4A"/>
    <w:rsid w:val="001B7BD7"/>
    <w:rsid w:val="001B7CF8"/>
    <w:rsid w:val="001C01C9"/>
    <w:rsid w:val="001C021A"/>
    <w:rsid w:val="001C036C"/>
    <w:rsid w:val="001C08AB"/>
    <w:rsid w:val="001C0FC9"/>
    <w:rsid w:val="001C126D"/>
    <w:rsid w:val="001C1773"/>
    <w:rsid w:val="001C1C52"/>
    <w:rsid w:val="001C2645"/>
    <w:rsid w:val="001C31AB"/>
    <w:rsid w:val="001C34CF"/>
    <w:rsid w:val="001C38D9"/>
    <w:rsid w:val="001C4868"/>
    <w:rsid w:val="001C7999"/>
    <w:rsid w:val="001C79F2"/>
    <w:rsid w:val="001C7DAF"/>
    <w:rsid w:val="001D0919"/>
    <w:rsid w:val="001D177F"/>
    <w:rsid w:val="001D1853"/>
    <w:rsid w:val="001D2E12"/>
    <w:rsid w:val="001D327D"/>
    <w:rsid w:val="001D3AAE"/>
    <w:rsid w:val="001D437E"/>
    <w:rsid w:val="001D4D5A"/>
    <w:rsid w:val="001D7170"/>
    <w:rsid w:val="001D782C"/>
    <w:rsid w:val="001E1F93"/>
    <w:rsid w:val="001E3349"/>
    <w:rsid w:val="001E3862"/>
    <w:rsid w:val="001E44C4"/>
    <w:rsid w:val="001E49A9"/>
    <w:rsid w:val="001E4EA7"/>
    <w:rsid w:val="001E5034"/>
    <w:rsid w:val="001E664C"/>
    <w:rsid w:val="001E75FE"/>
    <w:rsid w:val="001E784C"/>
    <w:rsid w:val="001E7A54"/>
    <w:rsid w:val="001F002E"/>
    <w:rsid w:val="001F09CA"/>
    <w:rsid w:val="001F0AD0"/>
    <w:rsid w:val="001F2026"/>
    <w:rsid w:val="001F397A"/>
    <w:rsid w:val="001F4704"/>
    <w:rsid w:val="001F4B1B"/>
    <w:rsid w:val="001F4B87"/>
    <w:rsid w:val="001F4D39"/>
    <w:rsid w:val="001F59A1"/>
    <w:rsid w:val="001F744F"/>
    <w:rsid w:val="001F7C11"/>
    <w:rsid w:val="0020062A"/>
    <w:rsid w:val="00200C3E"/>
    <w:rsid w:val="00200E38"/>
    <w:rsid w:val="00201746"/>
    <w:rsid w:val="0020385B"/>
    <w:rsid w:val="00203C78"/>
    <w:rsid w:val="00205B6A"/>
    <w:rsid w:val="002061A3"/>
    <w:rsid w:val="00207931"/>
    <w:rsid w:val="00210143"/>
    <w:rsid w:val="00211F45"/>
    <w:rsid w:val="00212115"/>
    <w:rsid w:val="00212AEA"/>
    <w:rsid w:val="00213A78"/>
    <w:rsid w:val="00215CDF"/>
    <w:rsid w:val="002161B2"/>
    <w:rsid w:val="0021639D"/>
    <w:rsid w:val="00216901"/>
    <w:rsid w:val="00216EBC"/>
    <w:rsid w:val="00217C15"/>
    <w:rsid w:val="00217C6E"/>
    <w:rsid w:val="00220F1C"/>
    <w:rsid w:val="00221B65"/>
    <w:rsid w:val="0022224A"/>
    <w:rsid w:val="00222D19"/>
    <w:rsid w:val="002231B9"/>
    <w:rsid w:val="00223856"/>
    <w:rsid w:val="00223B8F"/>
    <w:rsid w:val="00224459"/>
    <w:rsid w:val="002250DA"/>
    <w:rsid w:val="00227803"/>
    <w:rsid w:val="00227E13"/>
    <w:rsid w:val="002311C1"/>
    <w:rsid w:val="00232477"/>
    <w:rsid w:val="002357F5"/>
    <w:rsid w:val="0023592E"/>
    <w:rsid w:val="002359FD"/>
    <w:rsid w:val="00235C6B"/>
    <w:rsid w:val="00236771"/>
    <w:rsid w:val="002370E6"/>
    <w:rsid w:val="002402AE"/>
    <w:rsid w:val="00241D76"/>
    <w:rsid w:val="002427D8"/>
    <w:rsid w:val="002428A4"/>
    <w:rsid w:val="00242B7B"/>
    <w:rsid w:val="002440A9"/>
    <w:rsid w:val="00246EDB"/>
    <w:rsid w:val="002470FE"/>
    <w:rsid w:val="00247A3C"/>
    <w:rsid w:val="00251B61"/>
    <w:rsid w:val="002525E5"/>
    <w:rsid w:val="00252A21"/>
    <w:rsid w:val="0025349C"/>
    <w:rsid w:val="00256959"/>
    <w:rsid w:val="00257084"/>
    <w:rsid w:val="00257720"/>
    <w:rsid w:val="00257B1D"/>
    <w:rsid w:val="00257BB4"/>
    <w:rsid w:val="00257CBD"/>
    <w:rsid w:val="00257D5C"/>
    <w:rsid w:val="002601F1"/>
    <w:rsid w:val="0026060A"/>
    <w:rsid w:val="0026076B"/>
    <w:rsid w:val="002608BF"/>
    <w:rsid w:val="002611C2"/>
    <w:rsid w:val="00261317"/>
    <w:rsid w:val="002626BC"/>
    <w:rsid w:val="00262C39"/>
    <w:rsid w:val="00264710"/>
    <w:rsid w:val="002652D6"/>
    <w:rsid w:val="00266046"/>
    <w:rsid w:val="0026638A"/>
    <w:rsid w:val="00266A7B"/>
    <w:rsid w:val="00266BDC"/>
    <w:rsid w:val="00267417"/>
    <w:rsid w:val="00270008"/>
    <w:rsid w:val="0027189E"/>
    <w:rsid w:val="00273D0C"/>
    <w:rsid w:val="00274450"/>
    <w:rsid w:val="002744BF"/>
    <w:rsid w:val="00274833"/>
    <w:rsid w:val="00274879"/>
    <w:rsid w:val="002751CC"/>
    <w:rsid w:val="00275871"/>
    <w:rsid w:val="002760C5"/>
    <w:rsid w:val="0027677E"/>
    <w:rsid w:val="00276973"/>
    <w:rsid w:val="002769D6"/>
    <w:rsid w:val="00280918"/>
    <w:rsid w:val="00280E58"/>
    <w:rsid w:val="002811DF"/>
    <w:rsid w:val="00281833"/>
    <w:rsid w:val="00281BB1"/>
    <w:rsid w:val="00281F5D"/>
    <w:rsid w:val="002829C3"/>
    <w:rsid w:val="002830CD"/>
    <w:rsid w:val="002841C5"/>
    <w:rsid w:val="002845BD"/>
    <w:rsid w:val="0028470C"/>
    <w:rsid w:val="002858B6"/>
    <w:rsid w:val="00285DBF"/>
    <w:rsid w:val="0029029C"/>
    <w:rsid w:val="00291D81"/>
    <w:rsid w:val="00291FBD"/>
    <w:rsid w:val="00293A54"/>
    <w:rsid w:val="00293D6D"/>
    <w:rsid w:val="0029446A"/>
    <w:rsid w:val="00294C61"/>
    <w:rsid w:val="00295535"/>
    <w:rsid w:val="00296B89"/>
    <w:rsid w:val="002A00E1"/>
    <w:rsid w:val="002A2F43"/>
    <w:rsid w:val="002A2F77"/>
    <w:rsid w:val="002A3AE6"/>
    <w:rsid w:val="002A3EFB"/>
    <w:rsid w:val="002A41C5"/>
    <w:rsid w:val="002A44A1"/>
    <w:rsid w:val="002A48DA"/>
    <w:rsid w:val="002A4952"/>
    <w:rsid w:val="002A4B4F"/>
    <w:rsid w:val="002A52CD"/>
    <w:rsid w:val="002A6460"/>
    <w:rsid w:val="002A6FA4"/>
    <w:rsid w:val="002B0AAC"/>
    <w:rsid w:val="002B1E31"/>
    <w:rsid w:val="002B2596"/>
    <w:rsid w:val="002B2FEC"/>
    <w:rsid w:val="002B47B4"/>
    <w:rsid w:val="002C0438"/>
    <w:rsid w:val="002C0672"/>
    <w:rsid w:val="002C0C4D"/>
    <w:rsid w:val="002C160B"/>
    <w:rsid w:val="002C1B76"/>
    <w:rsid w:val="002C23A0"/>
    <w:rsid w:val="002C402A"/>
    <w:rsid w:val="002C43DC"/>
    <w:rsid w:val="002C43E0"/>
    <w:rsid w:val="002C4490"/>
    <w:rsid w:val="002C4FBA"/>
    <w:rsid w:val="002C50F0"/>
    <w:rsid w:val="002C5E35"/>
    <w:rsid w:val="002C6979"/>
    <w:rsid w:val="002C7169"/>
    <w:rsid w:val="002C740A"/>
    <w:rsid w:val="002C7D4A"/>
    <w:rsid w:val="002D0114"/>
    <w:rsid w:val="002D068D"/>
    <w:rsid w:val="002D1955"/>
    <w:rsid w:val="002D1B51"/>
    <w:rsid w:val="002D20E3"/>
    <w:rsid w:val="002D2679"/>
    <w:rsid w:val="002D2B57"/>
    <w:rsid w:val="002D2F95"/>
    <w:rsid w:val="002D3B6C"/>
    <w:rsid w:val="002D44C1"/>
    <w:rsid w:val="002D5E76"/>
    <w:rsid w:val="002D7D7C"/>
    <w:rsid w:val="002E05DE"/>
    <w:rsid w:val="002E0877"/>
    <w:rsid w:val="002E18E0"/>
    <w:rsid w:val="002E1EA1"/>
    <w:rsid w:val="002E1EDE"/>
    <w:rsid w:val="002E292C"/>
    <w:rsid w:val="002E4295"/>
    <w:rsid w:val="002E5AC7"/>
    <w:rsid w:val="002E6C00"/>
    <w:rsid w:val="002E6DF8"/>
    <w:rsid w:val="002E72E3"/>
    <w:rsid w:val="002F088A"/>
    <w:rsid w:val="002F0C70"/>
    <w:rsid w:val="002F1355"/>
    <w:rsid w:val="002F1B61"/>
    <w:rsid w:val="002F202B"/>
    <w:rsid w:val="002F238F"/>
    <w:rsid w:val="002F35D0"/>
    <w:rsid w:val="002F4710"/>
    <w:rsid w:val="002F4737"/>
    <w:rsid w:val="002F498E"/>
    <w:rsid w:val="002F4BAF"/>
    <w:rsid w:val="002F6283"/>
    <w:rsid w:val="002F6F3B"/>
    <w:rsid w:val="003001F2"/>
    <w:rsid w:val="00300406"/>
    <w:rsid w:val="00301B2D"/>
    <w:rsid w:val="00301C03"/>
    <w:rsid w:val="00301EFC"/>
    <w:rsid w:val="00302C2F"/>
    <w:rsid w:val="00303B70"/>
    <w:rsid w:val="00303C30"/>
    <w:rsid w:val="00303E12"/>
    <w:rsid w:val="00304C62"/>
    <w:rsid w:val="00304CF4"/>
    <w:rsid w:val="003050AD"/>
    <w:rsid w:val="0030533F"/>
    <w:rsid w:val="00305609"/>
    <w:rsid w:val="00305FB8"/>
    <w:rsid w:val="003060AE"/>
    <w:rsid w:val="00306B42"/>
    <w:rsid w:val="00307636"/>
    <w:rsid w:val="003079F7"/>
    <w:rsid w:val="00310501"/>
    <w:rsid w:val="00310BAA"/>
    <w:rsid w:val="003118F8"/>
    <w:rsid w:val="00311943"/>
    <w:rsid w:val="0031197A"/>
    <w:rsid w:val="00311A77"/>
    <w:rsid w:val="00312249"/>
    <w:rsid w:val="003125DF"/>
    <w:rsid w:val="0031374D"/>
    <w:rsid w:val="0031527A"/>
    <w:rsid w:val="00315410"/>
    <w:rsid w:val="0031684C"/>
    <w:rsid w:val="003169A3"/>
    <w:rsid w:val="00317415"/>
    <w:rsid w:val="003175A0"/>
    <w:rsid w:val="00320B50"/>
    <w:rsid w:val="003229BE"/>
    <w:rsid w:val="00322C4E"/>
    <w:rsid w:val="00323147"/>
    <w:rsid w:val="00323BBF"/>
    <w:rsid w:val="00326489"/>
    <w:rsid w:val="00326698"/>
    <w:rsid w:val="00326B3F"/>
    <w:rsid w:val="003278C5"/>
    <w:rsid w:val="00327CB3"/>
    <w:rsid w:val="00327E93"/>
    <w:rsid w:val="00330405"/>
    <w:rsid w:val="0033086B"/>
    <w:rsid w:val="0033168C"/>
    <w:rsid w:val="00332278"/>
    <w:rsid w:val="00332444"/>
    <w:rsid w:val="003325EE"/>
    <w:rsid w:val="00332739"/>
    <w:rsid w:val="003333C5"/>
    <w:rsid w:val="00333680"/>
    <w:rsid w:val="003344CD"/>
    <w:rsid w:val="0033460D"/>
    <w:rsid w:val="003351AE"/>
    <w:rsid w:val="003354EC"/>
    <w:rsid w:val="0033580F"/>
    <w:rsid w:val="00335880"/>
    <w:rsid w:val="00335C79"/>
    <w:rsid w:val="00337A99"/>
    <w:rsid w:val="00343B89"/>
    <w:rsid w:val="0034403D"/>
    <w:rsid w:val="00344DD3"/>
    <w:rsid w:val="003450A8"/>
    <w:rsid w:val="003460D4"/>
    <w:rsid w:val="0034664C"/>
    <w:rsid w:val="00347789"/>
    <w:rsid w:val="003477DD"/>
    <w:rsid w:val="00350B72"/>
    <w:rsid w:val="00350DF1"/>
    <w:rsid w:val="00350FBF"/>
    <w:rsid w:val="003518D9"/>
    <w:rsid w:val="00351E97"/>
    <w:rsid w:val="0035230E"/>
    <w:rsid w:val="0035263A"/>
    <w:rsid w:val="00352CCA"/>
    <w:rsid w:val="003531F0"/>
    <w:rsid w:val="00355593"/>
    <w:rsid w:val="00355BC1"/>
    <w:rsid w:val="00361592"/>
    <w:rsid w:val="00363270"/>
    <w:rsid w:val="00363809"/>
    <w:rsid w:val="00363887"/>
    <w:rsid w:val="00364B35"/>
    <w:rsid w:val="00365EFA"/>
    <w:rsid w:val="0037087F"/>
    <w:rsid w:val="00370F0A"/>
    <w:rsid w:val="00372087"/>
    <w:rsid w:val="00372596"/>
    <w:rsid w:val="003732A9"/>
    <w:rsid w:val="00374ECB"/>
    <w:rsid w:val="003755AE"/>
    <w:rsid w:val="00376298"/>
    <w:rsid w:val="003765D0"/>
    <w:rsid w:val="00377CC7"/>
    <w:rsid w:val="0038090B"/>
    <w:rsid w:val="00380C49"/>
    <w:rsid w:val="00380F5B"/>
    <w:rsid w:val="00381DFB"/>
    <w:rsid w:val="00383849"/>
    <w:rsid w:val="0038416A"/>
    <w:rsid w:val="00384217"/>
    <w:rsid w:val="003846CA"/>
    <w:rsid w:val="0038477C"/>
    <w:rsid w:val="00384F2A"/>
    <w:rsid w:val="0038543B"/>
    <w:rsid w:val="0038590C"/>
    <w:rsid w:val="003859BE"/>
    <w:rsid w:val="003860CF"/>
    <w:rsid w:val="00387322"/>
    <w:rsid w:val="00387B04"/>
    <w:rsid w:val="00390185"/>
    <w:rsid w:val="00390700"/>
    <w:rsid w:val="003915CB"/>
    <w:rsid w:val="00391C11"/>
    <w:rsid w:val="00391E85"/>
    <w:rsid w:val="00392212"/>
    <w:rsid w:val="00392C38"/>
    <w:rsid w:val="00392D28"/>
    <w:rsid w:val="003930AE"/>
    <w:rsid w:val="00393205"/>
    <w:rsid w:val="003933B3"/>
    <w:rsid w:val="00393404"/>
    <w:rsid w:val="00393431"/>
    <w:rsid w:val="00397246"/>
    <w:rsid w:val="00397B97"/>
    <w:rsid w:val="00397CD4"/>
    <w:rsid w:val="00397E32"/>
    <w:rsid w:val="003A2733"/>
    <w:rsid w:val="003A3B0D"/>
    <w:rsid w:val="003A4C65"/>
    <w:rsid w:val="003A50C5"/>
    <w:rsid w:val="003A5944"/>
    <w:rsid w:val="003A5E57"/>
    <w:rsid w:val="003A712C"/>
    <w:rsid w:val="003A7565"/>
    <w:rsid w:val="003A7D78"/>
    <w:rsid w:val="003B04F5"/>
    <w:rsid w:val="003B08E1"/>
    <w:rsid w:val="003B153A"/>
    <w:rsid w:val="003B2EDB"/>
    <w:rsid w:val="003B342E"/>
    <w:rsid w:val="003B3901"/>
    <w:rsid w:val="003B3A6B"/>
    <w:rsid w:val="003B3D8D"/>
    <w:rsid w:val="003B4D8E"/>
    <w:rsid w:val="003B4E5D"/>
    <w:rsid w:val="003B539E"/>
    <w:rsid w:val="003B5665"/>
    <w:rsid w:val="003B5EEA"/>
    <w:rsid w:val="003B5EEB"/>
    <w:rsid w:val="003B6858"/>
    <w:rsid w:val="003B6BED"/>
    <w:rsid w:val="003B716C"/>
    <w:rsid w:val="003C050B"/>
    <w:rsid w:val="003C1BB5"/>
    <w:rsid w:val="003C22B5"/>
    <w:rsid w:val="003C2303"/>
    <w:rsid w:val="003C281A"/>
    <w:rsid w:val="003C2ED6"/>
    <w:rsid w:val="003C3100"/>
    <w:rsid w:val="003C3A15"/>
    <w:rsid w:val="003C4119"/>
    <w:rsid w:val="003C4B2E"/>
    <w:rsid w:val="003C64FE"/>
    <w:rsid w:val="003C68D6"/>
    <w:rsid w:val="003D0F10"/>
    <w:rsid w:val="003D1CB4"/>
    <w:rsid w:val="003D1F94"/>
    <w:rsid w:val="003D40B4"/>
    <w:rsid w:val="003D4741"/>
    <w:rsid w:val="003D509F"/>
    <w:rsid w:val="003D5922"/>
    <w:rsid w:val="003D5AFC"/>
    <w:rsid w:val="003D6799"/>
    <w:rsid w:val="003D7301"/>
    <w:rsid w:val="003E0125"/>
    <w:rsid w:val="003E1B9F"/>
    <w:rsid w:val="003E1EF8"/>
    <w:rsid w:val="003E3BD4"/>
    <w:rsid w:val="003E545B"/>
    <w:rsid w:val="003E5722"/>
    <w:rsid w:val="003E5A5B"/>
    <w:rsid w:val="003E7A39"/>
    <w:rsid w:val="003F04E3"/>
    <w:rsid w:val="003F0D0B"/>
    <w:rsid w:val="003F1F46"/>
    <w:rsid w:val="003F54AA"/>
    <w:rsid w:val="003F5878"/>
    <w:rsid w:val="003F592E"/>
    <w:rsid w:val="003F6477"/>
    <w:rsid w:val="003F6E62"/>
    <w:rsid w:val="003F6FDA"/>
    <w:rsid w:val="004005BF"/>
    <w:rsid w:val="00400930"/>
    <w:rsid w:val="0040344F"/>
    <w:rsid w:val="00403CCE"/>
    <w:rsid w:val="00404632"/>
    <w:rsid w:val="00404878"/>
    <w:rsid w:val="00404EF7"/>
    <w:rsid w:val="00405DD1"/>
    <w:rsid w:val="00407270"/>
    <w:rsid w:val="00407C31"/>
    <w:rsid w:val="00410368"/>
    <w:rsid w:val="0041086E"/>
    <w:rsid w:val="00411543"/>
    <w:rsid w:val="00411F66"/>
    <w:rsid w:val="0041305D"/>
    <w:rsid w:val="004133A0"/>
    <w:rsid w:val="004138DE"/>
    <w:rsid w:val="00413FB4"/>
    <w:rsid w:val="00414516"/>
    <w:rsid w:val="004155A6"/>
    <w:rsid w:val="00415A54"/>
    <w:rsid w:val="0042019C"/>
    <w:rsid w:val="00422B3A"/>
    <w:rsid w:val="0042314B"/>
    <w:rsid w:val="004234A6"/>
    <w:rsid w:val="0042393E"/>
    <w:rsid w:val="00423FF8"/>
    <w:rsid w:val="004256E1"/>
    <w:rsid w:val="00427C1D"/>
    <w:rsid w:val="00430585"/>
    <w:rsid w:val="00432392"/>
    <w:rsid w:val="0043267E"/>
    <w:rsid w:val="0043363D"/>
    <w:rsid w:val="00433A7B"/>
    <w:rsid w:val="004342D2"/>
    <w:rsid w:val="00434336"/>
    <w:rsid w:val="00435CB4"/>
    <w:rsid w:val="00436187"/>
    <w:rsid w:val="00436B5E"/>
    <w:rsid w:val="00436BF0"/>
    <w:rsid w:val="00437297"/>
    <w:rsid w:val="0043768D"/>
    <w:rsid w:val="00437F75"/>
    <w:rsid w:val="00441542"/>
    <w:rsid w:val="00441749"/>
    <w:rsid w:val="0044194C"/>
    <w:rsid w:val="00441D98"/>
    <w:rsid w:val="004420CB"/>
    <w:rsid w:val="00442A1C"/>
    <w:rsid w:val="004433E9"/>
    <w:rsid w:val="00444283"/>
    <w:rsid w:val="0044436B"/>
    <w:rsid w:val="004458D1"/>
    <w:rsid w:val="00445C5D"/>
    <w:rsid w:val="00446476"/>
    <w:rsid w:val="00446810"/>
    <w:rsid w:val="00446B51"/>
    <w:rsid w:val="00447C90"/>
    <w:rsid w:val="00450B8E"/>
    <w:rsid w:val="00450C9A"/>
    <w:rsid w:val="004534C3"/>
    <w:rsid w:val="00453C21"/>
    <w:rsid w:val="00453CC5"/>
    <w:rsid w:val="00454240"/>
    <w:rsid w:val="00454B22"/>
    <w:rsid w:val="00455DD2"/>
    <w:rsid w:val="00456AD8"/>
    <w:rsid w:val="00456DB6"/>
    <w:rsid w:val="004571F7"/>
    <w:rsid w:val="0045757F"/>
    <w:rsid w:val="00460043"/>
    <w:rsid w:val="0046063A"/>
    <w:rsid w:val="00460720"/>
    <w:rsid w:val="00461287"/>
    <w:rsid w:val="00461D4B"/>
    <w:rsid w:val="00462049"/>
    <w:rsid w:val="00462AEB"/>
    <w:rsid w:val="00464440"/>
    <w:rsid w:val="004662DB"/>
    <w:rsid w:val="004668D0"/>
    <w:rsid w:val="004674BF"/>
    <w:rsid w:val="00467716"/>
    <w:rsid w:val="004704C0"/>
    <w:rsid w:val="0047079D"/>
    <w:rsid w:val="00471FA3"/>
    <w:rsid w:val="004720EE"/>
    <w:rsid w:val="004722AE"/>
    <w:rsid w:val="0047279D"/>
    <w:rsid w:val="00472854"/>
    <w:rsid w:val="00472866"/>
    <w:rsid w:val="00473182"/>
    <w:rsid w:val="00473668"/>
    <w:rsid w:val="00473A85"/>
    <w:rsid w:val="00473F80"/>
    <w:rsid w:val="004746D2"/>
    <w:rsid w:val="00475123"/>
    <w:rsid w:val="00475769"/>
    <w:rsid w:val="00475EC1"/>
    <w:rsid w:val="004766A8"/>
    <w:rsid w:val="00480905"/>
    <w:rsid w:val="00480B15"/>
    <w:rsid w:val="00481978"/>
    <w:rsid w:val="0048209B"/>
    <w:rsid w:val="0048249D"/>
    <w:rsid w:val="00482EDA"/>
    <w:rsid w:val="0048376F"/>
    <w:rsid w:val="00484512"/>
    <w:rsid w:val="004846A5"/>
    <w:rsid w:val="00484CC6"/>
    <w:rsid w:val="00484F61"/>
    <w:rsid w:val="00485C84"/>
    <w:rsid w:val="004878F4"/>
    <w:rsid w:val="00491A95"/>
    <w:rsid w:val="00492D23"/>
    <w:rsid w:val="00492F89"/>
    <w:rsid w:val="004931F9"/>
    <w:rsid w:val="004934F3"/>
    <w:rsid w:val="004935B3"/>
    <w:rsid w:val="004949B6"/>
    <w:rsid w:val="00495E11"/>
    <w:rsid w:val="004A03E6"/>
    <w:rsid w:val="004A0928"/>
    <w:rsid w:val="004A171D"/>
    <w:rsid w:val="004A1A94"/>
    <w:rsid w:val="004A37B1"/>
    <w:rsid w:val="004A4320"/>
    <w:rsid w:val="004A4E57"/>
    <w:rsid w:val="004A5A95"/>
    <w:rsid w:val="004A700B"/>
    <w:rsid w:val="004A7846"/>
    <w:rsid w:val="004A7A64"/>
    <w:rsid w:val="004A7B57"/>
    <w:rsid w:val="004A7D93"/>
    <w:rsid w:val="004A7E29"/>
    <w:rsid w:val="004B078F"/>
    <w:rsid w:val="004B1B6E"/>
    <w:rsid w:val="004B20D4"/>
    <w:rsid w:val="004B22AD"/>
    <w:rsid w:val="004B2397"/>
    <w:rsid w:val="004B265B"/>
    <w:rsid w:val="004B3753"/>
    <w:rsid w:val="004B3787"/>
    <w:rsid w:val="004B3952"/>
    <w:rsid w:val="004B3CF2"/>
    <w:rsid w:val="004B3ECE"/>
    <w:rsid w:val="004B4416"/>
    <w:rsid w:val="004B51BC"/>
    <w:rsid w:val="004B6316"/>
    <w:rsid w:val="004B6A5A"/>
    <w:rsid w:val="004B702B"/>
    <w:rsid w:val="004B7506"/>
    <w:rsid w:val="004B7D1F"/>
    <w:rsid w:val="004C08CB"/>
    <w:rsid w:val="004C16BA"/>
    <w:rsid w:val="004C2122"/>
    <w:rsid w:val="004C239D"/>
    <w:rsid w:val="004C2466"/>
    <w:rsid w:val="004C29B4"/>
    <w:rsid w:val="004C48F0"/>
    <w:rsid w:val="004C5C4A"/>
    <w:rsid w:val="004C63F5"/>
    <w:rsid w:val="004C7120"/>
    <w:rsid w:val="004C73E2"/>
    <w:rsid w:val="004C7BC1"/>
    <w:rsid w:val="004C7BEB"/>
    <w:rsid w:val="004C7FD1"/>
    <w:rsid w:val="004D1493"/>
    <w:rsid w:val="004D1D71"/>
    <w:rsid w:val="004D2D1D"/>
    <w:rsid w:val="004D4098"/>
    <w:rsid w:val="004D41E8"/>
    <w:rsid w:val="004D44FE"/>
    <w:rsid w:val="004D49D4"/>
    <w:rsid w:val="004D6447"/>
    <w:rsid w:val="004D6762"/>
    <w:rsid w:val="004D75A9"/>
    <w:rsid w:val="004E0568"/>
    <w:rsid w:val="004E1511"/>
    <w:rsid w:val="004E1A84"/>
    <w:rsid w:val="004E1E62"/>
    <w:rsid w:val="004E20FC"/>
    <w:rsid w:val="004E2194"/>
    <w:rsid w:val="004E3C9D"/>
    <w:rsid w:val="004E4B35"/>
    <w:rsid w:val="004E55EA"/>
    <w:rsid w:val="004E65E8"/>
    <w:rsid w:val="004E6CCE"/>
    <w:rsid w:val="004E791E"/>
    <w:rsid w:val="004F03E1"/>
    <w:rsid w:val="004F04C2"/>
    <w:rsid w:val="004F10E5"/>
    <w:rsid w:val="004F1425"/>
    <w:rsid w:val="004F1C80"/>
    <w:rsid w:val="004F1E08"/>
    <w:rsid w:val="004F4881"/>
    <w:rsid w:val="004F5CFD"/>
    <w:rsid w:val="004F6A3A"/>
    <w:rsid w:val="004F6C34"/>
    <w:rsid w:val="004F7659"/>
    <w:rsid w:val="004F7713"/>
    <w:rsid w:val="00500221"/>
    <w:rsid w:val="00501541"/>
    <w:rsid w:val="005022DD"/>
    <w:rsid w:val="00504A65"/>
    <w:rsid w:val="00504B48"/>
    <w:rsid w:val="005051C0"/>
    <w:rsid w:val="005059EA"/>
    <w:rsid w:val="00506387"/>
    <w:rsid w:val="005071C6"/>
    <w:rsid w:val="005100DE"/>
    <w:rsid w:val="005114F5"/>
    <w:rsid w:val="0051423B"/>
    <w:rsid w:val="00515230"/>
    <w:rsid w:val="00516178"/>
    <w:rsid w:val="00516906"/>
    <w:rsid w:val="00516C1F"/>
    <w:rsid w:val="00520366"/>
    <w:rsid w:val="0052130D"/>
    <w:rsid w:val="0052134A"/>
    <w:rsid w:val="005224A7"/>
    <w:rsid w:val="0052253C"/>
    <w:rsid w:val="00522807"/>
    <w:rsid w:val="00523AAD"/>
    <w:rsid w:val="0052499D"/>
    <w:rsid w:val="00525ADA"/>
    <w:rsid w:val="00526063"/>
    <w:rsid w:val="00526750"/>
    <w:rsid w:val="00527286"/>
    <w:rsid w:val="0052784C"/>
    <w:rsid w:val="0053035F"/>
    <w:rsid w:val="00530815"/>
    <w:rsid w:val="00531F33"/>
    <w:rsid w:val="005337BB"/>
    <w:rsid w:val="00535120"/>
    <w:rsid w:val="00536F67"/>
    <w:rsid w:val="005401A1"/>
    <w:rsid w:val="00540C97"/>
    <w:rsid w:val="005412FC"/>
    <w:rsid w:val="00541C7A"/>
    <w:rsid w:val="00542B2B"/>
    <w:rsid w:val="00542C77"/>
    <w:rsid w:val="00542C84"/>
    <w:rsid w:val="00542D6B"/>
    <w:rsid w:val="00543672"/>
    <w:rsid w:val="005437A4"/>
    <w:rsid w:val="00543AA0"/>
    <w:rsid w:val="005442F5"/>
    <w:rsid w:val="00545A74"/>
    <w:rsid w:val="0054700B"/>
    <w:rsid w:val="00547250"/>
    <w:rsid w:val="0054769A"/>
    <w:rsid w:val="00547841"/>
    <w:rsid w:val="00547FB0"/>
    <w:rsid w:val="005500A4"/>
    <w:rsid w:val="0055065F"/>
    <w:rsid w:val="00552491"/>
    <w:rsid w:val="00553D72"/>
    <w:rsid w:val="00553ECD"/>
    <w:rsid w:val="005548DD"/>
    <w:rsid w:val="00554E36"/>
    <w:rsid w:val="00554FD6"/>
    <w:rsid w:val="00555038"/>
    <w:rsid w:val="00556D2F"/>
    <w:rsid w:val="00557400"/>
    <w:rsid w:val="0056049C"/>
    <w:rsid w:val="00560579"/>
    <w:rsid w:val="00560C14"/>
    <w:rsid w:val="00562CB0"/>
    <w:rsid w:val="0056348C"/>
    <w:rsid w:val="00563C57"/>
    <w:rsid w:val="00563C76"/>
    <w:rsid w:val="00563F9B"/>
    <w:rsid w:val="005703AE"/>
    <w:rsid w:val="0057098E"/>
    <w:rsid w:val="00570B62"/>
    <w:rsid w:val="0057114D"/>
    <w:rsid w:val="005723B8"/>
    <w:rsid w:val="00575EE1"/>
    <w:rsid w:val="0057648C"/>
    <w:rsid w:val="00576D46"/>
    <w:rsid w:val="00576F26"/>
    <w:rsid w:val="00577BFC"/>
    <w:rsid w:val="00577C9E"/>
    <w:rsid w:val="005835F1"/>
    <w:rsid w:val="00585440"/>
    <w:rsid w:val="00586AF9"/>
    <w:rsid w:val="00587350"/>
    <w:rsid w:val="00587D86"/>
    <w:rsid w:val="00587F4C"/>
    <w:rsid w:val="005905A7"/>
    <w:rsid w:val="0059073F"/>
    <w:rsid w:val="00591762"/>
    <w:rsid w:val="00593C2F"/>
    <w:rsid w:val="00594130"/>
    <w:rsid w:val="0059427D"/>
    <w:rsid w:val="00594C63"/>
    <w:rsid w:val="005951AF"/>
    <w:rsid w:val="005955A0"/>
    <w:rsid w:val="00595B90"/>
    <w:rsid w:val="00595DC9"/>
    <w:rsid w:val="00596288"/>
    <w:rsid w:val="00596827"/>
    <w:rsid w:val="0059690A"/>
    <w:rsid w:val="00596FCA"/>
    <w:rsid w:val="005A0048"/>
    <w:rsid w:val="005A2853"/>
    <w:rsid w:val="005A3F87"/>
    <w:rsid w:val="005A475A"/>
    <w:rsid w:val="005A5A44"/>
    <w:rsid w:val="005A691F"/>
    <w:rsid w:val="005A7FF9"/>
    <w:rsid w:val="005B0AE2"/>
    <w:rsid w:val="005B1960"/>
    <w:rsid w:val="005B1A0D"/>
    <w:rsid w:val="005B1E27"/>
    <w:rsid w:val="005B1E29"/>
    <w:rsid w:val="005B21FC"/>
    <w:rsid w:val="005B452A"/>
    <w:rsid w:val="005B4784"/>
    <w:rsid w:val="005B50A4"/>
    <w:rsid w:val="005B5984"/>
    <w:rsid w:val="005C2343"/>
    <w:rsid w:val="005C2465"/>
    <w:rsid w:val="005C2C58"/>
    <w:rsid w:val="005C3171"/>
    <w:rsid w:val="005C3437"/>
    <w:rsid w:val="005C4B0D"/>
    <w:rsid w:val="005C57C1"/>
    <w:rsid w:val="005C5AEF"/>
    <w:rsid w:val="005C60C0"/>
    <w:rsid w:val="005C6EBD"/>
    <w:rsid w:val="005C7E90"/>
    <w:rsid w:val="005D0C97"/>
    <w:rsid w:val="005D1D80"/>
    <w:rsid w:val="005D3284"/>
    <w:rsid w:val="005D32AB"/>
    <w:rsid w:val="005D3DDB"/>
    <w:rsid w:val="005D4783"/>
    <w:rsid w:val="005D4F44"/>
    <w:rsid w:val="005D505C"/>
    <w:rsid w:val="005D6D72"/>
    <w:rsid w:val="005D74D4"/>
    <w:rsid w:val="005D791F"/>
    <w:rsid w:val="005E048B"/>
    <w:rsid w:val="005E11FB"/>
    <w:rsid w:val="005E1370"/>
    <w:rsid w:val="005E1D59"/>
    <w:rsid w:val="005E1FD5"/>
    <w:rsid w:val="005E2532"/>
    <w:rsid w:val="005E2A2C"/>
    <w:rsid w:val="005E2CBB"/>
    <w:rsid w:val="005E2E25"/>
    <w:rsid w:val="005E30EC"/>
    <w:rsid w:val="005E4140"/>
    <w:rsid w:val="005E42D8"/>
    <w:rsid w:val="005E4516"/>
    <w:rsid w:val="005E4DDC"/>
    <w:rsid w:val="005E5123"/>
    <w:rsid w:val="005E522E"/>
    <w:rsid w:val="005E5DED"/>
    <w:rsid w:val="005E66CC"/>
    <w:rsid w:val="005E6F17"/>
    <w:rsid w:val="005E7488"/>
    <w:rsid w:val="005F02F7"/>
    <w:rsid w:val="005F07C3"/>
    <w:rsid w:val="005F18AA"/>
    <w:rsid w:val="005F1ADC"/>
    <w:rsid w:val="005F1B76"/>
    <w:rsid w:val="005F2268"/>
    <w:rsid w:val="005F2908"/>
    <w:rsid w:val="005F43CC"/>
    <w:rsid w:val="005F52C2"/>
    <w:rsid w:val="005F6B3C"/>
    <w:rsid w:val="005F6D9C"/>
    <w:rsid w:val="005F7FA9"/>
    <w:rsid w:val="0060020B"/>
    <w:rsid w:val="00600892"/>
    <w:rsid w:val="00601C95"/>
    <w:rsid w:val="00601D36"/>
    <w:rsid w:val="00603DEF"/>
    <w:rsid w:val="00603E47"/>
    <w:rsid w:val="0060410F"/>
    <w:rsid w:val="0060490E"/>
    <w:rsid w:val="0060553D"/>
    <w:rsid w:val="00605A08"/>
    <w:rsid w:val="00605E1C"/>
    <w:rsid w:val="00606F5C"/>
    <w:rsid w:val="0060723C"/>
    <w:rsid w:val="00607D07"/>
    <w:rsid w:val="0061060E"/>
    <w:rsid w:val="00610966"/>
    <w:rsid w:val="00610D13"/>
    <w:rsid w:val="00611369"/>
    <w:rsid w:val="00613264"/>
    <w:rsid w:val="006137DD"/>
    <w:rsid w:val="006146CF"/>
    <w:rsid w:val="00614A56"/>
    <w:rsid w:val="0061539E"/>
    <w:rsid w:val="00615B32"/>
    <w:rsid w:val="00616B6B"/>
    <w:rsid w:val="00617164"/>
    <w:rsid w:val="0061758E"/>
    <w:rsid w:val="006178A4"/>
    <w:rsid w:val="00621FB6"/>
    <w:rsid w:val="0062273D"/>
    <w:rsid w:val="00622D3F"/>
    <w:rsid w:val="00623565"/>
    <w:rsid w:val="0062425D"/>
    <w:rsid w:val="006247C7"/>
    <w:rsid w:val="0062526D"/>
    <w:rsid w:val="00625942"/>
    <w:rsid w:val="00627163"/>
    <w:rsid w:val="006275CF"/>
    <w:rsid w:val="00627815"/>
    <w:rsid w:val="00630379"/>
    <w:rsid w:val="00630384"/>
    <w:rsid w:val="00630830"/>
    <w:rsid w:val="00630BE6"/>
    <w:rsid w:val="00630EC5"/>
    <w:rsid w:val="00631190"/>
    <w:rsid w:val="00631CA5"/>
    <w:rsid w:val="00631FBB"/>
    <w:rsid w:val="0063245B"/>
    <w:rsid w:val="00632943"/>
    <w:rsid w:val="00632ECB"/>
    <w:rsid w:val="0063316C"/>
    <w:rsid w:val="00634DB0"/>
    <w:rsid w:val="00635BC8"/>
    <w:rsid w:val="00636311"/>
    <w:rsid w:val="00636408"/>
    <w:rsid w:val="006371A3"/>
    <w:rsid w:val="006374AC"/>
    <w:rsid w:val="006405D7"/>
    <w:rsid w:val="006409D2"/>
    <w:rsid w:val="006414E0"/>
    <w:rsid w:val="0064161D"/>
    <w:rsid w:val="0064191E"/>
    <w:rsid w:val="006423B2"/>
    <w:rsid w:val="00642ABB"/>
    <w:rsid w:val="00642E64"/>
    <w:rsid w:val="00643144"/>
    <w:rsid w:val="0064329A"/>
    <w:rsid w:val="006435DC"/>
    <w:rsid w:val="00643916"/>
    <w:rsid w:val="00643C11"/>
    <w:rsid w:val="00643D9B"/>
    <w:rsid w:val="00644584"/>
    <w:rsid w:val="006450F6"/>
    <w:rsid w:val="0064572F"/>
    <w:rsid w:val="00646D2E"/>
    <w:rsid w:val="00646F09"/>
    <w:rsid w:val="006479B9"/>
    <w:rsid w:val="00647CE0"/>
    <w:rsid w:val="00650049"/>
    <w:rsid w:val="00650706"/>
    <w:rsid w:val="00650997"/>
    <w:rsid w:val="00650BF1"/>
    <w:rsid w:val="006517A1"/>
    <w:rsid w:val="00651F3A"/>
    <w:rsid w:val="00652D6E"/>
    <w:rsid w:val="006532B6"/>
    <w:rsid w:val="00655175"/>
    <w:rsid w:val="00656793"/>
    <w:rsid w:val="00656B7B"/>
    <w:rsid w:val="00656C05"/>
    <w:rsid w:val="00657D29"/>
    <w:rsid w:val="00660FAA"/>
    <w:rsid w:val="00661E82"/>
    <w:rsid w:val="00662228"/>
    <w:rsid w:val="00662A38"/>
    <w:rsid w:val="00662BCF"/>
    <w:rsid w:val="00662FFA"/>
    <w:rsid w:val="006633F5"/>
    <w:rsid w:val="00663B58"/>
    <w:rsid w:val="00664609"/>
    <w:rsid w:val="00665F60"/>
    <w:rsid w:val="006662BD"/>
    <w:rsid w:val="006675C1"/>
    <w:rsid w:val="00670462"/>
    <w:rsid w:val="0067185D"/>
    <w:rsid w:val="0067209D"/>
    <w:rsid w:val="0067337E"/>
    <w:rsid w:val="006739A3"/>
    <w:rsid w:val="00674851"/>
    <w:rsid w:val="00674C47"/>
    <w:rsid w:val="00674FFF"/>
    <w:rsid w:val="00675A74"/>
    <w:rsid w:val="00675D5F"/>
    <w:rsid w:val="00675D6D"/>
    <w:rsid w:val="006762FB"/>
    <w:rsid w:val="006764C8"/>
    <w:rsid w:val="00676BD0"/>
    <w:rsid w:val="00676FA8"/>
    <w:rsid w:val="0068048B"/>
    <w:rsid w:val="006804D5"/>
    <w:rsid w:val="006805FC"/>
    <w:rsid w:val="00680ABB"/>
    <w:rsid w:val="006812B9"/>
    <w:rsid w:val="0068165E"/>
    <w:rsid w:val="00681FC1"/>
    <w:rsid w:val="0068316B"/>
    <w:rsid w:val="00683C6D"/>
    <w:rsid w:val="006847CA"/>
    <w:rsid w:val="00685997"/>
    <w:rsid w:val="00685A01"/>
    <w:rsid w:val="00686708"/>
    <w:rsid w:val="00687238"/>
    <w:rsid w:val="00687A9F"/>
    <w:rsid w:val="006906E6"/>
    <w:rsid w:val="00690B14"/>
    <w:rsid w:val="00690CBD"/>
    <w:rsid w:val="00692120"/>
    <w:rsid w:val="0069227C"/>
    <w:rsid w:val="00692FD3"/>
    <w:rsid w:val="006934FE"/>
    <w:rsid w:val="0069450A"/>
    <w:rsid w:val="0069479C"/>
    <w:rsid w:val="00695AE9"/>
    <w:rsid w:val="00696488"/>
    <w:rsid w:val="00696B23"/>
    <w:rsid w:val="00696C88"/>
    <w:rsid w:val="006971A4"/>
    <w:rsid w:val="00697305"/>
    <w:rsid w:val="006A05A5"/>
    <w:rsid w:val="006A0809"/>
    <w:rsid w:val="006A0C84"/>
    <w:rsid w:val="006A4325"/>
    <w:rsid w:val="006A4345"/>
    <w:rsid w:val="006A57A7"/>
    <w:rsid w:val="006A7473"/>
    <w:rsid w:val="006A7615"/>
    <w:rsid w:val="006A76CA"/>
    <w:rsid w:val="006A7FC7"/>
    <w:rsid w:val="006B0ABC"/>
    <w:rsid w:val="006B0C68"/>
    <w:rsid w:val="006B12B2"/>
    <w:rsid w:val="006B1887"/>
    <w:rsid w:val="006B1A25"/>
    <w:rsid w:val="006B1AEE"/>
    <w:rsid w:val="006B2955"/>
    <w:rsid w:val="006B2BFD"/>
    <w:rsid w:val="006B3561"/>
    <w:rsid w:val="006B4A04"/>
    <w:rsid w:val="006B4C0D"/>
    <w:rsid w:val="006B509E"/>
    <w:rsid w:val="006B6647"/>
    <w:rsid w:val="006B797F"/>
    <w:rsid w:val="006C065C"/>
    <w:rsid w:val="006C116B"/>
    <w:rsid w:val="006C2C4F"/>
    <w:rsid w:val="006C3610"/>
    <w:rsid w:val="006C3E3F"/>
    <w:rsid w:val="006C3F7C"/>
    <w:rsid w:val="006C61C6"/>
    <w:rsid w:val="006C723E"/>
    <w:rsid w:val="006C7985"/>
    <w:rsid w:val="006C79B2"/>
    <w:rsid w:val="006D0000"/>
    <w:rsid w:val="006D1262"/>
    <w:rsid w:val="006D12F6"/>
    <w:rsid w:val="006D1626"/>
    <w:rsid w:val="006D1C11"/>
    <w:rsid w:val="006D1E9F"/>
    <w:rsid w:val="006D21D5"/>
    <w:rsid w:val="006D28ED"/>
    <w:rsid w:val="006D2D68"/>
    <w:rsid w:val="006D2F2A"/>
    <w:rsid w:val="006D4EB7"/>
    <w:rsid w:val="006D5486"/>
    <w:rsid w:val="006D6069"/>
    <w:rsid w:val="006D6DCB"/>
    <w:rsid w:val="006D773A"/>
    <w:rsid w:val="006D7E8B"/>
    <w:rsid w:val="006E03F2"/>
    <w:rsid w:val="006E06A7"/>
    <w:rsid w:val="006E101C"/>
    <w:rsid w:val="006E1BAD"/>
    <w:rsid w:val="006E2110"/>
    <w:rsid w:val="006E2686"/>
    <w:rsid w:val="006E2779"/>
    <w:rsid w:val="006E2A9B"/>
    <w:rsid w:val="006E2B8A"/>
    <w:rsid w:val="006E3BAF"/>
    <w:rsid w:val="006E588F"/>
    <w:rsid w:val="006E71AF"/>
    <w:rsid w:val="006E71F3"/>
    <w:rsid w:val="006E75DC"/>
    <w:rsid w:val="006F037B"/>
    <w:rsid w:val="006F0880"/>
    <w:rsid w:val="006F09CA"/>
    <w:rsid w:val="006F0AF3"/>
    <w:rsid w:val="006F16A4"/>
    <w:rsid w:val="006F20A9"/>
    <w:rsid w:val="006F2389"/>
    <w:rsid w:val="006F2B33"/>
    <w:rsid w:val="006F2CB0"/>
    <w:rsid w:val="006F3208"/>
    <w:rsid w:val="006F38AA"/>
    <w:rsid w:val="006F3C60"/>
    <w:rsid w:val="006F4F5D"/>
    <w:rsid w:val="006F642A"/>
    <w:rsid w:val="006F6B71"/>
    <w:rsid w:val="006F7269"/>
    <w:rsid w:val="006F79AA"/>
    <w:rsid w:val="0070033B"/>
    <w:rsid w:val="007021B4"/>
    <w:rsid w:val="007024EB"/>
    <w:rsid w:val="00702ECB"/>
    <w:rsid w:val="007032D9"/>
    <w:rsid w:val="00704E58"/>
    <w:rsid w:val="0070579D"/>
    <w:rsid w:val="00706398"/>
    <w:rsid w:val="007071C2"/>
    <w:rsid w:val="00707B28"/>
    <w:rsid w:val="00710959"/>
    <w:rsid w:val="00710A7E"/>
    <w:rsid w:val="0071131A"/>
    <w:rsid w:val="00711BAC"/>
    <w:rsid w:val="007128F1"/>
    <w:rsid w:val="00714D22"/>
    <w:rsid w:val="00716F9A"/>
    <w:rsid w:val="00717281"/>
    <w:rsid w:val="00721B98"/>
    <w:rsid w:val="00721CA7"/>
    <w:rsid w:val="00723FD1"/>
    <w:rsid w:val="0072442A"/>
    <w:rsid w:val="00724EF8"/>
    <w:rsid w:val="00725850"/>
    <w:rsid w:val="00726C7C"/>
    <w:rsid w:val="007271CF"/>
    <w:rsid w:val="0072777B"/>
    <w:rsid w:val="00727FE0"/>
    <w:rsid w:val="00730E6E"/>
    <w:rsid w:val="00732517"/>
    <w:rsid w:val="00733156"/>
    <w:rsid w:val="007342C6"/>
    <w:rsid w:val="00734414"/>
    <w:rsid w:val="00734DCB"/>
    <w:rsid w:val="0073631C"/>
    <w:rsid w:val="007363E5"/>
    <w:rsid w:val="00740E88"/>
    <w:rsid w:val="0074233A"/>
    <w:rsid w:val="00742A8A"/>
    <w:rsid w:val="00742B01"/>
    <w:rsid w:val="00743114"/>
    <w:rsid w:val="00743A91"/>
    <w:rsid w:val="00743E2A"/>
    <w:rsid w:val="00744486"/>
    <w:rsid w:val="00744D64"/>
    <w:rsid w:val="00744DAB"/>
    <w:rsid w:val="0074536D"/>
    <w:rsid w:val="007459FC"/>
    <w:rsid w:val="00745A1D"/>
    <w:rsid w:val="00745BB8"/>
    <w:rsid w:val="00745DD1"/>
    <w:rsid w:val="007462C3"/>
    <w:rsid w:val="00746630"/>
    <w:rsid w:val="0074784E"/>
    <w:rsid w:val="007507FA"/>
    <w:rsid w:val="007518C1"/>
    <w:rsid w:val="007521BE"/>
    <w:rsid w:val="007527AA"/>
    <w:rsid w:val="00753533"/>
    <w:rsid w:val="00754A3E"/>
    <w:rsid w:val="00755168"/>
    <w:rsid w:val="00756194"/>
    <w:rsid w:val="00756E73"/>
    <w:rsid w:val="00756FFB"/>
    <w:rsid w:val="00757C08"/>
    <w:rsid w:val="00761219"/>
    <w:rsid w:val="00761374"/>
    <w:rsid w:val="00761447"/>
    <w:rsid w:val="00761513"/>
    <w:rsid w:val="007626BA"/>
    <w:rsid w:val="00764D5A"/>
    <w:rsid w:val="00764D7B"/>
    <w:rsid w:val="007659D1"/>
    <w:rsid w:val="00765A93"/>
    <w:rsid w:val="00765EFB"/>
    <w:rsid w:val="00765F87"/>
    <w:rsid w:val="00766923"/>
    <w:rsid w:val="00771698"/>
    <w:rsid w:val="007724F7"/>
    <w:rsid w:val="00772D32"/>
    <w:rsid w:val="00773EE6"/>
    <w:rsid w:val="0077541A"/>
    <w:rsid w:val="007765C7"/>
    <w:rsid w:val="00776FEE"/>
    <w:rsid w:val="00777D40"/>
    <w:rsid w:val="007800DC"/>
    <w:rsid w:val="007819D7"/>
    <w:rsid w:val="00782221"/>
    <w:rsid w:val="007846FB"/>
    <w:rsid w:val="00785273"/>
    <w:rsid w:val="00785B79"/>
    <w:rsid w:val="00786AA9"/>
    <w:rsid w:val="00786BD4"/>
    <w:rsid w:val="007873EF"/>
    <w:rsid w:val="00787433"/>
    <w:rsid w:val="00787A93"/>
    <w:rsid w:val="00787F6B"/>
    <w:rsid w:val="00790081"/>
    <w:rsid w:val="00790412"/>
    <w:rsid w:val="0079277C"/>
    <w:rsid w:val="00794FB9"/>
    <w:rsid w:val="007953DE"/>
    <w:rsid w:val="00795A3D"/>
    <w:rsid w:val="00795B68"/>
    <w:rsid w:val="00795C08"/>
    <w:rsid w:val="007972BB"/>
    <w:rsid w:val="007A1A3E"/>
    <w:rsid w:val="007A2791"/>
    <w:rsid w:val="007A443D"/>
    <w:rsid w:val="007A528D"/>
    <w:rsid w:val="007B0C28"/>
    <w:rsid w:val="007B22DE"/>
    <w:rsid w:val="007B2E5C"/>
    <w:rsid w:val="007B3E04"/>
    <w:rsid w:val="007B4260"/>
    <w:rsid w:val="007B492D"/>
    <w:rsid w:val="007B4AEC"/>
    <w:rsid w:val="007B4C49"/>
    <w:rsid w:val="007B5440"/>
    <w:rsid w:val="007B6239"/>
    <w:rsid w:val="007B6568"/>
    <w:rsid w:val="007B6BC8"/>
    <w:rsid w:val="007B6C86"/>
    <w:rsid w:val="007B71DF"/>
    <w:rsid w:val="007B75FE"/>
    <w:rsid w:val="007B77F2"/>
    <w:rsid w:val="007C0899"/>
    <w:rsid w:val="007C1655"/>
    <w:rsid w:val="007C269C"/>
    <w:rsid w:val="007C2743"/>
    <w:rsid w:val="007C2CDF"/>
    <w:rsid w:val="007C30E4"/>
    <w:rsid w:val="007C3685"/>
    <w:rsid w:val="007C3E01"/>
    <w:rsid w:val="007C4896"/>
    <w:rsid w:val="007C753A"/>
    <w:rsid w:val="007C7B29"/>
    <w:rsid w:val="007C7D0C"/>
    <w:rsid w:val="007D0A93"/>
    <w:rsid w:val="007D0F26"/>
    <w:rsid w:val="007D216A"/>
    <w:rsid w:val="007D35C3"/>
    <w:rsid w:val="007D4709"/>
    <w:rsid w:val="007D4E4E"/>
    <w:rsid w:val="007D4E5E"/>
    <w:rsid w:val="007D6DA4"/>
    <w:rsid w:val="007D77B2"/>
    <w:rsid w:val="007D7CD8"/>
    <w:rsid w:val="007D7EC8"/>
    <w:rsid w:val="007E04B2"/>
    <w:rsid w:val="007E06C7"/>
    <w:rsid w:val="007E19FB"/>
    <w:rsid w:val="007E1FC1"/>
    <w:rsid w:val="007E2C47"/>
    <w:rsid w:val="007E434F"/>
    <w:rsid w:val="007E4908"/>
    <w:rsid w:val="007E4D18"/>
    <w:rsid w:val="007E54B9"/>
    <w:rsid w:val="007E5F76"/>
    <w:rsid w:val="007E6F44"/>
    <w:rsid w:val="007E710E"/>
    <w:rsid w:val="007E7255"/>
    <w:rsid w:val="007E7653"/>
    <w:rsid w:val="007F09DB"/>
    <w:rsid w:val="007F17A1"/>
    <w:rsid w:val="007F2467"/>
    <w:rsid w:val="007F2FD8"/>
    <w:rsid w:val="007F3B9F"/>
    <w:rsid w:val="007F403F"/>
    <w:rsid w:val="007F4436"/>
    <w:rsid w:val="007F4556"/>
    <w:rsid w:val="007F52E4"/>
    <w:rsid w:val="007F59C6"/>
    <w:rsid w:val="007F5C58"/>
    <w:rsid w:val="007F61DF"/>
    <w:rsid w:val="007F637A"/>
    <w:rsid w:val="007F6F9A"/>
    <w:rsid w:val="007F7ADB"/>
    <w:rsid w:val="00800039"/>
    <w:rsid w:val="008003F9"/>
    <w:rsid w:val="0080093D"/>
    <w:rsid w:val="00800EE4"/>
    <w:rsid w:val="008017E0"/>
    <w:rsid w:val="00802421"/>
    <w:rsid w:val="00803E57"/>
    <w:rsid w:val="008042D5"/>
    <w:rsid w:val="00804729"/>
    <w:rsid w:val="00804A20"/>
    <w:rsid w:val="00805439"/>
    <w:rsid w:val="00805C4B"/>
    <w:rsid w:val="00806148"/>
    <w:rsid w:val="00810C51"/>
    <w:rsid w:val="008114F7"/>
    <w:rsid w:val="008142F3"/>
    <w:rsid w:val="00815D82"/>
    <w:rsid w:val="0081604F"/>
    <w:rsid w:val="008172A4"/>
    <w:rsid w:val="00817380"/>
    <w:rsid w:val="00817979"/>
    <w:rsid w:val="00820C56"/>
    <w:rsid w:val="00821F3B"/>
    <w:rsid w:val="00822441"/>
    <w:rsid w:val="00822668"/>
    <w:rsid w:val="00822FC1"/>
    <w:rsid w:val="00824DA0"/>
    <w:rsid w:val="008256BE"/>
    <w:rsid w:val="0082580D"/>
    <w:rsid w:val="00826088"/>
    <w:rsid w:val="008264B6"/>
    <w:rsid w:val="00826971"/>
    <w:rsid w:val="00827E05"/>
    <w:rsid w:val="00830026"/>
    <w:rsid w:val="00830225"/>
    <w:rsid w:val="008313E9"/>
    <w:rsid w:val="00831DF1"/>
    <w:rsid w:val="008320B0"/>
    <w:rsid w:val="008324FE"/>
    <w:rsid w:val="0083273F"/>
    <w:rsid w:val="00832BE3"/>
    <w:rsid w:val="0083465C"/>
    <w:rsid w:val="00834777"/>
    <w:rsid w:val="0083589B"/>
    <w:rsid w:val="00835EE7"/>
    <w:rsid w:val="00836515"/>
    <w:rsid w:val="00837123"/>
    <w:rsid w:val="0083768B"/>
    <w:rsid w:val="00840024"/>
    <w:rsid w:val="008400C5"/>
    <w:rsid w:val="008401C6"/>
    <w:rsid w:val="0084037E"/>
    <w:rsid w:val="0084049A"/>
    <w:rsid w:val="00843737"/>
    <w:rsid w:val="00844AA7"/>
    <w:rsid w:val="00844DBD"/>
    <w:rsid w:val="008460A7"/>
    <w:rsid w:val="00846C4D"/>
    <w:rsid w:val="00850206"/>
    <w:rsid w:val="00850C98"/>
    <w:rsid w:val="00851411"/>
    <w:rsid w:val="00851955"/>
    <w:rsid w:val="00851B2A"/>
    <w:rsid w:val="008521F5"/>
    <w:rsid w:val="00852D59"/>
    <w:rsid w:val="00853675"/>
    <w:rsid w:val="00853833"/>
    <w:rsid w:val="0085387A"/>
    <w:rsid w:val="00854218"/>
    <w:rsid w:val="00854DFB"/>
    <w:rsid w:val="0085507E"/>
    <w:rsid w:val="00855A5C"/>
    <w:rsid w:val="0085644B"/>
    <w:rsid w:val="00856E72"/>
    <w:rsid w:val="008600FB"/>
    <w:rsid w:val="008602E0"/>
    <w:rsid w:val="00860F94"/>
    <w:rsid w:val="008618C8"/>
    <w:rsid w:val="008623B8"/>
    <w:rsid w:val="0086256A"/>
    <w:rsid w:val="00862767"/>
    <w:rsid w:val="008629AF"/>
    <w:rsid w:val="00864880"/>
    <w:rsid w:val="00866977"/>
    <w:rsid w:val="00866BA1"/>
    <w:rsid w:val="00867833"/>
    <w:rsid w:val="00867C42"/>
    <w:rsid w:val="008707D3"/>
    <w:rsid w:val="00871EDA"/>
    <w:rsid w:val="00872A46"/>
    <w:rsid w:val="0087380E"/>
    <w:rsid w:val="008738E6"/>
    <w:rsid w:val="00873DDE"/>
    <w:rsid w:val="00875A53"/>
    <w:rsid w:val="00876539"/>
    <w:rsid w:val="00876DDF"/>
    <w:rsid w:val="00876F76"/>
    <w:rsid w:val="00877608"/>
    <w:rsid w:val="00881F9E"/>
    <w:rsid w:val="008824FC"/>
    <w:rsid w:val="00882A99"/>
    <w:rsid w:val="00883D7C"/>
    <w:rsid w:val="00884766"/>
    <w:rsid w:val="00884A66"/>
    <w:rsid w:val="00885AC5"/>
    <w:rsid w:val="00887364"/>
    <w:rsid w:val="008920BA"/>
    <w:rsid w:val="008930C6"/>
    <w:rsid w:val="00893E03"/>
    <w:rsid w:val="00893EE9"/>
    <w:rsid w:val="00894F66"/>
    <w:rsid w:val="00896227"/>
    <w:rsid w:val="00896A47"/>
    <w:rsid w:val="008A0490"/>
    <w:rsid w:val="008A1678"/>
    <w:rsid w:val="008A16FB"/>
    <w:rsid w:val="008A1A6A"/>
    <w:rsid w:val="008A224F"/>
    <w:rsid w:val="008A31D4"/>
    <w:rsid w:val="008A46D6"/>
    <w:rsid w:val="008A4B09"/>
    <w:rsid w:val="008A5491"/>
    <w:rsid w:val="008A5A90"/>
    <w:rsid w:val="008A5C9A"/>
    <w:rsid w:val="008A6FAE"/>
    <w:rsid w:val="008B1AE5"/>
    <w:rsid w:val="008B1BC1"/>
    <w:rsid w:val="008B221C"/>
    <w:rsid w:val="008B2FC9"/>
    <w:rsid w:val="008B477C"/>
    <w:rsid w:val="008B4D3B"/>
    <w:rsid w:val="008B5EA1"/>
    <w:rsid w:val="008B7536"/>
    <w:rsid w:val="008C1CAE"/>
    <w:rsid w:val="008C244E"/>
    <w:rsid w:val="008C3100"/>
    <w:rsid w:val="008C32AC"/>
    <w:rsid w:val="008C3B40"/>
    <w:rsid w:val="008C7350"/>
    <w:rsid w:val="008D03EE"/>
    <w:rsid w:val="008D05C7"/>
    <w:rsid w:val="008D069A"/>
    <w:rsid w:val="008D09C9"/>
    <w:rsid w:val="008D0A64"/>
    <w:rsid w:val="008D10C3"/>
    <w:rsid w:val="008D1FF2"/>
    <w:rsid w:val="008D2A2F"/>
    <w:rsid w:val="008D41A5"/>
    <w:rsid w:val="008D593A"/>
    <w:rsid w:val="008D5C12"/>
    <w:rsid w:val="008D6FBA"/>
    <w:rsid w:val="008D7128"/>
    <w:rsid w:val="008D746C"/>
    <w:rsid w:val="008D7D48"/>
    <w:rsid w:val="008E12E9"/>
    <w:rsid w:val="008E28D3"/>
    <w:rsid w:val="008E5EAC"/>
    <w:rsid w:val="008E6783"/>
    <w:rsid w:val="008F0910"/>
    <w:rsid w:val="008F0B12"/>
    <w:rsid w:val="008F0B13"/>
    <w:rsid w:val="008F0F91"/>
    <w:rsid w:val="008F1FA0"/>
    <w:rsid w:val="008F261C"/>
    <w:rsid w:val="008F2BFA"/>
    <w:rsid w:val="008F35BC"/>
    <w:rsid w:val="008F588F"/>
    <w:rsid w:val="008F5F26"/>
    <w:rsid w:val="008F6140"/>
    <w:rsid w:val="008F61AF"/>
    <w:rsid w:val="008F6B3D"/>
    <w:rsid w:val="008F74C6"/>
    <w:rsid w:val="008F74FD"/>
    <w:rsid w:val="008F7A10"/>
    <w:rsid w:val="00901879"/>
    <w:rsid w:val="00901D86"/>
    <w:rsid w:val="00901F84"/>
    <w:rsid w:val="00903221"/>
    <w:rsid w:val="009040CD"/>
    <w:rsid w:val="00904BD8"/>
    <w:rsid w:val="00904D52"/>
    <w:rsid w:val="00906C04"/>
    <w:rsid w:val="00907022"/>
    <w:rsid w:val="0090741A"/>
    <w:rsid w:val="00907461"/>
    <w:rsid w:val="00907509"/>
    <w:rsid w:val="00910C44"/>
    <w:rsid w:val="009117FF"/>
    <w:rsid w:val="00912402"/>
    <w:rsid w:val="00912A4D"/>
    <w:rsid w:val="00912AE9"/>
    <w:rsid w:val="00912F86"/>
    <w:rsid w:val="00913C6F"/>
    <w:rsid w:val="00914416"/>
    <w:rsid w:val="00915230"/>
    <w:rsid w:val="00917F72"/>
    <w:rsid w:val="009203C3"/>
    <w:rsid w:val="00922620"/>
    <w:rsid w:val="00923EB8"/>
    <w:rsid w:val="009243D6"/>
    <w:rsid w:val="00924D22"/>
    <w:rsid w:val="00926155"/>
    <w:rsid w:val="0092628A"/>
    <w:rsid w:val="00926884"/>
    <w:rsid w:val="0092697B"/>
    <w:rsid w:val="0093012E"/>
    <w:rsid w:val="009301CE"/>
    <w:rsid w:val="00931475"/>
    <w:rsid w:val="00931B6D"/>
    <w:rsid w:val="00931D2D"/>
    <w:rsid w:val="009334B4"/>
    <w:rsid w:val="009335B1"/>
    <w:rsid w:val="009339AF"/>
    <w:rsid w:val="00935D82"/>
    <w:rsid w:val="00936D74"/>
    <w:rsid w:val="00936FB6"/>
    <w:rsid w:val="00940439"/>
    <w:rsid w:val="009417F6"/>
    <w:rsid w:val="00941E69"/>
    <w:rsid w:val="00942B8D"/>
    <w:rsid w:val="009433FC"/>
    <w:rsid w:val="00943497"/>
    <w:rsid w:val="009445EE"/>
    <w:rsid w:val="00945295"/>
    <w:rsid w:val="00945B6D"/>
    <w:rsid w:val="0094666D"/>
    <w:rsid w:val="00946D15"/>
    <w:rsid w:val="00946FA2"/>
    <w:rsid w:val="00951B4B"/>
    <w:rsid w:val="009522B8"/>
    <w:rsid w:val="00952A24"/>
    <w:rsid w:val="009542F5"/>
    <w:rsid w:val="00955E2F"/>
    <w:rsid w:val="0095693C"/>
    <w:rsid w:val="00956B9F"/>
    <w:rsid w:val="0095735F"/>
    <w:rsid w:val="0095785E"/>
    <w:rsid w:val="00960579"/>
    <w:rsid w:val="00960A5C"/>
    <w:rsid w:val="009626A1"/>
    <w:rsid w:val="00964E8C"/>
    <w:rsid w:val="00966959"/>
    <w:rsid w:val="00966DC0"/>
    <w:rsid w:val="00967393"/>
    <w:rsid w:val="009700CD"/>
    <w:rsid w:val="009709BD"/>
    <w:rsid w:val="00971899"/>
    <w:rsid w:val="00973010"/>
    <w:rsid w:val="00973C5F"/>
    <w:rsid w:val="009746B3"/>
    <w:rsid w:val="00974C47"/>
    <w:rsid w:val="0097649B"/>
    <w:rsid w:val="00976AD6"/>
    <w:rsid w:val="00976BAC"/>
    <w:rsid w:val="00976D2E"/>
    <w:rsid w:val="0097769B"/>
    <w:rsid w:val="00977AC9"/>
    <w:rsid w:val="00977CC1"/>
    <w:rsid w:val="0098061E"/>
    <w:rsid w:val="00980E10"/>
    <w:rsid w:val="0098100D"/>
    <w:rsid w:val="00981440"/>
    <w:rsid w:val="00981F0C"/>
    <w:rsid w:val="00982670"/>
    <w:rsid w:val="009827F6"/>
    <w:rsid w:val="00983588"/>
    <w:rsid w:val="009866B8"/>
    <w:rsid w:val="009878FC"/>
    <w:rsid w:val="00990CF5"/>
    <w:rsid w:val="009910F0"/>
    <w:rsid w:val="00992360"/>
    <w:rsid w:val="00993FDC"/>
    <w:rsid w:val="00993FEF"/>
    <w:rsid w:val="00994615"/>
    <w:rsid w:val="00994908"/>
    <w:rsid w:val="00994B39"/>
    <w:rsid w:val="00997F7E"/>
    <w:rsid w:val="009A0A9E"/>
    <w:rsid w:val="009A0C45"/>
    <w:rsid w:val="009A1810"/>
    <w:rsid w:val="009A1E47"/>
    <w:rsid w:val="009A1FA7"/>
    <w:rsid w:val="009A226A"/>
    <w:rsid w:val="009A240C"/>
    <w:rsid w:val="009A262E"/>
    <w:rsid w:val="009A3607"/>
    <w:rsid w:val="009A3C39"/>
    <w:rsid w:val="009A50E3"/>
    <w:rsid w:val="009A550D"/>
    <w:rsid w:val="009A5B81"/>
    <w:rsid w:val="009A6901"/>
    <w:rsid w:val="009A6A5B"/>
    <w:rsid w:val="009A6DF8"/>
    <w:rsid w:val="009B0EEC"/>
    <w:rsid w:val="009B0F55"/>
    <w:rsid w:val="009B0F5E"/>
    <w:rsid w:val="009B12C6"/>
    <w:rsid w:val="009B1773"/>
    <w:rsid w:val="009B19E9"/>
    <w:rsid w:val="009B1DD5"/>
    <w:rsid w:val="009B2802"/>
    <w:rsid w:val="009B3172"/>
    <w:rsid w:val="009B357A"/>
    <w:rsid w:val="009B38EE"/>
    <w:rsid w:val="009B495B"/>
    <w:rsid w:val="009B4EF2"/>
    <w:rsid w:val="009B5972"/>
    <w:rsid w:val="009B707D"/>
    <w:rsid w:val="009B72CB"/>
    <w:rsid w:val="009B7BE4"/>
    <w:rsid w:val="009B7EFE"/>
    <w:rsid w:val="009C17BD"/>
    <w:rsid w:val="009C1955"/>
    <w:rsid w:val="009C2A78"/>
    <w:rsid w:val="009C3ADD"/>
    <w:rsid w:val="009C3BC6"/>
    <w:rsid w:val="009C4F12"/>
    <w:rsid w:val="009C5ACE"/>
    <w:rsid w:val="009C5EA6"/>
    <w:rsid w:val="009C6897"/>
    <w:rsid w:val="009C7568"/>
    <w:rsid w:val="009D01EF"/>
    <w:rsid w:val="009D09B1"/>
    <w:rsid w:val="009D0D6F"/>
    <w:rsid w:val="009D1150"/>
    <w:rsid w:val="009D197C"/>
    <w:rsid w:val="009D20D7"/>
    <w:rsid w:val="009D3C4A"/>
    <w:rsid w:val="009D3D78"/>
    <w:rsid w:val="009D4895"/>
    <w:rsid w:val="009D4D84"/>
    <w:rsid w:val="009D4DFA"/>
    <w:rsid w:val="009D5D6C"/>
    <w:rsid w:val="009D61E5"/>
    <w:rsid w:val="009D737D"/>
    <w:rsid w:val="009D7416"/>
    <w:rsid w:val="009D7979"/>
    <w:rsid w:val="009E0849"/>
    <w:rsid w:val="009E0DEA"/>
    <w:rsid w:val="009E1662"/>
    <w:rsid w:val="009E1A7C"/>
    <w:rsid w:val="009E29AD"/>
    <w:rsid w:val="009E447D"/>
    <w:rsid w:val="009E4C9D"/>
    <w:rsid w:val="009E4F54"/>
    <w:rsid w:val="009E5153"/>
    <w:rsid w:val="009E552B"/>
    <w:rsid w:val="009E78F2"/>
    <w:rsid w:val="009F03AF"/>
    <w:rsid w:val="009F04A4"/>
    <w:rsid w:val="009F251D"/>
    <w:rsid w:val="009F34A7"/>
    <w:rsid w:val="009F3774"/>
    <w:rsid w:val="009F4895"/>
    <w:rsid w:val="009F4FFF"/>
    <w:rsid w:val="009F793D"/>
    <w:rsid w:val="00A01284"/>
    <w:rsid w:val="00A0165F"/>
    <w:rsid w:val="00A01737"/>
    <w:rsid w:val="00A02907"/>
    <w:rsid w:val="00A04857"/>
    <w:rsid w:val="00A0522D"/>
    <w:rsid w:val="00A05F0A"/>
    <w:rsid w:val="00A06332"/>
    <w:rsid w:val="00A065CD"/>
    <w:rsid w:val="00A07717"/>
    <w:rsid w:val="00A1044D"/>
    <w:rsid w:val="00A10A72"/>
    <w:rsid w:val="00A10F60"/>
    <w:rsid w:val="00A11289"/>
    <w:rsid w:val="00A11C9C"/>
    <w:rsid w:val="00A11F4A"/>
    <w:rsid w:val="00A123BE"/>
    <w:rsid w:val="00A13F2C"/>
    <w:rsid w:val="00A142FE"/>
    <w:rsid w:val="00A14D42"/>
    <w:rsid w:val="00A15340"/>
    <w:rsid w:val="00A16A0F"/>
    <w:rsid w:val="00A2033D"/>
    <w:rsid w:val="00A20864"/>
    <w:rsid w:val="00A20EF0"/>
    <w:rsid w:val="00A23A24"/>
    <w:rsid w:val="00A23C2E"/>
    <w:rsid w:val="00A23F90"/>
    <w:rsid w:val="00A24292"/>
    <w:rsid w:val="00A244D9"/>
    <w:rsid w:val="00A24D5E"/>
    <w:rsid w:val="00A25C3A"/>
    <w:rsid w:val="00A2653D"/>
    <w:rsid w:val="00A267C4"/>
    <w:rsid w:val="00A26D20"/>
    <w:rsid w:val="00A274C3"/>
    <w:rsid w:val="00A30A98"/>
    <w:rsid w:val="00A336B1"/>
    <w:rsid w:val="00A34242"/>
    <w:rsid w:val="00A36A02"/>
    <w:rsid w:val="00A37530"/>
    <w:rsid w:val="00A4208F"/>
    <w:rsid w:val="00A42FB1"/>
    <w:rsid w:val="00A43D89"/>
    <w:rsid w:val="00A457FA"/>
    <w:rsid w:val="00A46CD5"/>
    <w:rsid w:val="00A503F8"/>
    <w:rsid w:val="00A50877"/>
    <w:rsid w:val="00A5122C"/>
    <w:rsid w:val="00A52638"/>
    <w:rsid w:val="00A5297A"/>
    <w:rsid w:val="00A538FC"/>
    <w:rsid w:val="00A54E93"/>
    <w:rsid w:val="00A54ED4"/>
    <w:rsid w:val="00A57E90"/>
    <w:rsid w:val="00A6376C"/>
    <w:rsid w:val="00A63D7B"/>
    <w:rsid w:val="00A662CF"/>
    <w:rsid w:val="00A6744E"/>
    <w:rsid w:val="00A6765A"/>
    <w:rsid w:val="00A678CE"/>
    <w:rsid w:val="00A70195"/>
    <w:rsid w:val="00A703E7"/>
    <w:rsid w:val="00A70736"/>
    <w:rsid w:val="00A70B6D"/>
    <w:rsid w:val="00A73C8F"/>
    <w:rsid w:val="00A7444C"/>
    <w:rsid w:val="00A74766"/>
    <w:rsid w:val="00A74E31"/>
    <w:rsid w:val="00A74FD3"/>
    <w:rsid w:val="00A75546"/>
    <w:rsid w:val="00A75E36"/>
    <w:rsid w:val="00A76108"/>
    <w:rsid w:val="00A768E8"/>
    <w:rsid w:val="00A76F66"/>
    <w:rsid w:val="00A77298"/>
    <w:rsid w:val="00A77D3E"/>
    <w:rsid w:val="00A80CE0"/>
    <w:rsid w:val="00A80E57"/>
    <w:rsid w:val="00A81247"/>
    <w:rsid w:val="00A81A06"/>
    <w:rsid w:val="00A83BEE"/>
    <w:rsid w:val="00A8416E"/>
    <w:rsid w:val="00A84ABC"/>
    <w:rsid w:val="00A84CC0"/>
    <w:rsid w:val="00A850CE"/>
    <w:rsid w:val="00A859DE"/>
    <w:rsid w:val="00A86447"/>
    <w:rsid w:val="00A86808"/>
    <w:rsid w:val="00A87DFB"/>
    <w:rsid w:val="00A907B6"/>
    <w:rsid w:val="00A90946"/>
    <w:rsid w:val="00A90D85"/>
    <w:rsid w:val="00A90F12"/>
    <w:rsid w:val="00A91D7D"/>
    <w:rsid w:val="00A92559"/>
    <w:rsid w:val="00A925AF"/>
    <w:rsid w:val="00A928CD"/>
    <w:rsid w:val="00A92A51"/>
    <w:rsid w:val="00A9363B"/>
    <w:rsid w:val="00A93BAE"/>
    <w:rsid w:val="00A93C7E"/>
    <w:rsid w:val="00A9490C"/>
    <w:rsid w:val="00A95DD7"/>
    <w:rsid w:val="00A964C7"/>
    <w:rsid w:val="00A96823"/>
    <w:rsid w:val="00A96DA4"/>
    <w:rsid w:val="00A971AD"/>
    <w:rsid w:val="00A976E2"/>
    <w:rsid w:val="00A97D96"/>
    <w:rsid w:val="00AA1031"/>
    <w:rsid w:val="00AA1472"/>
    <w:rsid w:val="00AA14BE"/>
    <w:rsid w:val="00AA14CD"/>
    <w:rsid w:val="00AA16E8"/>
    <w:rsid w:val="00AA18C2"/>
    <w:rsid w:val="00AA1F61"/>
    <w:rsid w:val="00AA410F"/>
    <w:rsid w:val="00AA419A"/>
    <w:rsid w:val="00AA5F62"/>
    <w:rsid w:val="00AA6AD2"/>
    <w:rsid w:val="00AA736C"/>
    <w:rsid w:val="00AB0E54"/>
    <w:rsid w:val="00AB1636"/>
    <w:rsid w:val="00AB1F98"/>
    <w:rsid w:val="00AB2374"/>
    <w:rsid w:val="00AB364C"/>
    <w:rsid w:val="00AB5321"/>
    <w:rsid w:val="00AB59D7"/>
    <w:rsid w:val="00AB5EE0"/>
    <w:rsid w:val="00AB5EE7"/>
    <w:rsid w:val="00AB61EA"/>
    <w:rsid w:val="00AB6D06"/>
    <w:rsid w:val="00AB6D9E"/>
    <w:rsid w:val="00AB795C"/>
    <w:rsid w:val="00AC0A86"/>
    <w:rsid w:val="00AC0D7A"/>
    <w:rsid w:val="00AC1885"/>
    <w:rsid w:val="00AC1D3D"/>
    <w:rsid w:val="00AC22BD"/>
    <w:rsid w:val="00AC293D"/>
    <w:rsid w:val="00AC2A0A"/>
    <w:rsid w:val="00AC2BF0"/>
    <w:rsid w:val="00AC2C09"/>
    <w:rsid w:val="00AC2CA7"/>
    <w:rsid w:val="00AC2E40"/>
    <w:rsid w:val="00AC6698"/>
    <w:rsid w:val="00AC73B6"/>
    <w:rsid w:val="00AC760B"/>
    <w:rsid w:val="00AC7893"/>
    <w:rsid w:val="00AD195D"/>
    <w:rsid w:val="00AD23D9"/>
    <w:rsid w:val="00AD2548"/>
    <w:rsid w:val="00AD30D9"/>
    <w:rsid w:val="00AD3338"/>
    <w:rsid w:val="00AD39E3"/>
    <w:rsid w:val="00AD3A6D"/>
    <w:rsid w:val="00AD3FC3"/>
    <w:rsid w:val="00AD6B3D"/>
    <w:rsid w:val="00AD79E0"/>
    <w:rsid w:val="00AD7A1A"/>
    <w:rsid w:val="00AD7FC1"/>
    <w:rsid w:val="00AE1139"/>
    <w:rsid w:val="00AE2151"/>
    <w:rsid w:val="00AE2AD9"/>
    <w:rsid w:val="00AE2EB9"/>
    <w:rsid w:val="00AE3577"/>
    <w:rsid w:val="00AE5EF0"/>
    <w:rsid w:val="00AE663F"/>
    <w:rsid w:val="00AE6AC7"/>
    <w:rsid w:val="00AE7651"/>
    <w:rsid w:val="00AE77EA"/>
    <w:rsid w:val="00AE7A13"/>
    <w:rsid w:val="00AE7BD4"/>
    <w:rsid w:val="00AF086C"/>
    <w:rsid w:val="00AF11C1"/>
    <w:rsid w:val="00AF1C20"/>
    <w:rsid w:val="00AF1DD4"/>
    <w:rsid w:val="00AF27A7"/>
    <w:rsid w:val="00AF4173"/>
    <w:rsid w:val="00AF47DD"/>
    <w:rsid w:val="00AF5602"/>
    <w:rsid w:val="00AF567A"/>
    <w:rsid w:val="00AF5744"/>
    <w:rsid w:val="00AF5BA8"/>
    <w:rsid w:val="00AF63B0"/>
    <w:rsid w:val="00AF7009"/>
    <w:rsid w:val="00AF746E"/>
    <w:rsid w:val="00B007A7"/>
    <w:rsid w:val="00B00805"/>
    <w:rsid w:val="00B00CEB"/>
    <w:rsid w:val="00B01804"/>
    <w:rsid w:val="00B01856"/>
    <w:rsid w:val="00B042A2"/>
    <w:rsid w:val="00B06563"/>
    <w:rsid w:val="00B06925"/>
    <w:rsid w:val="00B074EC"/>
    <w:rsid w:val="00B102A0"/>
    <w:rsid w:val="00B1035B"/>
    <w:rsid w:val="00B10F20"/>
    <w:rsid w:val="00B110D5"/>
    <w:rsid w:val="00B110E7"/>
    <w:rsid w:val="00B111CB"/>
    <w:rsid w:val="00B11301"/>
    <w:rsid w:val="00B11883"/>
    <w:rsid w:val="00B1372E"/>
    <w:rsid w:val="00B137F4"/>
    <w:rsid w:val="00B13D36"/>
    <w:rsid w:val="00B140AA"/>
    <w:rsid w:val="00B142B5"/>
    <w:rsid w:val="00B149FD"/>
    <w:rsid w:val="00B15EA4"/>
    <w:rsid w:val="00B16B18"/>
    <w:rsid w:val="00B17553"/>
    <w:rsid w:val="00B176B5"/>
    <w:rsid w:val="00B178E3"/>
    <w:rsid w:val="00B2002D"/>
    <w:rsid w:val="00B2016F"/>
    <w:rsid w:val="00B20247"/>
    <w:rsid w:val="00B214D9"/>
    <w:rsid w:val="00B22D7D"/>
    <w:rsid w:val="00B2320A"/>
    <w:rsid w:val="00B23344"/>
    <w:rsid w:val="00B23A24"/>
    <w:rsid w:val="00B23B82"/>
    <w:rsid w:val="00B240D6"/>
    <w:rsid w:val="00B24136"/>
    <w:rsid w:val="00B273B0"/>
    <w:rsid w:val="00B27C07"/>
    <w:rsid w:val="00B31606"/>
    <w:rsid w:val="00B331D3"/>
    <w:rsid w:val="00B339AA"/>
    <w:rsid w:val="00B33A16"/>
    <w:rsid w:val="00B343F6"/>
    <w:rsid w:val="00B353EF"/>
    <w:rsid w:val="00B35B53"/>
    <w:rsid w:val="00B37A35"/>
    <w:rsid w:val="00B37FE7"/>
    <w:rsid w:val="00B401C7"/>
    <w:rsid w:val="00B401C9"/>
    <w:rsid w:val="00B4171C"/>
    <w:rsid w:val="00B41775"/>
    <w:rsid w:val="00B41A19"/>
    <w:rsid w:val="00B428C2"/>
    <w:rsid w:val="00B43247"/>
    <w:rsid w:val="00B43E53"/>
    <w:rsid w:val="00B4457D"/>
    <w:rsid w:val="00B44917"/>
    <w:rsid w:val="00B450C2"/>
    <w:rsid w:val="00B45307"/>
    <w:rsid w:val="00B47716"/>
    <w:rsid w:val="00B478E1"/>
    <w:rsid w:val="00B507AD"/>
    <w:rsid w:val="00B51AC1"/>
    <w:rsid w:val="00B51BCB"/>
    <w:rsid w:val="00B5209C"/>
    <w:rsid w:val="00B5384E"/>
    <w:rsid w:val="00B53B52"/>
    <w:rsid w:val="00B53CEC"/>
    <w:rsid w:val="00B55819"/>
    <w:rsid w:val="00B55C6B"/>
    <w:rsid w:val="00B56EEE"/>
    <w:rsid w:val="00B6040E"/>
    <w:rsid w:val="00B60BBD"/>
    <w:rsid w:val="00B615D2"/>
    <w:rsid w:val="00B623FD"/>
    <w:rsid w:val="00B637F7"/>
    <w:rsid w:val="00B63E92"/>
    <w:rsid w:val="00B63EDF"/>
    <w:rsid w:val="00B641B5"/>
    <w:rsid w:val="00B64BFD"/>
    <w:rsid w:val="00B6599D"/>
    <w:rsid w:val="00B66BA8"/>
    <w:rsid w:val="00B67338"/>
    <w:rsid w:val="00B7192B"/>
    <w:rsid w:val="00B71D54"/>
    <w:rsid w:val="00B723F9"/>
    <w:rsid w:val="00B72478"/>
    <w:rsid w:val="00B72BE7"/>
    <w:rsid w:val="00B743AB"/>
    <w:rsid w:val="00B751CF"/>
    <w:rsid w:val="00B77E20"/>
    <w:rsid w:val="00B77EC4"/>
    <w:rsid w:val="00B80155"/>
    <w:rsid w:val="00B8051B"/>
    <w:rsid w:val="00B80B30"/>
    <w:rsid w:val="00B81052"/>
    <w:rsid w:val="00B82405"/>
    <w:rsid w:val="00B850D6"/>
    <w:rsid w:val="00B851AE"/>
    <w:rsid w:val="00B8537A"/>
    <w:rsid w:val="00B86299"/>
    <w:rsid w:val="00B8644B"/>
    <w:rsid w:val="00B86A32"/>
    <w:rsid w:val="00B87870"/>
    <w:rsid w:val="00B912ED"/>
    <w:rsid w:val="00B92684"/>
    <w:rsid w:val="00B92D14"/>
    <w:rsid w:val="00B93705"/>
    <w:rsid w:val="00B93D5A"/>
    <w:rsid w:val="00B95EBE"/>
    <w:rsid w:val="00B95F89"/>
    <w:rsid w:val="00B96068"/>
    <w:rsid w:val="00B96989"/>
    <w:rsid w:val="00B97214"/>
    <w:rsid w:val="00B97568"/>
    <w:rsid w:val="00BA0D68"/>
    <w:rsid w:val="00BA13DC"/>
    <w:rsid w:val="00BA179F"/>
    <w:rsid w:val="00BA1833"/>
    <w:rsid w:val="00BA2BE5"/>
    <w:rsid w:val="00BA4A51"/>
    <w:rsid w:val="00BA4B8D"/>
    <w:rsid w:val="00BA51E8"/>
    <w:rsid w:val="00BA57EC"/>
    <w:rsid w:val="00BA5FD5"/>
    <w:rsid w:val="00BA60EC"/>
    <w:rsid w:val="00BA6620"/>
    <w:rsid w:val="00BA67B4"/>
    <w:rsid w:val="00BA6863"/>
    <w:rsid w:val="00BA7581"/>
    <w:rsid w:val="00BB17C8"/>
    <w:rsid w:val="00BB3649"/>
    <w:rsid w:val="00BB3AFA"/>
    <w:rsid w:val="00BB486B"/>
    <w:rsid w:val="00BB5144"/>
    <w:rsid w:val="00BB5D5B"/>
    <w:rsid w:val="00BB6291"/>
    <w:rsid w:val="00BB6D0D"/>
    <w:rsid w:val="00BB7D89"/>
    <w:rsid w:val="00BC0FC7"/>
    <w:rsid w:val="00BC2B14"/>
    <w:rsid w:val="00BC3188"/>
    <w:rsid w:val="00BC411B"/>
    <w:rsid w:val="00BC5A37"/>
    <w:rsid w:val="00BC669E"/>
    <w:rsid w:val="00BC74CF"/>
    <w:rsid w:val="00BC76DC"/>
    <w:rsid w:val="00BD0F6D"/>
    <w:rsid w:val="00BD128A"/>
    <w:rsid w:val="00BD1CA0"/>
    <w:rsid w:val="00BD1D06"/>
    <w:rsid w:val="00BD1D14"/>
    <w:rsid w:val="00BD2C07"/>
    <w:rsid w:val="00BD30BF"/>
    <w:rsid w:val="00BD4B79"/>
    <w:rsid w:val="00BD4B9D"/>
    <w:rsid w:val="00BD5136"/>
    <w:rsid w:val="00BD522C"/>
    <w:rsid w:val="00BD5B3C"/>
    <w:rsid w:val="00BD5BC8"/>
    <w:rsid w:val="00BD658E"/>
    <w:rsid w:val="00BD7DBB"/>
    <w:rsid w:val="00BE046D"/>
    <w:rsid w:val="00BE0589"/>
    <w:rsid w:val="00BE1108"/>
    <w:rsid w:val="00BE2CDF"/>
    <w:rsid w:val="00BE2D29"/>
    <w:rsid w:val="00BE30C2"/>
    <w:rsid w:val="00BE31C5"/>
    <w:rsid w:val="00BE3744"/>
    <w:rsid w:val="00BE4507"/>
    <w:rsid w:val="00BE4766"/>
    <w:rsid w:val="00BE4962"/>
    <w:rsid w:val="00BE5C85"/>
    <w:rsid w:val="00BE5FF6"/>
    <w:rsid w:val="00BE62BA"/>
    <w:rsid w:val="00BE7B3F"/>
    <w:rsid w:val="00BE7DDC"/>
    <w:rsid w:val="00BF007B"/>
    <w:rsid w:val="00BF13EA"/>
    <w:rsid w:val="00BF19A8"/>
    <w:rsid w:val="00BF1DBA"/>
    <w:rsid w:val="00BF368D"/>
    <w:rsid w:val="00BF6018"/>
    <w:rsid w:val="00C011DE"/>
    <w:rsid w:val="00C01FCE"/>
    <w:rsid w:val="00C027AA"/>
    <w:rsid w:val="00C03D5B"/>
    <w:rsid w:val="00C04B9F"/>
    <w:rsid w:val="00C04DDD"/>
    <w:rsid w:val="00C0788A"/>
    <w:rsid w:val="00C100DF"/>
    <w:rsid w:val="00C10ED8"/>
    <w:rsid w:val="00C10FD5"/>
    <w:rsid w:val="00C11442"/>
    <w:rsid w:val="00C11900"/>
    <w:rsid w:val="00C12680"/>
    <w:rsid w:val="00C12C4D"/>
    <w:rsid w:val="00C12E6C"/>
    <w:rsid w:val="00C135BA"/>
    <w:rsid w:val="00C13974"/>
    <w:rsid w:val="00C14442"/>
    <w:rsid w:val="00C14AEB"/>
    <w:rsid w:val="00C15976"/>
    <w:rsid w:val="00C1757E"/>
    <w:rsid w:val="00C17732"/>
    <w:rsid w:val="00C205EB"/>
    <w:rsid w:val="00C20F4A"/>
    <w:rsid w:val="00C220EC"/>
    <w:rsid w:val="00C235C5"/>
    <w:rsid w:val="00C236A5"/>
    <w:rsid w:val="00C24C4D"/>
    <w:rsid w:val="00C25316"/>
    <w:rsid w:val="00C25323"/>
    <w:rsid w:val="00C25768"/>
    <w:rsid w:val="00C2601F"/>
    <w:rsid w:val="00C271F1"/>
    <w:rsid w:val="00C30979"/>
    <w:rsid w:val="00C30A2A"/>
    <w:rsid w:val="00C30EE5"/>
    <w:rsid w:val="00C32117"/>
    <w:rsid w:val="00C33C4C"/>
    <w:rsid w:val="00C33F53"/>
    <w:rsid w:val="00C34725"/>
    <w:rsid w:val="00C34A2E"/>
    <w:rsid w:val="00C35FA3"/>
    <w:rsid w:val="00C365B4"/>
    <w:rsid w:val="00C36EA2"/>
    <w:rsid w:val="00C37366"/>
    <w:rsid w:val="00C37721"/>
    <w:rsid w:val="00C37792"/>
    <w:rsid w:val="00C37CD7"/>
    <w:rsid w:val="00C4004A"/>
    <w:rsid w:val="00C405CA"/>
    <w:rsid w:val="00C40DFF"/>
    <w:rsid w:val="00C41A15"/>
    <w:rsid w:val="00C42026"/>
    <w:rsid w:val="00C422CE"/>
    <w:rsid w:val="00C429F9"/>
    <w:rsid w:val="00C42C41"/>
    <w:rsid w:val="00C42D3F"/>
    <w:rsid w:val="00C43292"/>
    <w:rsid w:val="00C434BF"/>
    <w:rsid w:val="00C45F0A"/>
    <w:rsid w:val="00C46A89"/>
    <w:rsid w:val="00C47C33"/>
    <w:rsid w:val="00C50246"/>
    <w:rsid w:val="00C50E0E"/>
    <w:rsid w:val="00C51874"/>
    <w:rsid w:val="00C537FF"/>
    <w:rsid w:val="00C55306"/>
    <w:rsid w:val="00C555BD"/>
    <w:rsid w:val="00C574A1"/>
    <w:rsid w:val="00C60DE1"/>
    <w:rsid w:val="00C6185A"/>
    <w:rsid w:val="00C62801"/>
    <w:rsid w:val="00C643A0"/>
    <w:rsid w:val="00C6464C"/>
    <w:rsid w:val="00C64B93"/>
    <w:rsid w:val="00C653D5"/>
    <w:rsid w:val="00C70691"/>
    <w:rsid w:val="00C7069E"/>
    <w:rsid w:val="00C70DFD"/>
    <w:rsid w:val="00C70F75"/>
    <w:rsid w:val="00C717D4"/>
    <w:rsid w:val="00C71933"/>
    <w:rsid w:val="00C72B7E"/>
    <w:rsid w:val="00C72F60"/>
    <w:rsid w:val="00C7310F"/>
    <w:rsid w:val="00C73865"/>
    <w:rsid w:val="00C7390A"/>
    <w:rsid w:val="00C73AF7"/>
    <w:rsid w:val="00C7419D"/>
    <w:rsid w:val="00C744C3"/>
    <w:rsid w:val="00C749D4"/>
    <w:rsid w:val="00C755BA"/>
    <w:rsid w:val="00C766FA"/>
    <w:rsid w:val="00C80B71"/>
    <w:rsid w:val="00C81498"/>
    <w:rsid w:val="00C816C5"/>
    <w:rsid w:val="00C818F1"/>
    <w:rsid w:val="00C828FE"/>
    <w:rsid w:val="00C8343D"/>
    <w:rsid w:val="00C84039"/>
    <w:rsid w:val="00C844D1"/>
    <w:rsid w:val="00C84B14"/>
    <w:rsid w:val="00C84CCE"/>
    <w:rsid w:val="00C859F0"/>
    <w:rsid w:val="00C860E2"/>
    <w:rsid w:val="00C8614C"/>
    <w:rsid w:val="00C8622D"/>
    <w:rsid w:val="00C91668"/>
    <w:rsid w:val="00C9194C"/>
    <w:rsid w:val="00C91B17"/>
    <w:rsid w:val="00C91DF8"/>
    <w:rsid w:val="00C92375"/>
    <w:rsid w:val="00C93267"/>
    <w:rsid w:val="00C938CE"/>
    <w:rsid w:val="00C93E9C"/>
    <w:rsid w:val="00C952CA"/>
    <w:rsid w:val="00C95BB0"/>
    <w:rsid w:val="00C95C18"/>
    <w:rsid w:val="00C964AB"/>
    <w:rsid w:val="00C976D1"/>
    <w:rsid w:val="00CA0807"/>
    <w:rsid w:val="00CA1F11"/>
    <w:rsid w:val="00CA209D"/>
    <w:rsid w:val="00CA41AE"/>
    <w:rsid w:val="00CA44D0"/>
    <w:rsid w:val="00CA534D"/>
    <w:rsid w:val="00CA5625"/>
    <w:rsid w:val="00CA610B"/>
    <w:rsid w:val="00CA6571"/>
    <w:rsid w:val="00CA69D4"/>
    <w:rsid w:val="00CA7594"/>
    <w:rsid w:val="00CB12B2"/>
    <w:rsid w:val="00CB2EBF"/>
    <w:rsid w:val="00CB350E"/>
    <w:rsid w:val="00CB5830"/>
    <w:rsid w:val="00CB757D"/>
    <w:rsid w:val="00CB7942"/>
    <w:rsid w:val="00CC1C56"/>
    <w:rsid w:val="00CC23CD"/>
    <w:rsid w:val="00CC2E95"/>
    <w:rsid w:val="00CC35B0"/>
    <w:rsid w:val="00CC3BC6"/>
    <w:rsid w:val="00CC4138"/>
    <w:rsid w:val="00CD008C"/>
    <w:rsid w:val="00CD11F3"/>
    <w:rsid w:val="00CD1256"/>
    <w:rsid w:val="00CD1373"/>
    <w:rsid w:val="00CD18AC"/>
    <w:rsid w:val="00CD1F87"/>
    <w:rsid w:val="00CD1FF6"/>
    <w:rsid w:val="00CD3613"/>
    <w:rsid w:val="00CD3EEF"/>
    <w:rsid w:val="00CD48B2"/>
    <w:rsid w:val="00CD51E1"/>
    <w:rsid w:val="00CD7196"/>
    <w:rsid w:val="00CD747B"/>
    <w:rsid w:val="00CE0F63"/>
    <w:rsid w:val="00CE11B9"/>
    <w:rsid w:val="00CE2112"/>
    <w:rsid w:val="00CE2CB7"/>
    <w:rsid w:val="00CE30B2"/>
    <w:rsid w:val="00CE4991"/>
    <w:rsid w:val="00CE565A"/>
    <w:rsid w:val="00CF0620"/>
    <w:rsid w:val="00CF0776"/>
    <w:rsid w:val="00CF1086"/>
    <w:rsid w:val="00CF1785"/>
    <w:rsid w:val="00CF1A48"/>
    <w:rsid w:val="00CF2384"/>
    <w:rsid w:val="00CF3246"/>
    <w:rsid w:val="00CF3842"/>
    <w:rsid w:val="00CF3EDB"/>
    <w:rsid w:val="00CF4194"/>
    <w:rsid w:val="00CF4579"/>
    <w:rsid w:val="00CF4935"/>
    <w:rsid w:val="00CF4D4A"/>
    <w:rsid w:val="00CF4D93"/>
    <w:rsid w:val="00CF5796"/>
    <w:rsid w:val="00CF68AE"/>
    <w:rsid w:val="00CF71DB"/>
    <w:rsid w:val="00CF744A"/>
    <w:rsid w:val="00CF7BF8"/>
    <w:rsid w:val="00D0058F"/>
    <w:rsid w:val="00D007AB"/>
    <w:rsid w:val="00D00849"/>
    <w:rsid w:val="00D01BFC"/>
    <w:rsid w:val="00D02475"/>
    <w:rsid w:val="00D032C9"/>
    <w:rsid w:val="00D05441"/>
    <w:rsid w:val="00D0623B"/>
    <w:rsid w:val="00D1013A"/>
    <w:rsid w:val="00D101D5"/>
    <w:rsid w:val="00D10C17"/>
    <w:rsid w:val="00D10C21"/>
    <w:rsid w:val="00D11501"/>
    <w:rsid w:val="00D11805"/>
    <w:rsid w:val="00D11D2C"/>
    <w:rsid w:val="00D11F51"/>
    <w:rsid w:val="00D124BB"/>
    <w:rsid w:val="00D12604"/>
    <w:rsid w:val="00D15122"/>
    <w:rsid w:val="00D15F30"/>
    <w:rsid w:val="00D20B28"/>
    <w:rsid w:val="00D21F2F"/>
    <w:rsid w:val="00D223C6"/>
    <w:rsid w:val="00D22952"/>
    <w:rsid w:val="00D2340E"/>
    <w:rsid w:val="00D2398B"/>
    <w:rsid w:val="00D23EDE"/>
    <w:rsid w:val="00D242D3"/>
    <w:rsid w:val="00D27099"/>
    <w:rsid w:val="00D30B37"/>
    <w:rsid w:val="00D30C9F"/>
    <w:rsid w:val="00D3306D"/>
    <w:rsid w:val="00D34AA6"/>
    <w:rsid w:val="00D4014B"/>
    <w:rsid w:val="00D40BA1"/>
    <w:rsid w:val="00D40EB7"/>
    <w:rsid w:val="00D41210"/>
    <w:rsid w:val="00D4146D"/>
    <w:rsid w:val="00D41745"/>
    <w:rsid w:val="00D41C9F"/>
    <w:rsid w:val="00D42359"/>
    <w:rsid w:val="00D4269A"/>
    <w:rsid w:val="00D432C1"/>
    <w:rsid w:val="00D43907"/>
    <w:rsid w:val="00D441D2"/>
    <w:rsid w:val="00D445AD"/>
    <w:rsid w:val="00D44CF1"/>
    <w:rsid w:val="00D468FD"/>
    <w:rsid w:val="00D469A3"/>
    <w:rsid w:val="00D46C7D"/>
    <w:rsid w:val="00D46D21"/>
    <w:rsid w:val="00D47840"/>
    <w:rsid w:val="00D504F7"/>
    <w:rsid w:val="00D507D4"/>
    <w:rsid w:val="00D50D18"/>
    <w:rsid w:val="00D545B4"/>
    <w:rsid w:val="00D5603E"/>
    <w:rsid w:val="00D56772"/>
    <w:rsid w:val="00D5728D"/>
    <w:rsid w:val="00D60106"/>
    <w:rsid w:val="00D60C3E"/>
    <w:rsid w:val="00D61730"/>
    <w:rsid w:val="00D642CF"/>
    <w:rsid w:val="00D64E28"/>
    <w:rsid w:val="00D66559"/>
    <w:rsid w:val="00D701AA"/>
    <w:rsid w:val="00D70934"/>
    <w:rsid w:val="00D71126"/>
    <w:rsid w:val="00D713C9"/>
    <w:rsid w:val="00D723F8"/>
    <w:rsid w:val="00D7285E"/>
    <w:rsid w:val="00D72F5A"/>
    <w:rsid w:val="00D74079"/>
    <w:rsid w:val="00D7490A"/>
    <w:rsid w:val="00D74A53"/>
    <w:rsid w:val="00D7552A"/>
    <w:rsid w:val="00D75667"/>
    <w:rsid w:val="00D76263"/>
    <w:rsid w:val="00D766E0"/>
    <w:rsid w:val="00D76B2A"/>
    <w:rsid w:val="00D773E6"/>
    <w:rsid w:val="00D77D00"/>
    <w:rsid w:val="00D80353"/>
    <w:rsid w:val="00D81605"/>
    <w:rsid w:val="00D8190E"/>
    <w:rsid w:val="00D854F4"/>
    <w:rsid w:val="00D8599E"/>
    <w:rsid w:val="00D865AD"/>
    <w:rsid w:val="00D8729A"/>
    <w:rsid w:val="00D906A4"/>
    <w:rsid w:val="00D936F3"/>
    <w:rsid w:val="00D93777"/>
    <w:rsid w:val="00D938AF"/>
    <w:rsid w:val="00D94442"/>
    <w:rsid w:val="00D94775"/>
    <w:rsid w:val="00D94E77"/>
    <w:rsid w:val="00D94ED2"/>
    <w:rsid w:val="00D95603"/>
    <w:rsid w:val="00D957A3"/>
    <w:rsid w:val="00D95F0D"/>
    <w:rsid w:val="00D96759"/>
    <w:rsid w:val="00D972C4"/>
    <w:rsid w:val="00D975EC"/>
    <w:rsid w:val="00DA09C7"/>
    <w:rsid w:val="00DA0A77"/>
    <w:rsid w:val="00DA0CBD"/>
    <w:rsid w:val="00DA1EAE"/>
    <w:rsid w:val="00DA358E"/>
    <w:rsid w:val="00DA6305"/>
    <w:rsid w:val="00DA67CA"/>
    <w:rsid w:val="00DA784F"/>
    <w:rsid w:val="00DA7DD7"/>
    <w:rsid w:val="00DB03C9"/>
    <w:rsid w:val="00DB3832"/>
    <w:rsid w:val="00DB3A31"/>
    <w:rsid w:val="00DB58BC"/>
    <w:rsid w:val="00DB5F5D"/>
    <w:rsid w:val="00DB72C6"/>
    <w:rsid w:val="00DC0889"/>
    <w:rsid w:val="00DC0DE8"/>
    <w:rsid w:val="00DC0FA7"/>
    <w:rsid w:val="00DC1A91"/>
    <w:rsid w:val="00DC1CC3"/>
    <w:rsid w:val="00DC256A"/>
    <w:rsid w:val="00DC3170"/>
    <w:rsid w:val="00DC32C9"/>
    <w:rsid w:val="00DC397E"/>
    <w:rsid w:val="00DC3CD2"/>
    <w:rsid w:val="00DC435C"/>
    <w:rsid w:val="00DC4607"/>
    <w:rsid w:val="00DC53DB"/>
    <w:rsid w:val="00DC62C7"/>
    <w:rsid w:val="00DC6954"/>
    <w:rsid w:val="00DC6EEB"/>
    <w:rsid w:val="00DD0484"/>
    <w:rsid w:val="00DD1DB1"/>
    <w:rsid w:val="00DD2189"/>
    <w:rsid w:val="00DD24CA"/>
    <w:rsid w:val="00DD30A1"/>
    <w:rsid w:val="00DD322F"/>
    <w:rsid w:val="00DD3B1F"/>
    <w:rsid w:val="00DD40D7"/>
    <w:rsid w:val="00DD591B"/>
    <w:rsid w:val="00DD5AA2"/>
    <w:rsid w:val="00DD617F"/>
    <w:rsid w:val="00DD63C8"/>
    <w:rsid w:val="00DD6AE4"/>
    <w:rsid w:val="00DD7E0A"/>
    <w:rsid w:val="00DE01E2"/>
    <w:rsid w:val="00DE127B"/>
    <w:rsid w:val="00DE12FB"/>
    <w:rsid w:val="00DE2AC6"/>
    <w:rsid w:val="00DE3372"/>
    <w:rsid w:val="00DE4237"/>
    <w:rsid w:val="00DE4534"/>
    <w:rsid w:val="00DE45D4"/>
    <w:rsid w:val="00DE4F31"/>
    <w:rsid w:val="00DE521D"/>
    <w:rsid w:val="00DE60CC"/>
    <w:rsid w:val="00DE6212"/>
    <w:rsid w:val="00DE62E9"/>
    <w:rsid w:val="00DE6318"/>
    <w:rsid w:val="00DE7222"/>
    <w:rsid w:val="00DF077C"/>
    <w:rsid w:val="00DF08D8"/>
    <w:rsid w:val="00DF0D15"/>
    <w:rsid w:val="00DF13D4"/>
    <w:rsid w:val="00DF1B84"/>
    <w:rsid w:val="00DF2307"/>
    <w:rsid w:val="00DF273E"/>
    <w:rsid w:val="00DF49B2"/>
    <w:rsid w:val="00DF4E49"/>
    <w:rsid w:val="00DF5623"/>
    <w:rsid w:val="00DF61DE"/>
    <w:rsid w:val="00DF72D3"/>
    <w:rsid w:val="00E02E69"/>
    <w:rsid w:val="00E033BA"/>
    <w:rsid w:val="00E0349E"/>
    <w:rsid w:val="00E0378D"/>
    <w:rsid w:val="00E03D89"/>
    <w:rsid w:val="00E03DF7"/>
    <w:rsid w:val="00E06989"/>
    <w:rsid w:val="00E06B8D"/>
    <w:rsid w:val="00E07B97"/>
    <w:rsid w:val="00E07F84"/>
    <w:rsid w:val="00E1112C"/>
    <w:rsid w:val="00E140BE"/>
    <w:rsid w:val="00E1494C"/>
    <w:rsid w:val="00E14DDE"/>
    <w:rsid w:val="00E1730C"/>
    <w:rsid w:val="00E1731D"/>
    <w:rsid w:val="00E20DA9"/>
    <w:rsid w:val="00E20E0A"/>
    <w:rsid w:val="00E21046"/>
    <w:rsid w:val="00E21544"/>
    <w:rsid w:val="00E21586"/>
    <w:rsid w:val="00E2279F"/>
    <w:rsid w:val="00E22FC0"/>
    <w:rsid w:val="00E23079"/>
    <w:rsid w:val="00E23E62"/>
    <w:rsid w:val="00E24526"/>
    <w:rsid w:val="00E273DD"/>
    <w:rsid w:val="00E30258"/>
    <w:rsid w:val="00E307A7"/>
    <w:rsid w:val="00E3126D"/>
    <w:rsid w:val="00E318F8"/>
    <w:rsid w:val="00E31B63"/>
    <w:rsid w:val="00E3593E"/>
    <w:rsid w:val="00E3613B"/>
    <w:rsid w:val="00E3670D"/>
    <w:rsid w:val="00E37C61"/>
    <w:rsid w:val="00E40871"/>
    <w:rsid w:val="00E40EEF"/>
    <w:rsid w:val="00E4171E"/>
    <w:rsid w:val="00E41A43"/>
    <w:rsid w:val="00E41B46"/>
    <w:rsid w:val="00E41CEE"/>
    <w:rsid w:val="00E422DA"/>
    <w:rsid w:val="00E42B02"/>
    <w:rsid w:val="00E42C8D"/>
    <w:rsid w:val="00E42E84"/>
    <w:rsid w:val="00E45BA1"/>
    <w:rsid w:val="00E45F97"/>
    <w:rsid w:val="00E47448"/>
    <w:rsid w:val="00E47A42"/>
    <w:rsid w:val="00E47D2E"/>
    <w:rsid w:val="00E5043C"/>
    <w:rsid w:val="00E52C74"/>
    <w:rsid w:val="00E53F4F"/>
    <w:rsid w:val="00E54F56"/>
    <w:rsid w:val="00E54FAF"/>
    <w:rsid w:val="00E55061"/>
    <w:rsid w:val="00E5593D"/>
    <w:rsid w:val="00E55F25"/>
    <w:rsid w:val="00E5614A"/>
    <w:rsid w:val="00E5679D"/>
    <w:rsid w:val="00E5680B"/>
    <w:rsid w:val="00E56EF8"/>
    <w:rsid w:val="00E5735A"/>
    <w:rsid w:val="00E601F1"/>
    <w:rsid w:val="00E60EB9"/>
    <w:rsid w:val="00E636CE"/>
    <w:rsid w:val="00E64779"/>
    <w:rsid w:val="00E6477A"/>
    <w:rsid w:val="00E65107"/>
    <w:rsid w:val="00E65730"/>
    <w:rsid w:val="00E65A7B"/>
    <w:rsid w:val="00E66F41"/>
    <w:rsid w:val="00E67926"/>
    <w:rsid w:val="00E711DA"/>
    <w:rsid w:val="00E715A5"/>
    <w:rsid w:val="00E72F2C"/>
    <w:rsid w:val="00E73CC3"/>
    <w:rsid w:val="00E742B1"/>
    <w:rsid w:val="00E7599F"/>
    <w:rsid w:val="00E75C21"/>
    <w:rsid w:val="00E75CDF"/>
    <w:rsid w:val="00E75D48"/>
    <w:rsid w:val="00E75EBE"/>
    <w:rsid w:val="00E7794E"/>
    <w:rsid w:val="00E806BE"/>
    <w:rsid w:val="00E80C27"/>
    <w:rsid w:val="00E80EDD"/>
    <w:rsid w:val="00E812DA"/>
    <w:rsid w:val="00E82ACF"/>
    <w:rsid w:val="00E82B26"/>
    <w:rsid w:val="00E83132"/>
    <w:rsid w:val="00E858D5"/>
    <w:rsid w:val="00E85CD2"/>
    <w:rsid w:val="00E860FE"/>
    <w:rsid w:val="00E87F10"/>
    <w:rsid w:val="00E87FF4"/>
    <w:rsid w:val="00E9000B"/>
    <w:rsid w:val="00E90490"/>
    <w:rsid w:val="00E90A57"/>
    <w:rsid w:val="00E9104E"/>
    <w:rsid w:val="00E912D3"/>
    <w:rsid w:val="00E9191C"/>
    <w:rsid w:val="00E93C89"/>
    <w:rsid w:val="00E9460F"/>
    <w:rsid w:val="00E95198"/>
    <w:rsid w:val="00E973D1"/>
    <w:rsid w:val="00EA004D"/>
    <w:rsid w:val="00EA0436"/>
    <w:rsid w:val="00EA1741"/>
    <w:rsid w:val="00EA24A2"/>
    <w:rsid w:val="00EA27D2"/>
    <w:rsid w:val="00EA3682"/>
    <w:rsid w:val="00EA381D"/>
    <w:rsid w:val="00EA4257"/>
    <w:rsid w:val="00EA4FE7"/>
    <w:rsid w:val="00EA5A58"/>
    <w:rsid w:val="00EA67C2"/>
    <w:rsid w:val="00EA69D5"/>
    <w:rsid w:val="00EA6AFC"/>
    <w:rsid w:val="00EA6EB5"/>
    <w:rsid w:val="00EA724B"/>
    <w:rsid w:val="00EB049B"/>
    <w:rsid w:val="00EB06DE"/>
    <w:rsid w:val="00EB0F1C"/>
    <w:rsid w:val="00EB1D5E"/>
    <w:rsid w:val="00EB3E4C"/>
    <w:rsid w:val="00EB4523"/>
    <w:rsid w:val="00EB45C8"/>
    <w:rsid w:val="00EB4FC0"/>
    <w:rsid w:val="00EB660A"/>
    <w:rsid w:val="00EB72F5"/>
    <w:rsid w:val="00EB7A0F"/>
    <w:rsid w:val="00EC01FC"/>
    <w:rsid w:val="00EC0306"/>
    <w:rsid w:val="00EC04F4"/>
    <w:rsid w:val="00EC082B"/>
    <w:rsid w:val="00EC0904"/>
    <w:rsid w:val="00EC0FBF"/>
    <w:rsid w:val="00EC3E0F"/>
    <w:rsid w:val="00EC408D"/>
    <w:rsid w:val="00EC44C2"/>
    <w:rsid w:val="00EC4FF9"/>
    <w:rsid w:val="00EC55C9"/>
    <w:rsid w:val="00EC7B97"/>
    <w:rsid w:val="00EC7C42"/>
    <w:rsid w:val="00ED07F7"/>
    <w:rsid w:val="00ED1625"/>
    <w:rsid w:val="00ED1ED2"/>
    <w:rsid w:val="00ED23E2"/>
    <w:rsid w:val="00ED2854"/>
    <w:rsid w:val="00ED2F29"/>
    <w:rsid w:val="00ED41EB"/>
    <w:rsid w:val="00ED436B"/>
    <w:rsid w:val="00ED4D8E"/>
    <w:rsid w:val="00ED5233"/>
    <w:rsid w:val="00ED538F"/>
    <w:rsid w:val="00ED5DA6"/>
    <w:rsid w:val="00ED6D0E"/>
    <w:rsid w:val="00ED70F8"/>
    <w:rsid w:val="00ED70F9"/>
    <w:rsid w:val="00ED7327"/>
    <w:rsid w:val="00EE0480"/>
    <w:rsid w:val="00EE0635"/>
    <w:rsid w:val="00EE096C"/>
    <w:rsid w:val="00EE0A7A"/>
    <w:rsid w:val="00EE1527"/>
    <w:rsid w:val="00EE1DF3"/>
    <w:rsid w:val="00EE2387"/>
    <w:rsid w:val="00EE24E6"/>
    <w:rsid w:val="00EE332C"/>
    <w:rsid w:val="00EE3803"/>
    <w:rsid w:val="00EE4DD3"/>
    <w:rsid w:val="00EE62B9"/>
    <w:rsid w:val="00EE6362"/>
    <w:rsid w:val="00EE771F"/>
    <w:rsid w:val="00EF4958"/>
    <w:rsid w:val="00EF4EC0"/>
    <w:rsid w:val="00EF4F91"/>
    <w:rsid w:val="00EF7126"/>
    <w:rsid w:val="00EF733A"/>
    <w:rsid w:val="00EF7558"/>
    <w:rsid w:val="00EF7D5C"/>
    <w:rsid w:val="00F00444"/>
    <w:rsid w:val="00F014C3"/>
    <w:rsid w:val="00F03639"/>
    <w:rsid w:val="00F03E97"/>
    <w:rsid w:val="00F04D0E"/>
    <w:rsid w:val="00F051DF"/>
    <w:rsid w:val="00F054CC"/>
    <w:rsid w:val="00F05A2F"/>
    <w:rsid w:val="00F05A4E"/>
    <w:rsid w:val="00F06661"/>
    <w:rsid w:val="00F0673D"/>
    <w:rsid w:val="00F06D80"/>
    <w:rsid w:val="00F074AF"/>
    <w:rsid w:val="00F07F7A"/>
    <w:rsid w:val="00F100DB"/>
    <w:rsid w:val="00F10F46"/>
    <w:rsid w:val="00F10FA6"/>
    <w:rsid w:val="00F124B8"/>
    <w:rsid w:val="00F12674"/>
    <w:rsid w:val="00F15850"/>
    <w:rsid w:val="00F16597"/>
    <w:rsid w:val="00F16765"/>
    <w:rsid w:val="00F17F08"/>
    <w:rsid w:val="00F20A70"/>
    <w:rsid w:val="00F21400"/>
    <w:rsid w:val="00F215DB"/>
    <w:rsid w:val="00F22488"/>
    <w:rsid w:val="00F233A5"/>
    <w:rsid w:val="00F23996"/>
    <w:rsid w:val="00F2651C"/>
    <w:rsid w:val="00F268F7"/>
    <w:rsid w:val="00F31265"/>
    <w:rsid w:val="00F32D46"/>
    <w:rsid w:val="00F3377D"/>
    <w:rsid w:val="00F33A21"/>
    <w:rsid w:val="00F33B61"/>
    <w:rsid w:val="00F33E4A"/>
    <w:rsid w:val="00F3671E"/>
    <w:rsid w:val="00F36BEE"/>
    <w:rsid w:val="00F37D62"/>
    <w:rsid w:val="00F412D9"/>
    <w:rsid w:val="00F4252E"/>
    <w:rsid w:val="00F43816"/>
    <w:rsid w:val="00F43AEA"/>
    <w:rsid w:val="00F43C40"/>
    <w:rsid w:val="00F45792"/>
    <w:rsid w:val="00F45974"/>
    <w:rsid w:val="00F46A00"/>
    <w:rsid w:val="00F47A2C"/>
    <w:rsid w:val="00F51249"/>
    <w:rsid w:val="00F518C0"/>
    <w:rsid w:val="00F5273B"/>
    <w:rsid w:val="00F52AFF"/>
    <w:rsid w:val="00F53E8F"/>
    <w:rsid w:val="00F54023"/>
    <w:rsid w:val="00F546A1"/>
    <w:rsid w:val="00F55269"/>
    <w:rsid w:val="00F55F13"/>
    <w:rsid w:val="00F5643F"/>
    <w:rsid w:val="00F56A8B"/>
    <w:rsid w:val="00F5762E"/>
    <w:rsid w:val="00F602F3"/>
    <w:rsid w:val="00F60382"/>
    <w:rsid w:val="00F60552"/>
    <w:rsid w:val="00F61518"/>
    <w:rsid w:val="00F624B5"/>
    <w:rsid w:val="00F64213"/>
    <w:rsid w:val="00F64812"/>
    <w:rsid w:val="00F64F37"/>
    <w:rsid w:val="00F66050"/>
    <w:rsid w:val="00F663CD"/>
    <w:rsid w:val="00F66C21"/>
    <w:rsid w:val="00F67AE1"/>
    <w:rsid w:val="00F71BB7"/>
    <w:rsid w:val="00F71BD1"/>
    <w:rsid w:val="00F721FB"/>
    <w:rsid w:val="00F72811"/>
    <w:rsid w:val="00F73789"/>
    <w:rsid w:val="00F73A55"/>
    <w:rsid w:val="00F74381"/>
    <w:rsid w:val="00F74551"/>
    <w:rsid w:val="00F74E91"/>
    <w:rsid w:val="00F756E8"/>
    <w:rsid w:val="00F7665B"/>
    <w:rsid w:val="00F76B01"/>
    <w:rsid w:val="00F771B8"/>
    <w:rsid w:val="00F83BEF"/>
    <w:rsid w:val="00F83F00"/>
    <w:rsid w:val="00F85DC0"/>
    <w:rsid w:val="00F8616E"/>
    <w:rsid w:val="00F86449"/>
    <w:rsid w:val="00F874E6"/>
    <w:rsid w:val="00F875A3"/>
    <w:rsid w:val="00F8783E"/>
    <w:rsid w:val="00F87DC1"/>
    <w:rsid w:val="00F90869"/>
    <w:rsid w:val="00F912B1"/>
    <w:rsid w:val="00F9166C"/>
    <w:rsid w:val="00F91931"/>
    <w:rsid w:val="00F92079"/>
    <w:rsid w:val="00F92882"/>
    <w:rsid w:val="00F929CD"/>
    <w:rsid w:val="00F93783"/>
    <w:rsid w:val="00F93CB9"/>
    <w:rsid w:val="00F953F5"/>
    <w:rsid w:val="00F954BB"/>
    <w:rsid w:val="00F95BD9"/>
    <w:rsid w:val="00F975A2"/>
    <w:rsid w:val="00F9763E"/>
    <w:rsid w:val="00F97ED5"/>
    <w:rsid w:val="00FA0909"/>
    <w:rsid w:val="00FA1BF0"/>
    <w:rsid w:val="00FA2E8E"/>
    <w:rsid w:val="00FA2EA1"/>
    <w:rsid w:val="00FA3455"/>
    <w:rsid w:val="00FA3C1C"/>
    <w:rsid w:val="00FA44D6"/>
    <w:rsid w:val="00FA4610"/>
    <w:rsid w:val="00FB2E99"/>
    <w:rsid w:val="00FB3936"/>
    <w:rsid w:val="00FB71BF"/>
    <w:rsid w:val="00FB7961"/>
    <w:rsid w:val="00FC0073"/>
    <w:rsid w:val="00FC0300"/>
    <w:rsid w:val="00FC0E15"/>
    <w:rsid w:val="00FC267C"/>
    <w:rsid w:val="00FC27AF"/>
    <w:rsid w:val="00FC2817"/>
    <w:rsid w:val="00FC3A8B"/>
    <w:rsid w:val="00FC3BD5"/>
    <w:rsid w:val="00FC5FB0"/>
    <w:rsid w:val="00FC6FB6"/>
    <w:rsid w:val="00FC70A4"/>
    <w:rsid w:val="00FC74E6"/>
    <w:rsid w:val="00FD02C6"/>
    <w:rsid w:val="00FD363F"/>
    <w:rsid w:val="00FD3BC6"/>
    <w:rsid w:val="00FD4100"/>
    <w:rsid w:val="00FD4C8E"/>
    <w:rsid w:val="00FD5B79"/>
    <w:rsid w:val="00FD5E57"/>
    <w:rsid w:val="00FD6773"/>
    <w:rsid w:val="00FD6B86"/>
    <w:rsid w:val="00FD6CDA"/>
    <w:rsid w:val="00FD7366"/>
    <w:rsid w:val="00FE0360"/>
    <w:rsid w:val="00FE039E"/>
    <w:rsid w:val="00FE0AAD"/>
    <w:rsid w:val="00FE0DD6"/>
    <w:rsid w:val="00FE1C6E"/>
    <w:rsid w:val="00FE1E5C"/>
    <w:rsid w:val="00FE2AD4"/>
    <w:rsid w:val="00FE3239"/>
    <w:rsid w:val="00FE3CE1"/>
    <w:rsid w:val="00FE3DE4"/>
    <w:rsid w:val="00FE5D5D"/>
    <w:rsid w:val="00FE6286"/>
    <w:rsid w:val="00FF04F9"/>
    <w:rsid w:val="00FF0CD5"/>
    <w:rsid w:val="00FF12A5"/>
    <w:rsid w:val="00FF20E3"/>
    <w:rsid w:val="00FF22A0"/>
    <w:rsid w:val="00FF2C18"/>
    <w:rsid w:val="00FF461C"/>
    <w:rsid w:val="00FF64FC"/>
    <w:rsid w:val="00FF7022"/>
    <w:rsid w:val="00FF77C4"/>
  </w:rsids>
  <m:mathPr>
    <m:mathFont m:val="Cambria Math"/>
    <m:brkBin m:val="before"/>
    <m:brkBinSub m:val="--"/>
    <m:smallFrac m:val="0"/>
    <m:dispDef/>
    <m:lMargin m:val="0"/>
    <m:rMargin m:val="0"/>
    <m:defJc m:val="centerGroup"/>
    <m:wrapIndent m:val="1440"/>
    <m:intLim m:val="subSup"/>
    <m:naryLim m:val="undOvr"/>
  </m:mathPr>
  <w:themeFontLang w:val="ru-RU"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CA73A35"/>
  <w15:docId w15:val="{E38D06D3-90D5-46D3-8758-94FD0CF2ED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w:eastAsia="Times" w:hAnsi="Times" w:cs="Times New Roman"/>
        <w:sz w:val="24"/>
        <w:szCs w:val="24"/>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iPriority="99" w:unhideWhenUsed="1" w:qFormat="1"/>
    <w:lsdException w:name="heading 8" w:semiHidden="1" w:uiPriority="99" w:unhideWhenUsed="1" w:qFormat="1"/>
    <w:lsdException w:name="heading 9" w:semiHidden="1" w:uiPriority="9" w:unhideWhenUsed="1" w:qFormat="1"/>
    <w:lsdException w:name="index 1" w:semiHidden="1" w:uiPriority="99"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99" w:unhideWhenUsed="1"/>
    <w:lsdException w:name="List Number" w:uiPriority="99"/>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99"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5">
    <w:name w:val="Normal"/>
    <w:qFormat/>
    <w:rsid w:val="00A90946"/>
    <w:pPr>
      <w:spacing w:line="276" w:lineRule="auto"/>
    </w:pPr>
  </w:style>
  <w:style w:type="paragraph" w:styleId="10">
    <w:name w:val="heading 1"/>
    <w:basedOn w:val="a5"/>
    <w:next w:val="a5"/>
    <w:link w:val="13"/>
    <w:qFormat/>
    <w:pPr>
      <w:keepNext/>
      <w:numPr>
        <w:numId w:val="12"/>
      </w:numPr>
      <w:spacing w:before="240" w:after="240"/>
      <w:ind w:left="431" w:hanging="431"/>
      <w:jc w:val="both"/>
      <w:outlineLvl w:val="0"/>
    </w:pPr>
    <w:rPr>
      <w:b/>
      <w:sz w:val="32"/>
    </w:rPr>
  </w:style>
  <w:style w:type="paragraph" w:styleId="21">
    <w:name w:val="heading 2"/>
    <w:basedOn w:val="a5"/>
    <w:next w:val="a5"/>
    <w:link w:val="23"/>
    <w:qFormat/>
    <w:pPr>
      <w:keepNext/>
      <w:numPr>
        <w:ilvl w:val="1"/>
        <w:numId w:val="12"/>
      </w:numPr>
      <w:spacing w:before="240" w:after="240"/>
      <w:jc w:val="both"/>
      <w:outlineLvl w:val="1"/>
    </w:pPr>
    <w:rPr>
      <w:b/>
      <w:sz w:val="28"/>
    </w:rPr>
  </w:style>
  <w:style w:type="paragraph" w:styleId="30">
    <w:name w:val="heading 3"/>
    <w:basedOn w:val="21"/>
    <w:next w:val="a5"/>
    <w:link w:val="31"/>
    <w:qFormat/>
    <w:pPr>
      <w:numPr>
        <w:ilvl w:val="2"/>
      </w:numPr>
      <w:tabs>
        <w:tab w:val="clear" w:pos="720"/>
      </w:tabs>
      <w:spacing w:after="120"/>
      <w:ind w:left="851" w:hanging="851"/>
      <w:jc w:val="left"/>
      <w:outlineLvl w:val="2"/>
    </w:pPr>
  </w:style>
  <w:style w:type="paragraph" w:styleId="40">
    <w:name w:val="heading 4"/>
    <w:basedOn w:val="30"/>
    <w:next w:val="a5"/>
    <w:link w:val="41"/>
    <w:qFormat/>
    <w:pPr>
      <w:numPr>
        <w:ilvl w:val="3"/>
      </w:numPr>
      <w:tabs>
        <w:tab w:val="clear" w:pos="5117"/>
      </w:tabs>
      <w:ind w:left="1588" w:hanging="737"/>
      <w:outlineLvl w:val="3"/>
    </w:pPr>
    <w:rPr>
      <w:i/>
      <w:sz w:val="24"/>
    </w:rPr>
  </w:style>
  <w:style w:type="paragraph" w:styleId="50">
    <w:name w:val="heading 5"/>
    <w:basedOn w:val="40"/>
    <w:next w:val="a5"/>
    <w:link w:val="51"/>
    <w:qFormat/>
    <w:pPr>
      <w:numPr>
        <w:ilvl w:val="4"/>
      </w:numPr>
      <w:ind w:left="964" w:hanging="964"/>
      <w:outlineLvl w:val="4"/>
    </w:pPr>
  </w:style>
  <w:style w:type="paragraph" w:styleId="6">
    <w:name w:val="heading 6"/>
    <w:basedOn w:val="50"/>
    <w:next w:val="a5"/>
    <w:link w:val="60"/>
    <w:qFormat/>
    <w:pPr>
      <w:numPr>
        <w:ilvl w:val="5"/>
      </w:numPr>
      <w:spacing w:after="100"/>
      <w:outlineLvl w:val="5"/>
    </w:pPr>
  </w:style>
  <w:style w:type="paragraph" w:styleId="7">
    <w:name w:val="heading 7"/>
    <w:basedOn w:val="6"/>
    <w:next w:val="a5"/>
    <w:link w:val="70"/>
    <w:uiPriority w:val="99"/>
    <w:qFormat/>
    <w:pPr>
      <w:outlineLvl w:val="6"/>
    </w:pPr>
    <w:rPr>
      <w:sz w:val="28"/>
    </w:rPr>
  </w:style>
  <w:style w:type="paragraph" w:styleId="8">
    <w:name w:val="heading 8"/>
    <w:basedOn w:val="7"/>
    <w:next w:val="a5"/>
    <w:link w:val="80"/>
    <w:uiPriority w:val="99"/>
    <w:qFormat/>
    <w:pPr>
      <w:tabs>
        <w:tab w:val="left" w:pos="990"/>
      </w:tabs>
      <w:spacing w:after="60"/>
      <w:outlineLvl w:val="7"/>
    </w:pPr>
    <w:rPr>
      <w:sz w:val="26"/>
    </w:rPr>
  </w:style>
  <w:style w:type="paragraph" w:styleId="9">
    <w:name w:val="heading 9"/>
    <w:basedOn w:val="a5"/>
    <w:next w:val="a5"/>
    <w:link w:val="90"/>
    <w:uiPriority w:val="9"/>
    <w:qFormat/>
    <w:pPr>
      <w:spacing w:before="120" w:after="120"/>
      <w:jc w:val="both"/>
      <w:outlineLvl w:val="8"/>
    </w:pPr>
    <w:rPr>
      <w:b/>
      <w:i/>
    </w:r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paragraph" w:styleId="a9">
    <w:name w:val="Document Map"/>
    <w:basedOn w:val="a5"/>
    <w:semiHidden/>
    <w:pPr>
      <w:shd w:val="clear" w:color="auto" w:fill="000080"/>
    </w:pPr>
    <w:rPr>
      <w:rFonts w:ascii="Geneva" w:hAnsi="Geneva"/>
    </w:rPr>
  </w:style>
  <w:style w:type="paragraph" w:styleId="aa">
    <w:name w:val="header"/>
    <w:basedOn w:val="a5"/>
    <w:link w:val="ab"/>
    <w:uiPriority w:val="99"/>
    <w:pPr>
      <w:tabs>
        <w:tab w:val="right" w:pos="8712"/>
      </w:tabs>
    </w:pPr>
    <w:rPr>
      <w:sz w:val="22"/>
    </w:rPr>
  </w:style>
  <w:style w:type="paragraph" w:styleId="ac">
    <w:name w:val="Body Text"/>
    <w:basedOn w:val="a5"/>
    <w:link w:val="ad"/>
    <w:pPr>
      <w:spacing w:before="120" w:after="120"/>
      <w:ind w:firstLine="567"/>
      <w:jc w:val="both"/>
    </w:pPr>
  </w:style>
  <w:style w:type="paragraph" w:styleId="ae">
    <w:name w:val="footer"/>
    <w:basedOn w:val="aa"/>
    <w:link w:val="af"/>
    <w:uiPriority w:val="99"/>
    <w:pPr>
      <w:tabs>
        <w:tab w:val="center" w:pos="4200"/>
      </w:tabs>
    </w:pPr>
    <w:rPr>
      <w:rFonts w:eastAsia="Times New Roman"/>
      <w:sz w:val="20"/>
    </w:rPr>
  </w:style>
  <w:style w:type="character" w:styleId="af0">
    <w:name w:val="page number"/>
    <w:basedOn w:val="a6"/>
  </w:style>
  <w:style w:type="paragraph" w:customStyle="1" w:styleId="Documenttitle">
    <w:name w:val="Document title"/>
    <w:next w:val="a5"/>
    <w:pPr>
      <w:spacing w:after="200"/>
    </w:pPr>
    <w:rPr>
      <w:rFonts w:ascii="Arial" w:eastAsia="Times New Roman" w:hAnsi="Arial"/>
      <w:b/>
      <w:sz w:val="60"/>
    </w:rPr>
  </w:style>
  <w:style w:type="paragraph" w:styleId="af1">
    <w:name w:val="List Bullet"/>
    <w:basedOn w:val="a5"/>
    <w:uiPriority w:val="99"/>
    <w:pPr>
      <w:jc w:val="both"/>
    </w:pPr>
  </w:style>
  <w:style w:type="paragraph" w:styleId="14">
    <w:name w:val="toc 1"/>
    <w:basedOn w:val="a5"/>
    <w:next w:val="a5"/>
    <w:uiPriority w:val="39"/>
    <w:rPr>
      <w:rFonts w:cstheme="minorHAnsi"/>
      <w:b/>
      <w:bCs/>
      <w:iCs/>
      <w:sz w:val="28"/>
    </w:rPr>
  </w:style>
  <w:style w:type="paragraph" w:customStyle="1" w:styleId="Tableheader">
    <w:name w:val="Table header"/>
    <w:basedOn w:val="a5"/>
    <w:pPr>
      <w:spacing w:before="60" w:after="60"/>
    </w:pPr>
    <w:rPr>
      <w:b/>
      <w:color w:val="FFFFFF" w:themeColor="background1"/>
    </w:rPr>
  </w:style>
  <w:style w:type="paragraph" w:customStyle="1" w:styleId="Tabletext">
    <w:name w:val="Table text"/>
    <w:basedOn w:val="Tableheader"/>
    <w:link w:val="TabletextChar"/>
    <w:qFormat/>
    <w:pPr>
      <w:ind w:left="45" w:firstLine="14"/>
    </w:pPr>
    <w:rPr>
      <w:rFonts w:cs="Arial"/>
      <w:b w:val="0"/>
    </w:rPr>
  </w:style>
  <w:style w:type="paragraph" w:styleId="2">
    <w:name w:val="List Bullet 2"/>
    <w:basedOn w:val="a5"/>
    <w:pPr>
      <w:numPr>
        <w:numId w:val="2"/>
      </w:numPr>
      <w:spacing w:before="60" w:after="20"/>
      <w:jc w:val="both"/>
    </w:pPr>
  </w:style>
  <w:style w:type="paragraph" w:styleId="32">
    <w:name w:val="toc 3"/>
    <w:next w:val="42"/>
    <w:uiPriority w:val="39"/>
    <w:pPr>
      <w:tabs>
        <w:tab w:val="left" w:pos="1200"/>
        <w:tab w:val="right" w:leader="dot" w:pos="9394"/>
      </w:tabs>
      <w:ind w:left="400"/>
    </w:pPr>
    <w:rPr>
      <w:rFonts w:ascii="Times New Roman" w:hAnsi="Times New Roman"/>
      <w:noProof/>
      <w:lang w:val="en-GB"/>
    </w:rPr>
  </w:style>
  <w:style w:type="paragraph" w:styleId="24">
    <w:name w:val="toc 2"/>
    <w:basedOn w:val="14"/>
    <w:next w:val="32"/>
    <w:uiPriority w:val="39"/>
    <w:pPr>
      <w:tabs>
        <w:tab w:val="left" w:pos="800"/>
        <w:tab w:val="right" w:leader="dot" w:pos="9394"/>
      </w:tabs>
      <w:ind w:left="200"/>
    </w:pPr>
    <w:rPr>
      <w:iCs w:val="0"/>
      <w:noProof/>
      <w:sz w:val="24"/>
      <w:szCs w:val="22"/>
    </w:rPr>
  </w:style>
  <w:style w:type="paragraph" w:styleId="42">
    <w:name w:val="toc 4"/>
    <w:next w:val="52"/>
    <w:uiPriority w:val="39"/>
    <w:pPr>
      <w:ind w:left="600"/>
    </w:pPr>
    <w:rPr>
      <w:rFonts w:ascii="Arial" w:hAnsi="Arial" w:cstheme="minorHAnsi"/>
      <w:lang w:val="en-GB"/>
    </w:rPr>
  </w:style>
  <w:style w:type="paragraph" w:styleId="52">
    <w:name w:val="toc 5"/>
    <w:next w:val="a5"/>
    <w:uiPriority w:val="39"/>
    <w:pPr>
      <w:ind w:left="800"/>
    </w:pPr>
    <w:rPr>
      <w:rFonts w:ascii="Arial" w:hAnsi="Arial" w:cstheme="minorHAnsi"/>
      <w:lang w:val="en-GB"/>
    </w:rPr>
  </w:style>
  <w:style w:type="paragraph" w:styleId="61">
    <w:name w:val="toc 6"/>
    <w:basedOn w:val="52"/>
    <w:next w:val="a5"/>
    <w:uiPriority w:val="39"/>
    <w:pPr>
      <w:ind w:left="1000"/>
    </w:pPr>
  </w:style>
  <w:style w:type="paragraph" w:styleId="71">
    <w:name w:val="toc 7"/>
    <w:basedOn w:val="24"/>
    <w:next w:val="a5"/>
    <w:uiPriority w:val="39"/>
    <w:pPr>
      <w:ind w:left="1200"/>
    </w:pPr>
    <w:rPr>
      <w:bCs w:val="0"/>
      <w:i/>
      <w:szCs w:val="20"/>
    </w:rPr>
  </w:style>
  <w:style w:type="paragraph" w:styleId="81">
    <w:name w:val="toc 8"/>
    <w:basedOn w:val="71"/>
    <w:next w:val="a5"/>
    <w:uiPriority w:val="39"/>
    <w:pPr>
      <w:ind w:left="1400"/>
    </w:pPr>
  </w:style>
  <w:style w:type="paragraph" w:styleId="91">
    <w:name w:val="toc 9"/>
    <w:basedOn w:val="81"/>
    <w:next w:val="a5"/>
    <w:uiPriority w:val="39"/>
    <w:pPr>
      <w:ind w:left="1600"/>
    </w:pPr>
  </w:style>
  <w:style w:type="paragraph" w:styleId="a">
    <w:name w:val="List Number"/>
    <w:basedOn w:val="a5"/>
    <w:uiPriority w:val="99"/>
    <w:pPr>
      <w:numPr>
        <w:numId w:val="1"/>
      </w:numPr>
      <w:spacing w:before="60" w:after="20"/>
    </w:pPr>
  </w:style>
  <w:style w:type="paragraph" w:customStyle="1" w:styleId="Sub-title">
    <w:name w:val="Sub-title"/>
    <w:basedOn w:val="Documenttitle"/>
    <w:next w:val="a5"/>
    <w:rPr>
      <w:sz w:val="28"/>
    </w:rPr>
  </w:style>
  <w:style w:type="paragraph" w:styleId="af2">
    <w:name w:val="Balloon Text"/>
    <w:basedOn w:val="a5"/>
    <w:link w:val="af3"/>
    <w:uiPriority w:val="99"/>
    <w:rPr>
      <w:rFonts w:ascii="Tahoma" w:hAnsi="Tahoma" w:cs="Tahoma"/>
      <w:sz w:val="16"/>
      <w:szCs w:val="16"/>
    </w:rPr>
  </w:style>
  <w:style w:type="character" w:customStyle="1" w:styleId="af3">
    <w:name w:val="Текст выноски Знак"/>
    <w:basedOn w:val="a6"/>
    <w:link w:val="af2"/>
    <w:uiPriority w:val="99"/>
    <w:rPr>
      <w:rFonts w:ascii="Tahoma" w:hAnsi="Tahoma" w:cs="Tahoma"/>
      <w:sz w:val="16"/>
      <w:szCs w:val="16"/>
      <w:lang w:val="en-GB"/>
    </w:rPr>
  </w:style>
  <w:style w:type="character" w:styleId="af4">
    <w:name w:val="Emphasis"/>
    <w:basedOn w:val="a6"/>
    <w:qFormat/>
    <w:rPr>
      <w:rFonts w:ascii="Arial" w:hAnsi="Arial"/>
      <w:i/>
      <w:iCs/>
    </w:rPr>
  </w:style>
  <w:style w:type="character" w:styleId="af5">
    <w:name w:val="Strong"/>
    <w:basedOn w:val="a6"/>
    <w:qFormat/>
    <w:rPr>
      <w:rFonts w:ascii="Arial" w:hAnsi="Arial"/>
      <w:b/>
      <w:bCs/>
    </w:rPr>
  </w:style>
  <w:style w:type="paragraph" w:styleId="af6">
    <w:name w:val="Title"/>
    <w:basedOn w:val="a5"/>
    <w:next w:val="a5"/>
    <w:link w:val="af7"/>
    <w:uiPriority w:val="10"/>
    <w:qFormat/>
    <w:pPr>
      <w:pBdr>
        <w:bottom w:val="single" w:sz="8" w:space="4" w:color="4F81BD"/>
      </w:pBdr>
      <w:spacing w:after="300"/>
      <w:contextualSpacing/>
    </w:pPr>
    <w:rPr>
      <w:rFonts w:eastAsia="Times New Roman"/>
      <w:spacing w:val="5"/>
      <w:kern w:val="28"/>
      <w:sz w:val="52"/>
      <w:szCs w:val="52"/>
    </w:rPr>
  </w:style>
  <w:style w:type="character" w:customStyle="1" w:styleId="af7">
    <w:name w:val="Заголовок Знак"/>
    <w:basedOn w:val="a6"/>
    <w:link w:val="af6"/>
    <w:uiPriority w:val="10"/>
    <w:rPr>
      <w:rFonts w:ascii="Arial" w:eastAsia="Times New Roman" w:hAnsi="Arial" w:cs="Times New Roman"/>
      <w:spacing w:val="5"/>
      <w:kern w:val="28"/>
      <w:sz w:val="52"/>
      <w:szCs w:val="52"/>
      <w:lang w:val="en-GB"/>
    </w:rPr>
  </w:style>
  <w:style w:type="paragraph" w:styleId="af8">
    <w:name w:val="No Spacing"/>
    <w:uiPriority w:val="1"/>
    <w:qFormat/>
    <w:rPr>
      <w:rFonts w:ascii="Arial" w:hAnsi="Arial"/>
      <w:lang w:val="en-GB"/>
    </w:rPr>
  </w:style>
  <w:style w:type="character" w:styleId="af9">
    <w:name w:val="Subtle Emphasis"/>
    <w:basedOn w:val="a6"/>
    <w:uiPriority w:val="19"/>
    <w:qFormat/>
    <w:rPr>
      <w:rFonts w:ascii="Arial" w:hAnsi="Arial"/>
      <w:i/>
      <w:iCs/>
      <w:color w:val="auto"/>
    </w:rPr>
  </w:style>
  <w:style w:type="character" w:styleId="afa">
    <w:name w:val="Intense Emphasis"/>
    <w:basedOn w:val="a6"/>
    <w:uiPriority w:val="21"/>
    <w:qFormat/>
    <w:rPr>
      <w:rFonts w:ascii="Arial" w:hAnsi="Arial"/>
      <w:b/>
      <w:bCs/>
      <w:i/>
      <w:iCs/>
      <w:color w:val="auto"/>
    </w:rPr>
  </w:style>
  <w:style w:type="paragraph" w:styleId="25">
    <w:name w:val="Quote"/>
    <w:basedOn w:val="a5"/>
    <w:next w:val="a5"/>
    <w:link w:val="26"/>
    <w:uiPriority w:val="29"/>
    <w:qFormat/>
    <w:rPr>
      <w:i/>
      <w:iCs/>
      <w:color w:val="000000"/>
    </w:rPr>
  </w:style>
  <w:style w:type="character" w:customStyle="1" w:styleId="26">
    <w:name w:val="Цитата 2 Знак"/>
    <w:basedOn w:val="a6"/>
    <w:link w:val="25"/>
    <w:uiPriority w:val="29"/>
    <w:rPr>
      <w:rFonts w:ascii="Arial" w:hAnsi="Arial"/>
      <w:i/>
      <w:iCs/>
      <w:color w:val="000000"/>
      <w:lang w:val="en-GB"/>
    </w:rPr>
  </w:style>
  <w:style w:type="paragraph" w:styleId="afb">
    <w:name w:val="Intense Quote"/>
    <w:basedOn w:val="a5"/>
    <w:next w:val="a5"/>
    <w:link w:val="afc"/>
    <w:uiPriority w:val="30"/>
    <w:qFormat/>
    <w:pPr>
      <w:pBdr>
        <w:bottom w:val="single" w:sz="4" w:space="4" w:color="auto"/>
      </w:pBdr>
      <w:spacing w:before="200" w:after="280"/>
      <w:ind w:left="936" w:right="936"/>
    </w:pPr>
    <w:rPr>
      <w:b/>
      <w:bCs/>
      <w:i/>
      <w:iCs/>
    </w:rPr>
  </w:style>
  <w:style w:type="character" w:customStyle="1" w:styleId="afc">
    <w:name w:val="Выделенная цитата Знак"/>
    <w:basedOn w:val="a6"/>
    <w:link w:val="afb"/>
    <w:uiPriority w:val="30"/>
    <w:rPr>
      <w:rFonts w:ascii="Arial" w:hAnsi="Arial"/>
      <w:b/>
      <w:bCs/>
      <w:i/>
      <w:iCs/>
      <w:lang w:val="en-GB"/>
    </w:rPr>
  </w:style>
  <w:style w:type="character" w:styleId="afd">
    <w:name w:val="Subtle Reference"/>
    <w:basedOn w:val="a6"/>
    <w:uiPriority w:val="31"/>
    <w:qFormat/>
    <w:rPr>
      <w:rFonts w:ascii="Arial" w:hAnsi="Arial"/>
      <w:smallCaps/>
      <w:color w:val="auto"/>
      <w:u w:val="single"/>
    </w:rPr>
  </w:style>
  <w:style w:type="character" w:styleId="afe">
    <w:name w:val="Intense Reference"/>
    <w:basedOn w:val="a6"/>
    <w:uiPriority w:val="32"/>
    <w:qFormat/>
    <w:rPr>
      <w:rFonts w:ascii="Arial" w:hAnsi="Arial"/>
      <w:b/>
      <w:bCs/>
      <w:smallCaps/>
      <w:color w:val="auto"/>
      <w:spacing w:val="5"/>
      <w:u w:val="single"/>
    </w:rPr>
  </w:style>
  <w:style w:type="character" w:styleId="aff">
    <w:name w:val="Book Title"/>
    <w:basedOn w:val="a6"/>
    <w:uiPriority w:val="33"/>
    <w:qFormat/>
    <w:rPr>
      <w:rFonts w:ascii="Arial" w:hAnsi="Arial"/>
      <w:b/>
      <w:bCs/>
      <w:smallCaps/>
      <w:spacing w:val="5"/>
    </w:rPr>
  </w:style>
  <w:style w:type="paragraph" w:styleId="a3">
    <w:name w:val="List Paragraph"/>
    <w:aliases w:val="Table-Normal,RSHB_Table-Normal,Абзац,Bullet List,FooterText,numbered,Содержание. 2 уровень,AC List 01,Bulleted Text,Bullets before,Абзац маркированнный,Абзац списка◄,Bullet_IRAO,Мой Список,Подпись рисунка,Мой стиль!,2_точки,List Paragraph"/>
    <w:basedOn w:val="a5"/>
    <w:link w:val="aff0"/>
    <w:uiPriority w:val="34"/>
    <w:qFormat/>
    <w:pPr>
      <w:numPr>
        <w:ilvl w:val="1"/>
        <w:numId w:val="3"/>
      </w:numPr>
      <w:contextualSpacing/>
      <w:jc w:val="both"/>
    </w:pPr>
  </w:style>
  <w:style w:type="character" w:styleId="aff1">
    <w:name w:val="Placeholder Text"/>
    <w:basedOn w:val="a6"/>
    <w:uiPriority w:val="99"/>
    <w:semiHidden/>
    <w:rPr>
      <w:color w:val="808080"/>
    </w:rPr>
  </w:style>
  <w:style w:type="character" w:styleId="aff2">
    <w:name w:val="annotation reference"/>
    <w:basedOn w:val="a6"/>
    <w:uiPriority w:val="99"/>
    <w:rPr>
      <w:sz w:val="16"/>
      <w:szCs w:val="16"/>
    </w:rPr>
  </w:style>
  <w:style w:type="paragraph" w:styleId="aff3">
    <w:name w:val="annotation text"/>
    <w:basedOn w:val="a5"/>
    <w:link w:val="aff4"/>
    <w:uiPriority w:val="99"/>
  </w:style>
  <w:style w:type="paragraph" w:styleId="aff5">
    <w:name w:val="annotation subject"/>
    <w:basedOn w:val="aff3"/>
    <w:next w:val="aff3"/>
    <w:link w:val="aff6"/>
    <w:uiPriority w:val="99"/>
    <w:semiHidden/>
    <w:rPr>
      <w:b/>
      <w:bCs/>
    </w:rPr>
  </w:style>
  <w:style w:type="character" w:styleId="aff7">
    <w:name w:val="Hyperlink"/>
    <w:uiPriority w:val="99"/>
    <w:unhideWhenUsed/>
    <w:rPr>
      <w:color w:val="0000FF" w:themeColor="hyperlink"/>
      <w:u w:val="single"/>
    </w:rPr>
  </w:style>
  <w:style w:type="paragraph" w:customStyle="1" w:styleId="Normalbold">
    <w:name w:val="Normal bold"/>
    <w:basedOn w:val="a5"/>
    <w:qFormat/>
    <w:pPr>
      <w:widowControl w:val="0"/>
      <w:spacing w:before="80"/>
    </w:pPr>
    <w:rPr>
      <w:rFonts w:ascii="Helvetica" w:hAnsi="Helvetica"/>
      <w:b/>
    </w:rPr>
  </w:style>
  <w:style w:type="character" w:customStyle="1" w:styleId="ad">
    <w:name w:val="Основной текст Знак"/>
    <w:link w:val="ac"/>
    <w:rPr>
      <w:rFonts w:ascii="Times New Roman" w:hAnsi="Times New Roman"/>
      <w:sz w:val="24"/>
      <w:lang w:val="ru-RU"/>
    </w:rPr>
  </w:style>
  <w:style w:type="table" w:styleId="aff8">
    <w:name w:val="Table Grid"/>
    <w:basedOn w:val="a7"/>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51">
    <w:name w:val="Заголовок 5 Знак"/>
    <w:basedOn w:val="a6"/>
    <w:link w:val="50"/>
    <w:rPr>
      <w:b/>
      <w:i/>
    </w:rPr>
  </w:style>
  <w:style w:type="character" w:customStyle="1" w:styleId="60">
    <w:name w:val="Заголовок 6 Знак"/>
    <w:basedOn w:val="a6"/>
    <w:link w:val="6"/>
    <w:rPr>
      <w:b/>
      <w:i/>
    </w:rPr>
  </w:style>
  <w:style w:type="table" w:customStyle="1" w:styleId="LightList-Accent11">
    <w:name w:val="Light List - Accent 11"/>
    <w:basedOn w:val="a7"/>
    <w:next w:val="-11"/>
    <w:uiPriority w:val="61"/>
    <w:rPr>
      <w:rFonts w:ascii="Calibri" w:eastAsia="Calibri" w:hAnsi="Calibri"/>
      <w:sz w:val="22"/>
      <w:szCs w:val="22"/>
      <w:lang w:val="ru-RU" w:eastAsia="ru-RU"/>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11">
    <w:name w:val="Светлый список - Акцент 11"/>
    <w:basedOn w:val="a7"/>
    <w:uiPriority w:val="61"/>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Default">
    <w:name w:val="Default"/>
    <w:pPr>
      <w:autoSpaceDE w:val="0"/>
      <w:autoSpaceDN w:val="0"/>
      <w:adjustRightInd w:val="0"/>
    </w:pPr>
    <w:rPr>
      <w:rFonts w:ascii="Times New Roman" w:hAnsi="Times New Roman"/>
      <w:color w:val="000000"/>
      <w:lang w:val="en-GB"/>
    </w:rPr>
  </w:style>
  <w:style w:type="table" w:customStyle="1" w:styleId="TableGrid1">
    <w:name w:val="Table Grid1"/>
    <w:basedOn w:val="a7"/>
    <w:next w:val="af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9">
    <w:name w:val="ЗнакКурсив"/>
    <w:rPr>
      <w:i/>
      <w:iCs/>
      <w:lang w:val="ru-RU"/>
    </w:rPr>
  </w:style>
  <w:style w:type="paragraph" w:customStyle="1" w:styleId="Heading10">
    <w:name w:val="Heading 1_0"/>
    <w:basedOn w:val="a5"/>
    <w:pPr>
      <w:tabs>
        <w:tab w:val="num" w:pos="432"/>
      </w:tabs>
    </w:pPr>
    <w:rPr>
      <w:rFonts w:ascii="Calibri" w:eastAsiaTheme="minorHAnsi" w:hAnsi="Calibri"/>
      <w:sz w:val="22"/>
      <w:szCs w:val="22"/>
      <w:lang w:eastAsia="ru-RU"/>
    </w:rPr>
  </w:style>
  <w:style w:type="paragraph" w:customStyle="1" w:styleId="Heading20">
    <w:name w:val="Heading 2_0"/>
    <w:basedOn w:val="a5"/>
    <w:pPr>
      <w:tabs>
        <w:tab w:val="num" w:pos="860"/>
      </w:tabs>
    </w:pPr>
    <w:rPr>
      <w:rFonts w:ascii="Calibri" w:eastAsiaTheme="minorHAnsi" w:hAnsi="Calibri"/>
      <w:sz w:val="22"/>
      <w:szCs w:val="22"/>
      <w:lang w:eastAsia="ru-RU"/>
    </w:rPr>
  </w:style>
  <w:style w:type="paragraph" w:customStyle="1" w:styleId="Heading30">
    <w:name w:val="Heading 3_0"/>
    <w:basedOn w:val="a5"/>
    <w:pPr>
      <w:tabs>
        <w:tab w:val="num" w:pos="1146"/>
      </w:tabs>
    </w:pPr>
    <w:rPr>
      <w:rFonts w:ascii="Calibri" w:eastAsiaTheme="minorHAnsi" w:hAnsi="Calibri"/>
      <w:sz w:val="22"/>
      <w:szCs w:val="22"/>
      <w:lang w:eastAsia="ru-RU"/>
    </w:rPr>
  </w:style>
  <w:style w:type="paragraph" w:customStyle="1" w:styleId="Heading40">
    <w:name w:val="Heading 4_0"/>
    <w:basedOn w:val="a5"/>
    <w:pPr>
      <w:tabs>
        <w:tab w:val="num" w:pos="864"/>
      </w:tabs>
    </w:pPr>
    <w:rPr>
      <w:rFonts w:ascii="Calibri" w:eastAsiaTheme="minorHAnsi" w:hAnsi="Calibri"/>
      <w:sz w:val="22"/>
      <w:szCs w:val="22"/>
      <w:lang w:eastAsia="ru-RU"/>
    </w:rPr>
  </w:style>
  <w:style w:type="paragraph" w:customStyle="1" w:styleId="Heading50">
    <w:name w:val="Heading 5_0"/>
    <w:basedOn w:val="a5"/>
    <w:pPr>
      <w:tabs>
        <w:tab w:val="num" w:pos="1008"/>
      </w:tabs>
    </w:pPr>
    <w:rPr>
      <w:rFonts w:ascii="Calibri" w:eastAsiaTheme="minorHAnsi" w:hAnsi="Calibri"/>
      <w:sz w:val="22"/>
      <w:szCs w:val="22"/>
      <w:lang w:eastAsia="ru-RU"/>
    </w:rPr>
  </w:style>
  <w:style w:type="paragraph" w:customStyle="1" w:styleId="Heading60">
    <w:name w:val="Heading 6_0"/>
    <w:basedOn w:val="a5"/>
    <w:pPr>
      <w:tabs>
        <w:tab w:val="num" w:pos="4130"/>
      </w:tabs>
    </w:pPr>
    <w:rPr>
      <w:rFonts w:ascii="Calibri" w:eastAsiaTheme="minorHAnsi" w:hAnsi="Calibri"/>
      <w:sz w:val="22"/>
      <w:szCs w:val="22"/>
      <w:lang w:eastAsia="ru-RU"/>
    </w:rPr>
  </w:style>
  <w:style w:type="paragraph" w:customStyle="1" w:styleId="Heading70">
    <w:name w:val="Heading 7_0"/>
    <w:basedOn w:val="a5"/>
    <w:pPr>
      <w:tabs>
        <w:tab w:val="num" w:pos="1296"/>
      </w:tabs>
    </w:pPr>
    <w:rPr>
      <w:rFonts w:ascii="Calibri" w:eastAsiaTheme="minorHAnsi" w:hAnsi="Calibri"/>
      <w:sz w:val="22"/>
      <w:szCs w:val="22"/>
      <w:lang w:eastAsia="ru-RU"/>
    </w:rPr>
  </w:style>
  <w:style w:type="paragraph" w:customStyle="1" w:styleId="Heading80">
    <w:name w:val="Heading 8_0"/>
    <w:basedOn w:val="a5"/>
    <w:pPr>
      <w:tabs>
        <w:tab w:val="num" w:pos="1440"/>
      </w:tabs>
    </w:pPr>
    <w:rPr>
      <w:rFonts w:ascii="Calibri" w:eastAsiaTheme="minorHAnsi" w:hAnsi="Calibri"/>
      <w:sz w:val="22"/>
      <w:szCs w:val="22"/>
      <w:lang w:eastAsia="ru-RU"/>
    </w:rPr>
  </w:style>
  <w:style w:type="paragraph" w:customStyle="1" w:styleId="Heading90">
    <w:name w:val="Heading 9_0"/>
    <w:basedOn w:val="a5"/>
    <w:pPr>
      <w:tabs>
        <w:tab w:val="num" w:pos="1584"/>
      </w:tabs>
    </w:pPr>
    <w:rPr>
      <w:rFonts w:ascii="Calibri" w:eastAsiaTheme="minorHAnsi" w:hAnsi="Calibri"/>
      <w:sz w:val="22"/>
      <w:szCs w:val="22"/>
      <w:lang w:eastAsia="ru-RU"/>
    </w:rPr>
  </w:style>
  <w:style w:type="paragraph" w:styleId="affa">
    <w:name w:val="Revision"/>
    <w:hidden/>
    <w:uiPriority w:val="99"/>
    <w:semiHidden/>
    <w:rPr>
      <w:rFonts w:ascii="Times New Roman" w:hAnsi="Times New Roman"/>
      <w:lang w:val="en-GB"/>
    </w:rPr>
  </w:style>
  <w:style w:type="character" w:customStyle="1" w:styleId="aff4">
    <w:name w:val="Текст примечания Знак"/>
    <w:basedOn w:val="a6"/>
    <w:link w:val="aff3"/>
    <w:uiPriority w:val="99"/>
    <w:rPr>
      <w:rFonts w:ascii="Times New Roman" w:hAnsi="Times New Roman"/>
      <w:sz w:val="24"/>
      <w:lang w:val="en-GB"/>
    </w:rPr>
  </w:style>
  <w:style w:type="character" w:customStyle="1" w:styleId="aff0">
    <w:name w:val="Абзац списка Знак"/>
    <w:aliases w:val="Table-Normal Знак,RSHB_Table-Normal Знак,Абзац Знак,Bullet List Знак,FooterText Знак,numbered Знак,Содержание. 2 уровень Знак,AC List 01 Знак,Bulleted Text Знак,Bullets before Знак,Абзац маркированнный Знак,Абзац списка◄ Знак"/>
    <w:basedOn w:val="a6"/>
    <w:link w:val="a3"/>
    <w:uiPriority w:val="34"/>
  </w:style>
  <w:style w:type="character" w:customStyle="1" w:styleId="13">
    <w:name w:val="Заголовок 1 Знак"/>
    <w:basedOn w:val="a6"/>
    <w:link w:val="10"/>
    <w:rPr>
      <w:b/>
      <w:sz w:val="32"/>
    </w:rPr>
  </w:style>
  <w:style w:type="character" w:customStyle="1" w:styleId="23">
    <w:name w:val="Заголовок 2 Знак"/>
    <w:basedOn w:val="a6"/>
    <w:link w:val="21"/>
    <w:rPr>
      <w:b/>
      <w:sz w:val="28"/>
    </w:rPr>
  </w:style>
  <w:style w:type="character" w:customStyle="1" w:styleId="31">
    <w:name w:val="Заголовок 3 Знак"/>
    <w:basedOn w:val="a6"/>
    <w:link w:val="30"/>
    <w:rPr>
      <w:b/>
      <w:sz w:val="28"/>
    </w:rPr>
  </w:style>
  <w:style w:type="character" w:customStyle="1" w:styleId="41">
    <w:name w:val="Заголовок 4 Знак"/>
    <w:basedOn w:val="a6"/>
    <w:link w:val="40"/>
    <w:rPr>
      <w:b/>
      <w:i/>
    </w:rPr>
  </w:style>
  <w:style w:type="character" w:customStyle="1" w:styleId="70">
    <w:name w:val="Заголовок 7 Знак"/>
    <w:basedOn w:val="a6"/>
    <w:link w:val="7"/>
    <w:uiPriority w:val="99"/>
    <w:rPr>
      <w:b/>
      <w:i/>
      <w:sz w:val="28"/>
    </w:rPr>
  </w:style>
  <w:style w:type="paragraph" w:customStyle="1" w:styleId="a1">
    <w:name w:val="Шаги процесса"/>
    <w:basedOn w:val="a3"/>
    <w:link w:val="affb"/>
    <w:uiPriority w:val="99"/>
    <w:qFormat/>
    <w:pPr>
      <w:numPr>
        <w:numId w:val="4"/>
      </w:numPr>
      <w:spacing w:after="200"/>
    </w:pPr>
    <w:rPr>
      <w:rFonts w:asciiTheme="minorHAnsi" w:eastAsiaTheme="minorEastAsia" w:hAnsiTheme="minorHAnsi" w:cstheme="minorBidi"/>
      <w:sz w:val="22"/>
      <w:szCs w:val="22"/>
      <w:lang w:eastAsia="ru-RU"/>
    </w:rPr>
  </w:style>
  <w:style w:type="character" w:customStyle="1" w:styleId="affb">
    <w:name w:val="Шаги процесса Знак"/>
    <w:basedOn w:val="a6"/>
    <w:link w:val="a1"/>
    <w:uiPriority w:val="99"/>
    <w:rPr>
      <w:rFonts w:asciiTheme="minorHAnsi" w:eastAsiaTheme="minorEastAsia" w:hAnsiTheme="minorHAnsi" w:cstheme="minorBidi"/>
      <w:sz w:val="22"/>
      <w:szCs w:val="22"/>
      <w:lang w:eastAsia="ru-RU"/>
    </w:rPr>
  </w:style>
  <w:style w:type="paragraph" w:styleId="affc">
    <w:name w:val="Normal (Web)"/>
    <w:basedOn w:val="a5"/>
    <w:uiPriority w:val="99"/>
    <w:semiHidden/>
    <w:unhideWhenUsed/>
    <w:pPr>
      <w:spacing w:before="100" w:beforeAutospacing="1" w:after="100" w:afterAutospacing="1"/>
    </w:pPr>
    <w:rPr>
      <w:rFonts w:eastAsia="Times New Roman"/>
      <w:lang w:eastAsia="ru-RU"/>
    </w:rPr>
  </w:style>
  <w:style w:type="paragraph" w:styleId="affd">
    <w:name w:val="TOC Heading"/>
    <w:basedOn w:val="10"/>
    <w:next w:val="a5"/>
    <w:uiPriority w:val="39"/>
    <w:unhideWhenUsed/>
    <w:qFormat/>
    <w:pPr>
      <w:keepLines/>
      <w:spacing w:before="480" w:after="0"/>
      <w:outlineLvl w:val="9"/>
    </w:pPr>
    <w:rPr>
      <w:rFonts w:asciiTheme="majorHAnsi" w:eastAsiaTheme="majorEastAsia" w:hAnsiTheme="majorHAnsi" w:cstheme="majorBidi"/>
      <w:bCs/>
      <w:color w:val="365F91" w:themeColor="accent1" w:themeShade="BF"/>
      <w:sz w:val="28"/>
      <w:szCs w:val="28"/>
    </w:rPr>
  </w:style>
  <w:style w:type="paragraph" w:customStyle="1" w:styleId="affe">
    <w:name w:val="ТитулНазвание"/>
    <w:basedOn w:val="Default"/>
    <w:next w:val="Default"/>
    <w:uiPriority w:val="99"/>
    <w:rPr>
      <w:rFonts w:ascii="Arial" w:eastAsiaTheme="minorEastAsia" w:hAnsi="Arial" w:cs="Arial"/>
      <w:color w:val="auto"/>
      <w:lang w:val="ru-RU" w:eastAsia="ru-RU"/>
    </w:rPr>
  </w:style>
  <w:style w:type="paragraph" w:customStyle="1" w:styleId="afff">
    <w:name w:val="ТитулИнформация"/>
    <w:basedOn w:val="Default"/>
    <w:next w:val="Default"/>
    <w:uiPriority w:val="99"/>
    <w:rPr>
      <w:rFonts w:ascii="Arial" w:eastAsiaTheme="minorEastAsia" w:hAnsi="Arial" w:cs="Arial"/>
      <w:color w:val="auto"/>
      <w:lang w:val="ru-RU" w:eastAsia="ru-RU"/>
    </w:rPr>
  </w:style>
  <w:style w:type="paragraph" w:customStyle="1" w:styleId="afff0">
    <w:name w:val="ТаблицаШапка"/>
    <w:basedOn w:val="a5"/>
    <w:next w:val="Default"/>
    <w:pPr>
      <w:jc w:val="center"/>
    </w:pPr>
    <w:rPr>
      <w:b/>
      <w:color w:val="FFFFFF" w:themeColor="background1"/>
    </w:rPr>
  </w:style>
  <w:style w:type="paragraph" w:customStyle="1" w:styleId="afff1">
    <w:name w:val="ТаблицаОсновной"/>
    <w:basedOn w:val="Default"/>
    <w:next w:val="Default"/>
    <w:link w:val="15"/>
    <w:rPr>
      <w:rFonts w:ascii="Arial" w:eastAsiaTheme="minorEastAsia" w:hAnsi="Arial" w:cs="Arial"/>
      <w:color w:val="auto"/>
      <w:lang w:val="ru-RU" w:eastAsia="ru-RU"/>
    </w:rPr>
  </w:style>
  <w:style w:type="paragraph" w:customStyle="1" w:styleId="110">
    <w:name w:val="Заголовок 11"/>
    <w:basedOn w:val="a5"/>
    <w:next w:val="Default"/>
    <w:uiPriority w:val="1"/>
    <w:qFormat/>
    <w:rPr>
      <w:b/>
      <w:noProof/>
      <w:sz w:val="28"/>
      <w:szCs w:val="28"/>
    </w:rPr>
  </w:style>
  <w:style w:type="paragraph" w:customStyle="1" w:styleId="16">
    <w:name w:val="Заголовок1_Раздел"/>
    <w:next w:val="a5"/>
    <w:uiPriority w:val="99"/>
    <w:pPr>
      <w:keepNext/>
      <w:keepLines/>
      <w:tabs>
        <w:tab w:val="left" w:pos="1134"/>
        <w:tab w:val="left" w:pos="1440"/>
        <w:tab w:val="left" w:pos="1797"/>
      </w:tabs>
      <w:spacing w:before="360" w:after="360"/>
      <w:outlineLvl w:val="0"/>
    </w:pPr>
    <w:rPr>
      <w:rFonts w:ascii="Arial" w:eastAsia="Times New Roman" w:hAnsi="Arial"/>
      <w:b/>
      <w:sz w:val="28"/>
      <w:szCs w:val="28"/>
      <w:lang w:val="ru-RU" w:eastAsia="ru-RU"/>
    </w:rPr>
  </w:style>
  <w:style w:type="paragraph" w:customStyle="1" w:styleId="33">
    <w:name w:val="Заголовок3_Пункт"/>
    <w:next w:val="a5"/>
    <w:pPr>
      <w:keepNext/>
      <w:keepLines/>
      <w:spacing w:before="240" w:after="240"/>
      <w:outlineLvl w:val="2"/>
    </w:pPr>
    <w:rPr>
      <w:rFonts w:ascii="Arial" w:eastAsia="Times New Roman" w:hAnsi="Arial"/>
      <w:b/>
      <w:sz w:val="22"/>
      <w:szCs w:val="22"/>
      <w:lang w:val="ru-RU" w:eastAsia="ru-RU"/>
    </w:rPr>
  </w:style>
  <w:style w:type="paragraph" w:customStyle="1" w:styleId="27">
    <w:name w:val="Заголовок2_Подраздел"/>
    <w:next w:val="a5"/>
    <w:link w:val="28"/>
    <w:pPr>
      <w:keepNext/>
      <w:keepLines/>
      <w:spacing w:before="360" w:after="360"/>
      <w:outlineLvl w:val="1"/>
    </w:pPr>
    <w:rPr>
      <w:rFonts w:ascii="Arial" w:eastAsia="Times New Roman" w:hAnsi="Arial"/>
      <w:b/>
      <w:lang w:val="ru-RU" w:eastAsia="ru-RU"/>
    </w:rPr>
  </w:style>
  <w:style w:type="paragraph" w:customStyle="1" w:styleId="afff2">
    <w:name w:val="РазделПеречисление"/>
    <w:basedOn w:val="a5"/>
    <w:next w:val="a5"/>
    <w:pPr>
      <w:tabs>
        <w:tab w:val="left" w:pos="1200"/>
      </w:tabs>
      <w:spacing w:before="20"/>
      <w:jc w:val="both"/>
      <w:outlineLvl w:val="4"/>
    </w:pPr>
    <w:rPr>
      <w:rFonts w:ascii="Arial" w:eastAsia="Times New Roman" w:hAnsi="Arial" w:cs="Arial"/>
      <w:bCs/>
      <w:lang w:eastAsia="ru-RU"/>
    </w:rPr>
  </w:style>
  <w:style w:type="paragraph" w:customStyle="1" w:styleId="43">
    <w:name w:val="Заголовок4_Подпункт"/>
    <w:basedOn w:val="a5"/>
    <w:next w:val="a5"/>
    <w:pPr>
      <w:keepNext/>
      <w:keepLines/>
      <w:tabs>
        <w:tab w:val="left" w:pos="1536"/>
      </w:tabs>
      <w:spacing w:before="20"/>
      <w:jc w:val="both"/>
      <w:outlineLvl w:val="3"/>
    </w:pPr>
    <w:rPr>
      <w:rFonts w:ascii="Arial" w:eastAsia="Times New Roman" w:hAnsi="Arial" w:cs="Arial"/>
      <w:b/>
      <w:bCs/>
      <w:lang w:eastAsia="ru-RU"/>
    </w:rPr>
  </w:style>
  <w:style w:type="numbering" w:customStyle="1" w:styleId="22">
    <w:name w:val="ОсновнойМаркированный2"/>
    <w:pPr>
      <w:numPr>
        <w:numId w:val="5"/>
      </w:numPr>
    </w:pPr>
  </w:style>
  <w:style w:type="paragraph" w:customStyle="1" w:styleId="Tabletext0">
    <w:name w:val="Tabletext"/>
    <w:basedOn w:val="a5"/>
    <w:uiPriority w:val="99"/>
    <w:pPr>
      <w:keepLines/>
      <w:widowControl w:val="0"/>
      <w:spacing w:line="240" w:lineRule="atLeast"/>
    </w:pPr>
    <w:rPr>
      <w:rFonts w:eastAsia="Times New Roman"/>
    </w:rPr>
  </w:style>
  <w:style w:type="character" w:customStyle="1" w:styleId="aff6">
    <w:name w:val="Тема примечания Знак"/>
    <w:basedOn w:val="aff4"/>
    <w:link w:val="aff5"/>
    <w:uiPriority w:val="99"/>
    <w:semiHidden/>
    <w:rPr>
      <w:rFonts w:ascii="Times New Roman" w:hAnsi="Times New Roman"/>
      <w:b/>
      <w:bCs/>
      <w:sz w:val="24"/>
      <w:lang w:val="en-GB"/>
    </w:rPr>
  </w:style>
  <w:style w:type="character" w:customStyle="1" w:styleId="afff3">
    <w:name w:val="ЗнакРазрядка"/>
    <w:rPr>
      <w:spacing w:val="60"/>
    </w:rPr>
  </w:style>
  <w:style w:type="paragraph" w:customStyle="1" w:styleId="afff4">
    <w:name w:val="ТаблицаНазвание"/>
    <w:basedOn w:val="a5"/>
    <w:next w:val="a5"/>
    <w:link w:val="17"/>
    <w:pPr>
      <w:keepNext/>
      <w:spacing w:before="20"/>
      <w:jc w:val="both"/>
    </w:pPr>
    <w:rPr>
      <w:rFonts w:ascii="Arial" w:eastAsia="Times New Roman" w:hAnsi="Arial"/>
      <w:lang w:eastAsia="ru-RU"/>
    </w:rPr>
  </w:style>
  <w:style w:type="character" w:customStyle="1" w:styleId="17">
    <w:name w:val="ТаблицаНазвание Знак1"/>
    <w:link w:val="afff4"/>
    <w:rPr>
      <w:rFonts w:ascii="Arial" w:eastAsia="Times New Roman" w:hAnsi="Arial"/>
      <w:sz w:val="24"/>
      <w:szCs w:val="24"/>
      <w:lang w:val="ru-RU" w:eastAsia="ru-RU"/>
    </w:rPr>
  </w:style>
  <w:style w:type="character" w:customStyle="1" w:styleId="80">
    <w:name w:val="Заголовок 8 Знак"/>
    <w:basedOn w:val="a6"/>
    <w:link w:val="8"/>
    <w:uiPriority w:val="99"/>
    <w:rPr>
      <w:b/>
      <w:i/>
      <w:sz w:val="26"/>
    </w:rPr>
  </w:style>
  <w:style w:type="character" w:customStyle="1" w:styleId="90">
    <w:name w:val="Заголовок 9 Знак"/>
    <w:basedOn w:val="a6"/>
    <w:link w:val="9"/>
    <w:uiPriority w:val="9"/>
    <w:rPr>
      <w:rFonts w:ascii="Times New Roman" w:hAnsi="Times New Roman"/>
      <w:b/>
      <w:i/>
      <w:sz w:val="24"/>
      <w:lang w:val="ru-RU"/>
    </w:rPr>
  </w:style>
  <w:style w:type="paragraph" w:styleId="afff5">
    <w:name w:val="caption"/>
    <w:basedOn w:val="a5"/>
    <w:next w:val="a5"/>
    <w:autoRedefine/>
    <w:qFormat/>
    <w:pPr>
      <w:keepNext/>
      <w:keepLines/>
    </w:pPr>
    <w:rPr>
      <w:rFonts w:eastAsia="Times New Roman"/>
      <w:b/>
      <w:noProof/>
      <w:lang w:eastAsia="ru-RU"/>
    </w:rPr>
  </w:style>
  <w:style w:type="character" w:customStyle="1" w:styleId="15">
    <w:name w:val="ТаблицаОсновной Знак1"/>
    <w:link w:val="afff1"/>
    <w:rPr>
      <w:rFonts w:ascii="Arial" w:eastAsiaTheme="minorEastAsia" w:hAnsi="Arial" w:cs="Arial"/>
      <w:sz w:val="24"/>
      <w:szCs w:val="24"/>
      <w:lang w:val="ru-RU" w:eastAsia="ru-RU"/>
    </w:rPr>
  </w:style>
  <w:style w:type="character" w:customStyle="1" w:styleId="afff6">
    <w:name w:val="ТаблицаПоЦентру Знак"/>
    <w:link w:val="afff7"/>
    <w:rPr>
      <w:rFonts w:ascii="Arial" w:hAnsi="Arial" w:cs="Arial"/>
      <w:bCs/>
    </w:rPr>
  </w:style>
  <w:style w:type="paragraph" w:customStyle="1" w:styleId="afff7">
    <w:name w:val="ТаблицаПоЦентру"/>
    <w:basedOn w:val="afff1"/>
    <w:link w:val="afff6"/>
    <w:pPr>
      <w:autoSpaceDE/>
      <w:autoSpaceDN/>
      <w:adjustRightInd/>
      <w:spacing w:before="20"/>
      <w:jc w:val="center"/>
    </w:pPr>
    <w:rPr>
      <w:rFonts w:eastAsia="Times"/>
      <w:bCs/>
      <w:sz w:val="20"/>
      <w:szCs w:val="20"/>
      <w:lang w:val="en-US" w:eastAsia="en-US"/>
    </w:rPr>
  </w:style>
  <w:style w:type="character" w:customStyle="1" w:styleId="28">
    <w:name w:val="Заголовок2_Подраздел Знак"/>
    <w:link w:val="27"/>
    <w:rPr>
      <w:rFonts w:ascii="Arial" w:eastAsia="Times New Roman" w:hAnsi="Arial"/>
      <w:b/>
      <w:sz w:val="24"/>
      <w:szCs w:val="24"/>
      <w:lang w:val="ru-RU" w:eastAsia="ru-RU"/>
    </w:rPr>
  </w:style>
  <w:style w:type="character" w:customStyle="1" w:styleId="ab">
    <w:name w:val="Верхний колонтитул Знак"/>
    <w:basedOn w:val="a6"/>
    <w:link w:val="aa"/>
    <w:uiPriority w:val="99"/>
    <w:rPr>
      <w:rFonts w:ascii="Times New Roman" w:hAnsi="Times New Roman"/>
      <w:sz w:val="22"/>
      <w:lang w:val="en-GB"/>
    </w:rPr>
  </w:style>
  <w:style w:type="character" w:customStyle="1" w:styleId="af">
    <w:name w:val="Нижний колонтитул Знак"/>
    <w:basedOn w:val="a6"/>
    <w:link w:val="ae"/>
    <w:uiPriority w:val="99"/>
    <w:rPr>
      <w:rFonts w:ascii="Times New Roman" w:eastAsia="Times New Roman" w:hAnsi="Times New Roman"/>
      <w:lang w:val="en-GB"/>
    </w:rPr>
  </w:style>
  <w:style w:type="paragraph" w:customStyle="1" w:styleId="afff8">
    <w:name w:val="Титул"/>
    <w:basedOn w:val="a5"/>
    <w:uiPriority w:val="99"/>
    <w:pPr>
      <w:spacing w:before="20"/>
      <w:jc w:val="center"/>
    </w:pPr>
    <w:rPr>
      <w:rFonts w:ascii="Arial" w:eastAsia="Times New Roman" w:hAnsi="Arial" w:cs="Arial"/>
      <w:b/>
      <w:bCs/>
      <w:caps/>
      <w:noProof/>
      <w:szCs w:val="28"/>
      <w:lang w:eastAsia="ru-RU"/>
    </w:rPr>
  </w:style>
  <w:style w:type="character" w:customStyle="1" w:styleId="afff9">
    <w:name w:val="ЗнакПолужирный"/>
    <w:rPr>
      <w:rFonts w:ascii="Arial" w:hAnsi="Arial"/>
      <w:b/>
      <w:bCs/>
      <w:noProof/>
      <w:lang w:val="ru-RU" w:eastAsia="ru-RU" w:bidi="ar-SA"/>
    </w:rPr>
  </w:style>
  <w:style w:type="paragraph" w:customStyle="1" w:styleId="afffa">
    <w:name w:val="Примечание"/>
    <w:next w:val="a5"/>
    <w:link w:val="afffb"/>
    <w:pPr>
      <w:spacing w:before="20"/>
      <w:ind w:firstLine="720"/>
      <w:jc w:val="both"/>
    </w:pPr>
    <w:rPr>
      <w:rFonts w:ascii="Arial" w:eastAsia="Times New Roman" w:hAnsi="Arial"/>
      <w:sz w:val="18"/>
      <w:szCs w:val="18"/>
      <w:lang w:val="ru-RU" w:eastAsia="ru-RU"/>
    </w:rPr>
  </w:style>
  <w:style w:type="character" w:customStyle="1" w:styleId="afffc">
    <w:name w:val="ЗнакНадстрочный"/>
    <w:rPr>
      <w:vertAlign w:val="superscript"/>
    </w:rPr>
  </w:style>
  <w:style w:type="paragraph" w:customStyle="1" w:styleId="afffd">
    <w:name w:val="Пример"/>
    <w:uiPriority w:val="99"/>
    <w:pPr>
      <w:spacing w:before="20"/>
      <w:ind w:firstLine="720"/>
      <w:jc w:val="both"/>
    </w:pPr>
    <w:rPr>
      <w:rFonts w:ascii="Arial" w:eastAsia="Times New Roman" w:hAnsi="Arial"/>
      <w:b/>
      <w:i/>
      <w:sz w:val="18"/>
      <w:szCs w:val="18"/>
      <w:lang w:val="ru-RU" w:eastAsia="ru-RU"/>
    </w:rPr>
  </w:style>
  <w:style w:type="numbering" w:customStyle="1" w:styleId="a2">
    <w:name w:val="ОсновнойМаркированный"/>
    <w:pPr>
      <w:numPr>
        <w:numId w:val="6"/>
      </w:numPr>
    </w:pPr>
  </w:style>
  <w:style w:type="character" w:customStyle="1" w:styleId="afffb">
    <w:name w:val="Примечание Знак"/>
    <w:link w:val="afffa"/>
    <w:rPr>
      <w:rFonts w:ascii="Arial" w:eastAsia="Times New Roman" w:hAnsi="Arial"/>
      <w:sz w:val="18"/>
      <w:szCs w:val="18"/>
      <w:lang w:val="ru-RU" w:eastAsia="ru-RU"/>
    </w:rPr>
  </w:style>
  <w:style w:type="paragraph" w:customStyle="1" w:styleId="12">
    <w:name w:val="ЗаголовокПриложение1"/>
    <w:basedOn w:val="16"/>
    <w:next w:val="a5"/>
    <w:uiPriority w:val="99"/>
    <w:pPr>
      <w:pageBreakBefore/>
      <w:numPr>
        <w:numId w:val="7"/>
      </w:numPr>
      <w:tabs>
        <w:tab w:val="clear" w:pos="1134"/>
        <w:tab w:val="clear" w:pos="1440"/>
        <w:tab w:val="clear" w:pos="1797"/>
      </w:tabs>
      <w:jc w:val="center"/>
    </w:pPr>
  </w:style>
  <w:style w:type="paragraph" w:customStyle="1" w:styleId="34">
    <w:name w:val="ЗаголовокПриложение3"/>
    <w:basedOn w:val="33"/>
    <w:next w:val="a5"/>
    <w:uiPriority w:val="99"/>
    <w:pPr>
      <w:tabs>
        <w:tab w:val="num" w:pos="0"/>
      </w:tabs>
    </w:pPr>
  </w:style>
  <w:style w:type="paragraph" w:customStyle="1" w:styleId="29">
    <w:name w:val="ЗаголовокПриложение2"/>
    <w:basedOn w:val="27"/>
    <w:next w:val="a5"/>
    <w:uiPriority w:val="99"/>
    <w:pPr>
      <w:tabs>
        <w:tab w:val="num" w:pos="0"/>
        <w:tab w:val="left" w:pos="1418"/>
      </w:tabs>
      <w:ind w:left="576" w:hanging="576"/>
    </w:pPr>
  </w:style>
  <w:style w:type="character" w:customStyle="1" w:styleId="afffe">
    <w:name w:val="ЗнакКрупный"/>
    <w:rPr>
      <w:sz w:val="24"/>
    </w:rPr>
  </w:style>
  <w:style w:type="numbering" w:customStyle="1" w:styleId="affff">
    <w:name w:val="ПримечаниеНумерованный"/>
  </w:style>
  <w:style w:type="numbering" w:customStyle="1" w:styleId="1">
    <w:name w:val="ОсновнойНумерованный1"/>
    <w:basedOn w:val="a8"/>
    <w:pPr>
      <w:numPr>
        <w:numId w:val="8"/>
      </w:numPr>
    </w:pPr>
  </w:style>
  <w:style w:type="numbering" w:customStyle="1" w:styleId="20">
    <w:name w:val="ЗаголовокОсновной2"/>
    <w:basedOn w:val="a8"/>
    <w:pPr>
      <w:numPr>
        <w:numId w:val="9"/>
      </w:numPr>
    </w:pPr>
  </w:style>
  <w:style w:type="numbering" w:customStyle="1" w:styleId="11">
    <w:name w:val="ЗаголовокОсновной11"/>
    <w:basedOn w:val="a8"/>
    <w:pPr>
      <w:numPr>
        <w:numId w:val="7"/>
      </w:numPr>
    </w:pPr>
  </w:style>
  <w:style w:type="paragraph" w:customStyle="1" w:styleId="affff0">
    <w:name w:val="ПространствоИмен"/>
    <w:next w:val="a5"/>
    <w:uiPriority w:val="99"/>
    <w:pPr>
      <w:keepNext/>
      <w:keepLines/>
      <w:spacing w:after="120"/>
      <w:ind w:left="1440" w:hanging="720"/>
    </w:pPr>
    <w:rPr>
      <w:rFonts w:ascii="Arial" w:eastAsia="Times New Roman" w:hAnsi="Arial"/>
      <w:b/>
      <w:noProof/>
      <w:lang w:val="ru-RU" w:eastAsia="ru-RU"/>
    </w:rPr>
  </w:style>
  <w:style w:type="numbering" w:customStyle="1" w:styleId="affff1">
    <w:name w:val="ЗаголовокОсновной"/>
    <w:basedOn w:val="a8"/>
  </w:style>
  <w:style w:type="paragraph" w:customStyle="1" w:styleId="NumeroElenco1">
    <w:name w:val="Numero Elenco 1"/>
    <w:basedOn w:val="a"/>
    <w:link w:val="NumeroElenco1Carattere"/>
    <w:qFormat/>
    <w:pPr>
      <w:numPr>
        <w:numId w:val="0"/>
      </w:numPr>
      <w:spacing w:after="60"/>
    </w:pPr>
    <w:rPr>
      <w:rFonts w:eastAsia="Times New Roman"/>
      <w:lang w:eastAsia="it-IT"/>
    </w:rPr>
  </w:style>
  <w:style w:type="character" w:customStyle="1" w:styleId="NumeroElenco1Carattere">
    <w:name w:val="Numero Elenco 1 Carattere"/>
    <w:link w:val="NumeroElenco1"/>
    <w:rPr>
      <w:rFonts w:ascii="Times New Roman" w:eastAsia="Times New Roman" w:hAnsi="Times New Roman"/>
      <w:sz w:val="24"/>
      <w:szCs w:val="24"/>
      <w:lang w:val="en-GB" w:eastAsia="it-IT"/>
    </w:rPr>
  </w:style>
  <w:style w:type="paragraph" w:customStyle="1" w:styleId="NumeroElenco2">
    <w:name w:val="Numero Elenco 2"/>
    <w:basedOn w:val="NumeroElenco1"/>
    <w:link w:val="NumeroElenco2Carattere"/>
    <w:qFormat/>
  </w:style>
  <w:style w:type="character" w:customStyle="1" w:styleId="NumeroElenco2Carattere">
    <w:name w:val="Numero Elenco 2 Carattere"/>
    <w:link w:val="NumeroElenco2"/>
    <w:rPr>
      <w:rFonts w:ascii="Times New Roman" w:eastAsia="Times New Roman" w:hAnsi="Times New Roman"/>
      <w:sz w:val="24"/>
      <w:szCs w:val="24"/>
      <w:lang w:val="en-GB" w:eastAsia="it-IT"/>
    </w:rPr>
  </w:style>
  <w:style w:type="character" w:customStyle="1" w:styleId="TabletextChar">
    <w:name w:val="Table text Char"/>
    <w:link w:val="Tabletext"/>
    <w:locked/>
    <w:rPr>
      <w:rFonts w:ascii="Times New Roman" w:hAnsi="Times New Roman" w:cs="Arial"/>
      <w:color w:val="FFFFFF" w:themeColor="background1"/>
      <w:sz w:val="24"/>
      <w:szCs w:val="24"/>
      <w:lang w:val="en-GB"/>
    </w:rPr>
  </w:style>
  <w:style w:type="paragraph" w:customStyle="1" w:styleId="tablebullet1">
    <w:name w:val="table bullet 1"/>
    <w:basedOn w:val="a5"/>
    <w:uiPriority w:val="99"/>
    <w:qFormat/>
    <w:pPr>
      <w:numPr>
        <w:numId w:val="11"/>
      </w:numPr>
      <w:spacing w:before="60" w:after="60"/>
      <w:jc w:val="both"/>
    </w:pPr>
    <w:rPr>
      <w:rFonts w:eastAsia="Times New Roman"/>
    </w:rPr>
  </w:style>
  <w:style w:type="paragraph" w:styleId="affff2">
    <w:name w:val="footnote text"/>
    <w:basedOn w:val="a5"/>
    <w:link w:val="affff3"/>
    <w:uiPriority w:val="99"/>
    <w:semiHidden/>
    <w:pPr>
      <w:spacing w:before="60" w:after="60"/>
    </w:pPr>
    <w:rPr>
      <w:rFonts w:eastAsia="Times New Roman"/>
      <w:sz w:val="18"/>
      <w:lang w:eastAsia="it-IT"/>
    </w:rPr>
  </w:style>
  <w:style w:type="character" w:customStyle="1" w:styleId="affff3">
    <w:name w:val="Текст сноски Знак"/>
    <w:basedOn w:val="a6"/>
    <w:link w:val="affff2"/>
    <w:uiPriority w:val="99"/>
    <w:semiHidden/>
    <w:rPr>
      <w:rFonts w:ascii="Times New Roman" w:eastAsia="Times New Roman" w:hAnsi="Times New Roman"/>
      <w:sz w:val="18"/>
      <w:szCs w:val="24"/>
      <w:lang w:val="en-GB" w:eastAsia="it-IT"/>
    </w:rPr>
  </w:style>
  <w:style w:type="paragraph" w:customStyle="1" w:styleId="Tabletitle">
    <w:name w:val="Table title"/>
    <w:basedOn w:val="a5"/>
    <w:uiPriority w:val="99"/>
    <w:qFormat/>
    <w:pPr>
      <w:keepNext/>
      <w:spacing w:after="60"/>
      <w:jc w:val="center"/>
    </w:pPr>
    <w:rPr>
      <w:rFonts w:ascii="Cambria" w:eastAsia="Times New Roman" w:hAnsi="Cambria"/>
      <w:b/>
      <w:bCs/>
      <w:lang w:eastAsia="it-IT"/>
    </w:rPr>
  </w:style>
  <w:style w:type="paragraph" w:styleId="affff4">
    <w:name w:val="endnote text"/>
    <w:basedOn w:val="a5"/>
    <w:link w:val="affff5"/>
    <w:uiPriority w:val="99"/>
    <w:semiHidden/>
    <w:unhideWhenUsed/>
    <w:pPr>
      <w:spacing w:before="20"/>
      <w:ind w:firstLine="720"/>
      <w:jc w:val="both"/>
    </w:pPr>
    <w:rPr>
      <w:rFonts w:ascii="Arial" w:eastAsia="Times New Roman" w:hAnsi="Arial"/>
      <w:lang w:eastAsia="ru-RU"/>
    </w:rPr>
  </w:style>
  <w:style w:type="character" w:customStyle="1" w:styleId="affff5">
    <w:name w:val="Текст концевой сноски Знак"/>
    <w:basedOn w:val="a6"/>
    <w:link w:val="affff4"/>
    <w:uiPriority w:val="99"/>
    <w:semiHidden/>
    <w:rPr>
      <w:rFonts w:ascii="Arial" w:eastAsia="Times New Roman" w:hAnsi="Arial"/>
      <w:sz w:val="24"/>
      <w:szCs w:val="24"/>
      <w:lang w:val="ru-RU" w:eastAsia="ru-RU"/>
    </w:rPr>
  </w:style>
  <w:style w:type="character" w:styleId="affff6">
    <w:name w:val="endnote reference"/>
    <w:uiPriority w:val="99"/>
    <w:semiHidden/>
    <w:unhideWhenUsed/>
    <w:rPr>
      <w:vertAlign w:val="superscript"/>
    </w:rPr>
  </w:style>
  <w:style w:type="paragraph" w:customStyle="1" w:styleId="111">
    <w:name w:val="Заголовок 111"/>
    <w:basedOn w:val="a5"/>
    <w:uiPriority w:val="1"/>
    <w:qFormat/>
    <w:pPr>
      <w:widowControl w:val="0"/>
      <w:autoSpaceDE w:val="0"/>
      <w:autoSpaceDN w:val="0"/>
      <w:adjustRightInd w:val="0"/>
      <w:outlineLvl w:val="0"/>
    </w:pPr>
    <w:rPr>
      <w:rFonts w:ascii="Arial" w:eastAsia="Times New Roman" w:hAnsi="Arial" w:cs="Arial"/>
      <w:b/>
      <w:bCs/>
      <w:sz w:val="32"/>
      <w:szCs w:val="32"/>
      <w:lang w:eastAsia="ru-RU"/>
    </w:rPr>
  </w:style>
  <w:style w:type="paragraph" w:customStyle="1" w:styleId="NumeroElenco3">
    <w:name w:val="Numero Elenco 3"/>
    <w:basedOn w:val="NumeroElenco2"/>
    <w:uiPriority w:val="99"/>
    <w:qFormat/>
    <w:pPr>
      <w:tabs>
        <w:tab w:val="num" w:pos="2254"/>
      </w:tabs>
      <w:ind w:left="2254" w:hanging="180"/>
      <w:jc w:val="both"/>
    </w:pPr>
    <w:rPr>
      <w:rFonts w:ascii="Cambria" w:hAnsi="Cambria"/>
      <w:sz w:val="20"/>
      <w:szCs w:val="20"/>
    </w:rPr>
  </w:style>
  <w:style w:type="paragraph" w:customStyle="1" w:styleId="120">
    <w:name w:val="Заголовок 12"/>
    <w:basedOn w:val="a5"/>
    <w:uiPriority w:val="1"/>
    <w:qFormat/>
    <w:pPr>
      <w:widowControl w:val="0"/>
      <w:autoSpaceDE w:val="0"/>
      <w:autoSpaceDN w:val="0"/>
      <w:adjustRightInd w:val="0"/>
      <w:outlineLvl w:val="0"/>
    </w:pPr>
    <w:rPr>
      <w:rFonts w:ascii="Arial" w:eastAsia="Times New Roman" w:hAnsi="Arial" w:cs="Arial"/>
      <w:b/>
      <w:bCs/>
      <w:sz w:val="32"/>
      <w:szCs w:val="32"/>
      <w:lang w:eastAsia="ru-RU"/>
    </w:rPr>
  </w:style>
  <w:style w:type="character" w:styleId="affff7">
    <w:name w:val="footnote reference"/>
    <w:basedOn w:val="a6"/>
    <w:uiPriority w:val="99"/>
    <w:semiHidden/>
    <w:unhideWhenUsed/>
    <w:rPr>
      <w:vertAlign w:val="superscript"/>
    </w:rPr>
  </w:style>
  <w:style w:type="character" w:customStyle="1" w:styleId="18">
    <w:name w:val="Элемент1 Знак"/>
    <w:link w:val="19"/>
    <w:rPr>
      <w:rFonts w:ascii="Arial" w:hAnsi="Arial"/>
      <w:b/>
    </w:rPr>
  </w:style>
  <w:style w:type="paragraph" w:customStyle="1" w:styleId="19">
    <w:name w:val="Элемент1"/>
    <w:next w:val="a5"/>
    <w:link w:val="18"/>
    <w:pPr>
      <w:keepLines/>
      <w:ind w:left="567" w:hanging="567"/>
    </w:pPr>
    <w:rPr>
      <w:rFonts w:ascii="Arial" w:hAnsi="Arial"/>
      <w:b/>
    </w:rPr>
  </w:style>
  <w:style w:type="paragraph" w:styleId="1a">
    <w:name w:val="index 1"/>
    <w:basedOn w:val="a5"/>
    <w:next w:val="a5"/>
    <w:autoRedefine/>
    <w:uiPriority w:val="99"/>
    <w:semiHidden/>
    <w:pPr>
      <w:spacing w:before="60" w:after="60"/>
      <w:ind w:left="200" w:hanging="200"/>
    </w:pPr>
    <w:rPr>
      <w:rFonts w:eastAsia="Times New Roman"/>
      <w:i/>
      <w:sz w:val="28"/>
      <w:lang w:val="it-IT"/>
    </w:rPr>
  </w:style>
  <w:style w:type="character" w:styleId="affff8">
    <w:name w:val="FollowedHyperlink"/>
    <w:basedOn w:val="a6"/>
    <w:uiPriority w:val="99"/>
    <w:semiHidden/>
    <w:unhideWhenUsed/>
    <w:rPr>
      <w:color w:val="800080" w:themeColor="followedHyperlink"/>
      <w:u w:val="single"/>
    </w:rPr>
  </w:style>
  <w:style w:type="character" w:customStyle="1" w:styleId="112">
    <w:name w:val="Заголовок 1 Знак1"/>
    <w:aliases w:val="1 Знак1,Level 1 Heading Знак1,R1 Знак1,H11 Знак1,Section Heading Знак1,h1 Знак1,II+ Знак1,I Знак1,H12 Знак1,H13 Знак1,H14 Знак1,H15 Знак1,H16 Знак1,H17 Знак1,H18 Знак1,H111 Знак1,H121 Знак1,H131 Знак1,H141 Знак1,H151 Знак1,H161 Знак1"/>
    <w:basedOn w:val="a6"/>
    <w:uiPriority w:val="9"/>
    <w:rPr>
      <w:rFonts w:asciiTheme="majorHAnsi" w:eastAsiaTheme="majorEastAsia" w:hAnsiTheme="majorHAnsi" w:cstheme="majorBidi"/>
      <w:color w:val="365F91" w:themeColor="accent1" w:themeShade="BF"/>
      <w:sz w:val="32"/>
      <w:szCs w:val="32"/>
      <w:lang w:eastAsia="ru-RU"/>
    </w:rPr>
  </w:style>
  <w:style w:type="character" w:customStyle="1" w:styleId="210">
    <w:name w:val="Заголовок 2 Знак1"/>
    <w:aliases w:val="H2 Знак1,2 Знак1,Level 2 Heading Знак1,rlhead2 Знак1,1.1 Heading 2 Знак1,Livello 2 Знак1,Heading 2- Знак1,ГОСТ Заголовок 2 Знак1"/>
    <w:basedOn w:val="a6"/>
    <w:uiPriority w:val="9"/>
    <w:semiHidden/>
    <w:rPr>
      <w:rFonts w:asciiTheme="majorHAnsi" w:eastAsiaTheme="majorEastAsia" w:hAnsiTheme="majorHAnsi" w:cstheme="majorBidi"/>
      <w:color w:val="365F91" w:themeColor="accent1" w:themeShade="BF"/>
      <w:sz w:val="26"/>
      <w:szCs w:val="26"/>
      <w:lang w:eastAsia="ru-RU"/>
    </w:rPr>
  </w:style>
  <w:style w:type="character" w:customStyle="1" w:styleId="310">
    <w:name w:val="Заголовок 3 Знак1"/>
    <w:aliases w:val="H3 Знак1,Livello 3 Знак1,ГОСТ Заголовок 3 Знак1"/>
    <w:basedOn w:val="a6"/>
    <w:uiPriority w:val="9"/>
    <w:semiHidden/>
    <w:rPr>
      <w:rFonts w:asciiTheme="majorHAnsi" w:eastAsiaTheme="majorEastAsia" w:hAnsiTheme="majorHAnsi" w:cstheme="majorBidi"/>
      <w:color w:val="243F60" w:themeColor="accent1" w:themeShade="7F"/>
      <w:sz w:val="24"/>
      <w:szCs w:val="24"/>
      <w:lang w:eastAsia="ru-RU"/>
    </w:rPr>
  </w:style>
  <w:style w:type="character" w:customStyle="1" w:styleId="410">
    <w:name w:val="Заголовок 4 Знак1"/>
    <w:aliases w:val="H4 Знак1,Livello 4 Знак1,H4 + Giustificato Знак1,Sinistro:  0 cm Знак1,Sporgente  2 cm Знак1,prima 12 pt Знак1,ГОСТ Заголовок 4 Знак1"/>
    <w:basedOn w:val="a6"/>
    <w:uiPriority w:val="9"/>
    <w:semiHidden/>
    <w:rPr>
      <w:rFonts w:asciiTheme="majorHAnsi" w:eastAsiaTheme="majorEastAsia" w:hAnsiTheme="majorHAnsi" w:cstheme="majorBidi"/>
      <w:i/>
      <w:iCs/>
      <w:color w:val="365F91" w:themeColor="accent1" w:themeShade="BF"/>
      <w:sz w:val="22"/>
      <w:szCs w:val="22"/>
      <w:lang w:eastAsia="ru-RU"/>
    </w:rPr>
  </w:style>
  <w:style w:type="paragraph" w:customStyle="1" w:styleId="msonormal0">
    <w:name w:val="msonormal"/>
    <w:basedOn w:val="a5"/>
    <w:uiPriority w:val="99"/>
    <w:semiHidden/>
    <w:pPr>
      <w:spacing w:before="100" w:beforeAutospacing="1" w:after="100" w:afterAutospacing="1"/>
    </w:pPr>
    <w:rPr>
      <w:rFonts w:eastAsia="Times New Roman"/>
      <w:lang w:eastAsia="ru-RU"/>
    </w:rPr>
  </w:style>
  <w:style w:type="character" w:customStyle="1" w:styleId="910">
    <w:name w:val="Заголовок 9 Знак1"/>
    <w:aliases w:val="App Heading Знак1"/>
    <w:basedOn w:val="a6"/>
    <w:semiHidden/>
    <w:rPr>
      <w:rFonts w:asciiTheme="majorHAnsi" w:eastAsiaTheme="majorEastAsia" w:hAnsiTheme="majorHAnsi" w:cstheme="majorBidi"/>
      <w:i/>
      <w:iCs/>
      <w:color w:val="272727" w:themeColor="text1" w:themeTint="D8"/>
      <w:sz w:val="21"/>
      <w:szCs w:val="21"/>
      <w:lang w:eastAsia="ru-RU"/>
    </w:rPr>
  </w:style>
  <w:style w:type="paragraph" w:styleId="3">
    <w:name w:val="List Number 3"/>
    <w:basedOn w:val="a5"/>
    <w:uiPriority w:val="99"/>
    <w:pPr>
      <w:numPr>
        <w:numId w:val="10"/>
      </w:numPr>
      <w:tabs>
        <w:tab w:val="clear" w:pos="926"/>
        <w:tab w:val="num" w:pos="1531"/>
      </w:tabs>
      <w:spacing w:before="60"/>
      <w:ind w:left="1531" w:hanging="737"/>
    </w:pPr>
    <w:rPr>
      <w:rFonts w:eastAsia="Times New Roman"/>
    </w:rPr>
  </w:style>
  <w:style w:type="table" w:styleId="-1">
    <w:name w:val="Light List Accent 1"/>
    <w:basedOn w:val="a7"/>
    <w:uiPriority w:val="61"/>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customStyle="1" w:styleId="affff9">
    <w:name w:val="Рисунок"/>
    <w:basedOn w:val="a5"/>
    <w:qFormat/>
    <w:pPr>
      <w:jc w:val="center"/>
    </w:pPr>
    <w:rPr>
      <w:noProof/>
      <w:lang w:eastAsia="ru-RU"/>
    </w:rPr>
  </w:style>
  <w:style w:type="paragraph" w:customStyle="1" w:styleId="TableText1">
    <w:name w:val="Table Text"/>
    <w:basedOn w:val="a5"/>
    <w:pPr>
      <w:spacing w:before="40" w:after="40" w:line="240" w:lineRule="auto"/>
    </w:pPr>
    <w:rPr>
      <w:rFonts w:ascii="Arial" w:eastAsiaTheme="minorHAnsi" w:hAnsi="Arial" w:cs="Arial"/>
      <w:sz w:val="19"/>
      <w:szCs w:val="19"/>
    </w:rPr>
  </w:style>
  <w:style w:type="paragraph" w:customStyle="1" w:styleId="affffa">
    <w:name w:val="РисунокНазвание"/>
    <w:basedOn w:val="a5"/>
    <w:next w:val="a5"/>
    <w:link w:val="affffb"/>
    <w:pPr>
      <w:keepLines/>
      <w:spacing w:before="120" w:after="120" w:line="240" w:lineRule="auto"/>
      <w:jc w:val="center"/>
    </w:pPr>
    <w:rPr>
      <w:rFonts w:ascii="Arial" w:eastAsia="Times New Roman" w:hAnsi="Arial" w:cs="Arial"/>
      <w:sz w:val="20"/>
      <w:lang w:eastAsia="ru-RU"/>
    </w:rPr>
  </w:style>
  <w:style w:type="character" w:customStyle="1" w:styleId="affffb">
    <w:name w:val="РисунокНазвание Знак"/>
    <w:link w:val="affffa"/>
    <w:rPr>
      <w:rFonts w:ascii="Arial" w:eastAsia="Times New Roman" w:hAnsi="Arial" w:cs="Arial"/>
      <w:lang w:val="ru-RU" w:eastAsia="ru-RU"/>
    </w:rPr>
  </w:style>
  <w:style w:type="paragraph" w:customStyle="1" w:styleId="affe-aff6-BR">
    <w:name w:val="affe-aff6-BR"/>
    <w:pPr>
      <w:spacing w:line="276" w:lineRule="auto"/>
      <w:jc w:val="center"/>
    </w:pPr>
    <w:rPr>
      <w:b/>
      <w:color w:val="FFFFFF" w:themeColor="background1"/>
    </w:rPr>
  </w:style>
  <w:style w:type="paragraph" w:customStyle="1" w:styleId="Default-aff6-BR">
    <w:name w:val="Default-aff6-BR"/>
    <w:pPr>
      <w:autoSpaceDE w:val="0"/>
      <w:autoSpaceDN w:val="0"/>
      <w:adjustRightInd w:val="0"/>
    </w:pPr>
    <w:rPr>
      <w:rFonts w:ascii="Times New Roman" w:hAnsi="Times New Roman"/>
      <w:color w:val="000000"/>
      <w:lang w:val="en-GB"/>
    </w:rPr>
  </w:style>
  <w:style w:type="paragraph" w:customStyle="1" w:styleId="a3-aff6-BR">
    <w:name w:val="a3-aff6-BR"/>
    <w:pPr>
      <w:spacing w:line="276" w:lineRule="auto"/>
    </w:pPr>
  </w:style>
  <w:style w:type="paragraph" w:customStyle="1" w:styleId="aa-aff6-BR">
    <w:name w:val="aa-aff6-BR"/>
    <w:pPr>
      <w:spacing w:before="120" w:after="120" w:line="276" w:lineRule="auto"/>
      <w:ind w:firstLine="567"/>
      <w:jc w:val="both"/>
    </w:pPr>
  </w:style>
  <w:style w:type="paragraph" w:customStyle="1" w:styleId="a2-aff6-BR">
    <w:name w:val="a2-aff6-BR"/>
    <w:pPr>
      <w:spacing w:line="276" w:lineRule="auto"/>
      <w:ind w:left="1080" w:hanging="360"/>
      <w:contextualSpacing/>
      <w:jc w:val="both"/>
    </w:pPr>
  </w:style>
  <w:style w:type="paragraph" w:customStyle="1" w:styleId="a4">
    <w:name w:val="Буллет ФТ"/>
    <w:basedOn w:val="a5"/>
    <w:link w:val="affffc"/>
    <w:qFormat/>
    <w:rsid w:val="00DC53DB"/>
    <w:pPr>
      <w:numPr>
        <w:numId w:val="252"/>
      </w:numPr>
      <w:spacing w:before="120" w:after="120" w:line="240" w:lineRule="auto"/>
      <w:jc w:val="both"/>
    </w:pPr>
    <w:rPr>
      <w:rFonts w:ascii="Times New Roman" w:eastAsiaTheme="minorHAnsi" w:hAnsi="Times New Roman" w:cstheme="minorBidi"/>
      <w:szCs w:val="22"/>
      <w:lang w:val="ru-RU"/>
    </w:rPr>
  </w:style>
  <w:style w:type="character" w:customStyle="1" w:styleId="affffc">
    <w:name w:val="Буллет ФТ Знак"/>
    <w:basedOn w:val="a6"/>
    <w:link w:val="a4"/>
    <w:rsid w:val="00DC53DB"/>
    <w:rPr>
      <w:rFonts w:ascii="Times New Roman" w:eastAsiaTheme="minorHAnsi" w:hAnsi="Times New Roman" w:cstheme="minorBidi"/>
      <w:szCs w:val="22"/>
      <w:lang w:val="ru-RU"/>
    </w:rPr>
  </w:style>
  <w:style w:type="paragraph" w:customStyle="1" w:styleId="a0">
    <w:name w:val="ГОСТ обычный"/>
    <w:basedOn w:val="a5"/>
    <w:qFormat/>
    <w:rsid w:val="00DC53DB"/>
    <w:pPr>
      <w:numPr>
        <w:ilvl w:val="2"/>
        <w:numId w:val="255"/>
      </w:numPr>
      <w:spacing w:line="240" w:lineRule="auto"/>
      <w:jc w:val="both"/>
    </w:pPr>
    <w:rPr>
      <w:rFonts w:ascii="Times New Roman" w:eastAsia="Times New Roman" w:hAnsi="Times New Roman"/>
      <w:lang w:val="ru-RU" w:eastAsia="ru-RU"/>
    </w:rPr>
  </w:style>
  <w:style w:type="paragraph" w:customStyle="1" w:styleId="4">
    <w:name w:val="Требование 4"/>
    <w:basedOn w:val="a0"/>
    <w:link w:val="44"/>
    <w:qFormat/>
    <w:rsid w:val="00DC53DB"/>
    <w:pPr>
      <w:numPr>
        <w:ilvl w:val="3"/>
      </w:numPr>
    </w:pPr>
  </w:style>
  <w:style w:type="character" w:customStyle="1" w:styleId="44">
    <w:name w:val="Требование 4 Знак"/>
    <w:basedOn w:val="a6"/>
    <w:link w:val="4"/>
    <w:rsid w:val="00DC53DB"/>
    <w:rPr>
      <w:rFonts w:ascii="Times New Roman" w:eastAsia="Times New Roman" w:hAnsi="Times New Roman"/>
      <w:lang w:val="ru-RU" w:eastAsia="ru-RU"/>
    </w:rPr>
  </w:style>
  <w:style w:type="paragraph" w:customStyle="1" w:styleId="5">
    <w:name w:val="Требование 5"/>
    <w:basedOn w:val="4"/>
    <w:qFormat/>
    <w:rsid w:val="00DC53DB"/>
    <w:pPr>
      <w:numPr>
        <w:ilvl w:val="4"/>
      </w:numPr>
      <w:ind w:left="3600" w:hanging="360"/>
    </w:pPr>
  </w:style>
  <w:style w:type="paragraph" w:customStyle="1" w:styleId="1110">
    <w:name w:val="1.1.1. не заголовок"/>
    <w:basedOn w:val="a5"/>
    <w:link w:val="1111"/>
    <w:qFormat/>
    <w:rsid w:val="00DC53DB"/>
    <w:pPr>
      <w:keepNext/>
      <w:spacing w:before="120" w:after="60" w:line="240" w:lineRule="auto"/>
      <w:jc w:val="both"/>
      <w:textboxTightWrap w:val="allLines"/>
    </w:pPr>
    <w:rPr>
      <w:rFonts w:ascii="Times New Roman" w:eastAsia="Times New Roman" w:hAnsi="Times New Roman"/>
      <w:szCs w:val="20"/>
      <w:lang w:val="ru-RU" w:eastAsia="ru-RU"/>
    </w:rPr>
  </w:style>
  <w:style w:type="character" w:customStyle="1" w:styleId="1111">
    <w:name w:val="1.1.1. не заголовок Знак"/>
    <w:basedOn w:val="a6"/>
    <w:link w:val="1110"/>
    <w:rsid w:val="00DC53DB"/>
    <w:rPr>
      <w:rFonts w:ascii="Times New Roman" w:eastAsia="Times New Roman" w:hAnsi="Times New Roman"/>
      <w:szCs w:val="20"/>
      <w:lang w:val="ru-RU" w:eastAsia="ru-RU"/>
    </w:rPr>
  </w:style>
  <w:style w:type="paragraph" w:customStyle="1" w:styleId="affffd">
    <w:name w:val="Комментарии по заполнению"/>
    <w:basedOn w:val="a5"/>
    <w:link w:val="Char"/>
    <w:qFormat/>
    <w:rsid w:val="00DC53DB"/>
    <w:pPr>
      <w:spacing w:before="60"/>
    </w:pPr>
    <w:rPr>
      <w:rFonts w:ascii="Times New Roman" w:eastAsia="Times New Roman" w:hAnsi="Times New Roman"/>
      <w:i/>
      <w:color w:val="808080"/>
      <w:szCs w:val="20"/>
      <w:lang w:val="ru-RU" w:eastAsia="ru-RU"/>
    </w:rPr>
  </w:style>
  <w:style w:type="character" w:customStyle="1" w:styleId="Char">
    <w:name w:val="Комментарии по заполнению Char"/>
    <w:link w:val="affffd"/>
    <w:rsid w:val="00DC53DB"/>
    <w:rPr>
      <w:rFonts w:ascii="Times New Roman" w:eastAsia="Times New Roman" w:hAnsi="Times New Roman"/>
      <w:i/>
      <w:color w:val="808080"/>
      <w:szCs w:val="20"/>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464393">
      <w:bodyDiv w:val="1"/>
      <w:marLeft w:val="0"/>
      <w:marRight w:val="0"/>
      <w:marTop w:val="0"/>
      <w:marBottom w:val="0"/>
      <w:divBdr>
        <w:top w:val="none" w:sz="0" w:space="0" w:color="auto"/>
        <w:left w:val="none" w:sz="0" w:space="0" w:color="auto"/>
        <w:bottom w:val="none" w:sz="0" w:space="0" w:color="auto"/>
        <w:right w:val="none" w:sz="0" w:space="0" w:color="auto"/>
      </w:divBdr>
    </w:div>
    <w:div w:id="1036470521">
      <w:bodyDiv w:val="1"/>
      <w:marLeft w:val="0"/>
      <w:marRight w:val="0"/>
      <w:marTop w:val="0"/>
      <w:marBottom w:val="0"/>
      <w:divBdr>
        <w:top w:val="none" w:sz="0" w:space="0" w:color="auto"/>
        <w:left w:val="none" w:sz="0" w:space="0" w:color="auto"/>
        <w:bottom w:val="none" w:sz="0" w:space="0" w:color="auto"/>
        <w:right w:val="none" w:sz="0" w:space="0" w:color="auto"/>
      </w:divBdr>
    </w:div>
    <w:div w:id="1077479572">
      <w:bodyDiv w:val="1"/>
      <w:marLeft w:val="0"/>
      <w:marRight w:val="0"/>
      <w:marTop w:val="0"/>
      <w:marBottom w:val="0"/>
      <w:divBdr>
        <w:top w:val="none" w:sz="0" w:space="0" w:color="auto"/>
        <w:left w:val="none" w:sz="0" w:space="0" w:color="auto"/>
        <w:bottom w:val="none" w:sz="0" w:space="0" w:color="auto"/>
        <w:right w:val="none" w:sz="0" w:space="0" w:color="auto"/>
      </w:divBdr>
    </w:div>
    <w:div w:id="1192306043">
      <w:bodyDiv w:val="1"/>
      <w:marLeft w:val="0"/>
      <w:marRight w:val="0"/>
      <w:marTop w:val="0"/>
      <w:marBottom w:val="0"/>
      <w:divBdr>
        <w:top w:val="none" w:sz="0" w:space="0" w:color="auto"/>
        <w:left w:val="none" w:sz="0" w:space="0" w:color="auto"/>
        <w:bottom w:val="none" w:sz="0" w:space="0" w:color="auto"/>
        <w:right w:val="none" w:sz="0" w:space="0" w:color="auto"/>
      </w:divBdr>
    </w:div>
    <w:div w:id="1322076932">
      <w:bodyDiv w:val="1"/>
      <w:marLeft w:val="0"/>
      <w:marRight w:val="0"/>
      <w:marTop w:val="0"/>
      <w:marBottom w:val="0"/>
      <w:divBdr>
        <w:top w:val="none" w:sz="0" w:space="0" w:color="auto"/>
        <w:left w:val="none" w:sz="0" w:space="0" w:color="auto"/>
        <w:bottom w:val="none" w:sz="0" w:space="0" w:color="auto"/>
        <w:right w:val="none" w:sz="0" w:space="0" w:color="auto"/>
      </w:divBdr>
    </w:div>
    <w:div w:id="1574005773">
      <w:bodyDiv w:val="1"/>
      <w:marLeft w:val="0"/>
      <w:marRight w:val="0"/>
      <w:marTop w:val="0"/>
      <w:marBottom w:val="0"/>
      <w:divBdr>
        <w:top w:val="none" w:sz="0" w:space="0" w:color="auto"/>
        <w:left w:val="none" w:sz="0" w:space="0" w:color="auto"/>
        <w:bottom w:val="none" w:sz="0" w:space="0" w:color="auto"/>
        <w:right w:val="none" w:sz="0" w:space="0" w:color="auto"/>
      </w:divBdr>
    </w:div>
    <w:div w:id="1718970370">
      <w:bodyDiv w:val="1"/>
      <w:marLeft w:val="0"/>
      <w:marRight w:val="0"/>
      <w:marTop w:val="0"/>
      <w:marBottom w:val="0"/>
      <w:divBdr>
        <w:top w:val="none" w:sz="0" w:space="0" w:color="auto"/>
        <w:left w:val="none" w:sz="0" w:space="0" w:color="auto"/>
        <w:bottom w:val="none" w:sz="0" w:space="0" w:color="auto"/>
        <w:right w:val="none" w:sz="0" w:space="0" w:color="auto"/>
      </w:divBdr>
    </w:div>
    <w:div w:id="1798986626">
      <w:bodyDiv w:val="1"/>
      <w:marLeft w:val="0"/>
      <w:marRight w:val="0"/>
      <w:marTop w:val="0"/>
      <w:marBottom w:val="0"/>
      <w:divBdr>
        <w:top w:val="none" w:sz="0" w:space="0" w:color="auto"/>
        <w:left w:val="none" w:sz="0" w:space="0" w:color="auto"/>
        <w:bottom w:val="none" w:sz="0" w:space="0" w:color="auto"/>
        <w:right w:val="none" w:sz="0" w:space="0" w:color="auto"/>
      </w:divBdr>
    </w:div>
    <w:div w:id="1849979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footer" Target="footer2.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footer" Target="foot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SWIFT\Office%20Templates\SWIFT\TECH_DOC_internal_v2_1.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71948384AA4432BA64884E0E08F7900"/>
        <w:category>
          <w:name w:val="Общие"/>
          <w:gallery w:val="placeholder"/>
        </w:category>
        <w:types>
          <w:type w:val="bbPlcHdr"/>
        </w:types>
        <w:behaviors>
          <w:behavior w:val="content"/>
        </w:behaviors>
        <w:guid w:val="{CF433CAE-1845-43CC-A8AB-4C70F55A9671}"/>
      </w:docPartPr>
      <w:docPartBody>
        <w:p w:rsidR="00A13EEA" w:rsidRDefault="00870BC7" w:rsidP="00870BC7">
          <w:pPr>
            <w:pStyle w:val="D71948384AA4432BA64884E0E08F79001"/>
          </w:pPr>
          <w:r>
            <w:rPr>
              <w:color w:val="7F7F7F" w:themeColor="text1" w:themeTint="80"/>
              <w:sz w:val="20"/>
            </w:rPr>
            <w:t xml:space="preserve">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Times">
    <w:panose1 w:val="02020603050405020304"/>
    <w:charset w:val="CC"/>
    <w:family w:val="roman"/>
    <w:pitch w:val="variable"/>
    <w:sig w:usb0="E0002EFF" w:usb1="C000785B" w:usb2="00000009" w:usb3="00000000" w:csb0="000001FF" w:csb1="00000000"/>
  </w:font>
  <w:font w:name="Geneva">
    <w:charset w:val="00"/>
    <w:family w:val="auto"/>
    <w:pitch w:val="variable"/>
    <w:sig w:usb0="E00002FF" w:usb1="5200205F" w:usb2="00A0C000" w:usb3="00000000" w:csb0="0000019F" w:csb1="00000000"/>
  </w:font>
  <w:font w:name="Calibri">
    <w:panose1 w:val="020F0502020204030204"/>
    <w:charset w:val="CC"/>
    <w:family w:val="swiss"/>
    <w:pitch w:val="variable"/>
    <w:sig w:usb0="E0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Helvetica">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kAnnotations="0"/>
  <w:defaultTabStop w:val="708"/>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0BC7"/>
    <w:rsid w:val="00034215"/>
    <w:rsid w:val="0005593D"/>
    <w:rsid w:val="0006395B"/>
    <w:rsid w:val="00152133"/>
    <w:rsid w:val="00161044"/>
    <w:rsid w:val="001A3F27"/>
    <w:rsid w:val="001E34B5"/>
    <w:rsid w:val="00220B9F"/>
    <w:rsid w:val="0034601C"/>
    <w:rsid w:val="00443853"/>
    <w:rsid w:val="004D029A"/>
    <w:rsid w:val="00562271"/>
    <w:rsid w:val="00587EE6"/>
    <w:rsid w:val="00590470"/>
    <w:rsid w:val="00623B91"/>
    <w:rsid w:val="0064021A"/>
    <w:rsid w:val="006B32B2"/>
    <w:rsid w:val="007E03B0"/>
    <w:rsid w:val="00850040"/>
    <w:rsid w:val="00870BC7"/>
    <w:rsid w:val="008857F9"/>
    <w:rsid w:val="00944CA0"/>
    <w:rsid w:val="00952407"/>
    <w:rsid w:val="00A13EEA"/>
    <w:rsid w:val="00B42138"/>
    <w:rsid w:val="00B83473"/>
    <w:rsid w:val="00BC13B4"/>
    <w:rsid w:val="00C93721"/>
    <w:rsid w:val="00CF6B39"/>
    <w:rsid w:val="00D103AE"/>
    <w:rsid w:val="00E50610"/>
    <w:rsid w:val="00ED7814"/>
    <w:rsid w:val="00F033C4"/>
    <w:rsid w:val="00F20FBB"/>
    <w:rsid w:val="00F320CD"/>
    <w:rsid w:val="00F7167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70BC7"/>
    <w:rPr>
      <w:rFonts w:cs="Times New Roman"/>
      <w:sz w:val="3276"/>
      <w:szCs w:val="327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D71948384AA4432BA64884E0E08F7900">
    <w:name w:val="D71948384AA4432BA64884E0E08F7900"/>
    <w:rsid w:val="00870BC7"/>
    <w:pPr>
      <w:spacing w:after="0" w:line="276" w:lineRule="auto"/>
    </w:pPr>
    <w:rPr>
      <w:rFonts w:ascii="Times New Roman" w:eastAsia="Times" w:hAnsi="Times New Roman" w:cs="Times New Roman"/>
      <w:sz w:val="24"/>
      <w:szCs w:val="20"/>
      <w:lang w:eastAsia="en-US"/>
    </w:rPr>
  </w:style>
  <w:style w:type="character" w:styleId="a3">
    <w:name w:val="Placeholder Text"/>
    <w:basedOn w:val="a0"/>
    <w:uiPriority w:val="99"/>
    <w:semiHidden/>
    <w:rsid w:val="00870BC7"/>
    <w:rPr>
      <w:color w:val="808080"/>
    </w:rPr>
  </w:style>
  <w:style w:type="paragraph" w:customStyle="1" w:styleId="D71948384AA4432BA64884E0E08F79001">
    <w:name w:val="D71948384AA4432BA64884E0E08F79001"/>
    <w:rsid w:val="00870BC7"/>
    <w:pPr>
      <w:spacing w:after="0" w:line="276" w:lineRule="auto"/>
    </w:pPr>
    <w:rPr>
      <w:rFonts w:ascii="Times New Roman" w:eastAsia="Times" w:hAnsi="Times New Roman" w:cs="Times New Roman"/>
      <w:sz w:val="24"/>
      <w:szCs w:val="20"/>
      <w:lang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cMap xmlns="http://gremaxey.mvps.org/CustomXML/MappedCCs">
  <ccElement_17334557 xmlns="http://gremaxey.mvps.org/CustomXML/MappedCCs">Restricted</ccElement_17334557>
</ccMap>
</file>

<file path=customXml/item2.xml><?xml version="1.0" encoding="utf-8"?>
<b:Sources xmlns:w="http://schemas.openxmlformats.org/wordprocessingml/2006/main" xmlns:m="http://schemas.openxmlformats.org/officeDocument/2006/math" xmlns:w14="http://schemas.microsoft.com/office/word/2010/wordml" xmlns:w15="http://schemas.microsoft.com/office/word/2012/wordml" xmlns:r="http://schemas.openxmlformats.org/officeDocument/2006/relationships"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v="urn:schemas-microsoft-com:vml" xmlns:o="urn:schemas-microsoft-com:office:office" xmlns:xvml="urn:schemas-microsoft-com:office:exce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XSL" StyleName="APA"/>
</file>

<file path=customXml/itemProps1.xml><?xml version="1.0" encoding="utf-8"?>
<ds:datastoreItem xmlns:ds="http://schemas.openxmlformats.org/officeDocument/2006/customXml" ds:itemID="{C4464BD2-5BAE-4250-A2CE-9B1E49B71983}">
  <ds:schemaRefs>
    <ds:schemaRef ds:uri="http://gremaxey.mvps.org/CustomXML/MappedCCs"/>
  </ds:schemaRefs>
</ds:datastoreItem>
</file>

<file path=customXml/itemProps2.xml><?xml version="1.0" encoding="utf-8"?>
<ds:datastoreItem xmlns:ds="http://schemas.openxmlformats.org/officeDocument/2006/customXml" ds:itemID="{BA52E509-CC99-4A53-9A60-904F061A169F}">
  <ds:schemaRefs>
    <ds:schemaRef ds:uri="http://schemas.openxmlformats.org/wordprocessingml/2006/main"/>
    <ds:schemaRef ds:uri="http://schemas.openxmlformats.org/officeDocument/2006/math"/>
    <ds:schemaRef ds:uri="http://schemas.microsoft.com/office/word/2010/wordml"/>
    <ds:schemaRef ds:uri="http://schemas.microsoft.com/office/word/2012/wordml"/>
    <ds:schemaRef ds:uri="http://schemas.openxmlformats.org/officeDocument/2006/relationships"/>
    <ds:schemaRef ds:uri="http://schemas.openxmlformats.org/drawingml/2006/wordprocessingDrawing"/>
    <ds:schemaRef ds:uri="http://schemas.openxmlformats.org/drawingml/2006/main"/>
    <ds:schemaRef ds:uri="http://schemas.microsoft.com/office/word/2010/wordprocessingDrawing"/>
    <ds:schemaRef ds:uri="http://schemas.openxmlformats.org/markup-compatibility/2006"/>
    <ds:schemaRef ds:uri="http://schemas.openxmlformats.org/schemaLibrary/2006/main"/>
    <ds:schemaRef ds:uri="http://schemas.microsoft.com/office/word/2006/wordml"/>
    <ds:schemaRef ds:uri="http://schemas.openxmlformats.org/drawingml/2006/chart"/>
    <ds:schemaRef ds:uri="http://schemas.openxmlformats.org/drawingml/2006/chartDrawing"/>
    <ds:schemaRef ds:uri="http://schemas.microsoft.com/office/drawing/2007/8/2/chart"/>
    <ds:schemaRef ds:uri="http://schemas.openxmlformats.org/drawingml/2006/diagram"/>
    <ds:schemaRef ds:uri="http://schemas.openxmlformats.org/drawingml/2006/picture"/>
    <ds:schemaRef ds:uri="http://schemas.openxmlformats.org/drawingml/2006/spreadsheetDrawing"/>
    <ds:schemaRef ds:uri="http://schemas.microsoft.com/office/drawing/2008/diagram"/>
    <ds:schemaRef ds:uri="urn:schemas-microsoft-com:vml"/>
    <ds:schemaRef ds:uri="urn:schemas-microsoft-com:office:office"/>
    <ds:schemaRef ds:uri="urn:schemas-microsoft-com:office:excel"/>
    <ds:schemaRef ds:uri="urn:schemas-microsoft-com:office:word"/>
    <ds:schemaRef ds:uri="urn:schemas-microsoft-com:office:powerpoint"/>
    <ds:schemaRef ds:uri="http://schemas.microsoft.com/office/2006/coverPageProps"/>
    <ds:schemaRef ds:uri="http://opendope.org/xpaths"/>
    <ds:schemaRef ds:uri="http://opendope.org/conditions"/>
    <ds:schemaRef ds:uri="http://opendope.org/questions"/>
    <ds:schemaRef ds:uri="http://opendope.org/answers"/>
    <ds:schemaRef ds:uri="http://opendope.org/components"/>
    <ds:schemaRef ds:uri="http://opendope.org/SmartArt/DataHierarchy"/>
    <ds:schemaRef ds:uri="http://schemas.openxmlformats.org/officeDocument/2006/bibliography"/>
    <ds:schemaRef ds:uri="http://schemas.microsoft.com/office/word/2010/wordprocessingShape"/>
    <ds:schemaRef ds:uri="http://schemas.microsoft.com/office/word/2015/wordml/symex"/>
    <ds:schemaRef ds:uri="http://schemas.microsoft.com/office/word/2016/wordml/cid"/>
    <ds:schemaRef ds:uri="http://schemas.microsoft.com/office/webextensions/taskpanes/2010/11"/>
    <ds:schemaRef ds:uri="http://schemas.microsoft.com/office/webextensions/webextension/2010/11"/>
    <ds:schemaRef ds:uri="http://schemas.openxmlformats.org/drawingml/2006/compatibility"/>
    <ds:schemaRef ds:uri="http://schemas.openxmlformats.org/drawingml/2006/lockedCanvas"/>
  </ds:schemaRefs>
</ds:datastoreItem>
</file>

<file path=docProps/app.xml><?xml version="1.0" encoding="utf-8"?>
<Properties xmlns="http://schemas.openxmlformats.org/officeDocument/2006/extended-properties" xmlns:vt="http://schemas.openxmlformats.org/officeDocument/2006/docPropsVTypes">
  <Template>TECH_DOC_internal_v2_1.dotx</Template>
  <TotalTime>1</TotalTime>
  <Pages>237</Pages>
  <Words>44720</Words>
  <Characters>254909</Characters>
  <Application>Microsoft Office Word</Application>
  <DocSecurity>0</DocSecurity>
  <Lines>2124</Lines>
  <Paragraphs>598</Paragraphs>
  <ScaleCrop>false</ScaleCrop>
  <HeadingPairs>
    <vt:vector size="2" baseType="variant">
      <vt:variant>
        <vt:lpstr>Название</vt:lpstr>
      </vt:variant>
      <vt:variant>
        <vt:i4>1</vt:i4>
      </vt:variant>
    </vt:vector>
  </HeadingPairs>
  <TitlesOfParts>
    <vt:vector size="1" baseType="lpstr">
      <vt:lpstr>CBR NPS Rulebook</vt:lpstr>
    </vt:vector>
  </TitlesOfParts>
  <Company/>
  <LinksUpToDate>false</LinksUpToDate>
  <CharactersWithSpaces>299031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CBR NPS Rulebook</dc:title>
  <dc:subject/>
  <dc:creator>Konstantin Lifar</dc:creator>
  <cp:keywords/>
  <dc:description/>
  <cp:lastModifiedBy>Грапонов Денис Вячеславович</cp:lastModifiedBy>
  <cp:revision>3</cp:revision>
  <cp:lastPrinted>2016-12-16T13:06:00Z</cp:lastPrinted>
  <dcterms:created xsi:type="dcterms:W3CDTF">2025-03-27T14:20:00Z</dcterms:created>
  <dcterms:modified xsi:type="dcterms:W3CDTF">2025-03-27T14:21:00Z</dcterms:modified>
  <cp:contentStatus>[Status]</cp:contentStatus>
</cp:coreProperties>
</file>